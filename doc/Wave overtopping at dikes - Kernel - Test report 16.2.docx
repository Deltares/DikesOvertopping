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2D" w:rsidRDefault="00CC232D">
      <w:pPr>
        <w:spacing w:line="240" w:lineRule="auto"/>
        <w:jc w:val="left"/>
      </w:pPr>
      <w:r>
        <w:br w:type="page"/>
      </w:r>
    </w:p>
    <w:p w:rsidR="00CC232D" w:rsidRDefault="00CC232D">
      <w:pPr>
        <w:spacing w:line="240" w:lineRule="auto"/>
        <w:jc w:val="left"/>
      </w:pPr>
      <w:r>
        <w:lastRenderedPageBreak/>
        <w:br w:type="page"/>
      </w:r>
    </w:p>
    <w:p w:rsidR="00151657" w:rsidRPr="005D783A" w:rsidRDefault="00151657" w:rsidP="00B54FB5"/>
    <w:p w:rsidR="001A0293" w:rsidRDefault="001A0293" w:rsidP="00B54FB5">
      <w:pPr>
        <w:sectPr w:rsidR="001A0293" w:rsidSect="008D5ED4">
          <w:headerReference w:type="default" r:id="rId9"/>
          <w:footerReference w:type="default" r:id="rId10"/>
          <w:headerReference w:type="first" r:id="rId11"/>
          <w:footerReference w:type="first" r:id="rId12"/>
          <w:type w:val="oddPage"/>
          <w:pgSz w:w="11906" w:h="16838" w:code="9"/>
          <w:pgMar w:top="2552" w:right="1094" w:bottom="1077" w:left="2098" w:header="822" w:footer="198" w:gutter="0"/>
          <w:paperSrc w:first="1" w:other="1"/>
          <w:cols w:space="708"/>
          <w:titlePg/>
          <w:docGrid w:linePitch="360"/>
        </w:sectPr>
      </w:pPr>
    </w:p>
    <w:p w:rsidR="00EF0CF5" w:rsidRPr="00B700BA" w:rsidRDefault="00EF0CF5" w:rsidP="009E030B">
      <w:pPr>
        <w:pStyle w:val="Huisstijl-Kopje"/>
        <w:rPr>
          <w:noProof w:val="0"/>
        </w:rPr>
      </w:pPr>
      <w:r w:rsidRPr="00B700BA">
        <w:rPr>
          <w:noProof w:val="0"/>
        </w:rPr>
        <w:lastRenderedPageBreak/>
        <w:t>Keywords</w:t>
      </w:r>
    </w:p>
    <w:p w:rsidR="00EF0CF5" w:rsidRPr="00B700BA" w:rsidRDefault="00615560" w:rsidP="009E030B">
      <w:proofErr w:type="gramStart"/>
      <w:r w:rsidRPr="00615560">
        <w:t>Wave overtopping, wave run-up, overtopping, run-up, WTI 2017, safety assessment, software, failure mechanism.</w:t>
      </w:r>
      <w:proofErr w:type="gramEnd"/>
    </w:p>
    <w:p w:rsidR="00EF0CF5" w:rsidRPr="00B700BA" w:rsidRDefault="00EF0CF5" w:rsidP="009E030B"/>
    <w:p w:rsidR="00EF0CF5" w:rsidRPr="00B700BA" w:rsidRDefault="00EF0CF5" w:rsidP="009E030B">
      <w:pPr>
        <w:pStyle w:val="Huisstijl-Kopje"/>
        <w:rPr>
          <w:noProof w:val="0"/>
        </w:rPr>
      </w:pPr>
      <w:r w:rsidRPr="00B700BA">
        <w:rPr>
          <w:noProof w:val="0"/>
        </w:rPr>
        <w:t>Summary</w:t>
      </w:r>
    </w:p>
    <w:p w:rsidR="00EF0CF5" w:rsidRDefault="00615560" w:rsidP="009E030B">
      <w:r w:rsidRPr="00615560">
        <w:t xml:space="preserve">This document describes the test </w:t>
      </w:r>
      <w:r w:rsidR="00C73A97">
        <w:t>results for the 16.2 release</w:t>
      </w:r>
      <w:r w:rsidRPr="00615560">
        <w:t xml:space="preserve"> for the 'wave overtopping at dikes' kernel.</w:t>
      </w:r>
      <w:r>
        <w:t xml:space="preserve"> It also contains some recommendation for further improvements on the test procedure.</w:t>
      </w:r>
    </w:p>
    <w:p w:rsidR="00275FC1" w:rsidRPr="00B700BA" w:rsidRDefault="00275FC1" w:rsidP="009E030B"/>
    <w:p w:rsidR="00275FC1" w:rsidRPr="00C73A97" w:rsidRDefault="00275FC1" w:rsidP="00275FC1">
      <w:pPr>
        <w:pStyle w:val="Huisstijl-Kopje"/>
        <w:rPr>
          <w:noProof w:val="0"/>
          <w:lang w:val="nl-NL"/>
        </w:rPr>
      </w:pPr>
      <w:r w:rsidRPr="00C73A97">
        <w:rPr>
          <w:noProof w:val="0"/>
          <w:lang w:val="nl-NL"/>
        </w:rPr>
        <w:t>Samenvatting</w:t>
      </w:r>
    </w:p>
    <w:p w:rsidR="00275FC1" w:rsidRPr="00275FC1" w:rsidRDefault="00275FC1" w:rsidP="00275FC1">
      <w:pPr>
        <w:rPr>
          <w:lang w:val="nl-NL"/>
        </w:rPr>
      </w:pPr>
      <w:r w:rsidRPr="00275FC1">
        <w:rPr>
          <w:lang w:val="nl-NL"/>
        </w:rPr>
        <w:t xml:space="preserve">Dit document beschrijft </w:t>
      </w:r>
      <w:r w:rsidR="00C73A97">
        <w:rPr>
          <w:lang w:val="nl-NL"/>
        </w:rPr>
        <w:t>d</w:t>
      </w:r>
      <w:r w:rsidRPr="00275FC1">
        <w:rPr>
          <w:lang w:val="nl-NL"/>
        </w:rPr>
        <w:t>e test</w:t>
      </w:r>
      <w:r w:rsidR="00C73A97">
        <w:rPr>
          <w:lang w:val="nl-NL"/>
        </w:rPr>
        <w:t xml:space="preserve">resultaten voor de 16.2 </w:t>
      </w:r>
      <w:r w:rsidR="00AE6A58">
        <w:rPr>
          <w:lang w:val="nl-NL"/>
        </w:rPr>
        <w:t>release</w:t>
      </w:r>
      <w:r w:rsidRPr="00275FC1">
        <w:rPr>
          <w:lang w:val="nl-NL"/>
        </w:rPr>
        <w:t xml:space="preserve"> </w:t>
      </w:r>
      <w:r>
        <w:rPr>
          <w:lang w:val="nl-NL"/>
        </w:rPr>
        <w:t>v</w:t>
      </w:r>
      <w:r w:rsidRPr="00275FC1">
        <w:rPr>
          <w:lang w:val="nl-NL"/>
        </w:rPr>
        <w:t>oor reken</w:t>
      </w:r>
      <w:r>
        <w:rPr>
          <w:lang w:val="nl-NL"/>
        </w:rPr>
        <w:t xml:space="preserve">kern “golfoverslag bij </w:t>
      </w:r>
      <w:proofErr w:type="gramStart"/>
      <w:r>
        <w:rPr>
          <w:lang w:val="nl-NL"/>
        </w:rPr>
        <w:t xml:space="preserve">dijken”.  </w:t>
      </w:r>
      <w:proofErr w:type="gramEnd"/>
      <w:r>
        <w:rPr>
          <w:lang w:val="nl-NL"/>
        </w:rPr>
        <w:t>Het bevat ook enkele aanbevelingen voor verbeteringen van de test</w:t>
      </w:r>
      <w:r w:rsidRPr="00275FC1">
        <w:rPr>
          <w:lang w:val="nl-NL"/>
        </w:rPr>
        <w:t>procedure.</w:t>
      </w:r>
    </w:p>
    <w:p w:rsidR="00EF0CF5" w:rsidRPr="00275FC1" w:rsidRDefault="00EF0CF5" w:rsidP="009E030B">
      <w:pPr>
        <w:rPr>
          <w:lang w:val="nl-NL"/>
        </w:rPr>
      </w:pPr>
    </w:p>
    <w:p w:rsidR="00EF0CF5" w:rsidRPr="00B22365" w:rsidRDefault="00EF0CF5" w:rsidP="009E030B">
      <w:pPr>
        <w:pStyle w:val="Huisstijl-Kopje"/>
        <w:rPr>
          <w:noProof w:val="0"/>
          <w:lang w:val="nl-NL"/>
        </w:rPr>
      </w:pPr>
      <w:proofErr w:type="spellStart"/>
      <w:r w:rsidRPr="00B22365">
        <w:rPr>
          <w:noProof w:val="0"/>
          <w:lang w:val="nl-NL"/>
        </w:rPr>
        <w:t>References</w:t>
      </w:r>
      <w:proofErr w:type="spellEnd"/>
    </w:p>
    <w:p w:rsidR="00EF0CF5" w:rsidRPr="00615560" w:rsidRDefault="00615560" w:rsidP="009E030B">
      <w:pPr>
        <w:rPr>
          <w:lang w:val="nl-NL"/>
        </w:rPr>
      </w:pPr>
      <w:r w:rsidRPr="00615560">
        <w:rPr>
          <w:lang w:val="nl-NL"/>
        </w:rPr>
        <w:t>KPP 201</w:t>
      </w:r>
      <w:r w:rsidR="00C73A97">
        <w:rPr>
          <w:lang w:val="nl-NL"/>
        </w:rPr>
        <w:t>6</w:t>
      </w:r>
      <w:r w:rsidRPr="00615560">
        <w:rPr>
          <w:lang w:val="nl-NL"/>
        </w:rPr>
        <w:t xml:space="preserve"> Waterveiligheidsinstrumentarium - VTV Tools.</w:t>
      </w:r>
    </w:p>
    <w:p w:rsidR="00EF0CF5" w:rsidRPr="00615560" w:rsidRDefault="00EF0CF5" w:rsidP="009E030B">
      <w:pPr>
        <w:rPr>
          <w:lang w:val="nl-NL"/>
        </w:rPr>
      </w:pPr>
    </w:p>
    <w:p w:rsidR="00EF0CF5" w:rsidRPr="00615560" w:rsidRDefault="00EF0CF5" w:rsidP="009E030B">
      <w:pPr>
        <w:rPr>
          <w:lang w:val="nl-NL"/>
        </w:rPr>
      </w:pPr>
    </w:p>
    <w:p w:rsidR="00EF0CF5" w:rsidRPr="00615560" w:rsidRDefault="00EF0CF5" w:rsidP="009E030B">
      <w:pPr>
        <w:rPr>
          <w:lang w:val="nl-NL"/>
        </w:rPr>
      </w:pPr>
    </w:p>
    <w:p w:rsidR="00EF0CF5" w:rsidRPr="00615560" w:rsidRDefault="00EF0CF5" w:rsidP="009E030B">
      <w:pPr>
        <w:rPr>
          <w:lang w:val="nl-NL"/>
        </w:rPr>
      </w:pPr>
    </w:p>
    <w:p w:rsidR="00EF0CF5" w:rsidRPr="00615560" w:rsidRDefault="00EF0CF5" w:rsidP="009E030B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64"/>
        <w:gridCol w:w="1531"/>
        <w:gridCol w:w="680"/>
        <w:gridCol w:w="1531"/>
        <w:gridCol w:w="680"/>
        <w:gridCol w:w="1531"/>
        <w:gridCol w:w="680"/>
      </w:tblGrid>
      <w:tr w:rsidR="00EF0CF5" w:rsidTr="009E030B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bookmarkStart w:id="12" w:name="tblVersie"/>
            <w:r>
              <w:t>Version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r>
              <w:t>Date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r>
              <w:t>Author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r>
              <w:t>Initials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r>
              <w:t>Review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r>
              <w:t>Initials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 w:rsidP="009E030B">
            <w:pPr>
              <w:pStyle w:val="Huisstijl-Kopje"/>
            </w:pPr>
            <w:r>
              <w:t>Approval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EF0CF5" w:rsidRDefault="00EF0CF5">
            <w:pPr>
              <w:pStyle w:val="Huisstijl-Kopje"/>
            </w:pPr>
            <w:r>
              <w:t>Initials</w:t>
            </w:r>
          </w:p>
        </w:tc>
      </w:tr>
      <w:tr w:rsidR="00EF0CF5" w:rsidRPr="00C73A97" w:rsidTr="009E030B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Default="00FA766B" w:rsidP="009E030B">
            <w:pPr>
              <w:pStyle w:val="Huisstijl-TabelStatus"/>
            </w:pPr>
            <w:bookmarkStart w:id="13" w:name="bmVersie" w:colFirst="0" w:colLast="0"/>
            <w:bookmarkStart w:id="14" w:name="bmDatum" w:colFirst="1" w:colLast="1"/>
            <w:r>
              <w:t>1.0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Default="00C73A97" w:rsidP="00C73A97">
            <w:pPr>
              <w:pStyle w:val="Huisstijl-TabelStatus"/>
            </w:pPr>
            <w:proofErr w:type="spellStart"/>
            <w:r>
              <w:t>d</w:t>
            </w:r>
            <w:r w:rsidR="00EF0CF5">
              <w:t>e</w:t>
            </w:r>
            <w:r>
              <w:t>c</w:t>
            </w:r>
            <w:r w:rsidR="00EF0CF5">
              <w:t>.</w:t>
            </w:r>
            <w:proofErr w:type="spellEnd"/>
            <w:r w:rsidR="00EF0CF5">
              <w:t xml:space="preserve"> 201</w:t>
            </w:r>
            <w: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Default="00C73A97" w:rsidP="009E030B">
            <w:pPr>
              <w:pStyle w:val="Huisstijl-TabelStatus"/>
            </w:pPr>
            <w:r>
              <w:t xml:space="preserve">E.J. </w:t>
            </w:r>
            <w:proofErr w:type="spellStart"/>
            <w:r>
              <w:t>Spee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Default="00EF0CF5" w:rsidP="009E030B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Default="00C73A97" w:rsidP="009E030B">
            <w:pPr>
              <w:pStyle w:val="Huisstijl-TabelStatus"/>
            </w:pPr>
            <w:r>
              <w:t>J.P. de Waal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Default="00EF0CF5" w:rsidP="009E030B">
            <w:pPr>
              <w:pStyle w:val="Huisstijl-TabelStatus"/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C73A97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</w:tr>
      <w:bookmarkEnd w:id="13"/>
      <w:bookmarkEnd w:id="14"/>
      <w:tr w:rsidR="00EF0CF5" w:rsidRPr="00C73A97" w:rsidTr="009E030B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</w:tr>
      <w:tr w:rsidR="00EF0CF5" w:rsidRPr="00C73A97" w:rsidTr="009E030B"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0CF5" w:rsidRPr="00B42674" w:rsidRDefault="00EF0CF5" w:rsidP="009E030B">
            <w:pPr>
              <w:pStyle w:val="Huisstijl-TabelStatus"/>
              <w:rPr>
                <w:lang w:val="nl-NL"/>
              </w:rPr>
            </w:pPr>
          </w:p>
        </w:tc>
      </w:tr>
      <w:bookmarkEnd w:id="12"/>
    </w:tbl>
    <w:p w:rsidR="00EF0CF5" w:rsidRPr="00B42674" w:rsidRDefault="00EF0CF5" w:rsidP="009E030B">
      <w:pPr>
        <w:rPr>
          <w:lang w:val="nl-NL"/>
        </w:rPr>
      </w:pPr>
    </w:p>
    <w:tbl>
      <w:tblPr>
        <w:tblW w:w="84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0"/>
      </w:tblGrid>
      <w:tr w:rsidR="00EF0CF5" w:rsidRPr="00EC6D83" w:rsidTr="009E030B">
        <w:tc>
          <w:tcPr>
            <w:tcW w:w="8420" w:type="dxa"/>
          </w:tcPr>
          <w:p w:rsidR="008D5ED4" w:rsidRDefault="008D5ED4" w:rsidP="008D5ED4">
            <w:pPr>
              <w:pStyle w:val="Huisstijl-Kopje"/>
            </w:pPr>
            <w:bookmarkStart w:id="15" w:name="bmStatus" w:colFirst="0" w:colLast="0"/>
            <w:r>
              <w:t>State</w:t>
            </w:r>
          </w:p>
          <w:p w:rsidR="00EF0CF5" w:rsidRPr="00EC6D83" w:rsidRDefault="008D5ED4" w:rsidP="008D5ED4">
            <w:pPr>
              <w:pStyle w:val="Huisstijl-Gegeven"/>
            </w:pPr>
            <w:r>
              <w:t>final</w:t>
            </w:r>
          </w:p>
        </w:tc>
      </w:tr>
      <w:bookmarkEnd w:id="15"/>
    </w:tbl>
    <w:p w:rsidR="00EF0CF5" w:rsidRPr="00EC6D83" w:rsidRDefault="00EF0CF5" w:rsidP="009E030B"/>
    <w:p w:rsidR="00A45B92" w:rsidRDefault="00A45B92" w:rsidP="00AA68D5"/>
    <w:p w:rsidR="00A2242F" w:rsidRDefault="00A2242F" w:rsidP="00AA68D5">
      <w:pPr>
        <w:sectPr w:rsidR="00A2242F" w:rsidSect="008D5ED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6" w:h="16838" w:code="9"/>
          <w:pgMar w:top="2552" w:right="1094" w:bottom="1077" w:left="2098" w:header="822" w:footer="198" w:gutter="0"/>
          <w:paperSrc w:first="1" w:other="1"/>
          <w:cols w:space="708"/>
          <w:docGrid w:linePitch="360"/>
        </w:sectPr>
      </w:pPr>
    </w:p>
    <w:p w:rsidR="00EF0CF5" w:rsidRPr="00E025DD" w:rsidRDefault="00EF0CF5" w:rsidP="009E030B">
      <w:pPr>
        <w:pStyle w:val="Huisstijl-TitelInhoud"/>
      </w:pPr>
      <w:bookmarkStart w:id="25" w:name="bmTOC"/>
      <w:bookmarkEnd w:id="25"/>
      <w:r w:rsidRPr="00E025DD">
        <w:lastRenderedPageBreak/>
        <w:t>Contents</w:t>
      </w:r>
    </w:p>
    <w:p w:rsidR="007527E7" w:rsidRDefault="00EF0CF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 w:rsidRPr="00E025DD">
        <w:fldChar w:fldCharType="begin"/>
      </w:r>
      <w:r w:rsidRPr="00E025DD">
        <w:instrText xml:space="preserve"> TOC \t "Heading 1;1;Heading 2;2;Heading 3;3" </w:instrText>
      </w:r>
      <w:r w:rsidRPr="00E025DD">
        <w:fldChar w:fldCharType="separate"/>
      </w:r>
      <w:r w:rsidR="007527E7">
        <w:rPr>
          <w:noProof/>
        </w:rPr>
        <w:t>1</w:t>
      </w:r>
      <w:r w:rsidR="007527E7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 w:rsidR="007527E7">
        <w:rPr>
          <w:noProof/>
        </w:rPr>
        <w:t>Introduction</w:t>
      </w:r>
      <w:r w:rsidR="007527E7">
        <w:rPr>
          <w:noProof/>
        </w:rPr>
        <w:tab/>
      </w:r>
      <w:r w:rsidR="007527E7">
        <w:rPr>
          <w:noProof/>
        </w:rPr>
        <w:fldChar w:fldCharType="begin"/>
      </w:r>
      <w:r w:rsidR="007527E7">
        <w:rPr>
          <w:noProof/>
        </w:rPr>
        <w:instrText xml:space="preserve"> PAGEREF _Toc469401004 \h </w:instrText>
      </w:r>
      <w:r w:rsidR="007527E7">
        <w:rPr>
          <w:noProof/>
        </w:rPr>
      </w:r>
      <w:r w:rsidR="007527E7">
        <w:rPr>
          <w:noProof/>
        </w:rPr>
        <w:fldChar w:fldCharType="separate"/>
      </w:r>
      <w:r w:rsidR="007527E7">
        <w:rPr>
          <w:noProof/>
        </w:rPr>
        <w:t>1</w:t>
      </w:r>
      <w:r w:rsidR="007527E7">
        <w:rPr>
          <w:noProof/>
        </w:rPr>
        <w:fldChar w:fldCharType="end"/>
      </w:r>
    </w:p>
    <w:p w:rsidR="007527E7" w:rsidRDefault="007527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About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Brief description of the changes in the test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Results from TeamCity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>
        <w:rPr>
          <w:noProof/>
        </w:rPr>
        <w:t>Discussion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Shortcomings in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ab/>
      </w:r>
      <w:r>
        <w:rPr>
          <w:noProof/>
        </w:rPr>
        <w:t>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527E7" w:rsidRDefault="007527E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_Toc469401013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880F74" w:rsidRDefault="00EF0CF5" w:rsidP="00EF1CDD">
      <w:r w:rsidRPr="00E025DD">
        <w:fldChar w:fldCharType="end"/>
      </w:r>
      <w:bookmarkStart w:id="26" w:name="bmAppTOC"/>
      <w:bookmarkEnd w:id="26"/>
    </w:p>
    <w:p w:rsidR="004C33FD" w:rsidRDefault="004C33FD" w:rsidP="00EF1CDD"/>
    <w:p w:rsidR="007D6712" w:rsidRDefault="007D6712" w:rsidP="00EF1CDD">
      <w:pPr>
        <w:sectPr w:rsidR="007D6712" w:rsidSect="008D5ED4">
          <w:headerReference w:type="even" r:id="rId19"/>
          <w:headerReference w:type="default" r:id="rId20"/>
          <w:footerReference w:type="even" r:id="rId21"/>
          <w:footerReference w:type="default" r:id="rId22"/>
          <w:type w:val="oddPage"/>
          <w:pgSz w:w="11906" w:h="16838" w:code="9"/>
          <w:pgMar w:top="2552" w:right="1094" w:bottom="1077" w:left="2098" w:header="822" w:footer="198" w:gutter="0"/>
          <w:paperSrc w:first="1" w:other="1"/>
          <w:pgNumType w:fmt="lowerRoman" w:start="1"/>
          <w:cols w:space="708"/>
          <w:docGrid w:linePitch="360"/>
        </w:sectPr>
      </w:pPr>
    </w:p>
    <w:bookmarkStart w:id="38" w:name="bmChap1"/>
    <w:bookmarkEnd w:id="38"/>
    <w:p w:rsidR="00EF0CF5" w:rsidRDefault="00EF0CF5" w:rsidP="00EF0CF5">
      <w:pPr>
        <w:pStyle w:val="Heading1"/>
        <w:keepLines w:val="0"/>
      </w:pPr>
      <w:r w:rsidRPr="007F4FA3">
        <w:rPr>
          <w:rStyle w:val="Hidden"/>
        </w:rPr>
        <w:lastRenderedPageBreak/>
        <w:fldChar w:fldCharType="begin"/>
      </w:r>
      <w:r w:rsidRPr="007F4FA3">
        <w:rPr>
          <w:rStyle w:val="Hidden"/>
        </w:rPr>
        <w:instrText xml:space="preserve"> MACROBUTTON MTEditEquationSection2 Equation Section 1</w:instrText>
      </w:r>
      <w:r w:rsidRPr="007F4FA3">
        <w:rPr>
          <w:rStyle w:val="Hidden"/>
        </w:rPr>
        <w:fldChar w:fldCharType="begin"/>
      </w:r>
      <w:r w:rsidRPr="007F4FA3">
        <w:rPr>
          <w:rStyle w:val="Hidden"/>
        </w:rPr>
        <w:instrText xml:space="preserve"> SEQ MTEqn \r \h \* MERGEFORMAT </w:instrText>
      </w:r>
      <w:r w:rsidRPr="007F4FA3">
        <w:rPr>
          <w:rStyle w:val="Hidden"/>
        </w:rPr>
        <w:fldChar w:fldCharType="end"/>
      </w:r>
      <w:r w:rsidRPr="007F4FA3">
        <w:rPr>
          <w:rStyle w:val="Hidden"/>
        </w:rPr>
        <w:fldChar w:fldCharType="begin"/>
      </w:r>
      <w:r w:rsidRPr="007F4FA3">
        <w:rPr>
          <w:rStyle w:val="Hidden"/>
        </w:rPr>
        <w:instrText xml:space="preserve"> SEQ MTSec \r 1 \h \* MERGEFORMAT </w:instrText>
      </w:r>
      <w:r w:rsidRPr="007F4FA3">
        <w:rPr>
          <w:rStyle w:val="Hidden"/>
        </w:rPr>
        <w:fldChar w:fldCharType="end"/>
      </w:r>
      <w:r w:rsidRPr="007F4FA3">
        <w:rPr>
          <w:rStyle w:val="Hidden"/>
        </w:rPr>
        <w:fldChar w:fldCharType="end"/>
      </w:r>
      <w:bookmarkStart w:id="39" w:name="_Toc469401004"/>
      <w:r w:rsidR="00A94EB6">
        <w:t>Introduction</w:t>
      </w:r>
      <w:bookmarkEnd w:id="39"/>
    </w:p>
    <w:p w:rsidR="005C5535" w:rsidRDefault="005C5535" w:rsidP="005C5535">
      <w:pPr>
        <w:pStyle w:val="Heading2"/>
      </w:pPr>
      <w:bookmarkStart w:id="40" w:name="_Toc469401005"/>
      <w:r>
        <w:t>About this document</w:t>
      </w:r>
      <w:bookmarkEnd w:id="40"/>
    </w:p>
    <w:p w:rsidR="005C5535" w:rsidRDefault="005C5535" w:rsidP="00A94EB6"/>
    <w:p w:rsidR="00CF5E54" w:rsidRDefault="00A94EB6" w:rsidP="00A94EB6">
      <w:r>
        <w:t xml:space="preserve">This document describes the test </w:t>
      </w:r>
      <w:r w:rsidR="00C73A97">
        <w:t>results for the 16.2 release</w:t>
      </w:r>
      <w:r w:rsidR="00CF5E54">
        <w:t xml:space="preserve"> </w:t>
      </w:r>
      <w:r>
        <w:t xml:space="preserve">for the </w:t>
      </w:r>
      <w:r w:rsidR="00C511DD">
        <w:t>'</w:t>
      </w:r>
      <w:r w:rsidR="00CF5E54">
        <w:t xml:space="preserve">wave </w:t>
      </w:r>
      <w:r>
        <w:t xml:space="preserve">overtopping </w:t>
      </w:r>
      <w:r w:rsidR="00CF5E54">
        <w:t>at dikes</w:t>
      </w:r>
      <w:r w:rsidR="00C511DD">
        <w:t>'</w:t>
      </w:r>
      <w:r w:rsidR="00CF5E54">
        <w:t xml:space="preserve"> kernel</w:t>
      </w:r>
      <w:r>
        <w:t xml:space="preserve">. </w:t>
      </w:r>
      <w:r w:rsidR="00D07FBF">
        <w:t>The functional design of this kernel is given in (De Waal, 2015</w:t>
      </w:r>
      <w:r w:rsidR="00AE6A58">
        <w:t>a</w:t>
      </w:r>
      <w:r w:rsidR="00D07FBF">
        <w:t>).</w:t>
      </w:r>
    </w:p>
    <w:p w:rsidR="00CF5E54" w:rsidRDefault="00CF5E54" w:rsidP="00A94EB6"/>
    <w:p w:rsidR="00110E61" w:rsidRDefault="00C73A97" w:rsidP="00A94EB6">
      <w:r>
        <w:t xml:space="preserve">Compared to the 16.1 release, the test bench is extended with </w:t>
      </w:r>
      <w:r w:rsidR="00C803EE">
        <w:t>new</w:t>
      </w:r>
      <w:r>
        <w:t xml:space="preserve"> tests, which are related to issues resolved between the 16.1 and 16.2 release.</w:t>
      </w:r>
    </w:p>
    <w:p w:rsidR="00C511DD" w:rsidRDefault="00C511DD" w:rsidP="00A94EB6">
      <w:bookmarkStart w:id="41" w:name="_GoBack"/>
      <w:bookmarkEnd w:id="41"/>
    </w:p>
    <w:p w:rsidR="00CF5E54" w:rsidRDefault="005C5535" w:rsidP="005C5535">
      <w:pPr>
        <w:pStyle w:val="Heading2"/>
      </w:pPr>
      <w:bookmarkStart w:id="42" w:name="_Ref430612561"/>
      <w:bookmarkStart w:id="43" w:name="_Toc469401006"/>
      <w:r>
        <w:t>B</w:t>
      </w:r>
      <w:r w:rsidR="00596BE7">
        <w:t xml:space="preserve">rief description of the </w:t>
      </w:r>
      <w:r w:rsidR="00C803EE">
        <w:t xml:space="preserve">changes in the </w:t>
      </w:r>
      <w:r w:rsidR="00596BE7">
        <w:t>test procedure</w:t>
      </w:r>
      <w:bookmarkEnd w:id="42"/>
      <w:bookmarkEnd w:id="43"/>
    </w:p>
    <w:p w:rsidR="00596BE7" w:rsidRDefault="00596BE7" w:rsidP="00A94EB6"/>
    <w:p w:rsidR="00A94EB6" w:rsidRDefault="00C803EE" w:rsidP="00A94EB6">
      <w:r>
        <w:t xml:space="preserve">The test bench is extended with the following </w:t>
      </w:r>
      <w:r w:rsidR="00191EE9">
        <w:t xml:space="preserve">14 new </w:t>
      </w:r>
      <w:r>
        <w:t>tests:</w:t>
      </w:r>
    </w:p>
    <w:p w:rsidR="00BF02BD" w:rsidRPr="00E00771" w:rsidRDefault="00BF02BD" w:rsidP="009E030B"/>
    <w:tbl>
      <w:tblPr>
        <w:tblStyle w:val="dTable"/>
        <w:tblW w:w="0" w:type="auto"/>
        <w:tblLook w:val="04A0" w:firstRow="1" w:lastRow="0" w:firstColumn="1" w:lastColumn="0" w:noHBand="0" w:noVBand="1"/>
      </w:tblPr>
      <w:tblGrid>
        <w:gridCol w:w="3227"/>
        <w:gridCol w:w="5703"/>
      </w:tblGrid>
      <w:tr w:rsidR="00C803EE" w:rsidTr="0075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C803EE" w:rsidRDefault="00C803EE" w:rsidP="005C0002">
            <w:r>
              <w:t>Name test</w:t>
            </w:r>
            <w:r w:rsidR="00191EE9">
              <w:t>s</w:t>
            </w:r>
          </w:p>
        </w:tc>
        <w:tc>
          <w:tcPr>
            <w:tcW w:w="5703" w:type="dxa"/>
          </w:tcPr>
          <w:p w:rsidR="00C803EE" w:rsidRDefault="00191EE9" w:rsidP="005C0002">
            <w:r>
              <w:t>D</w:t>
            </w:r>
            <w:r w:rsidR="00C803EE">
              <w:t>escription</w:t>
            </w:r>
          </w:p>
        </w:tc>
      </w:tr>
      <w:tr w:rsidR="00C803EE" w:rsidTr="007527E7">
        <w:tc>
          <w:tcPr>
            <w:tcW w:w="3227" w:type="dxa"/>
          </w:tcPr>
          <w:p w:rsidR="00C803EE" w:rsidRPr="007527E7" w:rsidRDefault="00C803EE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omkeerVariantIssue34A, B &amp; C</w:t>
            </w:r>
          </w:p>
        </w:tc>
        <w:tc>
          <w:tcPr>
            <w:tcW w:w="5703" w:type="dxa"/>
          </w:tcPr>
          <w:p w:rsidR="00C803EE" w:rsidRPr="007527E7" w:rsidRDefault="007527E7" w:rsidP="007527E7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Integration t</w:t>
            </w:r>
            <w:r w:rsidR="00C803EE" w:rsidRPr="007527E7">
              <w:rPr>
                <w:sz w:val="20"/>
                <w:szCs w:val="20"/>
              </w:rPr>
              <w:t xml:space="preserve">est fix for endless loop in </w:t>
            </w:r>
            <w:proofErr w:type="spellStart"/>
            <w:r w:rsidR="00C803EE" w:rsidRPr="007527E7">
              <w:rPr>
                <w:sz w:val="20"/>
                <w:szCs w:val="20"/>
              </w:rPr>
              <w:t>omkeervariant</w:t>
            </w:r>
            <w:proofErr w:type="spellEnd"/>
          </w:p>
        </w:tc>
      </w:tr>
      <w:tr w:rsidR="00C803EE" w:rsidTr="007527E7">
        <w:tc>
          <w:tcPr>
            <w:tcW w:w="3227" w:type="dxa"/>
          </w:tcPr>
          <w:p w:rsidR="00C803EE" w:rsidRPr="007527E7" w:rsidRDefault="00C803EE" w:rsidP="00C803EE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omkeerVariantIssue35A, B &amp; C</w:t>
            </w:r>
          </w:p>
        </w:tc>
        <w:tc>
          <w:tcPr>
            <w:tcW w:w="5703" w:type="dxa"/>
          </w:tcPr>
          <w:p w:rsidR="00C803EE" w:rsidRPr="007527E7" w:rsidRDefault="007527E7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 xml:space="preserve">Integration test fix for endless loop in </w:t>
            </w:r>
            <w:proofErr w:type="spellStart"/>
            <w:r w:rsidRPr="007527E7">
              <w:rPr>
                <w:sz w:val="20"/>
                <w:szCs w:val="20"/>
              </w:rPr>
              <w:t>omkeervariant</w:t>
            </w:r>
            <w:proofErr w:type="spellEnd"/>
          </w:p>
        </w:tc>
      </w:tr>
      <w:tr w:rsidR="00C803EE" w:rsidTr="007527E7">
        <w:tc>
          <w:tcPr>
            <w:tcW w:w="3227" w:type="dxa"/>
          </w:tcPr>
          <w:p w:rsidR="00C803EE" w:rsidRPr="007527E7" w:rsidRDefault="00C803EE" w:rsidP="00C803EE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omkeerVariantIssue36A &amp; B</w:t>
            </w:r>
          </w:p>
        </w:tc>
        <w:tc>
          <w:tcPr>
            <w:tcW w:w="5703" w:type="dxa"/>
          </w:tcPr>
          <w:p w:rsidR="00C803EE" w:rsidRPr="007527E7" w:rsidRDefault="007527E7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 xml:space="preserve">Integration test </w:t>
            </w:r>
            <w:r w:rsidR="00C803EE" w:rsidRPr="007527E7">
              <w:rPr>
                <w:sz w:val="20"/>
                <w:szCs w:val="20"/>
              </w:rPr>
              <w:t xml:space="preserve">fix in </w:t>
            </w:r>
            <w:proofErr w:type="spellStart"/>
            <w:r w:rsidR="00C803EE" w:rsidRPr="007527E7">
              <w:rPr>
                <w:sz w:val="20"/>
                <w:szCs w:val="20"/>
              </w:rPr>
              <w:t>omkeervariant</w:t>
            </w:r>
            <w:proofErr w:type="spellEnd"/>
            <w:r w:rsidR="00C803EE" w:rsidRPr="007527E7">
              <w:rPr>
                <w:sz w:val="20"/>
                <w:szCs w:val="20"/>
              </w:rPr>
              <w:t xml:space="preserve"> with water level at toe</w:t>
            </w:r>
          </w:p>
        </w:tc>
      </w:tr>
      <w:tr w:rsidR="00C803EE" w:rsidTr="007527E7">
        <w:tc>
          <w:tcPr>
            <w:tcW w:w="3227" w:type="dxa"/>
          </w:tcPr>
          <w:p w:rsidR="00C803EE" w:rsidRPr="007527E7" w:rsidRDefault="00C803EE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omkeerVariantIssue42A &amp; B</w:t>
            </w:r>
          </w:p>
        </w:tc>
        <w:tc>
          <w:tcPr>
            <w:tcW w:w="5703" w:type="dxa"/>
          </w:tcPr>
          <w:p w:rsidR="00C803EE" w:rsidRPr="007527E7" w:rsidRDefault="007527E7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 xml:space="preserve">Integration test </w:t>
            </w:r>
            <w:r w:rsidR="00C803EE" w:rsidRPr="007527E7">
              <w:rPr>
                <w:sz w:val="20"/>
                <w:szCs w:val="20"/>
              </w:rPr>
              <w:t xml:space="preserve">fix in </w:t>
            </w:r>
            <w:proofErr w:type="spellStart"/>
            <w:r w:rsidR="00C803EE" w:rsidRPr="007527E7">
              <w:rPr>
                <w:sz w:val="20"/>
                <w:szCs w:val="20"/>
              </w:rPr>
              <w:t>omkeervariant</w:t>
            </w:r>
            <w:proofErr w:type="spellEnd"/>
            <w:r w:rsidR="00C803EE" w:rsidRPr="007527E7">
              <w:rPr>
                <w:sz w:val="20"/>
                <w:szCs w:val="20"/>
              </w:rPr>
              <w:t xml:space="preserve"> with water level at berm</w:t>
            </w:r>
          </w:p>
        </w:tc>
      </w:tr>
      <w:tr w:rsidR="00C803EE" w:rsidTr="007527E7">
        <w:tc>
          <w:tcPr>
            <w:tcW w:w="3227" w:type="dxa"/>
          </w:tcPr>
          <w:p w:rsidR="00C803EE" w:rsidRPr="007527E7" w:rsidRDefault="00C803EE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TestRoughnessIssue44A &amp; B</w:t>
            </w:r>
          </w:p>
        </w:tc>
        <w:tc>
          <w:tcPr>
            <w:tcW w:w="5703" w:type="dxa"/>
          </w:tcPr>
          <w:p w:rsidR="00C803EE" w:rsidRPr="007527E7" w:rsidRDefault="007527E7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 xml:space="preserve">Integration test </w:t>
            </w:r>
            <w:r w:rsidR="00191EE9" w:rsidRPr="007527E7">
              <w:rPr>
                <w:sz w:val="20"/>
                <w:szCs w:val="20"/>
              </w:rPr>
              <w:t>fix to avoid error in roughness calculation with very small waves</w:t>
            </w:r>
          </w:p>
        </w:tc>
      </w:tr>
      <w:tr w:rsidR="00C803EE" w:rsidTr="007527E7">
        <w:tc>
          <w:tcPr>
            <w:tcW w:w="3227" w:type="dxa"/>
          </w:tcPr>
          <w:p w:rsidR="00191EE9" w:rsidRPr="007527E7" w:rsidRDefault="00191EE9" w:rsidP="005C0002">
            <w:pPr>
              <w:rPr>
                <w:sz w:val="20"/>
                <w:szCs w:val="20"/>
              </w:rPr>
            </w:pPr>
            <w:proofErr w:type="spellStart"/>
            <w:r w:rsidRPr="007527E7">
              <w:rPr>
                <w:sz w:val="20"/>
                <w:szCs w:val="20"/>
              </w:rPr>
              <w:t>testCalculateGammaF</w:t>
            </w:r>
            <w:proofErr w:type="spellEnd"/>
            <w:r w:rsidRPr="007527E7">
              <w:rPr>
                <w:sz w:val="20"/>
                <w:szCs w:val="20"/>
              </w:rPr>
              <w:t xml:space="preserve"> &amp;</w:t>
            </w:r>
          </w:p>
          <w:p w:rsidR="00C803EE" w:rsidRPr="007527E7" w:rsidRDefault="00191EE9" w:rsidP="005C0002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testCalculateGammaF2</w:t>
            </w:r>
          </w:p>
        </w:tc>
        <w:tc>
          <w:tcPr>
            <w:tcW w:w="5703" w:type="dxa"/>
          </w:tcPr>
          <w:p w:rsidR="00191EE9" w:rsidRPr="007527E7" w:rsidRDefault="00191EE9" w:rsidP="00191EE9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 xml:space="preserve">Unit test for </w:t>
            </w:r>
            <w:r w:rsidRPr="007527E7">
              <w:rPr>
                <w:sz w:val="20"/>
                <w:szCs w:val="20"/>
              </w:rPr>
              <w:t>fix to avoid error in roughness</w:t>
            </w:r>
          </w:p>
          <w:p w:rsidR="00C803EE" w:rsidRPr="007527E7" w:rsidRDefault="00191EE9" w:rsidP="00191EE9">
            <w:pPr>
              <w:rPr>
                <w:sz w:val="20"/>
                <w:szCs w:val="20"/>
              </w:rPr>
            </w:pPr>
            <w:r w:rsidRPr="007527E7">
              <w:rPr>
                <w:sz w:val="20"/>
                <w:szCs w:val="20"/>
              </w:rPr>
              <w:t>calculation with very small waves</w:t>
            </w:r>
          </w:p>
        </w:tc>
      </w:tr>
    </w:tbl>
    <w:p w:rsidR="00A94EB6" w:rsidRDefault="00A94EB6" w:rsidP="005C0002"/>
    <w:p w:rsidR="00AE6A58" w:rsidRDefault="00AE6A58" w:rsidP="005C0002">
      <w:r>
        <w:t>There are no changes in the tests belonging to the 16.1 release. All these tests are described in (</w:t>
      </w:r>
      <w:r w:rsidRPr="00AE6A58">
        <w:t>Waal, J.P. de, 2015b</w:t>
      </w:r>
      <w:r>
        <w:t>).</w:t>
      </w:r>
    </w:p>
    <w:p w:rsidR="00AE6A58" w:rsidRDefault="00AE6A58" w:rsidP="005C0002">
      <w:pPr>
        <w:sectPr w:rsidR="00AE6A58" w:rsidSect="008D5ED4">
          <w:headerReference w:type="even" r:id="rId23"/>
          <w:headerReference w:type="default" r:id="rId24"/>
          <w:footerReference w:type="even" r:id="rId25"/>
          <w:footerReference w:type="default" r:id="rId26"/>
          <w:type w:val="oddPage"/>
          <w:pgSz w:w="11906" w:h="16838" w:code="9"/>
          <w:pgMar w:top="2552" w:right="1094" w:bottom="1077" w:left="2098" w:header="822" w:footer="199" w:gutter="0"/>
          <w:paperSrc w:first="1" w:other="1"/>
          <w:pgNumType w:start="1"/>
          <w:cols w:space="708"/>
          <w:docGrid w:linePitch="360"/>
        </w:sectPr>
      </w:pPr>
    </w:p>
    <w:p w:rsidR="00FB3C01" w:rsidRDefault="00A94EB6" w:rsidP="005C0002">
      <w:pPr>
        <w:pStyle w:val="Heading1"/>
      </w:pPr>
      <w:r w:rsidRPr="00CD7FF2">
        <w:rPr>
          <w:rStyle w:val="Hidden"/>
        </w:rPr>
        <w:lastRenderedPageBreak/>
        <w:fldChar w:fldCharType="begin"/>
      </w:r>
      <w:r w:rsidRPr="00CD7FF2">
        <w:rPr>
          <w:rStyle w:val="Hidden"/>
        </w:rPr>
        <w:instrText xml:space="preserve"> MACROBUTTON MTEditEquationSection2 Equation Section (Next)</w:instrText>
      </w:r>
      <w:r w:rsidRPr="00CD7FF2">
        <w:rPr>
          <w:rStyle w:val="Hidden"/>
        </w:rPr>
        <w:fldChar w:fldCharType="begin"/>
      </w:r>
      <w:r w:rsidRPr="00CD7FF2">
        <w:rPr>
          <w:rStyle w:val="Hidden"/>
        </w:rPr>
        <w:instrText xml:space="preserve"> SEQ MTEqn \r \h \* MERGEFORMAT </w:instrText>
      </w:r>
      <w:r w:rsidRPr="00CD7FF2">
        <w:rPr>
          <w:rStyle w:val="Hidden"/>
        </w:rPr>
        <w:fldChar w:fldCharType="end"/>
      </w:r>
      <w:r w:rsidRPr="00CD7FF2">
        <w:rPr>
          <w:rStyle w:val="Hidden"/>
        </w:rPr>
        <w:fldChar w:fldCharType="begin"/>
      </w:r>
      <w:r w:rsidRPr="00CD7FF2">
        <w:rPr>
          <w:rStyle w:val="Hidden"/>
        </w:rPr>
        <w:instrText xml:space="preserve"> SEQ MTSec \h \* MERGEFORMAT </w:instrText>
      </w:r>
      <w:r w:rsidRPr="00CD7FF2">
        <w:rPr>
          <w:rStyle w:val="Hidden"/>
        </w:rPr>
        <w:fldChar w:fldCharType="end"/>
      </w:r>
      <w:r w:rsidRPr="00CD7FF2">
        <w:rPr>
          <w:rStyle w:val="Hidden"/>
        </w:rPr>
        <w:fldChar w:fldCharType="end"/>
      </w:r>
      <w:bookmarkStart w:id="59" w:name="_Ref430614466"/>
      <w:bookmarkStart w:id="60" w:name="_Ref431289055"/>
      <w:bookmarkStart w:id="61" w:name="_Toc469401007"/>
      <w:r w:rsidR="007527E7">
        <w:t>T</w:t>
      </w:r>
      <w:r w:rsidR="007527E7" w:rsidRPr="00A94EB6">
        <w:t xml:space="preserve">est </w:t>
      </w:r>
      <w:r w:rsidR="007527E7">
        <w:t>results</w:t>
      </w:r>
      <w:bookmarkEnd w:id="61"/>
      <w:r w:rsidR="00C803EE">
        <w:t xml:space="preserve"> </w:t>
      </w:r>
      <w:bookmarkEnd w:id="59"/>
      <w:bookmarkEnd w:id="60"/>
    </w:p>
    <w:p w:rsidR="00A94EB6" w:rsidRDefault="00191EE9" w:rsidP="00A94EB6">
      <w:pPr>
        <w:pStyle w:val="Heading2"/>
      </w:pPr>
      <w:bookmarkStart w:id="62" w:name="_Toc469401008"/>
      <w:r>
        <w:t xml:space="preserve">Results from </w:t>
      </w:r>
      <w:proofErr w:type="spellStart"/>
      <w:r>
        <w:t>TeamCity</w:t>
      </w:r>
      <w:bookmarkEnd w:id="62"/>
      <w:proofErr w:type="spellEnd"/>
    </w:p>
    <w:p w:rsidR="00191EE9" w:rsidRDefault="00191EE9" w:rsidP="00191EE9"/>
    <w:p w:rsidR="00191EE9" w:rsidRDefault="00191EE9" w:rsidP="00191EE9">
      <w:r>
        <w:t xml:space="preserve">Our test bench runs automatically on </w:t>
      </w:r>
      <w:proofErr w:type="spellStart"/>
      <w:r>
        <w:t>TeamCity</w:t>
      </w:r>
      <w:proofErr w:type="spellEnd"/>
      <w:r>
        <w:t>. It compares actual result</w:t>
      </w:r>
      <w:r w:rsidR="00AE6A58">
        <w:t>s</w:t>
      </w:r>
      <w:r>
        <w:t xml:space="preserve"> with results from a reference run. Between the 16.1 and 16.2 release there was no update of the references.</w:t>
      </w:r>
    </w:p>
    <w:p w:rsidR="00191EE9" w:rsidRDefault="00191EE9" w:rsidP="00191EE9"/>
    <w:p w:rsidR="00191EE9" w:rsidRDefault="00191EE9" w:rsidP="00191EE9">
      <w:r>
        <w:t>The results are summarized below:</w:t>
      </w:r>
    </w:p>
    <w:p w:rsidR="00191EE9" w:rsidRDefault="00191EE9" w:rsidP="00191EE9"/>
    <w:p w:rsidR="00191EE9" w:rsidRPr="00191EE9" w:rsidRDefault="00191EE9" w:rsidP="00191EE9">
      <w:pPr>
        <w:ind w:left="720"/>
        <w:rPr>
          <w:rFonts w:ascii="Courier New" w:hAnsi="Courier New" w:cs="Courier New"/>
        </w:rPr>
      </w:pPr>
      <w:r w:rsidRPr="00191EE9">
        <w:rPr>
          <w:rFonts w:ascii="Courier New" w:hAnsi="Courier New" w:cs="Courier New"/>
        </w:rPr>
        <w:t>Summary:</w:t>
      </w:r>
    </w:p>
    <w:tbl>
      <w:tblPr>
        <w:tblW w:w="0" w:type="auto"/>
        <w:tblCellSpacing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7"/>
        <w:gridCol w:w="409"/>
      </w:tblGrid>
      <w:tr w:rsidR="00191EE9" w:rsidRPr="00191EE9" w:rsidTr="00191EE9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 xml:space="preserve">Number of tests run: </w:t>
            </w:r>
          </w:p>
        </w:tc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>170</w:t>
            </w:r>
          </w:p>
        </w:tc>
      </w:tr>
      <w:tr w:rsidR="00191EE9" w:rsidRPr="00191EE9" w:rsidTr="00191EE9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 xml:space="preserve">Number of tests ignored: </w:t>
            </w:r>
          </w:p>
        </w:tc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>0</w:t>
            </w:r>
          </w:p>
        </w:tc>
      </w:tr>
      <w:tr w:rsidR="00191EE9" w:rsidRPr="00191EE9" w:rsidTr="00191EE9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 xml:space="preserve">Number of tests failed: </w:t>
            </w:r>
          </w:p>
        </w:tc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Style w:val="green"/>
                <w:rFonts w:ascii="Courier New" w:hAnsi="Courier New" w:cs="Courier New"/>
              </w:rPr>
              <w:t>0</w:t>
            </w:r>
          </w:p>
        </w:tc>
      </w:tr>
      <w:tr w:rsidR="00191EE9" w:rsidRPr="00191EE9" w:rsidTr="00191EE9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 xml:space="preserve">Number of failed assertions: </w:t>
            </w:r>
          </w:p>
        </w:tc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Style w:val="green"/>
                <w:rFonts w:ascii="Courier New" w:hAnsi="Courier New" w:cs="Courier New"/>
              </w:rPr>
              <w:t>0</w:t>
            </w:r>
          </w:p>
        </w:tc>
      </w:tr>
      <w:tr w:rsidR="00191EE9" w:rsidRPr="00191EE9" w:rsidTr="00191EE9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Fonts w:ascii="Courier New" w:hAnsi="Courier New" w:cs="Courier New"/>
              </w:rPr>
              <w:t>Number of runs needed to complete the tests:  </w:t>
            </w:r>
          </w:p>
        </w:tc>
        <w:tc>
          <w:tcPr>
            <w:tcW w:w="0" w:type="auto"/>
            <w:vAlign w:val="center"/>
            <w:hideMark/>
          </w:tcPr>
          <w:p w:rsidR="00191EE9" w:rsidRPr="00191EE9" w:rsidRDefault="00191EE9">
            <w:pPr>
              <w:rPr>
                <w:rFonts w:ascii="Courier New" w:hAnsi="Courier New" w:cs="Courier New"/>
                <w:sz w:val="24"/>
              </w:rPr>
            </w:pPr>
            <w:r w:rsidRPr="00191EE9">
              <w:rPr>
                <w:rStyle w:val="green"/>
                <w:rFonts w:ascii="Courier New" w:hAnsi="Courier New" w:cs="Courier New"/>
              </w:rPr>
              <w:t>1</w:t>
            </w:r>
          </w:p>
        </w:tc>
      </w:tr>
    </w:tbl>
    <w:p w:rsidR="00191EE9" w:rsidRDefault="00191EE9" w:rsidP="00191EE9"/>
    <w:p w:rsidR="00191EE9" w:rsidRPr="00191EE9" w:rsidRDefault="00191EE9" w:rsidP="00191EE9"/>
    <w:p w:rsidR="00A94EB6" w:rsidRDefault="00191EE9" w:rsidP="007E7957">
      <w:pPr>
        <w:keepNext/>
        <w:spacing w:line="240" w:lineRule="auto"/>
        <w:jc w:val="left"/>
      </w:pPr>
      <w:r>
        <w:t xml:space="preserve">So all tests </w:t>
      </w:r>
      <w:proofErr w:type="gramStart"/>
      <w:r>
        <w:t>succeeded,</w:t>
      </w:r>
      <w:proofErr w:type="gramEnd"/>
      <w:r>
        <w:t xml:space="preserve"> both the 156 old and 14 new tests.</w:t>
      </w:r>
    </w:p>
    <w:p w:rsidR="007527E7" w:rsidRDefault="007527E7" w:rsidP="007E7957">
      <w:pPr>
        <w:keepNext/>
        <w:spacing w:line="240" w:lineRule="auto"/>
        <w:jc w:val="left"/>
      </w:pPr>
    </w:p>
    <w:p w:rsidR="007527E7" w:rsidRDefault="007527E7" w:rsidP="007E7957">
      <w:pPr>
        <w:keepNext/>
        <w:spacing w:line="240" w:lineRule="auto"/>
        <w:jc w:val="left"/>
      </w:pPr>
      <w:r>
        <w:t>Including the new tests, it takes only 4 s to run all tests.</w:t>
      </w:r>
    </w:p>
    <w:p w:rsidR="00A94EB6" w:rsidRDefault="00A94EB6" w:rsidP="009E3CFF">
      <w:pPr>
        <w:spacing w:line="240" w:lineRule="auto"/>
        <w:jc w:val="left"/>
      </w:pPr>
    </w:p>
    <w:p w:rsidR="00B46CED" w:rsidRDefault="00B46CED" w:rsidP="009E3CFF">
      <w:pPr>
        <w:spacing w:line="240" w:lineRule="auto"/>
        <w:jc w:val="left"/>
        <w:sectPr w:rsidR="00B46CED" w:rsidSect="008D5ED4">
          <w:type w:val="oddPage"/>
          <w:pgSz w:w="11906" w:h="16838" w:code="9"/>
          <w:pgMar w:top="2552" w:right="1094" w:bottom="1077" w:left="2098" w:header="822" w:footer="199" w:gutter="0"/>
          <w:paperSrc w:first="1" w:other="1"/>
          <w:pgNumType w:start="1"/>
          <w:cols w:space="708"/>
          <w:docGrid w:linePitch="360"/>
        </w:sectPr>
      </w:pPr>
    </w:p>
    <w:p w:rsidR="007E7957" w:rsidRDefault="00B46CED" w:rsidP="009E3CFF">
      <w:pPr>
        <w:pStyle w:val="Heading1"/>
      </w:pPr>
      <w:r w:rsidRPr="00CD7FF2">
        <w:rPr>
          <w:rStyle w:val="Hidden"/>
        </w:rPr>
        <w:lastRenderedPageBreak/>
        <w:fldChar w:fldCharType="begin"/>
      </w:r>
      <w:r w:rsidRPr="00CD7FF2">
        <w:rPr>
          <w:rStyle w:val="Hidden"/>
        </w:rPr>
        <w:instrText xml:space="preserve"> MACROBUTTON MTEditEquationSection2 Equation Section (Next)</w:instrText>
      </w:r>
      <w:r w:rsidRPr="00CD7FF2">
        <w:rPr>
          <w:rStyle w:val="Hidden"/>
        </w:rPr>
        <w:fldChar w:fldCharType="begin"/>
      </w:r>
      <w:r w:rsidRPr="00CD7FF2">
        <w:rPr>
          <w:rStyle w:val="Hidden"/>
        </w:rPr>
        <w:instrText xml:space="preserve"> SEQ MTEqn \r \h \* MERGEFORMAT </w:instrText>
      </w:r>
      <w:r w:rsidRPr="00CD7FF2">
        <w:rPr>
          <w:rStyle w:val="Hidden"/>
        </w:rPr>
        <w:fldChar w:fldCharType="end"/>
      </w:r>
      <w:r w:rsidRPr="00CD7FF2">
        <w:rPr>
          <w:rStyle w:val="Hidden"/>
        </w:rPr>
        <w:fldChar w:fldCharType="begin"/>
      </w:r>
      <w:r w:rsidRPr="00CD7FF2">
        <w:rPr>
          <w:rStyle w:val="Hidden"/>
        </w:rPr>
        <w:instrText xml:space="preserve"> SEQ MTSec \h \* MERGEFORMAT </w:instrText>
      </w:r>
      <w:r w:rsidRPr="00CD7FF2">
        <w:rPr>
          <w:rStyle w:val="Hidden"/>
        </w:rPr>
        <w:fldChar w:fldCharType="end"/>
      </w:r>
      <w:r w:rsidRPr="00CD7FF2">
        <w:rPr>
          <w:rStyle w:val="Hidden"/>
        </w:rPr>
        <w:fldChar w:fldCharType="end"/>
      </w:r>
      <w:r w:rsidR="00E56AE4" w:rsidRPr="00CD7FF2">
        <w:rPr>
          <w:rStyle w:val="Hidden"/>
        </w:rPr>
        <w:fldChar w:fldCharType="begin"/>
      </w:r>
      <w:r w:rsidR="00E56AE4" w:rsidRPr="00CD7FF2">
        <w:rPr>
          <w:rStyle w:val="Hidden"/>
        </w:rPr>
        <w:instrText xml:space="preserve"> MACROBUTTON MTEditEquationSection2 Equation Section (Next)</w:instrText>
      </w:r>
      <w:r w:rsidR="00E56AE4" w:rsidRPr="00CD7FF2">
        <w:rPr>
          <w:rStyle w:val="Hidden"/>
        </w:rPr>
        <w:fldChar w:fldCharType="begin"/>
      </w:r>
      <w:r w:rsidR="00E56AE4" w:rsidRPr="00CD7FF2">
        <w:rPr>
          <w:rStyle w:val="Hidden"/>
        </w:rPr>
        <w:instrText xml:space="preserve"> SEQ MTEqn \r \h \* MERGEFORMAT </w:instrText>
      </w:r>
      <w:r w:rsidR="00E56AE4" w:rsidRPr="00CD7FF2">
        <w:rPr>
          <w:rStyle w:val="Hidden"/>
        </w:rPr>
        <w:fldChar w:fldCharType="end"/>
      </w:r>
      <w:r w:rsidR="00E56AE4" w:rsidRPr="00CD7FF2">
        <w:rPr>
          <w:rStyle w:val="Hidden"/>
        </w:rPr>
        <w:fldChar w:fldCharType="begin"/>
      </w:r>
      <w:r w:rsidR="00E56AE4" w:rsidRPr="00CD7FF2">
        <w:rPr>
          <w:rStyle w:val="Hidden"/>
        </w:rPr>
        <w:instrText xml:space="preserve"> SEQ MTSec \h \* MERGEFORMAT </w:instrText>
      </w:r>
      <w:r w:rsidR="00E56AE4" w:rsidRPr="00CD7FF2">
        <w:rPr>
          <w:rStyle w:val="Hidden"/>
        </w:rPr>
        <w:fldChar w:fldCharType="end"/>
      </w:r>
      <w:r w:rsidR="00E56AE4" w:rsidRPr="00CD7FF2">
        <w:rPr>
          <w:rStyle w:val="Hidden"/>
        </w:rPr>
        <w:fldChar w:fldCharType="end"/>
      </w:r>
      <w:bookmarkStart w:id="63" w:name="_Ref430605353"/>
      <w:bookmarkStart w:id="64" w:name="_Ref430614515"/>
      <w:bookmarkStart w:id="65" w:name="_Toc469401009"/>
      <w:r w:rsidR="00E56AE4">
        <w:t>Discussion</w:t>
      </w:r>
      <w:bookmarkEnd w:id="63"/>
      <w:bookmarkEnd w:id="64"/>
      <w:bookmarkEnd w:id="65"/>
    </w:p>
    <w:p w:rsidR="007768F3" w:rsidRDefault="007768F3" w:rsidP="007768F3">
      <w:pPr>
        <w:pStyle w:val="Heading2"/>
      </w:pPr>
      <w:bookmarkStart w:id="66" w:name="_Toc469401010"/>
      <w:r>
        <w:t>Introduction</w:t>
      </w:r>
      <w:bookmarkEnd w:id="66"/>
    </w:p>
    <w:p w:rsidR="007768F3" w:rsidRDefault="007768F3" w:rsidP="00194E97"/>
    <w:p w:rsidR="007527E7" w:rsidRDefault="0055483A" w:rsidP="00194E97">
      <w:r>
        <w:t>The t</w:t>
      </w:r>
      <w:r w:rsidR="00B964DE">
        <w:t xml:space="preserve">est series </w:t>
      </w:r>
      <w:r>
        <w:t xml:space="preserve">described in the earlier chapters is quite extensive and is very useful for testing the wave overtopping kernel. </w:t>
      </w:r>
      <w:r w:rsidR="00AC4340">
        <w:t>However</w:t>
      </w:r>
      <w:r w:rsidR="002618F2">
        <w:t>,</w:t>
      </w:r>
      <w:r w:rsidR="00FC2551">
        <w:t xml:space="preserve"> there are </w:t>
      </w:r>
      <w:r>
        <w:t xml:space="preserve">also </w:t>
      </w:r>
      <w:r w:rsidR="00FC2551">
        <w:t xml:space="preserve">some </w:t>
      </w:r>
      <w:r w:rsidR="00876831">
        <w:t>shortcomings</w:t>
      </w:r>
      <w:r w:rsidR="005D2069">
        <w:t xml:space="preserve"> of this test set</w:t>
      </w:r>
      <w:r w:rsidR="00876831">
        <w:t xml:space="preserve">, some of which are considered serious enough to </w:t>
      </w:r>
      <w:r w:rsidR="002618F2">
        <w:t>mention in this report.</w:t>
      </w:r>
    </w:p>
    <w:p w:rsidR="007768F3" w:rsidRDefault="007768F3" w:rsidP="007768F3">
      <w:pPr>
        <w:pStyle w:val="Heading2"/>
      </w:pPr>
      <w:bookmarkStart w:id="67" w:name="_Toc469401011"/>
      <w:r>
        <w:t>Shortcomings in strategy</w:t>
      </w:r>
      <w:bookmarkEnd w:id="67"/>
    </w:p>
    <w:p w:rsidR="007768F3" w:rsidRDefault="007768F3" w:rsidP="007F01F0"/>
    <w:p w:rsidR="007527E7" w:rsidRDefault="007F01F0" w:rsidP="00AE6A58">
      <w:r>
        <w:t>There are only</w:t>
      </w:r>
      <w:r w:rsidR="00E56AE4">
        <w:t xml:space="preserve"> integration tests, </w:t>
      </w:r>
      <w:r w:rsidR="00AE6A58">
        <w:t xml:space="preserve">except for </w:t>
      </w:r>
      <w:r w:rsidR="007527E7">
        <w:t>the</w:t>
      </w:r>
      <w:r w:rsidR="00AE6A58">
        <w:t xml:space="preserve"> </w:t>
      </w:r>
      <w:r w:rsidR="007527E7">
        <w:t>two new</w:t>
      </w:r>
      <w:r w:rsidR="00E56AE4">
        <w:t xml:space="preserve"> unit tests</w:t>
      </w:r>
      <w:r w:rsidR="007527E7">
        <w:t xml:space="preserve"> related to issue 44.</w:t>
      </w:r>
    </w:p>
    <w:p w:rsidR="007527E7" w:rsidRDefault="00E56AE4" w:rsidP="00AE6A58">
      <w:r>
        <w:t>(</w:t>
      </w:r>
      <w:r w:rsidR="007527E7">
        <w:t>Integration tests a complete overtopping or ‘</w:t>
      </w:r>
      <w:proofErr w:type="spellStart"/>
      <w:r w:rsidR="007527E7">
        <w:t>omkeervariant</w:t>
      </w:r>
      <w:proofErr w:type="spellEnd"/>
      <w:r w:rsidR="007527E7">
        <w:t>’ calculation;</w:t>
      </w:r>
    </w:p>
    <w:p w:rsidR="00E56AE4" w:rsidRDefault="007527E7" w:rsidP="00AE6A58">
      <w:r>
        <w:t xml:space="preserve">Unit tests are </w:t>
      </w:r>
      <w:r w:rsidR="00E56AE4">
        <w:t>on</w:t>
      </w:r>
      <w:r>
        <w:t xml:space="preserve"> specific parts</w:t>
      </w:r>
      <w:r w:rsidR="00E56AE4">
        <w:t xml:space="preserve"> of the computation)</w:t>
      </w:r>
      <w:r w:rsidR="007F01F0">
        <w:t>.</w:t>
      </w:r>
    </w:p>
    <w:p w:rsidR="0055483A" w:rsidRDefault="007768F3" w:rsidP="007768F3">
      <w:pPr>
        <w:pStyle w:val="Heading2"/>
      </w:pPr>
      <w:bookmarkStart w:id="68" w:name="_Toc469401012"/>
      <w:r>
        <w:t>Recommendations</w:t>
      </w:r>
      <w:bookmarkEnd w:id="68"/>
    </w:p>
    <w:p w:rsidR="007768F3" w:rsidRDefault="007768F3" w:rsidP="00C73C7F">
      <w:pPr>
        <w:keepNext/>
      </w:pPr>
    </w:p>
    <w:p w:rsidR="00B22365" w:rsidRDefault="00AE6A58" w:rsidP="007527E7">
      <w:r>
        <w:t>I</w:t>
      </w:r>
      <w:r w:rsidR="007768F3">
        <w:t xml:space="preserve">t is recommended </w:t>
      </w:r>
      <w:r w:rsidR="007527E7">
        <w:t xml:space="preserve">to </w:t>
      </w:r>
      <w:r>
        <w:t xml:space="preserve">add both unit and integration tests, when </w:t>
      </w:r>
      <w:r w:rsidR="007527E7">
        <w:t>problems are reported which must be fixed</w:t>
      </w:r>
      <w:r w:rsidR="007768F3">
        <w:t>.</w:t>
      </w:r>
      <w:r w:rsidR="00B22365">
        <w:br w:type="page"/>
      </w:r>
    </w:p>
    <w:p w:rsidR="00D07FBF" w:rsidRDefault="00D07FBF" w:rsidP="00D07FBF">
      <w:pPr>
        <w:pStyle w:val="Heading1"/>
      </w:pPr>
      <w:r w:rsidRPr="00CD7FF2">
        <w:rPr>
          <w:rStyle w:val="Hidden"/>
        </w:rPr>
        <w:lastRenderedPageBreak/>
        <w:fldChar w:fldCharType="begin"/>
      </w:r>
      <w:r w:rsidRPr="00CD7FF2">
        <w:rPr>
          <w:rStyle w:val="Hidden"/>
        </w:rPr>
        <w:instrText xml:space="preserve"> MACROBUTTON MTEditEquationSection2 Equation Section (Next)</w:instrText>
      </w:r>
      <w:r w:rsidRPr="00CD7FF2">
        <w:rPr>
          <w:rStyle w:val="Hidden"/>
        </w:rPr>
        <w:fldChar w:fldCharType="begin"/>
      </w:r>
      <w:r w:rsidRPr="00CD7FF2">
        <w:rPr>
          <w:rStyle w:val="Hidden"/>
        </w:rPr>
        <w:instrText xml:space="preserve"> SEQ MTEqn \r \h \* MERGEFORMAT </w:instrText>
      </w:r>
      <w:r w:rsidRPr="00CD7FF2">
        <w:rPr>
          <w:rStyle w:val="Hidden"/>
        </w:rPr>
        <w:fldChar w:fldCharType="end"/>
      </w:r>
      <w:r w:rsidRPr="00CD7FF2">
        <w:rPr>
          <w:rStyle w:val="Hidden"/>
        </w:rPr>
        <w:fldChar w:fldCharType="begin"/>
      </w:r>
      <w:r w:rsidRPr="00CD7FF2">
        <w:rPr>
          <w:rStyle w:val="Hidden"/>
        </w:rPr>
        <w:instrText xml:space="preserve"> SEQ MTSec \h \* MERGEFORMAT </w:instrText>
      </w:r>
      <w:r w:rsidRPr="00CD7FF2">
        <w:rPr>
          <w:rStyle w:val="Hidden"/>
        </w:rPr>
        <w:fldChar w:fldCharType="end"/>
      </w:r>
      <w:r w:rsidRPr="00CD7FF2">
        <w:rPr>
          <w:rStyle w:val="Hidden"/>
        </w:rPr>
        <w:fldChar w:fldCharType="end"/>
      </w:r>
      <w:bookmarkStart w:id="69" w:name="_Toc469401013"/>
      <w:r>
        <w:t>References</w:t>
      </w:r>
      <w:bookmarkEnd w:id="69"/>
    </w:p>
    <w:p w:rsidR="00FB0AA8" w:rsidRDefault="00D07FBF" w:rsidP="00AE6A58">
      <w:pPr>
        <w:ind w:left="709" w:hanging="709"/>
      </w:pPr>
      <w:r w:rsidRPr="00D07FBF">
        <w:rPr>
          <w:lang w:val="nl-NL"/>
        </w:rPr>
        <w:t>Waal, J.P. de, 2015</w:t>
      </w:r>
      <w:r w:rsidR="00AE6A58">
        <w:rPr>
          <w:lang w:val="nl-NL"/>
        </w:rPr>
        <w:t>a</w:t>
      </w:r>
      <w:r w:rsidRPr="00D07FBF">
        <w:rPr>
          <w:lang w:val="nl-NL"/>
        </w:rPr>
        <w:t xml:space="preserve">. Wave </w:t>
      </w:r>
      <w:proofErr w:type="spellStart"/>
      <w:r w:rsidRPr="00D07FBF">
        <w:rPr>
          <w:lang w:val="nl-NL"/>
        </w:rPr>
        <w:t>overtopping</w:t>
      </w:r>
      <w:proofErr w:type="spellEnd"/>
      <w:r w:rsidRPr="00D07FBF">
        <w:rPr>
          <w:lang w:val="nl-NL"/>
        </w:rPr>
        <w:t xml:space="preserve"> at </w:t>
      </w:r>
      <w:proofErr w:type="spellStart"/>
      <w:r w:rsidRPr="00D07FBF">
        <w:rPr>
          <w:lang w:val="nl-NL"/>
        </w:rPr>
        <w:t>dikes</w:t>
      </w:r>
      <w:proofErr w:type="spellEnd"/>
      <w:r w:rsidRPr="00D07FBF">
        <w:rPr>
          <w:lang w:val="nl-NL"/>
        </w:rPr>
        <w:t xml:space="preserve"> </w:t>
      </w:r>
      <w:proofErr w:type="spellStart"/>
      <w:r w:rsidRPr="00D07FBF">
        <w:rPr>
          <w:lang w:val="nl-NL"/>
        </w:rPr>
        <w:t>kernel</w:t>
      </w:r>
      <w:proofErr w:type="spellEnd"/>
      <w:r w:rsidRPr="00D07FBF">
        <w:rPr>
          <w:lang w:val="nl-NL"/>
        </w:rPr>
        <w:t xml:space="preserve">. </w:t>
      </w:r>
      <w:proofErr w:type="gramStart"/>
      <w:r>
        <w:t>Functional design.</w:t>
      </w:r>
      <w:proofErr w:type="gramEnd"/>
      <w:r>
        <w:t xml:space="preserve"> Deltares report </w:t>
      </w:r>
      <w:r w:rsidR="008217AD">
        <w:t>1220043-002</w:t>
      </w:r>
      <w:r>
        <w:t xml:space="preserve">, </w:t>
      </w:r>
      <w:proofErr w:type="spellStart"/>
      <w:proofErr w:type="gramStart"/>
      <w:r w:rsidR="008217AD">
        <w:t>september</w:t>
      </w:r>
      <w:proofErr w:type="spellEnd"/>
      <w:proofErr w:type="gramEnd"/>
      <w:r>
        <w:t xml:space="preserve"> 2015.</w:t>
      </w:r>
    </w:p>
    <w:p w:rsidR="00AE6A58" w:rsidRDefault="00AE6A58" w:rsidP="00AE6A58">
      <w:pPr>
        <w:ind w:left="709" w:hanging="709"/>
      </w:pPr>
    </w:p>
    <w:p w:rsidR="00AE6A58" w:rsidRDefault="00AE6A58" w:rsidP="00AE6A58">
      <w:pPr>
        <w:ind w:left="709" w:hanging="709"/>
      </w:pPr>
      <w:bookmarkStart w:id="70" w:name="bmApp1"/>
      <w:bookmarkEnd w:id="70"/>
      <w:r w:rsidRPr="00D07FBF">
        <w:rPr>
          <w:lang w:val="nl-NL"/>
        </w:rPr>
        <w:t>Waal, J.P. de, 2015</w:t>
      </w:r>
      <w:r>
        <w:rPr>
          <w:lang w:val="nl-NL"/>
        </w:rPr>
        <w:t>b</w:t>
      </w:r>
      <w:r w:rsidRPr="00D07FBF">
        <w:rPr>
          <w:lang w:val="nl-NL"/>
        </w:rPr>
        <w:t xml:space="preserve">. Wave </w:t>
      </w:r>
      <w:proofErr w:type="spellStart"/>
      <w:r w:rsidRPr="00D07FBF">
        <w:rPr>
          <w:lang w:val="nl-NL"/>
        </w:rPr>
        <w:t>overtopping</w:t>
      </w:r>
      <w:proofErr w:type="spellEnd"/>
      <w:r w:rsidRPr="00D07FBF">
        <w:rPr>
          <w:lang w:val="nl-NL"/>
        </w:rPr>
        <w:t xml:space="preserve"> at </w:t>
      </w:r>
      <w:proofErr w:type="spellStart"/>
      <w:r w:rsidRPr="00D07FBF">
        <w:rPr>
          <w:lang w:val="nl-NL"/>
        </w:rPr>
        <w:t>dikes</w:t>
      </w:r>
      <w:proofErr w:type="spellEnd"/>
      <w:r w:rsidRPr="00D07FBF">
        <w:rPr>
          <w:lang w:val="nl-NL"/>
        </w:rPr>
        <w:t xml:space="preserve"> </w:t>
      </w:r>
      <w:proofErr w:type="spellStart"/>
      <w:r w:rsidRPr="00D07FBF">
        <w:rPr>
          <w:lang w:val="nl-NL"/>
        </w:rPr>
        <w:t>kernel</w:t>
      </w:r>
      <w:proofErr w:type="spellEnd"/>
      <w:r w:rsidRPr="00D07FBF">
        <w:rPr>
          <w:lang w:val="nl-NL"/>
        </w:rPr>
        <w:t xml:space="preserve">. </w:t>
      </w:r>
      <w:r>
        <w:t>Test Report. Deltares report</w:t>
      </w:r>
      <w:r>
        <w:t xml:space="preserve">, </w:t>
      </w:r>
      <w:proofErr w:type="spellStart"/>
      <w:proofErr w:type="gramStart"/>
      <w:r>
        <w:t>september</w:t>
      </w:r>
      <w:proofErr w:type="spellEnd"/>
      <w:proofErr w:type="gramEnd"/>
      <w:r>
        <w:t xml:space="preserve"> 2015.</w:t>
      </w:r>
    </w:p>
    <w:sectPr w:rsidR="00AE6A58" w:rsidSect="008D5ED4">
      <w:footerReference w:type="even" r:id="rId27"/>
      <w:footerReference w:type="default" r:id="rId28"/>
      <w:type w:val="oddPage"/>
      <w:pgSz w:w="11906" w:h="16838" w:code="9"/>
      <w:pgMar w:top="2552" w:right="1094" w:bottom="1077" w:left="2098" w:header="822" w:footer="199" w:gutter="0"/>
      <w:paperSrc w:first="1" w:other="1"/>
      <w:pgNumType w:start="1" w:chapStyle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A97" w:rsidRDefault="00C73A97">
      <w:r>
        <w:separator/>
      </w:r>
    </w:p>
  </w:endnote>
  <w:endnote w:type="continuationSeparator" w:id="0">
    <w:p w:rsidR="00C73A97" w:rsidRDefault="00C7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1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13"/>
    </w:tblGrid>
    <w:tr w:rsidR="00C73A97">
      <w:tc>
        <w:tcPr>
          <w:tcW w:w="8413" w:type="dxa"/>
          <w:shd w:val="clear" w:color="auto" w:fill="auto"/>
        </w:tcPr>
        <w:p w:rsidR="00C73A97" w:rsidRDefault="00C73A97" w:rsidP="00817CCC">
          <w:pPr>
            <w:pStyle w:val="Huisstijl-Gegeven"/>
          </w:pPr>
          <w:bookmarkStart w:id="5" w:name="bmProject1" w:colFirst="0" w:colLast="0"/>
          <w:r>
            <w:t>1230094-002</w:t>
          </w:r>
        </w:p>
      </w:tc>
    </w:tr>
    <w:bookmarkEnd w:id="5"/>
  </w:tbl>
  <w:p w:rsidR="00C73A97" w:rsidRDefault="00C73A97" w:rsidP="00E43C26"/>
  <w:p w:rsidR="00C73A97" w:rsidRDefault="00C73A97" w:rsidP="00E43C26"/>
  <w:p w:rsidR="00C73A97" w:rsidRDefault="00C73A97" w:rsidP="00E43C26"/>
  <w:p w:rsidR="00C73A97" w:rsidRDefault="00C73A97" w:rsidP="00E43C26"/>
  <w:tbl>
    <w:tblPr>
      <w:tblW w:w="84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20"/>
    </w:tblGrid>
    <w:tr w:rsidR="00C73A97">
      <w:tc>
        <w:tcPr>
          <w:tcW w:w="8420" w:type="dxa"/>
          <w:shd w:val="clear" w:color="auto" w:fill="auto"/>
        </w:tcPr>
        <w:p w:rsidR="00C73A97" w:rsidRPr="000B5D5D" w:rsidRDefault="00C73A97" w:rsidP="00E43C26">
          <w:pPr>
            <w:pStyle w:val="Huisstijl-Voettekst"/>
          </w:pPr>
          <w:bookmarkStart w:id="6" w:name="bmCopyrightSectie1_1" w:colFirst="0" w:colLast="0"/>
          <w:bookmarkStart w:id="7" w:name="bmReportCmdVersion" w:colFirst="0" w:colLast="0"/>
          <w:r>
            <w:t>© Deltares, 2016, B</w:t>
          </w:r>
        </w:p>
      </w:tc>
    </w:tr>
    <w:bookmarkEnd w:id="6"/>
    <w:bookmarkEnd w:id="7"/>
  </w:tbl>
  <w:p w:rsidR="00C73A97" w:rsidRDefault="00C73A97" w:rsidP="00E43C26">
    <w:pPr>
      <w:pStyle w:val="Footer"/>
    </w:pPr>
  </w:p>
  <w:p w:rsidR="00C73A97" w:rsidRDefault="00C73A97" w:rsidP="00E43C26">
    <w:pPr>
      <w:pStyle w:val="Footer"/>
    </w:pPr>
  </w:p>
  <w:p w:rsidR="00C73A97" w:rsidRDefault="00C73A97" w:rsidP="00E43C26">
    <w:pPr>
      <w:pStyle w:val="Footer"/>
    </w:pPr>
  </w:p>
  <w:p w:rsidR="00C73A97" w:rsidRPr="008F1D52" w:rsidRDefault="00C73A97" w:rsidP="00E43C26">
    <w:pPr>
      <w:pStyle w:val="Footer"/>
    </w:pPr>
    <w:r w:rsidRPr="000E1715">
      <w:fldChar w:fldCharType="begin"/>
    </w:r>
    <w:r w:rsidRPr="000E1715">
      <w:instrText xml:space="preserve"> set Seq</w:instrText>
    </w:r>
    <w:r>
      <w:instrText>1</w:instrText>
    </w:r>
    <w:r w:rsidRPr="000E1715">
      <w:instrText xml:space="preserve"> "</w:instrText>
    </w:r>
    <w:r>
      <w:fldChar w:fldCharType="begin"/>
    </w:r>
    <w:r>
      <w:instrText xml:space="preserve"> SECTIONPAGES  </w:instrText>
    </w:r>
    <w:r>
      <w:fldChar w:fldCharType="separate"/>
    </w:r>
    <w:r w:rsidR="007527E7">
      <w:rPr>
        <w:noProof/>
      </w:rPr>
      <w:instrText>3</w:instrText>
    </w:r>
    <w:r>
      <w:rPr>
        <w:noProof/>
      </w:rPr>
      <w:fldChar w:fldCharType="end"/>
    </w:r>
    <w:r w:rsidRPr="000E1715">
      <w:instrText>"</w:instrText>
    </w:r>
    <w:r w:rsidRPr="000E1715">
      <w:fldChar w:fldCharType="separate"/>
    </w:r>
    <w:bookmarkStart w:id="8" w:name="Seq1"/>
    <w:r w:rsidR="007527E7">
      <w:rPr>
        <w:noProof/>
      </w:rPr>
      <w:t>3</w:t>
    </w:r>
    <w:bookmarkEnd w:id="8"/>
    <w:r w:rsidRPr="000E1715"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6C06A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62BD5EC" wp14:editId="6ABA95E0">
              <wp:simplePos x="0" y="0"/>
              <wp:positionH relativeFrom="margin">
                <wp:posOffset>-128270</wp:posOffset>
              </wp:positionH>
              <wp:positionV relativeFrom="paragraph">
                <wp:posOffset>114935</wp:posOffset>
              </wp:positionV>
              <wp:extent cx="1143000" cy="273050"/>
              <wp:effectExtent l="0" t="635" r="4445" b="2540"/>
              <wp:wrapNone/>
              <wp:docPr id="138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A97" w:rsidRDefault="00C73A97" w:rsidP="006C06A2">
                          <w:r>
                            <w:rPr>
                              <w:noProof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7"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/>
                              <w:sz w:val="17"/>
                            </w:rPr>
                            <w:fldChar w:fldCharType="separate"/>
                          </w:r>
                          <w:r w:rsidR="007527E7">
                            <w:rPr>
                              <w:noProof/>
                              <w:sz w:val="17"/>
                            </w:rPr>
                            <w:t>2</w:t>
                          </w:r>
                          <w:r>
                            <w:rPr>
                              <w:noProof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0;text-align:left;margin-left:-10.1pt;margin-top:9.05pt;width:90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" filled="f" stroked="f">
              <v:textbox>
                <w:txbxContent>
                  <w:p w:rsidR="00C73A97" w:rsidRDefault="00C73A97" w:rsidP="006C06A2">
                    <w:r>
                      <w:rPr>
                        <w:noProof/>
                        <w:sz w:val="17"/>
                      </w:rPr>
                      <w:fldChar w:fldCharType="begin"/>
                    </w:r>
                    <w:r>
                      <w:rPr>
                        <w:noProof/>
                        <w:sz w:val="17"/>
                      </w:rPr>
                      <w:instrText xml:space="preserve"> PAGE  \* MERGEFORMAT </w:instrText>
                    </w:r>
                    <w:r>
                      <w:rPr>
                        <w:noProof/>
                        <w:sz w:val="17"/>
                      </w:rPr>
                      <w:fldChar w:fldCharType="separate"/>
                    </w:r>
                    <w:r w:rsidR="007527E7">
                      <w:rPr>
                        <w:noProof/>
                        <w:sz w:val="17"/>
                      </w:rPr>
                      <w:t>2</w:t>
                    </w:r>
                    <w:r>
                      <w:rPr>
                        <w:noProof/>
                        <w:sz w:val="17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73A97" w:rsidRPr="004C2206" w:rsidTr="009E3CFF">
      <w:trPr>
        <w:jc w:val="right"/>
      </w:trPr>
      <w:tc>
        <w:tcPr>
          <w:tcW w:w="7371" w:type="dxa"/>
          <w:shd w:val="clear" w:color="auto" w:fill="auto"/>
          <w:tcMar>
            <w:right w:w="28" w:type="dxa"/>
          </w:tcMar>
        </w:tcPr>
        <w:p w:rsidR="00C73A97" w:rsidRPr="004C2206" w:rsidRDefault="00C73A97" w:rsidP="00C20E72">
          <w:pPr>
            <w:pStyle w:val="Huisstijl-Koptekst"/>
            <w:jc w:val="right"/>
          </w:pPr>
          <w:fldSimple w:instr=" DOCVARIABLE VoettekstBijlage \* MERGEFORMAT ">
            <w:r>
              <w:t>Wave overtopping at dikes kernel - Test report 16.2</w:t>
            </w:r>
          </w:fldSimple>
        </w:p>
      </w:tc>
    </w:tr>
  </w:tbl>
  <w:p w:rsidR="00C73A97" w:rsidRPr="006C06A2" w:rsidRDefault="00C73A97" w:rsidP="006C06A2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1220C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1495BC" wp14:editId="17C0FB3B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814705" cy="260350"/>
              <wp:effectExtent l="4445" t="635" r="0" b="0"/>
              <wp:wrapNone/>
              <wp:docPr id="1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470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A97" w:rsidRDefault="00C73A97" w:rsidP="001220C3">
                          <w:r>
                            <w:rPr>
                              <w:noProof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7"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/>
                              <w:sz w:val="17"/>
                            </w:rPr>
                            <w:fldChar w:fldCharType="separate"/>
                          </w:r>
                          <w:r w:rsidR="007527E7">
                            <w:rPr>
                              <w:noProof/>
                              <w:sz w:val="17"/>
                            </w:rPr>
                            <w:t>1</w:t>
                          </w:r>
                          <w:r>
                            <w:rPr>
                              <w:noProof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0;text-align:left;margin-left:12.95pt;margin-top:9.05pt;width:64.15pt;height:20.5pt;z-index:25166745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" filled="f" stroked="f">
              <v:textbox>
                <w:txbxContent>
                  <w:p w:rsidR="00C73A97" w:rsidRDefault="00C73A97" w:rsidP="001220C3">
                    <w:r>
                      <w:rPr>
                        <w:noProof/>
                        <w:sz w:val="17"/>
                      </w:rPr>
                      <w:fldChar w:fldCharType="begin"/>
                    </w:r>
                    <w:r>
                      <w:rPr>
                        <w:noProof/>
                        <w:sz w:val="17"/>
                      </w:rPr>
                      <w:instrText xml:space="preserve"> PAGE  \* MERGEFORMAT </w:instrText>
                    </w:r>
                    <w:r>
                      <w:rPr>
                        <w:noProof/>
                        <w:sz w:val="17"/>
                      </w:rPr>
                      <w:fldChar w:fldCharType="separate"/>
                    </w:r>
                    <w:r w:rsidR="007527E7">
                      <w:rPr>
                        <w:noProof/>
                        <w:sz w:val="17"/>
                      </w:rPr>
                      <w:t>1</w:t>
                    </w:r>
                    <w:r>
                      <w:rPr>
                        <w:noProof/>
                        <w:sz w:val="17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73A97" w:rsidRPr="004C2206">
      <w:tc>
        <w:tcPr>
          <w:tcW w:w="7371" w:type="dxa"/>
          <w:shd w:val="clear" w:color="auto" w:fill="auto"/>
        </w:tcPr>
        <w:bookmarkStart w:id="71" w:name="bmVoettekstBijlage" w:colFirst="0" w:colLast="0"/>
        <w:p w:rsidR="00C73A97" w:rsidRPr="004C2206" w:rsidRDefault="00C73A97" w:rsidP="001220C3">
          <w:pPr>
            <w:pStyle w:val="Huisstijl-Koptekst"/>
          </w:pPr>
          <w:r>
            <w:fldChar w:fldCharType="begin"/>
          </w:r>
          <w:r>
            <w:instrText xml:space="preserve"> DOCVARIABLE VoettekstBijlage \* MERGEFORMAT </w:instrText>
          </w:r>
          <w:r>
            <w:fldChar w:fldCharType="separate"/>
          </w:r>
          <w:r>
            <w:t>Wave overtopping at dikes kernel - Test report 16.2</w:t>
          </w:r>
          <w:r>
            <w:fldChar w:fldCharType="end"/>
          </w:r>
        </w:p>
      </w:tc>
    </w:tr>
    <w:bookmarkEnd w:id="71"/>
  </w:tbl>
  <w:p w:rsidR="00C73A97" w:rsidRPr="00EB7C9E" w:rsidRDefault="00C73A97" w:rsidP="009416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E43C26">
    <w:pPr>
      <w:pStyle w:val="Footer"/>
    </w:pPr>
  </w:p>
  <w:p w:rsidR="00C73A97" w:rsidRDefault="00C73A97" w:rsidP="00E43C26">
    <w:pPr>
      <w:pStyle w:val="Footer"/>
    </w:pPr>
  </w:p>
  <w:p w:rsidR="00C73A97" w:rsidRDefault="00C73A97" w:rsidP="00E43C26">
    <w:pPr>
      <w:pStyle w:val="Footer"/>
    </w:pPr>
  </w:p>
  <w:p w:rsidR="00C73A97" w:rsidRDefault="00C73A97" w:rsidP="00E43C26">
    <w:pPr>
      <w:pStyle w:val="Footer"/>
    </w:pPr>
  </w:p>
  <w:p w:rsidR="00C73A97" w:rsidRPr="00E43C26" w:rsidRDefault="00C73A97" w:rsidP="00E43C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6A0A14">
    <w:pPr>
      <w:pStyle w:val="Footer"/>
      <w:ind w:right="360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6"/>
      <w:gridCol w:w="766"/>
    </w:tblGrid>
    <w:tr w:rsidR="00C73A97" w:rsidRPr="004C2206">
      <w:tc>
        <w:tcPr>
          <w:tcW w:w="7656" w:type="dxa"/>
          <w:shd w:val="clear" w:color="auto" w:fill="auto"/>
        </w:tcPr>
        <w:p w:rsidR="00C73A97" w:rsidRPr="004C2206" w:rsidRDefault="00C73A97" w:rsidP="00A22DA3">
          <w:pPr>
            <w:pStyle w:val="Huisstijl-Koptekst"/>
          </w:pPr>
          <w:bookmarkStart w:id="22" w:name="bmVoettekstSectie2_2" w:colFirst="0" w:colLast="0"/>
          <w:r>
            <w:t>Wave overtopping at dikes kernel - Test report 16.2</w:t>
          </w:r>
        </w:p>
      </w:tc>
      <w:tc>
        <w:tcPr>
          <w:tcW w:w="766" w:type="dxa"/>
        </w:tcPr>
        <w:p w:rsidR="00C73A97" w:rsidRPr="00B32B0E" w:rsidRDefault="00C73A97" w:rsidP="00A22DA3">
          <w:pPr>
            <w:pStyle w:val="Huisstijl-Pagina"/>
          </w:pPr>
        </w:p>
      </w:tc>
    </w:tr>
    <w:bookmarkEnd w:id="22"/>
  </w:tbl>
  <w:p w:rsidR="00C73A97" w:rsidRPr="00A22DA3" w:rsidRDefault="00C73A97" w:rsidP="00A22DA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6A0A14">
    <w:pPr>
      <w:pStyle w:val="Footer"/>
      <w:ind w:right="360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6"/>
      <w:gridCol w:w="766"/>
    </w:tblGrid>
    <w:tr w:rsidR="00C73A97" w:rsidRPr="004C2206">
      <w:tc>
        <w:tcPr>
          <w:tcW w:w="7656" w:type="dxa"/>
          <w:shd w:val="clear" w:color="auto" w:fill="auto"/>
        </w:tcPr>
        <w:p w:rsidR="00C73A97" w:rsidRPr="004C2206" w:rsidRDefault="00C73A97" w:rsidP="00E43C26">
          <w:pPr>
            <w:pStyle w:val="Huisstijl-Koptekst"/>
          </w:pPr>
          <w:bookmarkStart w:id="23" w:name="bmVoettekstSectie2_1" w:colFirst="0" w:colLast="0"/>
          <w:r>
            <w:t>Wave overtopping at dikes kernel - Test report 16.2</w:t>
          </w:r>
        </w:p>
      </w:tc>
      <w:tc>
        <w:tcPr>
          <w:tcW w:w="766" w:type="dxa"/>
        </w:tcPr>
        <w:p w:rsidR="00C73A97" w:rsidRPr="00B32B0E" w:rsidRDefault="00C73A97" w:rsidP="00E43C26">
          <w:pPr>
            <w:pStyle w:val="Huisstijl-Pagina"/>
          </w:pPr>
        </w:p>
      </w:tc>
    </w:tr>
  </w:tbl>
  <w:bookmarkEnd w:id="23"/>
  <w:p w:rsidR="00C73A97" w:rsidRPr="00EB7C9E" w:rsidRDefault="00C73A97" w:rsidP="00E43C26">
    <w:pPr>
      <w:pStyle w:val="Footer"/>
    </w:pPr>
    <w:r w:rsidRPr="000E1715">
      <w:fldChar w:fldCharType="begin"/>
    </w:r>
    <w:r w:rsidRPr="000E1715">
      <w:instrText xml:space="preserve"> set Seq</w:instrText>
    </w:r>
    <w:r>
      <w:instrText>2</w:instrText>
    </w:r>
    <w:r w:rsidRPr="000E1715">
      <w:instrText xml:space="preserve"> "</w:instrText>
    </w:r>
    <w:r>
      <w:fldChar w:fldCharType="begin"/>
    </w:r>
    <w:r>
      <w:instrText xml:space="preserve"> SECTIONPAGES  </w:instrText>
    </w:r>
    <w:r>
      <w:fldChar w:fldCharType="separate"/>
    </w:r>
    <w:r w:rsidR="007527E7">
      <w:rPr>
        <w:noProof/>
      </w:rPr>
      <w:instrText>1</w:instrText>
    </w:r>
    <w:r>
      <w:rPr>
        <w:noProof/>
      </w:rPr>
      <w:fldChar w:fldCharType="end"/>
    </w:r>
    <w:r w:rsidRPr="000E1715">
      <w:instrText>"</w:instrText>
    </w:r>
    <w:r w:rsidRPr="000E1715">
      <w:fldChar w:fldCharType="separate"/>
    </w:r>
    <w:bookmarkStart w:id="24" w:name="Seq2"/>
    <w:r w:rsidR="007527E7">
      <w:rPr>
        <w:noProof/>
      </w:rPr>
      <w:t>1</w:t>
    </w:r>
    <w:bookmarkEnd w:id="24"/>
    <w:r w:rsidRPr="000E1715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E43C26">
    <w:pPr>
      <w:pStyle w:val="Footer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656"/>
      <w:gridCol w:w="766"/>
    </w:tblGrid>
    <w:tr w:rsidR="00C73A97" w:rsidRPr="004C2206">
      <w:tc>
        <w:tcPr>
          <w:tcW w:w="7656" w:type="dxa"/>
          <w:shd w:val="clear" w:color="auto" w:fill="auto"/>
        </w:tcPr>
        <w:p w:rsidR="00C73A97" w:rsidRPr="004C2206" w:rsidRDefault="00C73A97" w:rsidP="00E43C26">
          <w:pPr>
            <w:pStyle w:val="Huisstijl-Koptekst"/>
          </w:pPr>
        </w:p>
      </w:tc>
      <w:tc>
        <w:tcPr>
          <w:tcW w:w="766" w:type="dxa"/>
        </w:tcPr>
        <w:p w:rsidR="00C73A97" w:rsidRPr="00B32B0E" w:rsidRDefault="00C73A97" w:rsidP="00E43C26">
          <w:pPr>
            <w:pStyle w:val="Huisstijl-Pagina"/>
          </w:pPr>
        </w:p>
      </w:tc>
    </w:tr>
  </w:tbl>
  <w:p w:rsidR="00C73A97" w:rsidRPr="00EB7C9E" w:rsidRDefault="00C73A97" w:rsidP="00E43C2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4E27A9">
    <w:pPr>
      <w:pStyle w:val="Footer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66AB3A0" wp14:editId="0679EB9A">
              <wp:simplePos x="0" y="0"/>
              <wp:positionH relativeFrom="margin">
                <wp:posOffset>568960</wp:posOffset>
              </wp:positionH>
              <wp:positionV relativeFrom="paragraph">
                <wp:posOffset>118745</wp:posOffset>
              </wp:positionV>
              <wp:extent cx="4982845" cy="273050"/>
              <wp:effectExtent l="0" t="4445" r="1270" b="0"/>
              <wp:wrapNone/>
              <wp:docPr id="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2845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784" w:type="dxa"/>
                            <w:tblInd w:w="-8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7784"/>
                          </w:tblGrid>
                          <w:tr w:rsidR="00C73A97">
                            <w:tc>
                              <w:tcPr>
                                <w:tcW w:w="7784" w:type="dxa"/>
                                <w:shd w:val="clear" w:color="auto" w:fill="auto"/>
                              </w:tcPr>
                              <w:p w:rsidR="00C73A97" w:rsidRDefault="00C73A97" w:rsidP="001220C3">
                                <w:pPr>
                                  <w:pStyle w:val="Huisstijl-Koptekst"/>
                                  <w:jc w:val="right"/>
                                </w:pPr>
                                <w:bookmarkStart w:id="34" w:name="bmVoettekstSectie3_2" w:colFirst="0" w:colLast="0"/>
                                <w:r>
                                  <w:t>Wave overtopping at dikes kernel - Test report 16.2</w:t>
                                </w:r>
                              </w:p>
                            </w:tc>
                          </w:tr>
                          <w:bookmarkEnd w:id="34"/>
                        </w:tbl>
                        <w:p w:rsidR="00C73A97" w:rsidRDefault="00C73A97" w:rsidP="00A45B9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5" type="#_x0000_t202" style="position:absolute;left:0;text-align:left;margin-left:44.8pt;margin-top:9.35pt;width:392.3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c7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" filled="f" stroked="f">
              <v:textbox>
                <w:txbxContent>
                  <w:tbl>
                    <w:tblPr>
                      <w:tblW w:w="7784" w:type="dxa"/>
                      <w:tblInd w:w="-8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784"/>
                    </w:tblGrid>
                    <w:tr w:rsidR="00C73A97">
                      <w:tc>
                        <w:tcPr>
                          <w:tcW w:w="7784" w:type="dxa"/>
                          <w:shd w:val="clear" w:color="auto" w:fill="auto"/>
                        </w:tcPr>
                        <w:p w:rsidR="00C73A97" w:rsidRDefault="00C73A97" w:rsidP="001220C3">
                          <w:pPr>
                            <w:pStyle w:val="Huisstijl-Koptekst"/>
                            <w:jc w:val="right"/>
                          </w:pPr>
                          <w:bookmarkStart w:id="35" w:name="bmVoettekstSectie3_2" w:colFirst="0" w:colLast="0"/>
                          <w:r>
                            <w:t>Wave overtopping at dikes kernel - Test report 16.2</w:t>
                          </w:r>
                        </w:p>
                      </w:tc>
                    </w:tr>
                    <w:bookmarkEnd w:id="35"/>
                  </w:tbl>
                  <w:p w:rsidR="00C73A97" w:rsidRDefault="00C73A97" w:rsidP="00A45B92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4"/>
    </w:tblGrid>
    <w:tr w:rsidR="00C73A97" w:rsidRPr="004C2206">
      <w:tc>
        <w:tcPr>
          <w:tcW w:w="854" w:type="dxa"/>
        </w:tcPr>
        <w:p w:rsidR="00C73A97" w:rsidRPr="00A21DE8" w:rsidRDefault="00C73A97" w:rsidP="00A45B92">
          <w:pPr>
            <w:pStyle w:val="Huisstijl-Pagina"/>
            <w:jc w:val="left"/>
          </w:pPr>
          <w:r w:rsidRPr="007D5040">
            <w:fldChar w:fldCharType="begin"/>
          </w:r>
          <w:r w:rsidRPr="007D5040">
            <w:instrText xml:space="preserve"> PAGE</w:instrText>
          </w:r>
          <w:r w:rsidRPr="007D5040">
            <w:fldChar w:fldCharType="separate"/>
          </w:r>
          <w:r>
            <w:t>ii</w:t>
          </w:r>
          <w:r w:rsidRPr="007D5040">
            <w:fldChar w:fldCharType="end"/>
          </w:r>
        </w:p>
      </w:tc>
    </w:tr>
  </w:tbl>
  <w:p w:rsidR="00C73A97" w:rsidRPr="00B24026" w:rsidRDefault="00C73A97" w:rsidP="00A45B92">
    <w:pPr>
      <w:pStyle w:val="Footer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8B1324">
    <w:pPr>
      <w:pStyle w:val="Footer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502AB2" wp14:editId="3482A789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814705" cy="260350"/>
              <wp:effectExtent l="4445" t="635" r="0" b="0"/>
              <wp:wrapNone/>
              <wp:docPr id="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470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4" w:type="dxa"/>
                            <w:tblInd w:w="-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94"/>
                          </w:tblGrid>
                          <w:tr w:rsidR="00C73A97">
                            <w:tc>
                              <w:tcPr>
                                <w:tcW w:w="1094" w:type="dxa"/>
                                <w:shd w:val="clear" w:color="auto" w:fill="auto"/>
                                <w:tcMar>
                                  <w:right w:w="85" w:type="dxa"/>
                                </w:tcMar>
                              </w:tcPr>
                              <w:p w:rsidR="00C73A97" w:rsidRPr="007D5040" w:rsidRDefault="00C73A97" w:rsidP="004E27A9">
                                <w:pPr>
                                  <w:pStyle w:val="Huisstijl-Pagina"/>
                                </w:pPr>
                                <w:r w:rsidRPr="007D5040">
                                  <w:fldChar w:fldCharType="begin"/>
                                </w:r>
                                <w:r w:rsidRPr="007D5040">
                                  <w:instrText xml:space="preserve"> PAGE</w:instrText>
                                </w:r>
                                <w:r w:rsidRPr="007D5040">
                                  <w:fldChar w:fldCharType="separate"/>
                                </w:r>
                                <w:r w:rsidR="007527E7">
                                  <w:t>i</w:t>
                                </w:r>
                                <w:r w:rsidRPr="007D5040"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C73A97" w:rsidRDefault="00C73A97" w:rsidP="006A0A14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6" type="#_x0000_t202" style="position:absolute;left:0;text-align:left;margin-left:12.95pt;margin-top:9.05pt;width:64.15pt;height:20.5pt;z-index:25166336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yyuAIAAL8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" filled="f" stroked="f">
              <v:textbox>
                <w:txbxContent>
                  <w:tbl>
                    <w:tblPr>
                      <w:tblW w:w="1094" w:type="dxa"/>
                      <w:tblInd w:w="-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94"/>
                    </w:tblGrid>
                    <w:tr w:rsidR="00C73A97">
                      <w:tc>
                        <w:tcPr>
                          <w:tcW w:w="1094" w:type="dxa"/>
                          <w:shd w:val="clear" w:color="auto" w:fill="auto"/>
                          <w:tcMar>
                            <w:right w:w="85" w:type="dxa"/>
                          </w:tcMar>
                        </w:tcPr>
                        <w:p w:rsidR="00C73A97" w:rsidRPr="007D5040" w:rsidRDefault="00C73A97" w:rsidP="004E27A9">
                          <w:pPr>
                            <w:pStyle w:val="Huisstijl-Pagina"/>
                          </w:pPr>
                          <w:r w:rsidRPr="007D5040">
                            <w:fldChar w:fldCharType="begin"/>
                          </w:r>
                          <w:r w:rsidRPr="007D5040">
                            <w:instrText xml:space="preserve"> PAGE</w:instrText>
                          </w:r>
                          <w:r w:rsidRPr="007D5040">
                            <w:fldChar w:fldCharType="separate"/>
                          </w:r>
                          <w:r w:rsidR="007527E7">
                            <w:t>i</w:t>
                          </w:r>
                          <w:r w:rsidRPr="007D5040">
                            <w:fldChar w:fldCharType="end"/>
                          </w:r>
                        </w:p>
                      </w:tc>
                    </w:tr>
                  </w:tbl>
                  <w:p w:rsidR="00C73A97" w:rsidRDefault="00C73A97" w:rsidP="006A0A14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73A97" w:rsidRPr="004C2206">
      <w:tc>
        <w:tcPr>
          <w:tcW w:w="7371" w:type="dxa"/>
          <w:shd w:val="clear" w:color="auto" w:fill="auto"/>
        </w:tcPr>
        <w:p w:rsidR="00C73A97" w:rsidRPr="004C2206" w:rsidRDefault="00C73A97" w:rsidP="006A0A14">
          <w:pPr>
            <w:pStyle w:val="Huisstijl-Koptekst"/>
          </w:pPr>
          <w:bookmarkStart w:id="36" w:name="bmVoettekstSectie3_1" w:colFirst="0" w:colLast="0"/>
          <w:r>
            <w:t>Wave overtopping at dikes kernel - Test report 16.2</w:t>
          </w:r>
        </w:p>
      </w:tc>
    </w:tr>
  </w:tbl>
  <w:bookmarkEnd w:id="36"/>
  <w:p w:rsidR="00C73A97" w:rsidRPr="000E1715" w:rsidRDefault="00C73A97" w:rsidP="001220C3">
    <w:pPr>
      <w:pStyle w:val="Footer"/>
    </w:pPr>
    <w:r w:rsidRPr="000E1715">
      <w:fldChar w:fldCharType="begin"/>
    </w:r>
    <w:r w:rsidRPr="000E1715">
      <w:instrText xml:space="preserve"> set Seq</w:instrText>
    </w:r>
    <w:r>
      <w:instrText>3</w:instrText>
    </w:r>
    <w:r w:rsidRPr="000E1715">
      <w:instrText xml:space="preserve"> "</w:instrText>
    </w:r>
    <w:r>
      <w:fldChar w:fldCharType="begin"/>
    </w:r>
    <w:r>
      <w:instrText xml:space="preserve"> SECTIONPAGES  </w:instrText>
    </w:r>
    <w:r>
      <w:fldChar w:fldCharType="separate"/>
    </w:r>
    <w:r w:rsidR="007527E7">
      <w:rPr>
        <w:noProof/>
      </w:rPr>
      <w:instrText>1</w:instrText>
    </w:r>
    <w:r>
      <w:rPr>
        <w:noProof/>
      </w:rPr>
      <w:fldChar w:fldCharType="end"/>
    </w:r>
    <w:r w:rsidRPr="000E1715">
      <w:instrText>"</w:instrText>
    </w:r>
    <w:r w:rsidRPr="000E1715">
      <w:fldChar w:fldCharType="separate"/>
    </w:r>
    <w:bookmarkStart w:id="37" w:name="Seq3"/>
    <w:r w:rsidR="007527E7">
      <w:rPr>
        <w:noProof/>
      </w:rPr>
      <w:t>1</w:t>
    </w:r>
    <w:bookmarkEnd w:id="37"/>
    <w:r w:rsidRPr="000E1715"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6C06A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EFA968" wp14:editId="0442C1F8">
              <wp:simplePos x="0" y="0"/>
              <wp:positionH relativeFrom="margin">
                <wp:posOffset>-128270</wp:posOffset>
              </wp:positionH>
              <wp:positionV relativeFrom="paragraph">
                <wp:posOffset>114935</wp:posOffset>
              </wp:positionV>
              <wp:extent cx="1143000" cy="273050"/>
              <wp:effectExtent l="0" t="635" r="4445" b="2540"/>
              <wp:wrapNone/>
              <wp:docPr id="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60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176"/>
                          </w:tblGrid>
                          <w:tr w:rsidR="00C73A97" w:rsidRPr="004C2206" w:rsidTr="00426356">
                            <w:tc>
                              <w:tcPr>
                                <w:tcW w:w="1176" w:type="dxa"/>
                              </w:tcPr>
                              <w:bookmarkStart w:id="51" w:name="bmPagina2" w:colFirst="0" w:colLast="0"/>
                              <w:p w:rsidR="00C73A97" w:rsidRPr="00A21DE8" w:rsidRDefault="00C73A97" w:rsidP="00426356">
                                <w:pPr>
                                  <w:pStyle w:val="Huisstijl-Pagina"/>
                                  <w:jc w:val="lef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AE6A58"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of </w:t>
                                </w:r>
                                <w:fldSimple w:instr=" DOCVARIABLE  TotAantalPag \* MERGEFORMAT ">
                                  <w:r>
                                    <w:t>20</w:t>
                                  </w:r>
                                </w:fldSimple>
                              </w:p>
                            </w:tc>
                          </w:tr>
                          <w:bookmarkEnd w:id="51"/>
                        </w:tbl>
                        <w:p w:rsidR="00C73A97" w:rsidRDefault="00C73A97" w:rsidP="006C06A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40" type="#_x0000_t202" style="position:absolute;left:0;text-align:left;margin-left:-10.1pt;margin-top:9.05pt;width:90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" filled="f" stroked="f">
              <v:textbox>
                <w:txbxContent>
                  <w:tbl>
                    <w:tblPr>
                      <w:tblW w:w="0" w:type="auto"/>
                      <w:tblInd w:w="60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176"/>
                    </w:tblGrid>
                    <w:tr w:rsidR="00C73A97" w:rsidRPr="004C2206" w:rsidTr="00426356">
                      <w:tc>
                        <w:tcPr>
                          <w:tcW w:w="1176" w:type="dxa"/>
                        </w:tcPr>
                        <w:bookmarkStart w:id="52" w:name="bmPagina2" w:colFirst="0" w:colLast="0"/>
                        <w:p w:rsidR="00C73A97" w:rsidRPr="00A21DE8" w:rsidRDefault="00C73A97" w:rsidP="00426356">
                          <w:pPr>
                            <w:pStyle w:val="Huisstijl-Pagina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E6A58"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DOCVARIABLE  TotAantalPag \* MERGEFORMAT ">
                            <w:r>
                              <w:t>20</w:t>
                            </w:r>
                          </w:fldSimple>
                        </w:p>
                      </w:tc>
                    </w:tr>
                    <w:bookmarkEnd w:id="52"/>
                  </w:tbl>
                  <w:p w:rsidR="00C73A97" w:rsidRDefault="00C73A97" w:rsidP="006C06A2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73A97" w:rsidRPr="004C2206" w:rsidTr="009E3CFF">
      <w:trPr>
        <w:jc w:val="right"/>
      </w:trPr>
      <w:tc>
        <w:tcPr>
          <w:tcW w:w="7371" w:type="dxa"/>
          <w:shd w:val="clear" w:color="auto" w:fill="auto"/>
          <w:tcMar>
            <w:right w:w="28" w:type="dxa"/>
          </w:tcMar>
        </w:tcPr>
        <w:p w:rsidR="00C73A97" w:rsidRPr="004C2206" w:rsidRDefault="00C73A97" w:rsidP="00C20E72">
          <w:pPr>
            <w:pStyle w:val="Huisstijl-Koptekst"/>
            <w:jc w:val="right"/>
          </w:pPr>
          <w:bookmarkStart w:id="53" w:name="bmVoettekstSectie4_2" w:colFirst="0" w:colLast="0"/>
          <w:r>
            <w:t>Wave overtopping at dikes kernel - Test report 16.2</w:t>
          </w:r>
        </w:p>
      </w:tc>
    </w:tr>
    <w:bookmarkEnd w:id="53"/>
  </w:tbl>
  <w:p w:rsidR="00C73A97" w:rsidRPr="006C06A2" w:rsidRDefault="00C73A97" w:rsidP="006C06A2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1220C3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17E9A4" wp14:editId="006AE1F1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814705" cy="260350"/>
              <wp:effectExtent l="4445" t="635" r="0" b="0"/>
              <wp:wrapNone/>
              <wp:docPr id="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4705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4" w:type="dxa"/>
                            <w:tblInd w:w="-14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1094"/>
                          </w:tblGrid>
                          <w:tr w:rsidR="00C73A97">
                            <w:trPr>
                              <w:trHeight w:val="568"/>
                            </w:trPr>
                            <w:tc>
                              <w:tcPr>
                                <w:tcW w:w="1094" w:type="dxa"/>
                                <w:shd w:val="clear" w:color="auto" w:fill="auto"/>
                                <w:tcMar>
                                  <w:right w:w="85" w:type="dxa"/>
                                </w:tcMar>
                              </w:tcPr>
                              <w:bookmarkStart w:id="54" w:name="bmPagina1" w:colFirst="0" w:colLast="0"/>
                              <w:bookmarkStart w:id="55" w:name="bmTotPag" w:colFirst="0" w:colLast="0"/>
                              <w:p w:rsidR="00C73A97" w:rsidRPr="007D5040" w:rsidRDefault="00C73A97" w:rsidP="00AF57A5">
                                <w:pPr>
                                  <w:pStyle w:val="Huisstijl-Pagina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7527E7"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of </w:t>
                                </w:r>
                                <w:fldSimple w:instr=" DOCVARIABLE  TotAantalPag \* MERGEFORMAT ">
                                  <w:r>
                                    <w:t>20</w:t>
                                  </w:r>
                                </w:fldSimple>
                              </w:p>
                            </w:tc>
                          </w:tr>
                          <w:bookmarkEnd w:id="54"/>
                          <w:bookmarkEnd w:id="55"/>
                        </w:tbl>
                        <w:p w:rsidR="00C73A97" w:rsidRDefault="00C73A97" w:rsidP="001220C3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41" type="#_x0000_t202" style="position:absolute;left:0;text-align:left;margin-left:12.95pt;margin-top:9.05pt;width:64.15pt;height:20.5pt;z-index:25166028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" filled="f" stroked="f">
              <v:textbox>
                <w:txbxContent>
                  <w:tbl>
                    <w:tblPr>
                      <w:tblW w:w="1094" w:type="dxa"/>
                      <w:tblInd w:w="-14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94"/>
                    </w:tblGrid>
                    <w:tr w:rsidR="00C73A97">
                      <w:trPr>
                        <w:trHeight w:val="568"/>
                      </w:trPr>
                      <w:tc>
                        <w:tcPr>
                          <w:tcW w:w="1094" w:type="dxa"/>
                          <w:shd w:val="clear" w:color="auto" w:fill="auto"/>
                          <w:tcMar>
                            <w:right w:w="85" w:type="dxa"/>
                          </w:tcMar>
                        </w:tcPr>
                        <w:bookmarkStart w:id="56" w:name="bmPagina1" w:colFirst="0" w:colLast="0"/>
                        <w:bookmarkStart w:id="57" w:name="bmTotPag" w:colFirst="0" w:colLast="0"/>
                        <w:p w:rsidR="00C73A97" w:rsidRPr="007D5040" w:rsidRDefault="00C73A97" w:rsidP="00AF57A5">
                          <w:pPr>
                            <w:pStyle w:val="Huisstijl-Pagin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527E7"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DOCVARIABLE  TotAantalPag \* MERGEFORMAT ">
                            <w:r>
                              <w:t>20</w:t>
                            </w:r>
                          </w:fldSimple>
                        </w:p>
                      </w:tc>
                    </w:tr>
                    <w:bookmarkEnd w:id="56"/>
                    <w:bookmarkEnd w:id="57"/>
                  </w:tbl>
                  <w:p w:rsidR="00C73A97" w:rsidRDefault="00C73A97" w:rsidP="001220C3"/>
                </w:txbxContent>
              </v:textbox>
              <w10:wrap anchorx="margin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71"/>
    </w:tblGrid>
    <w:tr w:rsidR="00C73A97" w:rsidRPr="004C2206">
      <w:tc>
        <w:tcPr>
          <w:tcW w:w="7371" w:type="dxa"/>
          <w:shd w:val="clear" w:color="auto" w:fill="auto"/>
        </w:tcPr>
        <w:p w:rsidR="00C73A97" w:rsidRPr="004C2206" w:rsidRDefault="00C73A97" w:rsidP="001220C3">
          <w:pPr>
            <w:pStyle w:val="Huisstijl-Koptekst"/>
          </w:pPr>
          <w:bookmarkStart w:id="58" w:name="bmVoettekstSectie4_1" w:colFirst="0" w:colLast="0"/>
          <w:r>
            <w:t>Wave overtopping at dikes kernel - Test report 16.2</w:t>
          </w:r>
        </w:p>
      </w:tc>
    </w:tr>
    <w:bookmarkEnd w:id="58"/>
  </w:tbl>
  <w:p w:rsidR="00C73A97" w:rsidRPr="00EB7C9E" w:rsidRDefault="00C73A97" w:rsidP="009416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A97" w:rsidRDefault="00C73A97">
      <w:r>
        <w:separator/>
      </w:r>
    </w:p>
  </w:footnote>
  <w:footnote w:type="continuationSeparator" w:id="0">
    <w:p w:rsidR="00C73A97" w:rsidRDefault="00C73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580167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CA7233" wp14:editId="618BE4C5">
              <wp:simplePos x="0" y="0"/>
              <wp:positionH relativeFrom="page">
                <wp:posOffset>1605915</wp:posOffset>
              </wp:positionH>
              <wp:positionV relativeFrom="page">
                <wp:posOffset>5013325</wp:posOffset>
              </wp:positionV>
              <wp:extent cx="4787900" cy="2063750"/>
              <wp:effectExtent l="0" t="3175" r="0" b="0"/>
              <wp:wrapNone/>
              <wp:docPr id="16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0" cy="206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237"/>
                          </w:tblGrid>
                          <w:tr w:rsidR="00C73A97">
                            <w:tc>
                              <w:tcPr>
                                <w:tcW w:w="6237" w:type="dxa"/>
                                <w:shd w:val="clear" w:color="auto" w:fill="auto"/>
                              </w:tcPr>
                              <w:p w:rsidR="00C73A97" w:rsidRPr="00564E53" w:rsidRDefault="00C73A97" w:rsidP="00564E53">
                                <w:pPr>
                                  <w:pStyle w:val="Huisstijl-Gegeven"/>
                                </w:pPr>
                                <w:bookmarkStart w:id="0" w:name="bmAuteurs1" w:colFirst="0" w:colLast="0"/>
                                <w:r>
                                  <w:t>E.J. Spee</w:t>
                                </w:r>
                              </w:p>
                            </w:tc>
                          </w:tr>
                          <w:bookmarkEnd w:id="0"/>
                        </w:tbl>
                        <w:p w:rsidR="00C73A97" w:rsidRDefault="00C73A97" w:rsidP="000369FA">
                          <w:pPr>
                            <w:pStyle w:val="Header"/>
                          </w:pPr>
                        </w:p>
                        <w:p w:rsidR="00C73A97" w:rsidRDefault="00C73A9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6.45pt;margin-top:394.75pt;width:377pt;height:162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" filled="f" stroked="f">
              <v:textbox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237"/>
                    </w:tblGrid>
                    <w:tr w:rsidR="00C73A97">
                      <w:tc>
                        <w:tcPr>
                          <w:tcW w:w="6237" w:type="dxa"/>
                          <w:shd w:val="clear" w:color="auto" w:fill="auto"/>
                        </w:tcPr>
                        <w:p w:rsidR="00C73A97" w:rsidRPr="00564E53" w:rsidRDefault="00C73A97" w:rsidP="00564E53">
                          <w:pPr>
                            <w:pStyle w:val="Huisstijl-Gegeven"/>
                          </w:pPr>
                          <w:bookmarkStart w:id="1" w:name="bmAuteurs1" w:colFirst="0" w:colLast="0"/>
                          <w:r>
                            <w:t>E.J. Spee</w:t>
                          </w:r>
                        </w:p>
                      </w:tc>
                    </w:tr>
                    <w:bookmarkEnd w:id="1"/>
                  </w:tbl>
                  <w:p w:rsidR="00C73A97" w:rsidRDefault="00C73A97" w:rsidP="000369FA">
                    <w:pPr>
                      <w:pStyle w:val="Header"/>
                    </w:pPr>
                  </w:p>
                  <w:p w:rsidR="00C73A97" w:rsidRDefault="00C73A97"/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4ED43607" wp14:editId="3E2989ED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pPr>
                                  <w:jc w:val="right"/>
                                </w:pPr>
                                <w:bookmarkStart w:id="2" w:name="bmLogoSectie1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543C16DB" wp14:editId="2045B876">
                                      <wp:extent cx="1225296" cy="352044"/>
                                      <wp:effectExtent l="0" t="0" r="0" b="0"/>
                                      <wp:docPr id="17" name="Picture 17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"/>
                        </w:tbl>
                        <w:p w:rsidR="00C73A97" w:rsidRDefault="00C73A97" w:rsidP="0058016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31.7pt;margin-top:36.85pt;width:255.1pt;height:99.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Xo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pPr>
                            <w:jc w:val="right"/>
                          </w:pPr>
                          <w:bookmarkStart w:id="3" w:name="bmLogoSectie1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543C16DB" wp14:editId="2045B876">
                                <wp:extent cx="1225296" cy="352044"/>
                                <wp:effectExtent l="0" t="0" r="0" b="0"/>
                                <wp:docPr id="17" name="Picture 17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"/>
                  </w:tbl>
                  <w:p w:rsidR="00C73A97" w:rsidRDefault="00C73A97" w:rsidP="00580167"/>
                </w:txbxContent>
              </v:textbox>
              <w10:wrap anchorx="page" anchory="page"/>
            </v:shape>
          </w:pict>
        </mc:Fallback>
      </mc:AlternateContent>
    </w:r>
  </w:p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p w:rsidR="00C73A97" w:rsidRDefault="00C73A97" w:rsidP="00580167"/>
  <w:tbl>
    <w:tblPr>
      <w:tblW w:w="0" w:type="auto"/>
      <w:tblInd w:w="56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37"/>
    </w:tblGrid>
    <w:tr w:rsidR="00C73A97" w:rsidRPr="004C2206">
      <w:trPr>
        <w:trHeight w:hRule="exact" w:val="2041"/>
      </w:trPr>
      <w:tc>
        <w:tcPr>
          <w:tcW w:w="6237" w:type="dxa"/>
          <w:shd w:val="clear" w:color="auto" w:fill="auto"/>
        </w:tcPr>
        <w:p w:rsidR="00C73A97" w:rsidRDefault="00C73A97" w:rsidP="008D5ED4">
          <w:pPr>
            <w:pStyle w:val="Huisstijl-Titel"/>
          </w:pPr>
          <w:bookmarkStart w:id="4" w:name="bmTitel1" w:colFirst="0" w:colLast="0"/>
          <w:r>
            <w:t>Wave overtopping at dikes kernel</w:t>
          </w:r>
        </w:p>
        <w:p w:rsidR="00C73A97" w:rsidRDefault="00C73A97" w:rsidP="008D5ED4">
          <w:pPr>
            <w:pStyle w:val="Huisstijl-Subtitel"/>
          </w:pPr>
        </w:p>
        <w:p w:rsidR="00C73A97" w:rsidRDefault="00C73A97" w:rsidP="008D5ED4">
          <w:pPr>
            <w:pStyle w:val="Huisstijl-Subtitel"/>
          </w:pPr>
          <w:r>
            <w:t>Test report 16.2</w:t>
          </w:r>
        </w:p>
      </w:tc>
    </w:tr>
    <w:bookmarkEnd w:id="4"/>
  </w:tbl>
  <w:p w:rsidR="00C73A97" w:rsidRDefault="00C73A97" w:rsidP="00580167">
    <w:pPr>
      <w:rPr>
        <w:lang w:val="en-US"/>
      </w:rPr>
    </w:pPr>
  </w:p>
  <w:p w:rsidR="00C73A97" w:rsidRDefault="00C73A97" w:rsidP="00580167">
    <w:pPr>
      <w:rPr>
        <w:lang w:val="en-US"/>
      </w:rPr>
    </w:pPr>
  </w:p>
  <w:p w:rsidR="00C73A97" w:rsidRDefault="00C73A97" w:rsidP="00580167">
    <w:pPr>
      <w:rPr>
        <w:lang w:val="en-US"/>
      </w:rPr>
    </w:pPr>
  </w:p>
  <w:p w:rsidR="00C73A97" w:rsidRPr="00580167" w:rsidRDefault="00C73A97" w:rsidP="00580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5A9D2BB4" wp14:editId="5AA273BA">
              <wp:simplePos x="0" y="0"/>
              <wp:positionH relativeFrom="page">
                <wp:posOffset>25400</wp:posOffset>
              </wp:positionH>
              <wp:positionV relativeFrom="page">
                <wp:posOffset>25400</wp:posOffset>
              </wp:positionV>
              <wp:extent cx="7505700" cy="10674350"/>
              <wp:effectExtent l="0" t="0" r="0" b="0"/>
              <wp:wrapNone/>
              <wp:docPr id="1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0" cy="1067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ook w:val="01E0" w:firstRow="1" w:lastRow="1" w:firstColumn="1" w:lastColumn="1" w:noHBand="0" w:noVBand="0"/>
                          </w:tblPr>
                          <w:tblGrid>
                            <w:gridCol w:w="11748"/>
                          </w:tblGrid>
                          <w:tr w:rsidR="00C73A97" w:rsidTr="00426356">
                            <w:tc>
                              <w:tcPr>
                                <w:tcW w:w="11732" w:type="dxa"/>
                              </w:tcPr>
                              <w:p w:rsidR="00C73A97" w:rsidRDefault="00C73A97" w:rsidP="00CC232D">
                                <w:bookmarkStart w:id="9" w:name="bmLogo0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3AC17EE9" wp14:editId="2C2E8E88">
                                      <wp:extent cx="7322820" cy="10351770"/>
                                      <wp:effectExtent l="0" t="0" r="0" b="0"/>
                                      <wp:docPr id="136" name="Picture 136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322820" cy="103517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9"/>
                        </w:tbl>
                        <w:p w:rsidR="00C73A97" w:rsidRDefault="00C73A9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left:0;text-align:left;margin-left:2pt;margin-top:2pt;width:591pt;height:840.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" stroked="f">
              <v:textbox>
                <w:txbxContent>
                  <w:tbl>
                    <w:tblPr>
                      <w:tblW w:w="0" w:type="auto"/>
                      <w:tblLook w:val="01E0" w:firstRow="1" w:lastRow="1" w:firstColumn="1" w:lastColumn="1" w:noHBand="0" w:noVBand="0"/>
                    </w:tblPr>
                    <w:tblGrid>
                      <w:gridCol w:w="11748"/>
                    </w:tblGrid>
                    <w:tr w:rsidR="00C73A97" w:rsidTr="00426356">
                      <w:tc>
                        <w:tcPr>
                          <w:tcW w:w="11732" w:type="dxa"/>
                        </w:tcPr>
                        <w:p w:rsidR="00C73A97" w:rsidRDefault="00C73A97" w:rsidP="00CC232D">
                          <w:bookmarkStart w:id="10" w:name="bmLogo0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3AC17EE9" wp14:editId="2C2E8E88">
                                <wp:extent cx="7322820" cy="10351770"/>
                                <wp:effectExtent l="0" t="0" r="0" b="0"/>
                                <wp:docPr id="136" name="Picture 136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322820" cy="103517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0"/>
                  </w:tbl>
                  <w:p w:rsidR="00C73A97" w:rsidRDefault="00C73A97"/>
                </w:txbxContent>
              </v:textbox>
              <w10:wrap anchorx="page" anchory="page"/>
            </v:shape>
          </w:pict>
        </mc:Fallback>
      </mc:AlternateContent>
    </w:r>
  </w:p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p w:rsidR="00C73A97" w:rsidRDefault="00C73A97" w:rsidP="004C2206"/>
  <w:tbl>
    <w:tblPr>
      <w:tblW w:w="5245" w:type="dxa"/>
      <w:tblInd w:w="127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245"/>
    </w:tblGrid>
    <w:tr w:rsidR="00C73A97" w:rsidRPr="004C2206">
      <w:trPr>
        <w:trHeight w:hRule="exact" w:val="2041"/>
      </w:trPr>
      <w:tc>
        <w:tcPr>
          <w:tcW w:w="5245" w:type="dxa"/>
          <w:shd w:val="clear" w:color="auto" w:fill="auto"/>
        </w:tcPr>
        <w:p w:rsidR="00C73A97" w:rsidRDefault="00C73A97" w:rsidP="008D5ED4">
          <w:pPr>
            <w:pStyle w:val="Huisstijl-Titel"/>
          </w:pPr>
          <w:bookmarkStart w:id="11" w:name="bmTitel0" w:colFirst="0" w:colLast="0"/>
          <w:r>
            <w:t>Wave overtopping at dikes kernel</w:t>
          </w:r>
        </w:p>
        <w:p w:rsidR="00C73A97" w:rsidRDefault="00C73A97" w:rsidP="008D5ED4">
          <w:pPr>
            <w:pStyle w:val="Huisstijl-Subtitel"/>
          </w:pPr>
        </w:p>
        <w:p w:rsidR="00C73A97" w:rsidRDefault="00C73A97" w:rsidP="008D5ED4">
          <w:pPr>
            <w:pStyle w:val="Huisstijl-Subtitel"/>
          </w:pPr>
          <w:r>
            <w:t>Test report 16.2</w:t>
          </w:r>
        </w:p>
      </w:tc>
    </w:tr>
    <w:bookmarkEnd w:id="11"/>
  </w:tbl>
  <w:p w:rsidR="00C73A97" w:rsidRDefault="00C73A97" w:rsidP="00A1473F">
    <w:pPr>
      <w:rPr>
        <w:lang w:val="en-US"/>
      </w:rPr>
    </w:pPr>
  </w:p>
  <w:p w:rsidR="00C73A97" w:rsidRDefault="00C73A97" w:rsidP="00A1473F">
    <w:pPr>
      <w:rPr>
        <w:lang w:val="en-US"/>
      </w:rPr>
    </w:pPr>
  </w:p>
  <w:p w:rsidR="00C73A97" w:rsidRDefault="00C73A97" w:rsidP="00A1473F">
    <w:pPr>
      <w:rPr>
        <w:lang w:val="en-US"/>
      </w:rPr>
    </w:pPr>
  </w:p>
  <w:p w:rsidR="00C73A97" w:rsidRDefault="00C73A97" w:rsidP="00A1473F">
    <w:pPr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672ACD">
    <w:pPr>
      <w:pStyle w:val="Header"/>
    </w:pPr>
  </w:p>
  <w:p w:rsidR="00C73A97" w:rsidRDefault="00C73A97" w:rsidP="00672ACD">
    <w:pPr>
      <w:pStyle w:val="Header"/>
    </w:pPr>
  </w:p>
  <w:p w:rsidR="00C73A97" w:rsidRDefault="00C73A97" w:rsidP="00672ACD">
    <w:pPr>
      <w:pStyle w:val="Header"/>
    </w:pPr>
  </w:p>
  <w:p w:rsidR="00C73A97" w:rsidRDefault="00C73A97" w:rsidP="00672ACD">
    <w:pPr>
      <w:pStyle w:val="Header"/>
    </w:pPr>
  </w:p>
  <w:tbl>
    <w:tblPr>
      <w:tblW w:w="874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1310"/>
      <w:gridCol w:w="1242"/>
      <w:gridCol w:w="2552"/>
      <w:gridCol w:w="951"/>
    </w:tblGrid>
    <w:tr w:rsidR="00C73A97" w:rsidRPr="004C2206">
      <w:tc>
        <w:tcPr>
          <w:tcW w:w="4004" w:type="dxa"/>
          <w:gridSpan w:val="2"/>
          <w:shd w:val="clear" w:color="auto" w:fill="auto"/>
        </w:tcPr>
        <w:p w:rsidR="00C73A97" w:rsidRPr="00EF1CDD" w:rsidRDefault="00C73A97" w:rsidP="008D5ED4">
          <w:pPr>
            <w:pStyle w:val="Huisstijl-Gegeven"/>
          </w:pPr>
          <w:bookmarkStart w:id="16" w:name="tblGegevensSectie2b" w:colFirst="0" w:colLast="3"/>
        </w:p>
      </w:tc>
      <w:tc>
        <w:tcPr>
          <w:tcW w:w="4745" w:type="dxa"/>
          <w:gridSpan w:val="3"/>
          <w:tcBorders>
            <w:left w:val="nil"/>
          </w:tcBorders>
          <w:shd w:val="clear" w:color="auto" w:fill="auto"/>
        </w:tcPr>
        <w:p w:rsidR="00C73A97" w:rsidRDefault="00C73A97" w:rsidP="008D5ED4">
          <w:pPr>
            <w:pStyle w:val="Huisstijl-Kopje"/>
          </w:pPr>
          <w:r>
            <w:t>Title</w:t>
          </w:r>
        </w:p>
        <w:p w:rsidR="00C73A97" w:rsidRPr="00EF1CDD" w:rsidRDefault="00C73A97" w:rsidP="008D5ED4">
          <w:pPr>
            <w:pStyle w:val="Huisstijl-Gegeven"/>
          </w:pPr>
          <w:r>
            <w:t>Wave overtopping at dikes kernel</w:t>
          </w:r>
        </w:p>
      </w:tc>
    </w:tr>
    <w:tr w:rsidR="00C73A97" w:rsidRPr="004C2206">
      <w:tc>
        <w:tcPr>
          <w:tcW w:w="5246" w:type="dxa"/>
          <w:gridSpan w:val="3"/>
          <w:shd w:val="clear" w:color="auto" w:fill="auto"/>
        </w:tcPr>
        <w:p w:rsidR="00C73A97" w:rsidRPr="004C2206" w:rsidRDefault="00C73A97" w:rsidP="008D5ED4">
          <w:pPr>
            <w:pStyle w:val="Huisstijl-Gegeven"/>
          </w:pPr>
        </w:p>
      </w:tc>
      <w:tc>
        <w:tcPr>
          <w:tcW w:w="3503" w:type="dxa"/>
          <w:gridSpan w:val="2"/>
        </w:tcPr>
        <w:p w:rsidR="00C73A97" w:rsidRPr="004C2206" w:rsidRDefault="00C73A97" w:rsidP="008D5ED4">
          <w:pPr>
            <w:pStyle w:val="Huisstijl-Gegeven"/>
          </w:pPr>
        </w:p>
      </w:tc>
    </w:tr>
    <w:tr w:rsidR="00C73A97" w:rsidRPr="004C2206">
      <w:tc>
        <w:tcPr>
          <w:tcW w:w="2694" w:type="dxa"/>
          <w:shd w:val="clear" w:color="auto" w:fill="auto"/>
        </w:tcPr>
        <w:p w:rsidR="00C73A97" w:rsidRDefault="00C73A97" w:rsidP="008D5ED4">
          <w:pPr>
            <w:pStyle w:val="Huisstijl-Kopje"/>
          </w:pPr>
          <w:r>
            <w:t>Client</w:t>
          </w:r>
        </w:p>
        <w:p w:rsidR="00C73A97" w:rsidRPr="004C2206" w:rsidRDefault="00C73A97" w:rsidP="008D5ED4">
          <w:pPr>
            <w:pStyle w:val="Huisstijl-Gegeven"/>
          </w:pPr>
          <w:r>
            <w:t>Rijkswaterstaat</w:t>
          </w:r>
        </w:p>
      </w:tc>
      <w:tc>
        <w:tcPr>
          <w:tcW w:w="2552" w:type="dxa"/>
          <w:gridSpan w:val="2"/>
          <w:shd w:val="clear" w:color="auto" w:fill="auto"/>
        </w:tcPr>
        <w:p w:rsidR="00C73A97" w:rsidRDefault="00C73A97" w:rsidP="008D5ED4">
          <w:pPr>
            <w:pStyle w:val="Huisstijl-Kopje"/>
          </w:pPr>
          <w:r>
            <w:t>Project</w:t>
          </w:r>
        </w:p>
        <w:p w:rsidR="00C73A97" w:rsidRPr="004C2206" w:rsidRDefault="00C73A97" w:rsidP="008D5ED4">
          <w:pPr>
            <w:pStyle w:val="Huisstijl-Gegeven"/>
          </w:pPr>
          <w:r>
            <w:t>1230094-002</w:t>
          </w:r>
        </w:p>
      </w:tc>
      <w:tc>
        <w:tcPr>
          <w:tcW w:w="2552" w:type="dxa"/>
        </w:tcPr>
        <w:p w:rsidR="00C73A97" w:rsidRDefault="00C73A97" w:rsidP="008D5ED4">
          <w:pPr>
            <w:pStyle w:val="Huisstijl-Kopje"/>
          </w:pPr>
          <w:r>
            <w:t>Pages</w:t>
          </w:r>
        </w:p>
        <w:p w:rsidR="00C73A97" w:rsidRPr="004C2206" w:rsidRDefault="00C73A97" w:rsidP="008D5ED4">
          <w:pPr>
            <w:pStyle w:val="Huisstijl-Gegeven"/>
          </w:pPr>
          <w:fldSimple w:instr=" DOCVARIABLE  TotAantalPag  \* MERGEFORMAT ">
            <w:r>
              <w:t>20</w:t>
            </w:r>
          </w:fldSimple>
        </w:p>
      </w:tc>
      <w:tc>
        <w:tcPr>
          <w:tcW w:w="951" w:type="dxa"/>
        </w:tcPr>
        <w:p w:rsidR="00C73A97" w:rsidRPr="004C2206" w:rsidRDefault="00C73A97" w:rsidP="00EA1078">
          <w:pPr>
            <w:pStyle w:val="Huisstijl-Gegeven"/>
          </w:pPr>
        </w:p>
      </w:tc>
    </w:tr>
    <w:tr w:rsidR="00C73A97" w:rsidRPr="004C2206">
      <w:tc>
        <w:tcPr>
          <w:tcW w:w="8749" w:type="dxa"/>
          <w:gridSpan w:val="5"/>
          <w:shd w:val="clear" w:color="auto" w:fill="auto"/>
        </w:tcPr>
        <w:p w:rsidR="00C73A97" w:rsidRPr="004C2206" w:rsidRDefault="00C73A97" w:rsidP="00A22DA3">
          <w:pPr>
            <w:pStyle w:val="Huisstijl-Gegeven"/>
            <w:tabs>
              <w:tab w:val="left" w:pos="2552"/>
            </w:tabs>
          </w:pPr>
        </w:p>
      </w:tc>
    </w:tr>
  </w:tbl>
  <w:bookmarkEnd w:id="16"/>
  <w:p w:rsidR="00C73A97" w:rsidRPr="00672ACD" w:rsidRDefault="00C73A97" w:rsidP="00672AC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134F8E0" wp14:editId="283C7E7F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1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bookmarkStart w:id="17" w:name="bmLogoSectie2_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583D43B5" wp14:editId="415B577D">
                                      <wp:extent cx="1225296" cy="352044"/>
                                      <wp:effectExtent l="0" t="0" r="0" b="0"/>
                                      <wp:docPr id="19" name="Picture 1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7"/>
                        </w:tbl>
                        <w:p w:rsidR="00C73A97" w:rsidRDefault="00C73A97" w:rsidP="00672AC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left:0;text-align:left;margin-left:0;margin-top:36pt;width:264pt;height:99.2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gJtgIAALM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bookmarkStart w:id="18" w:name="bmLogoSectie2_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583D43B5" wp14:editId="415B577D">
                                <wp:extent cx="1225296" cy="352044"/>
                                <wp:effectExtent l="0" t="0" r="0" b="0"/>
                                <wp:docPr id="19" name="Picture 1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8"/>
                  </w:tbl>
                  <w:p w:rsidR="00C73A97" w:rsidRDefault="00C73A97" w:rsidP="00672ACD"/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5C615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2096" behindDoc="1" locked="1" layoutInCell="1" allowOverlap="1" wp14:anchorId="33CD8ECD" wp14:editId="6FEC1EF1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pPr>
                                  <w:jc w:val="right"/>
                                </w:pPr>
                                <w:bookmarkStart w:id="19" w:name="bmLogoSectie2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52253D1D" wp14:editId="79A6754C">
                                      <wp:extent cx="1225296" cy="352044"/>
                                      <wp:effectExtent l="0" t="0" r="0" b="0"/>
                                      <wp:docPr id="18" name="Picture 1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9"/>
                        </w:tbl>
                        <w:p w:rsidR="00C73A97" w:rsidRDefault="00C73A97" w:rsidP="001A6A5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0" type="#_x0000_t202" style="position:absolute;left:0;text-align:left;margin-left:212.8pt;margin-top:36.1pt;width:264pt;height:99.2pt;z-index:-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CStQIAALM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pPr>
                            <w:jc w:val="right"/>
                          </w:pPr>
                          <w:bookmarkStart w:id="20" w:name="bmLogoSectie2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52253D1D" wp14:editId="79A6754C">
                                <wp:extent cx="1225296" cy="352044"/>
                                <wp:effectExtent l="0" t="0" r="0" b="0"/>
                                <wp:docPr id="18" name="Picture 1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20"/>
                  </w:tbl>
                  <w:p w:rsidR="00C73A97" w:rsidRDefault="00C73A97" w:rsidP="001A6A5C"/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C73A97" w:rsidRDefault="00C73A97" w:rsidP="005C6157">
    <w:pPr>
      <w:pStyle w:val="Header"/>
    </w:pPr>
  </w:p>
  <w:p w:rsidR="00C73A97" w:rsidRDefault="00C73A97" w:rsidP="005C6157">
    <w:pPr>
      <w:pStyle w:val="Header"/>
    </w:pPr>
  </w:p>
  <w:p w:rsidR="00C73A97" w:rsidRDefault="00C73A97" w:rsidP="005C6157">
    <w:pPr>
      <w:pStyle w:val="Header"/>
    </w:pPr>
  </w:p>
  <w:tbl>
    <w:tblPr>
      <w:tblW w:w="874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94"/>
      <w:gridCol w:w="2552"/>
      <w:gridCol w:w="2552"/>
      <w:gridCol w:w="951"/>
    </w:tblGrid>
    <w:tr w:rsidR="00C73A97" w:rsidRPr="004C2206">
      <w:tc>
        <w:tcPr>
          <w:tcW w:w="8749" w:type="dxa"/>
          <w:gridSpan w:val="4"/>
          <w:shd w:val="clear" w:color="auto" w:fill="auto"/>
        </w:tcPr>
        <w:p w:rsidR="00C73A97" w:rsidRDefault="00C73A97" w:rsidP="008D5ED4">
          <w:pPr>
            <w:pStyle w:val="Huisstijl-Kopje"/>
          </w:pPr>
          <w:bookmarkStart w:id="21" w:name="tblGegevensSectie2a" w:colFirst="0" w:colLast="3"/>
          <w:r>
            <w:t>Title</w:t>
          </w:r>
        </w:p>
        <w:p w:rsidR="00C73A97" w:rsidRPr="00EF1CDD" w:rsidRDefault="00C73A97" w:rsidP="008D5ED4">
          <w:pPr>
            <w:pStyle w:val="Huisstijl-Gegeven"/>
          </w:pPr>
          <w:r>
            <w:t>Wave overtopping at dikes kernel</w:t>
          </w:r>
        </w:p>
      </w:tc>
    </w:tr>
    <w:tr w:rsidR="00C73A97" w:rsidRPr="004C2206">
      <w:tc>
        <w:tcPr>
          <w:tcW w:w="5246" w:type="dxa"/>
          <w:gridSpan w:val="2"/>
          <w:shd w:val="clear" w:color="auto" w:fill="auto"/>
        </w:tcPr>
        <w:p w:rsidR="00C73A97" w:rsidRPr="004C2206" w:rsidRDefault="00C73A97" w:rsidP="008D5ED4">
          <w:pPr>
            <w:pStyle w:val="Huisstijl-Gegeven"/>
          </w:pPr>
        </w:p>
      </w:tc>
      <w:tc>
        <w:tcPr>
          <w:tcW w:w="3503" w:type="dxa"/>
          <w:gridSpan w:val="2"/>
        </w:tcPr>
        <w:p w:rsidR="00C73A97" w:rsidRPr="004C2206" w:rsidRDefault="00C73A97" w:rsidP="008D5ED4">
          <w:pPr>
            <w:pStyle w:val="Huisstijl-Gegeven"/>
          </w:pPr>
        </w:p>
      </w:tc>
    </w:tr>
    <w:tr w:rsidR="00C73A97" w:rsidRPr="004C2206">
      <w:tc>
        <w:tcPr>
          <w:tcW w:w="2694" w:type="dxa"/>
          <w:shd w:val="clear" w:color="auto" w:fill="auto"/>
        </w:tcPr>
        <w:p w:rsidR="00C73A97" w:rsidRDefault="00C73A97" w:rsidP="008D5ED4">
          <w:pPr>
            <w:pStyle w:val="Huisstijl-Kopje"/>
          </w:pPr>
          <w:r>
            <w:t>Client</w:t>
          </w:r>
        </w:p>
        <w:p w:rsidR="00C73A97" w:rsidRPr="004C2206" w:rsidRDefault="00C73A97" w:rsidP="008D5ED4">
          <w:pPr>
            <w:pStyle w:val="Huisstijl-Gegeven"/>
          </w:pPr>
          <w:r>
            <w:t>Rijkswaterstaat</w:t>
          </w:r>
        </w:p>
      </w:tc>
      <w:tc>
        <w:tcPr>
          <w:tcW w:w="2552" w:type="dxa"/>
          <w:shd w:val="clear" w:color="auto" w:fill="auto"/>
        </w:tcPr>
        <w:p w:rsidR="00C73A97" w:rsidRDefault="00C73A97" w:rsidP="008D5ED4">
          <w:pPr>
            <w:pStyle w:val="Huisstijl-Kopje"/>
          </w:pPr>
          <w:r>
            <w:t>Project</w:t>
          </w:r>
        </w:p>
        <w:p w:rsidR="00C73A97" w:rsidRPr="004C2206" w:rsidRDefault="00C73A97" w:rsidP="008D5ED4">
          <w:pPr>
            <w:pStyle w:val="Huisstijl-Gegeven"/>
          </w:pPr>
          <w:r>
            <w:t>1230094-002</w:t>
          </w:r>
        </w:p>
      </w:tc>
      <w:tc>
        <w:tcPr>
          <w:tcW w:w="2552" w:type="dxa"/>
        </w:tcPr>
        <w:p w:rsidR="00C73A97" w:rsidRDefault="00C73A97" w:rsidP="008D5ED4">
          <w:pPr>
            <w:pStyle w:val="Huisstijl-Kopje"/>
          </w:pPr>
          <w:r>
            <w:t>Pages</w:t>
          </w:r>
        </w:p>
        <w:p w:rsidR="00C73A97" w:rsidRPr="004C2206" w:rsidRDefault="00C73A97" w:rsidP="008D5ED4">
          <w:pPr>
            <w:pStyle w:val="Huisstijl-Gegeven"/>
          </w:pPr>
          <w:fldSimple w:instr=" DOCVARIABLE  TotAantalPag  \* MERGEFORMAT ">
            <w:r>
              <w:t>20</w:t>
            </w:r>
          </w:fldSimple>
        </w:p>
      </w:tc>
      <w:tc>
        <w:tcPr>
          <w:tcW w:w="951" w:type="dxa"/>
        </w:tcPr>
        <w:p w:rsidR="00C73A97" w:rsidRPr="004C2206" w:rsidRDefault="00C73A97" w:rsidP="00EA1078">
          <w:pPr>
            <w:pStyle w:val="Huisstijl-Gegeven"/>
          </w:pPr>
        </w:p>
      </w:tc>
    </w:tr>
    <w:tr w:rsidR="00C73A97" w:rsidRPr="004C2206">
      <w:tc>
        <w:tcPr>
          <w:tcW w:w="8749" w:type="dxa"/>
          <w:gridSpan w:val="4"/>
          <w:shd w:val="clear" w:color="auto" w:fill="auto"/>
        </w:tcPr>
        <w:p w:rsidR="00C73A97" w:rsidRPr="004C2206" w:rsidRDefault="00C73A97" w:rsidP="005C6157">
          <w:pPr>
            <w:pStyle w:val="Huisstijl-Gegeven"/>
            <w:tabs>
              <w:tab w:val="left" w:pos="2552"/>
            </w:tabs>
          </w:pPr>
        </w:p>
      </w:tc>
    </w:tr>
    <w:bookmarkEnd w:id="21"/>
  </w:tbl>
  <w:p w:rsidR="00C73A97" w:rsidRPr="005C6157" w:rsidRDefault="00C73A97" w:rsidP="005C615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5C615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506C06E6" wp14:editId="5B518F6D">
              <wp:simplePos x="0" y="0"/>
              <wp:positionH relativeFrom="margin">
                <wp:align>left</wp:align>
              </wp:positionH>
              <wp:positionV relativeFrom="page">
                <wp:posOffset>467995</wp:posOffset>
              </wp:positionV>
              <wp:extent cx="3239770" cy="1259840"/>
              <wp:effectExtent l="2540" t="127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C73A97" w:rsidRDefault="00C73A97" w:rsidP="00A2242F"/>
                            </w:tc>
                          </w:tr>
                        </w:tbl>
                        <w:p w:rsidR="00C73A97" w:rsidRDefault="00C73A97" w:rsidP="005C615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left:0;text-align:left;margin-left:0;margin-top:36.85pt;width:255.1pt;height:99.2pt;z-index:-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aO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C73A97" w:rsidRDefault="00C73A97" w:rsidP="00A2242F"/>
                      </w:tc>
                    </w:tr>
                  </w:tbl>
                  <w:p w:rsidR="00C73A97" w:rsidRDefault="00C73A97" w:rsidP="005C6157"/>
                </w:txbxContent>
              </v:textbox>
              <w10:wrap anchorx="margin" anchory="page"/>
            </v:shape>
          </w:pict>
        </mc:Fallback>
      </mc:AlternateContent>
    </w:r>
  </w:p>
  <w:p w:rsidR="00C73A97" w:rsidRDefault="00C73A97" w:rsidP="005C6157">
    <w:pPr>
      <w:pStyle w:val="Header"/>
    </w:pPr>
  </w:p>
  <w:p w:rsidR="00C73A97" w:rsidRDefault="00C73A97" w:rsidP="005C6157">
    <w:pPr>
      <w:pStyle w:val="Header"/>
    </w:pPr>
  </w:p>
  <w:p w:rsidR="00C73A97" w:rsidRDefault="00C73A97" w:rsidP="005C6157">
    <w:pPr>
      <w:pStyle w:val="Header"/>
    </w:pPr>
  </w:p>
  <w:tbl>
    <w:tblPr>
      <w:tblW w:w="873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552"/>
      <w:gridCol w:w="2552"/>
      <w:gridCol w:w="1079"/>
    </w:tblGrid>
    <w:tr w:rsidR="00C73A97" w:rsidRPr="004C2206">
      <w:tc>
        <w:tcPr>
          <w:tcW w:w="8735" w:type="dxa"/>
          <w:gridSpan w:val="4"/>
          <w:shd w:val="clear" w:color="auto" w:fill="auto"/>
        </w:tcPr>
        <w:p w:rsidR="00C73A97" w:rsidRPr="00EF1CDD" w:rsidRDefault="00C73A97" w:rsidP="005C6157">
          <w:pPr>
            <w:pStyle w:val="Huisstijl-Gegeven"/>
          </w:pPr>
        </w:p>
      </w:tc>
    </w:tr>
    <w:tr w:rsidR="00C73A97" w:rsidRPr="004C2206">
      <w:tc>
        <w:tcPr>
          <w:tcW w:w="5104" w:type="dxa"/>
          <w:gridSpan w:val="2"/>
          <w:shd w:val="clear" w:color="auto" w:fill="auto"/>
        </w:tcPr>
        <w:p w:rsidR="00C73A97" w:rsidRPr="004C2206" w:rsidRDefault="00C73A97" w:rsidP="005C6157">
          <w:pPr>
            <w:tabs>
              <w:tab w:val="left" w:pos="1680"/>
            </w:tabs>
            <w:ind w:left="1680" w:hanging="1680"/>
          </w:pPr>
        </w:p>
      </w:tc>
      <w:tc>
        <w:tcPr>
          <w:tcW w:w="3631" w:type="dxa"/>
          <w:gridSpan w:val="2"/>
        </w:tcPr>
        <w:p w:rsidR="00C73A97" w:rsidRPr="004C2206" w:rsidRDefault="00C73A97" w:rsidP="005C6157">
          <w:pPr>
            <w:pStyle w:val="Huisstijl-Gegeven"/>
            <w:tabs>
              <w:tab w:val="left" w:pos="2552"/>
            </w:tabs>
          </w:pPr>
        </w:p>
      </w:tc>
    </w:tr>
    <w:tr w:rsidR="00C73A97" w:rsidRPr="004C2206">
      <w:tc>
        <w:tcPr>
          <w:tcW w:w="2552" w:type="dxa"/>
          <w:shd w:val="clear" w:color="auto" w:fill="auto"/>
        </w:tcPr>
        <w:p w:rsidR="00C73A97" w:rsidRPr="004C2206" w:rsidRDefault="00C73A97" w:rsidP="005C6157">
          <w:pPr>
            <w:pStyle w:val="Huisstijl-Gegeven"/>
          </w:pPr>
        </w:p>
      </w:tc>
      <w:tc>
        <w:tcPr>
          <w:tcW w:w="2552" w:type="dxa"/>
          <w:shd w:val="clear" w:color="auto" w:fill="auto"/>
        </w:tcPr>
        <w:p w:rsidR="00C73A97" w:rsidRPr="004C2206" w:rsidRDefault="00C73A97" w:rsidP="005C6157">
          <w:pPr>
            <w:tabs>
              <w:tab w:val="left" w:pos="1680"/>
            </w:tabs>
            <w:ind w:left="1680" w:hanging="1680"/>
          </w:pPr>
        </w:p>
      </w:tc>
      <w:tc>
        <w:tcPr>
          <w:tcW w:w="2552" w:type="dxa"/>
        </w:tcPr>
        <w:p w:rsidR="00C73A97" w:rsidRPr="004C2206" w:rsidRDefault="00C73A97" w:rsidP="005C6157">
          <w:pPr>
            <w:pStyle w:val="Huisstijl-Gegeven"/>
            <w:tabs>
              <w:tab w:val="left" w:pos="2552"/>
            </w:tabs>
          </w:pPr>
        </w:p>
      </w:tc>
      <w:tc>
        <w:tcPr>
          <w:tcW w:w="1079" w:type="dxa"/>
        </w:tcPr>
        <w:p w:rsidR="00C73A97" w:rsidRPr="004C2206" w:rsidRDefault="00C73A97" w:rsidP="005C6157">
          <w:pPr>
            <w:pStyle w:val="Huisstijl-Gegeven"/>
            <w:tabs>
              <w:tab w:val="left" w:pos="2552"/>
            </w:tabs>
          </w:pPr>
        </w:p>
      </w:tc>
    </w:tr>
  </w:tbl>
  <w:p w:rsidR="00C73A97" w:rsidRPr="00B170CC" w:rsidRDefault="00C73A97" w:rsidP="005C615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60B596" wp14:editId="45230C7D">
              <wp:simplePos x="0" y="0"/>
              <wp:positionH relativeFrom="margin">
                <wp:align>right</wp:align>
              </wp:positionH>
              <wp:positionV relativeFrom="paragraph">
                <wp:posOffset>134620</wp:posOffset>
              </wp:positionV>
              <wp:extent cx="3733800" cy="279400"/>
              <wp:effectExtent l="0" t="1270" r="635" b="0"/>
              <wp:wrapNone/>
              <wp:docPr id="1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501" w:type="dxa"/>
                            <w:tblInd w:w="25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501"/>
                          </w:tblGrid>
                          <w:tr w:rsidR="00C73A97">
                            <w:tc>
                              <w:tcPr>
                                <w:tcW w:w="5501" w:type="dxa"/>
                                <w:shd w:val="clear" w:color="auto" w:fill="auto"/>
                              </w:tcPr>
                              <w:p w:rsidR="00C73A97" w:rsidRDefault="00C73A97" w:rsidP="001220C3">
                                <w:pPr>
                                  <w:pStyle w:val="Huisstijl-Koptekst"/>
                                  <w:jc w:val="right"/>
                                </w:pPr>
                                <w:bookmarkStart w:id="27" w:name="bmKoptekstSectie3_2" w:colFirst="0" w:colLast="0"/>
                                <w:r>
                                  <w:t>Version 1.0, 13 December 2016, final</w:t>
                                </w:r>
                              </w:p>
                            </w:tc>
                          </w:tr>
                          <w:bookmarkEnd w:id="27"/>
                        </w:tbl>
                        <w:p w:rsidR="00C73A97" w:rsidRDefault="00C73A97" w:rsidP="001220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2" type="#_x0000_t202" style="position:absolute;left:0;text-align:left;margin-left:242.8pt;margin-top:10.6pt;width:294pt;height:2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zl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" filled="f" stroked="f">
              <v:textbox>
                <w:txbxContent>
                  <w:tbl>
                    <w:tblPr>
                      <w:tblW w:w="5501" w:type="dxa"/>
                      <w:tblInd w:w="25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501"/>
                    </w:tblGrid>
                    <w:tr w:rsidR="00C73A97">
                      <w:tc>
                        <w:tcPr>
                          <w:tcW w:w="5501" w:type="dxa"/>
                          <w:shd w:val="clear" w:color="auto" w:fill="auto"/>
                        </w:tcPr>
                        <w:p w:rsidR="00C73A97" w:rsidRDefault="00C73A97" w:rsidP="001220C3">
                          <w:pPr>
                            <w:pStyle w:val="Huisstijl-Koptekst"/>
                            <w:jc w:val="right"/>
                          </w:pPr>
                          <w:bookmarkStart w:id="28" w:name="bmKoptekstSectie3_2" w:colFirst="0" w:colLast="0"/>
                          <w:r>
                            <w:t>Version 1.0, 13 December 2016, final</w:t>
                          </w:r>
                        </w:p>
                      </w:tc>
                    </w:tr>
                    <w:bookmarkEnd w:id="28"/>
                  </w:tbl>
                  <w:p w:rsidR="00C73A97" w:rsidRDefault="00C73A97" w:rsidP="001220C3"/>
                </w:txbxContent>
              </v:textbox>
              <w10:wrap anchorx="margin"/>
            </v:shape>
          </w:pict>
        </mc:Fallback>
      </mc:AlternateContent>
    </w:r>
  </w:p>
  <w:p w:rsidR="00C73A97" w:rsidRPr="00982765" w:rsidRDefault="00C73A97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CA2FECF" wp14:editId="44163E84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bookmarkStart w:id="29" w:name="bmLogoSectie3_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0EB62B19" wp14:editId="7DA02808">
                                      <wp:extent cx="1225296" cy="352044"/>
                                      <wp:effectExtent l="0" t="0" r="0" b="0"/>
                                      <wp:docPr id="21" name="Picture 2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29"/>
                        </w:tbl>
                        <w:p w:rsidR="00C73A97" w:rsidRDefault="00C73A97" w:rsidP="00B2402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33" type="#_x0000_t202" style="position:absolute;left:0;text-align:left;margin-left:0;margin-top:36pt;width:264pt;height:99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t5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bookmarkStart w:id="30" w:name="bmLogoSectie3_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EB62B19" wp14:editId="7DA02808">
                                <wp:extent cx="1225296" cy="352044"/>
                                <wp:effectExtent l="0" t="0" r="0" b="0"/>
                                <wp:docPr id="21" name="Picture 2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0"/>
                  </w:tbl>
                  <w:p w:rsidR="00C73A97" w:rsidRDefault="00C73A97" w:rsidP="00B24026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73A97" w:rsidRPr="00672ACD" w:rsidRDefault="00C73A97" w:rsidP="00B24026">
    <w:pPr>
      <w:pStyle w:val="Header"/>
    </w:pPr>
  </w:p>
  <w:p w:rsidR="00C73A97" w:rsidRPr="00B24026" w:rsidRDefault="00C73A97" w:rsidP="00B24026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982765">
    <w:pPr>
      <w:pStyle w:val="Header"/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9"/>
    </w:tblGrid>
    <w:tr w:rsidR="00C73A97" w:rsidRPr="004C2206">
      <w:tc>
        <w:tcPr>
          <w:tcW w:w="5529" w:type="dxa"/>
          <w:shd w:val="clear" w:color="auto" w:fill="auto"/>
        </w:tcPr>
        <w:p w:rsidR="00C73A97" w:rsidRPr="004C2206" w:rsidRDefault="00C73A97" w:rsidP="00A00A21">
          <w:pPr>
            <w:pStyle w:val="Huisstijl-Koptekst"/>
          </w:pPr>
          <w:bookmarkStart w:id="31" w:name="bmKoptekstSectie3_1" w:colFirst="0" w:colLast="0"/>
          <w:r>
            <w:t>Version 1.0, 13 December 2016, final</w:t>
          </w:r>
        </w:p>
      </w:tc>
    </w:tr>
  </w:tbl>
  <w:bookmarkEnd w:id="31"/>
  <w:p w:rsidR="00C73A97" w:rsidRPr="00982765" w:rsidRDefault="00C73A97" w:rsidP="00A00A2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3120" behindDoc="1" locked="1" layoutInCell="1" allowOverlap="1" wp14:anchorId="24691669" wp14:editId="6E8D866B">
              <wp:simplePos x="0" y="0"/>
              <wp:positionH relativeFrom="page">
                <wp:align>right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pPr>
                                  <w:jc w:val="right"/>
                                </w:pPr>
                                <w:bookmarkStart w:id="32" w:name="bmLogoSectie3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4D79A253" wp14:editId="4E551D8C">
                                      <wp:extent cx="1225296" cy="352044"/>
                                      <wp:effectExtent l="0" t="0" r="0" b="0"/>
                                      <wp:docPr id="20" name="Picture 2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2"/>
                        </w:tbl>
                        <w:p w:rsidR="00C73A97" w:rsidRDefault="00C73A97" w:rsidP="001A6A5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left:0;text-align:left;margin-left:212.8pt;margin-top:36pt;width:264pt;height:99.2pt;z-index:-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pPr>
                            <w:jc w:val="right"/>
                          </w:pPr>
                          <w:bookmarkStart w:id="33" w:name="bmLogoSectie3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4D79A253" wp14:editId="4E551D8C">
                                <wp:extent cx="1225296" cy="352044"/>
                                <wp:effectExtent l="0" t="0" r="0" b="0"/>
                                <wp:docPr id="20" name="Picture 2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33"/>
                  </w:tbl>
                  <w:p w:rsidR="00C73A97" w:rsidRDefault="00C73A97" w:rsidP="001A6A5C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246D7" wp14:editId="3B346E0A">
              <wp:simplePos x="0" y="0"/>
              <wp:positionH relativeFrom="margin">
                <wp:align>right</wp:align>
              </wp:positionH>
              <wp:positionV relativeFrom="paragraph">
                <wp:posOffset>144145</wp:posOffset>
              </wp:positionV>
              <wp:extent cx="3733800" cy="279400"/>
              <wp:effectExtent l="0" t="1270" r="635" b="0"/>
              <wp:wrapNone/>
              <wp:docPr id="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501" w:type="dxa"/>
                            <w:tblInd w:w="25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501"/>
                          </w:tblGrid>
                          <w:tr w:rsidR="00C73A97">
                            <w:tc>
                              <w:tcPr>
                                <w:tcW w:w="5501" w:type="dxa"/>
                                <w:shd w:val="clear" w:color="auto" w:fill="auto"/>
                                <w:tcMar>
                                  <w:right w:w="85" w:type="dxa"/>
                                </w:tcMar>
                              </w:tcPr>
                              <w:p w:rsidR="00C73A97" w:rsidRDefault="00C73A97" w:rsidP="001220C3">
                                <w:pPr>
                                  <w:pStyle w:val="Huisstijl-Koptekst"/>
                                  <w:jc w:val="right"/>
                                </w:pPr>
                                <w:bookmarkStart w:id="44" w:name="bmKoptekstSectie4_2" w:colFirst="0" w:colLast="0"/>
                                <w:r>
                                  <w:t>Version 1.0, 13 December 2016, final</w:t>
                                </w:r>
                              </w:p>
                            </w:tc>
                          </w:tr>
                          <w:bookmarkEnd w:id="44"/>
                        </w:tbl>
                        <w:p w:rsidR="00C73A97" w:rsidRDefault="00C73A97" w:rsidP="001220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7" type="#_x0000_t202" style="position:absolute;left:0;text-align:left;margin-left:242.8pt;margin-top:11.35pt;width:294pt;height:2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WsuQIAAMI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" filled="f" stroked="f">
              <v:textbox>
                <w:txbxContent>
                  <w:tbl>
                    <w:tblPr>
                      <w:tblW w:w="5501" w:type="dxa"/>
                      <w:tblInd w:w="25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501"/>
                    </w:tblGrid>
                    <w:tr w:rsidR="00C73A97">
                      <w:tc>
                        <w:tcPr>
                          <w:tcW w:w="5501" w:type="dxa"/>
                          <w:shd w:val="clear" w:color="auto" w:fill="auto"/>
                          <w:tcMar>
                            <w:right w:w="85" w:type="dxa"/>
                          </w:tcMar>
                        </w:tcPr>
                        <w:p w:rsidR="00C73A97" w:rsidRDefault="00C73A97" w:rsidP="001220C3">
                          <w:pPr>
                            <w:pStyle w:val="Huisstijl-Koptekst"/>
                            <w:jc w:val="right"/>
                          </w:pPr>
                          <w:bookmarkStart w:id="45" w:name="bmKoptekstSectie4_2" w:colFirst="0" w:colLast="0"/>
                          <w:r>
                            <w:t>Version 1.0, 13 December 2016, final</w:t>
                          </w:r>
                        </w:p>
                      </w:tc>
                    </w:tr>
                    <w:bookmarkEnd w:id="45"/>
                  </w:tbl>
                  <w:p w:rsidR="00C73A97" w:rsidRDefault="00C73A97" w:rsidP="001220C3"/>
                </w:txbxContent>
              </v:textbox>
              <w10:wrap anchorx="margin"/>
            </v:shape>
          </w:pict>
        </mc:Fallback>
      </mc:AlternateContent>
    </w:r>
  </w:p>
  <w:p w:rsidR="00C73A97" w:rsidRPr="00982765" w:rsidRDefault="00C73A97" w:rsidP="00B24026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656E377E" wp14:editId="5053D003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4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bookmarkStart w:id="46" w:name="bmLogoSectie4_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098D9E39" wp14:editId="18FBA888">
                                      <wp:extent cx="1225296" cy="352044"/>
                                      <wp:effectExtent l="0" t="0" r="0" b="0"/>
                                      <wp:docPr id="23" name="Picture 2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46"/>
                        </w:tbl>
                        <w:p w:rsidR="00C73A97" w:rsidRDefault="00C73A97" w:rsidP="00B2402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38" type="#_x0000_t202" style="position:absolute;left:0;text-align:left;margin-left:0;margin-top:36pt;width:264pt;height:99.2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jitgIAALM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bookmarkStart w:id="47" w:name="bmLogoSectie4_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98D9E39" wp14:editId="18FBA888">
                                <wp:extent cx="1225296" cy="352044"/>
                                <wp:effectExtent l="0" t="0" r="0" b="0"/>
                                <wp:docPr id="23" name="Picture 2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7"/>
                  </w:tbl>
                  <w:p w:rsidR="00C73A97" w:rsidRDefault="00C73A97" w:rsidP="00B24026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C73A97" w:rsidRPr="00672ACD" w:rsidRDefault="00C73A97" w:rsidP="00B24026">
    <w:pPr>
      <w:pStyle w:val="Header"/>
    </w:pPr>
  </w:p>
  <w:p w:rsidR="00C73A97" w:rsidRPr="00B24026" w:rsidRDefault="00C73A97" w:rsidP="00B24026">
    <w:pPr>
      <w:pStyle w:val="Header"/>
    </w:pPr>
  </w:p>
  <w:p w:rsidR="00C73A97" w:rsidRPr="00B24026" w:rsidRDefault="00C73A97" w:rsidP="00B24026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A97" w:rsidRDefault="00C73A97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4144" behindDoc="1" locked="1" layoutInCell="1" allowOverlap="1" wp14:anchorId="3A5FEADE" wp14:editId="0CC21015">
              <wp:simplePos x="0" y="0"/>
              <wp:positionH relativeFrom="page">
                <wp:align>right</wp:align>
              </wp:positionH>
              <wp:positionV relativeFrom="page">
                <wp:posOffset>457200</wp:posOffset>
              </wp:positionV>
              <wp:extent cx="3352800" cy="1259840"/>
              <wp:effectExtent l="0" t="0" r="0" b="16510"/>
              <wp:wrapNone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560"/>
                          </w:tblGrid>
                          <w:tr w:rsidR="00C73A97">
                            <w:trPr>
                              <w:trHeight w:val="1701"/>
                            </w:trPr>
                            <w:tc>
                              <w:tcPr>
                                <w:tcW w:w="4560" w:type="dxa"/>
                                <w:shd w:val="clear" w:color="auto" w:fill="auto"/>
                              </w:tcPr>
                              <w:p w:rsidR="00C73A97" w:rsidRDefault="00C73A97" w:rsidP="008D5ED4">
                                <w:pPr>
                                  <w:jc w:val="right"/>
                                </w:pPr>
                                <w:bookmarkStart w:id="48" w:name="bmLogoSectie4_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3902A117" wp14:editId="34EAC9CB">
                                      <wp:extent cx="1225296" cy="352044"/>
                                      <wp:effectExtent l="0" t="0" r="0" b="0"/>
                                      <wp:docPr id="22" name="Picture 22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25296" cy="3520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48"/>
                        </w:tbl>
                        <w:p w:rsidR="00C73A97" w:rsidRDefault="00C73A97" w:rsidP="00E84D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9" type="#_x0000_t202" style="position:absolute;left:0;text-align:left;margin-left:212.8pt;margin-top:36pt;width:264pt;height:99.2pt;z-index:-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560"/>
                    </w:tblGrid>
                    <w:tr w:rsidR="00C73A97">
                      <w:trPr>
                        <w:trHeight w:val="1701"/>
                      </w:trPr>
                      <w:tc>
                        <w:tcPr>
                          <w:tcW w:w="4560" w:type="dxa"/>
                          <w:shd w:val="clear" w:color="auto" w:fill="auto"/>
                        </w:tcPr>
                        <w:p w:rsidR="00C73A97" w:rsidRDefault="00C73A97" w:rsidP="008D5ED4">
                          <w:pPr>
                            <w:jc w:val="right"/>
                          </w:pPr>
                          <w:bookmarkStart w:id="49" w:name="bmLogoSectie4_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3902A117" wp14:editId="34EAC9CB">
                                <wp:extent cx="1225296" cy="352044"/>
                                <wp:effectExtent l="0" t="0" r="0" b="0"/>
                                <wp:docPr id="22" name="Picture 22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5296" cy="3520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9"/>
                  </w:tbl>
                  <w:p w:rsidR="00C73A97" w:rsidRDefault="00C73A97" w:rsidP="00E84D1E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12"/>
    </w:tblGrid>
    <w:tr w:rsidR="00C73A97" w:rsidRPr="004C2206">
      <w:tc>
        <w:tcPr>
          <w:tcW w:w="5812" w:type="dxa"/>
          <w:shd w:val="clear" w:color="auto" w:fill="auto"/>
        </w:tcPr>
        <w:p w:rsidR="00C73A97" w:rsidRPr="004C2206" w:rsidRDefault="00C73A97" w:rsidP="00A00A21">
          <w:pPr>
            <w:pStyle w:val="Huisstijl-Koptekst"/>
          </w:pPr>
          <w:bookmarkStart w:id="50" w:name="bmKoptekstSectie4_1" w:colFirst="0" w:colLast="0"/>
          <w:r>
            <w:t>Version 1.0, 13 December 2016, final</w:t>
          </w:r>
        </w:p>
      </w:tc>
    </w:tr>
    <w:bookmarkEnd w:id="50"/>
  </w:tbl>
  <w:p w:rsidR="00C73A97" w:rsidRPr="00982765" w:rsidRDefault="00C73A97" w:rsidP="00A00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7C8E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6232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882A5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1884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FE26C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057DC5"/>
    <w:multiLevelType w:val="multilevel"/>
    <w:tmpl w:val="0409001D"/>
    <w:name w:val="dBullet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EC55D2C"/>
    <w:multiLevelType w:val="multilevel"/>
    <w:tmpl w:val="6298F500"/>
    <w:name w:val="DelNummering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7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8">
    <w:nsid w:val="25A73318"/>
    <w:multiLevelType w:val="multilevel"/>
    <w:tmpl w:val="6298F500"/>
    <w:numStyleLink w:val="Huisstijl-LijstNummering"/>
  </w:abstractNum>
  <w:abstractNum w:abstractNumId="9">
    <w:nsid w:val="3A5919F7"/>
    <w:multiLevelType w:val="multilevel"/>
    <w:tmpl w:val="0409001D"/>
    <w:name w:val="dBulletedLis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DDB323B"/>
    <w:multiLevelType w:val="multilevel"/>
    <w:tmpl w:val="662E4AEA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</w:lvl>
    <w:lvl w:ilvl="2">
      <w:start w:val="1"/>
      <w:numFmt w:val="lowerLetter"/>
      <w:lvlText w:val="%3"/>
      <w:lvlJc w:val="left"/>
      <w:pPr>
        <w:tabs>
          <w:tab w:val="num" w:pos="1020"/>
        </w:tabs>
        <w:ind w:left="1020" w:hanging="510"/>
      </w:p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</w:lvl>
    <w:lvl w:ilvl="4">
      <w:start w:val="1"/>
      <w:numFmt w:val="none"/>
      <w:suff w:val="nothing"/>
      <w:lvlText w:val=""/>
      <w:lvlJc w:val="left"/>
      <w:pPr>
        <w:ind w:left="1020" w:firstLine="0"/>
      </w:pPr>
    </w:lvl>
    <w:lvl w:ilvl="5">
      <w:start w:val="1"/>
      <w:numFmt w:val="none"/>
      <w:suff w:val="nothing"/>
      <w:lvlText w:val=""/>
      <w:lvlJc w:val="left"/>
      <w:pPr>
        <w:ind w:left="1020" w:firstLine="0"/>
      </w:pPr>
    </w:lvl>
    <w:lvl w:ilvl="6">
      <w:start w:val="1"/>
      <w:numFmt w:val="none"/>
      <w:suff w:val="nothing"/>
      <w:lvlText w:val=""/>
      <w:lvlJc w:val="left"/>
      <w:pPr>
        <w:ind w:left="1020" w:firstLine="0"/>
      </w:pPr>
    </w:lvl>
    <w:lvl w:ilvl="7">
      <w:start w:val="1"/>
      <w:numFmt w:val="none"/>
      <w:suff w:val="nothing"/>
      <w:lvlText w:val=""/>
      <w:lvlJc w:val="left"/>
      <w:pPr>
        <w:ind w:left="1020" w:firstLine="0"/>
      </w:pPr>
    </w:lvl>
    <w:lvl w:ilvl="8">
      <w:start w:val="1"/>
      <w:numFmt w:val="none"/>
      <w:suff w:val="nothing"/>
      <w:lvlText w:val=""/>
      <w:lvlJc w:val="left"/>
      <w:pPr>
        <w:ind w:left="1020" w:firstLine="0"/>
      </w:pPr>
    </w:lvl>
  </w:abstractNum>
  <w:abstractNum w:abstractNumId="11">
    <w:nsid w:val="56234A30"/>
    <w:multiLevelType w:val="multilevel"/>
    <w:tmpl w:val="0409001D"/>
    <w:name w:val="dBulletedList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80873B2"/>
    <w:multiLevelType w:val="multilevel"/>
    <w:tmpl w:val="DF4E5EA0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3">
    <w:nsid w:val="5A373D11"/>
    <w:multiLevelType w:val="multilevel"/>
    <w:tmpl w:val="981030C2"/>
    <w:name w:val="dBulletedList4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ascii="Arial" w:hAnsi="Arial"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ascii="Arial" w:hAnsi="Arial" w:hint="default"/>
      </w:rPr>
    </w:lvl>
    <w:lvl w:ilvl="3">
      <w:start w:val="1"/>
      <w:numFmt w:val="none"/>
      <w:pStyle w:val="ListBullet4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pStyle w:val="ListBullet5"/>
      <w:suff w:val="nothing"/>
      <w:lvlText w:val=""/>
      <w:lvlJc w:val="left"/>
      <w:pPr>
        <w:ind w:left="10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</w:abstractNum>
  <w:abstractNum w:abstractNumId="14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15">
    <w:nsid w:val="6388372A"/>
    <w:multiLevelType w:val="multilevel"/>
    <w:tmpl w:val="0409001D"/>
    <w:name w:val="dBulletedList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69A11C6E"/>
    <w:multiLevelType w:val="multilevel"/>
    <w:tmpl w:val="0409001D"/>
    <w:name w:val="Deltares_Numbering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19C3E1F"/>
    <w:multiLevelType w:val="multilevel"/>
    <w:tmpl w:val="3F225600"/>
    <w:lvl w:ilvl="0">
      <w:start w:val="1"/>
      <w:numFmt w:val="bullet"/>
      <w:lvlRestart w:val="0"/>
      <w:lvlText w:val="•"/>
      <w:lvlJc w:val="left"/>
      <w:pPr>
        <w:tabs>
          <w:tab w:val="num" w:pos="1076"/>
        </w:tabs>
        <w:ind w:left="1076" w:hanging="51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lvlText w:val="–"/>
      <w:lvlJc w:val="left"/>
      <w:pPr>
        <w:tabs>
          <w:tab w:val="num" w:pos="1586"/>
        </w:tabs>
        <w:ind w:left="1586" w:hanging="51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lvlText w:val="—"/>
      <w:lvlJc w:val="left"/>
      <w:pPr>
        <w:tabs>
          <w:tab w:val="num" w:pos="1586"/>
        </w:tabs>
        <w:ind w:left="1586" w:hanging="51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none"/>
      <w:lvlText w:val=""/>
      <w:lvlJc w:val="left"/>
      <w:pPr>
        <w:tabs>
          <w:tab w:val="num" w:pos="1586"/>
        </w:tabs>
        <w:ind w:left="158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6" w:firstLine="0"/>
      </w:pPr>
      <w:rPr>
        <w:rFonts w:hint="default"/>
      </w:rPr>
    </w:lvl>
  </w:abstractNum>
  <w:abstractNum w:abstractNumId="18">
    <w:nsid w:val="7E15488C"/>
    <w:multiLevelType w:val="multilevel"/>
    <w:tmpl w:val="929C03F8"/>
    <w:name w:val="dNumberedList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pStyle w:val="ListNumber4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pStyle w:val="ListNumber5"/>
      <w:suff w:val="nothing"/>
      <w:lvlText w:val=""/>
      <w:lvlJc w:val="left"/>
      <w:pPr>
        <w:ind w:left="102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20" w:firstLine="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11"/>
  </w:num>
  <w:num w:numId="10">
    <w:abstractNumId w:val="16"/>
  </w:num>
  <w:num w:numId="11">
    <w:abstractNumId w:val="18"/>
  </w:num>
  <w:num w:numId="12">
    <w:abstractNumId w:val="10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6"/>
  </w:num>
  <w:num w:numId="18">
    <w:abstractNumId w:val="8"/>
  </w:num>
  <w:num w:numId="19">
    <w:abstractNumId w:val="8"/>
  </w:num>
  <w:num w:numId="20">
    <w:abstractNumId w:val="8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!ReportCmdVersion" w:val=", B"/>
    <w:docVar w:name="_AanmaakDatum" w:val="07-09-2015"/>
    <w:docVar w:name="_AanmaakGebruiker" w:val="waal_h"/>
    <w:docVar w:name="_KlantCode" w:val="Deltares"/>
    <w:docVar w:name="_LicCode" w:val="Deltares"/>
    <w:docVar w:name="_Versie" w:val="2014.1.6"/>
    <w:docVar w:name="Aan" w:val="Rijkswaterstaat"/>
    <w:docVar w:name="Aanhef" w:val="Geachte heer, mevrouw"/>
    <w:docVar w:name="AfdelingID" w:val="0"/>
    <w:docVar w:name="Auteurs" w:val="E.J. Spee"/>
    <w:docVar w:name="Bedrijf" w:val="Deltares"/>
    <w:docVar w:name="BedrijfID" w:val="7"/>
    <w:docVar w:name="BedrijfStatutair" w:val="Stichting Deltares"/>
    <w:docVar w:name="BijlageCC" w:val="0"/>
    <w:docVar w:name="CapIndex" w:val="1"/>
    <w:docVar w:name="CapsInChap" w:val="-32765"/>
    <w:docVar w:name="Classificatie" w:val="none"/>
    <w:docVar w:name="ClassificatieIndex" w:val="0"/>
    <w:docVar w:name="Contactpersoon" w:val="waal_h"/>
    <w:docVar w:name="ContactpersoonID" w:val="1148"/>
    <w:docVar w:name="ContactpersoonVoluit" w:val="Hans de Waal"/>
    <w:docVar w:name="Datum" w:val="13-12-2016"/>
    <w:docVar w:name="DatumRefOpgehaald" w:val="30-09-2015"/>
    <w:docVar w:name="DocID" w:val="{ED266B02-DDC6-4529-BEEF-2425DFF339A5}"/>
    <w:docVar w:name="DocPubliceerStatus" w:val="0"/>
    <w:docVar w:name="DocRegFileName" w:val="1220000\1220043\1220043-002-HYE-0023-v1.0-r-Wave overtopping at dikes kernel.docx"/>
    <w:docVar w:name="DocRootDocID" w:val="{632D056C-B684-4E92-BAB2-7D5230E907D6}"/>
    <w:docVar w:name="Doorkiesfaxnummer" w:val="+31(0)88 335 8582"/>
    <w:docVar w:name="Doorkiesnummer" w:val="+31(0)88335 8501"/>
    <w:docVar w:name="DubbelzijdigPrinten" w:val="1"/>
    <w:docVar w:name="Email" w:val="hans.dewaal@deltares.nl"/>
    <w:docVar w:name="Expiratie" w:val="0"/>
    <w:docVar w:name="InclBijlage" w:val="ja"/>
    <w:docVar w:name="Initialen" w:val="0"/>
    <w:docVar w:name="Kaft" w:val="1"/>
    <w:docVar w:name="KaftBedrijf" w:val="Deltares"/>
    <w:docVar w:name="KaftGeplaatst" w:val="1"/>
    <w:docVar w:name="MergeLayout" w:val="RelatieBeheer"/>
    <w:docVar w:name="MergeStatus" w:val="-1"/>
    <w:docVar w:name="Mobielnummer" w:val="06 4691 4630"/>
    <w:docVar w:name="Nummer" w:val="23"/>
    <w:docVar w:name="Ondertekenaar" w:val="waal_h"/>
    <w:docVar w:name="Onderwerp" w:val="Wave overtopping at dikes kernel"/>
    <w:docVar w:name="PaginaNaKaft" w:val="2"/>
    <w:docVar w:name="ProjDocRegDir" w:val="1230000\1230094"/>
    <w:docVar w:name="Project" w:val="1230094-002"/>
    <w:docVar w:name="ProjID" w:val="108658"/>
    <w:docVar w:name="ProjNaam" w:val="KPP 2016 - Strippenkaart Staf Deltacommissaris | dijkverruiming"/>
    <w:docVar w:name="ProjNr" w:val="1230094-002"/>
    <w:docVar w:name="ReferentieGegenereerd" w:val="1220043-002-HYE-0023"/>
    <w:docVar w:name="Sjabloon" w:val="Rapport"/>
    <w:docVar w:name="SjabloonID" w:val="35"/>
    <w:docVar w:name="SjabloonType" w:val="RAPPORT"/>
    <w:docVar w:name="Status_Kaft" w:val="Kaft_Definitief.jpg"/>
    <w:docVar w:name="Status_KaftGeplaatst" w:val="final"/>
    <w:docVar w:name="StatusRapport" w:val="final"/>
    <w:docVar w:name="SubTitel" w:val="Test report 16.2"/>
    <w:docVar w:name="SubTitelPlaatsen" w:val="1"/>
    <w:docVar w:name="Taal" w:val="EN"/>
    <w:docVar w:name="TotAantalPag" w:val="20"/>
    <w:docVar w:name="TotNaderOrder" w:val="0"/>
    <w:docVar w:name="Verberg" w:val="1"/>
    <w:docVar w:name="Versienummer" w:val="1.0"/>
    <w:docVar w:name="Vestiging" w:val="Delft-Boussinesqweg 1"/>
    <w:docVar w:name="VestigingID" w:val="3"/>
    <w:docVar w:name="VestigingOmschr" w:val="Delft-Boussinesqweg 1"/>
    <w:docVar w:name="VoettekstBijlage" w:val="Wave overtopping at dikes kernel - Test report 16.2"/>
    <w:docVar w:name="VoorAkkoordNaam_Status" w:val="0"/>
    <w:docVar w:name="Wijzig" w:val="1"/>
  </w:docVars>
  <w:rsids>
    <w:rsidRoot w:val="00EF0CF5"/>
    <w:rsid w:val="00000DFA"/>
    <w:rsid w:val="00013D53"/>
    <w:rsid w:val="00020E53"/>
    <w:rsid w:val="00030F5C"/>
    <w:rsid w:val="000369FA"/>
    <w:rsid w:val="00037A01"/>
    <w:rsid w:val="00042E48"/>
    <w:rsid w:val="0004754A"/>
    <w:rsid w:val="00053B55"/>
    <w:rsid w:val="00055E5F"/>
    <w:rsid w:val="000762E4"/>
    <w:rsid w:val="000800D6"/>
    <w:rsid w:val="00080512"/>
    <w:rsid w:val="000834D9"/>
    <w:rsid w:val="00084901"/>
    <w:rsid w:val="00086042"/>
    <w:rsid w:val="000B5D5D"/>
    <w:rsid w:val="000B656E"/>
    <w:rsid w:val="000D2839"/>
    <w:rsid w:val="000D3C82"/>
    <w:rsid w:val="000D68B7"/>
    <w:rsid w:val="000D6C53"/>
    <w:rsid w:val="000D75E6"/>
    <w:rsid w:val="000E1715"/>
    <w:rsid w:val="000E2FAB"/>
    <w:rsid w:val="000F7CB2"/>
    <w:rsid w:val="00110E61"/>
    <w:rsid w:val="001163BC"/>
    <w:rsid w:val="00120300"/>
    <w:rsid w:val="001220C3"/>
    <w:rsid w:val="00126332"/>
    <w:rsid w:val="00127085"/>
    <w:rsid w:val="00127086"/>
    <w:rsid w:val="00127E17"/>
    <w:rsid w:val="00142B7A"/>
    <w:rsid w:val="00151657"/>
    <w:rsid w:val="00151E27"/>
    <w:rsid w:val="00181100"/>
    <w:rsid w:val="00190628"/>
    <w:rsid w:val="00191AAD"/>
    <w:rsid w:val="00191EE9"/>
    <w:rsid w:val="00194E97"/>
    <w:rsid w:val="0019563F"/>
    <w:rsid w:val="001963AF"/>
    <w:rsid w:val="001A0293"/>
    <w:rsid w:val="001A3D3C"/>
    <w:rsid w:val="001A6A5C"/>
    <w:rsid w:val="001B2D67"/>
    <w:rsid w:val="001F0D75"/>
    <w:rsid w:val="001F6569"/>
    <w:rsid w:val="00214827"/>
    <w:rsid w:val="002177F1"/>
    <w:rsid w:val="00220DF9"/>
    <w:rsid w:val="00222864"/>
    <w:rsid w:val="0023252D"/>
    <w:rsid w:val="00250E5A"/>
    <w:rsid w:val="00252B70"/>
    <w:rsid w:val="00254AA1"/>
    <w:rsid w:val="002618F2"/>
    <w:rsid w:val="002646C5"/>
    <w:rsid w:val="00275FC1"/>
    <w:rsid w:val="002779CC"/>
    <w:rsid w:val="002D554C"/>
    <w:rsid w:val="002E44F0"/>
    <w:rsid w:val="002F08C7"/>
    <w:rsid w:val="00301CB2"/>
    <w:rsid w:val="003126C9"/>
    <w:rsid w:val="00326C2D"/>
    <w:rsid w:val="00334A78"/>
    <w:rsid w:val="00335622"/>
    <w:rsid w:val="00337A5B"/>
    <w:rsid w:val="00346078"/>
    <w:rsid w:val="0034637D"/>
    <w:rsid w:val="0035275D"/>
    <w:rsid w:val="00354EC7"/>
    <w:rsid w:val="0036457F"/>
    <w:rsid w:val="0037416E"/>
    <w:rsid w:val="0037613D"/>
    <w:rsid w:val="00380784"/>
    <w:rsid w:val="00386EDA"/>
    <w:rsid w:val="003A4857"/>
    <w:rsid w:val="003A6419"/>
    <w:rsid w:val="003B0006"/>
    <w:rsid w:val="003B16D2"/>
    <w:rsid w:val="003B44FD"/>
    <w:rsid w:val="003B4B11"/>
    <w:rsid w:val="003D22D1"/>
    <w:rsid w:val="00404E16"/>
    <w:rsid w:val="00423B84"/>
    <w:rsid w:val="00426356"/>
    <w:rsid w:val="00426BC3"/>
    <w:rsid w:val="00427213"/>
    <w:rsid w:val="00440D74"/>
    <w:rsid w:val="00450C44"/>
    <w:rsid w:val="00451CD8"/>
    <w:rsid w:val="00462763"/>
    <w:rsid w:val="0046323E"/>
    <w:rsid w:val="00467FE2"/>
    <w:rsid w:val="0048627D"/>
    <w:rsid w:val="00486BDF"/>
    <w:rsid w:val="00497015"/>
    <w:rsid w:val="004B6ABB"/>
    <w:rsid w:val="004C00DD"/>
    <w:rsid w:val="004C2206"/>
    <w:rsid w:val="004C33FD"/>
    <w:rsid w:val="004C437C"/>
    <w:rsid w:val="004D3AE5"/>
    <w:rsid w:val="004E27A9"/>
    <w:rsid w:val="004F347F"/>
    <w:rsid w:val="00503BBE"/>
    <w:rsid w:val="00504E55"/>
    <w:rsid w:val="00532742"/>
    <w:rsid w:val="005412DC"/>
    <w:rsid w:val="00543B00"/>
    <w:rsid w:val="0054650C"/>
    <w:rsid w:val="0055483A"/>
    <w:rsid w:val="00561A7A"/>
    <w:rsid w:val="00564E53"/>
    <w:rsid w:val="00580167"/>
    <w:rsid w:val="00585E95"/>
    <w:rsid w:val="00596BE7"/>
    <w:rsid w:val="005A226E"/>
    <w:rsid w:val="005A4C3A"/>
    <w:rsid w:val="005A6455"/>
    <w:rsid w:val="005B259B"/>
    <w:rsid w:val="005B799C"/>
    <w:rsid w:val="005C0002"/>
    <w:rsid w:val="005C5535"/>
    <w:rsid w:val="005C6157"/>
    <w:rsid w:val="005D2069"/>
    <w:rsid w:val="005D30FA"/>
    <w:rsid w:val="005D783A"/>
    <w:rsid w:val="005F0E58"/>
    <w:rsid w:val="005F18CA"/>
    <w:rsid w:val="00600772"/>
    <w:rsid w:val="0060323D"/>
    <w:rsid w:val="00612845"/>
    <w:rsid w:val="00615560"/>
    <w:rsid w:val="00634651"/>
    <w:rsid w:val="006437F3"/>
    <w:rsid w:val="00643B6B"/>
    <w:rsid w:val="006517FF"/>
    <w:rsid w:val="0065776D"/>
    <w:rsid w:val="00661216"/>
    <w:rsid w:val="00672ACD"/>
    <w:rsid w:val="0067431E"/>
    <w:rsid w:val="00677F3C"/>
    <w:rsid w:val="0068671E"/>
    <w:rsid w:val="00693549"/>
    <w:rsid w:val="00694D36"/>
    <w:rsid w:val="006A0A14"/>
    <w:rsid w:val="006B14FA"/>
    <w:rsid w:val="006C06A2"/>
    <w:rsid w:val="006E7349"/>
    <w:rsid w:val="00710CB9"/>
    <w:rsid w:val="00750606"/>
    <w:rsid w:val="007527E7"/>
    <w:rsid w:val="00764EF6"/>
    <w:rsid w:val="007651C6"/>
    <w:rsid w:val="00767D0D"/>
    <w:rsid w:val="007768F3"/>
    <w:rsid w:val="007B04ED"/>
    <w:rsid w:val="007B5F9A"/>
    <w:rsid w:val="007C20CD"/>
    <w:rsid w:val="007C234C"/>
    <w:rsid w:val="007C2623"/>
    <w:rsid w:val="007D45D1"/>
    <w:rsid w:val="007D5040"/>
    <w:rsid w:val="007D6712"/>
    <w:rsid w:val="007E3909"/>
    <w:rsid w:val="007E7957"/>
    <w:rsid w:val="007F01F0"/>
    <w:rsid w:val="007F2033"/>
    <w:rsid w:val="007F2274"/>
    <w:rsid w:val="00817CCC"/>
    <w:rsid w:val="008217AD"/>
    <w:rsid w:val="008258F5"/>
    <w:rsid w:val="00832D2C"/>
    <w:rsid w:val="00836DF5"/>
    <w:rsid w:val="00845F81"/>
    <w:rsid w:val="00846106"/>
    <w:rsid w:val="008468BA"/>
    <w:rsid w:val="00852810"/>
    <w:rsid w:val="00854C84"/>
    <w:rsid w:val="00864C9E"/>
    <w:rsid w:val="00864F21"/>
    <w:rsid w:val="00866A6D"/>
    <w:rsid w:val="00876831"/>
    <w:rsid w:val="0087712B"/>
    <w:rsid w:val="00880F74"/>
    <w:rsid w:val="00884F59"/>
    <w:rsid w:val="0089534E"/>
    <w:rsid w:val="008A157B"/>
    <w:rsid w:val="008A4FDE"/>
    <w:rsid w:val="008B1324"/>
    <w:rsid w:val="008C4282"/>
    <w:rsid w:val="008D5ED4"/>
    <w:rsid w:val="008D7B8C"/>
    <w:rsid w:val="008F1625"/>
    <w:rsid w:val="008F1D52"/>
    <w:rsid w:val="008F31AE"/>
    <w:rsid w:val="00914CDA"/>
    <w:rsid w:val="00925A4D"/>
    <w:rsid w:val="00934A6B"/>
    <w:rsid w:val="009416E3"/>
    <w:rsid w:val="009578F4"/>
    <w:rsid w:val="00970DED"/>
    <w:rsid w:val="00972803"/>
    <w:rsid w:val="00982765"/>
    <w:rsid w:val="009951BB"/>
    <w:rsid w:val="0099628C"/>
    <w:rsid w:val="009970A9"/>
    <w:rsid w:val="009A7268"/>
    <w:rsid w:val="009B6FA8"/>
    <w:rsid w:val="009C0A08"/>
    <w:rsid w:val="009C6702"/>
    <w:rsid w:val="009C7811"/>
    <w:rsid w:val="009D285C"/>
    <w:rsid w:val="009D498C"/>
    <w:rsid w:val="009E030B"/>
    <w:rsid w:val="009E3CFF"/>
    <w:rsid w:val="009E5515"/>
    <w:rsid w:val="009F1C66"/>
    <w:rsid w:val="009F3192"/>
    <w:rsid w:val="009F4534"/>
    <w:rsid w:val="00A00A21"/>
    <w:rsid w:val="00A1366F"/>
    <w:rsid w:val="00A1473F"/>
    <w:rsid w:val="00A16003"/>
    <w:rsid w:val="00A21DE8"/>
    <w:rsid w:val="00A2242F"/>
    <w:rsid w:val="00A22DA3"/>
    <w:rsid w:val="00A23B40"/>
    <w:rsid w:val="00A33D5F"/>
    <w:rsid w:val="00A37D9C"/>
    <w:rsid w:val="00A45B92"/>
    <w:rsid w:val="00A52B48"/>
    <w:rsid w:val="00A65370"/>
    <w:rsid w:val="00A673B7"/>
    <w:rsid w:val="00A7187B"/>
    <w:rsid w:val="00A730A0"/>
    <w:rsid w:val="00A74B63"/>
    <w:rsid w:val="00A77411"/>
    <w:rsid w:val="00A94EB6"/>
    <w:rsid w:val="00AA055D"/>
    <w:rsid w:val="00AA20F1"/>
    <w:rsid w:val="00AA4A0C"/>
    <w:rsid w:val="00AA68D5"/>
    <w:rsid w:val="00AB40F4"/>
    <w:rsid w:val="00AB741A"/>
    <w:rsid w:val="00AC4340"/>
    <w:rsid w:val="00AC4D38"/>
    <w:rsid w:val="00AD1317"/>
    <w:rsid w:val="00AD6D59"/>
    <w:rsid w:val="00AE6A58"/>
    <w:rsid w:val="00AF57A5"/>
    <w:rsid w:val="00AF659F"/>
    <w:rsid w:val="00B011B1"/>
    <w:rsid w:val="00B055A9"/>
    <w:rsid w:val="00B110F9"/>
    <w:rsid w:val="00B170CC"/>
    <w:rsid w:val="00B17A3E"/>
    <w:rsid w:val="00B2095E"/>
    <w:rsid w:val="00B21768"/>
    <w:rsid w:val="00B22365"/>
    <w:rsid w:val="00B24026"/>
    <w:rsid w:val="00B3216C"/>
    <w:rsid w:val="00B32B0E"/>
    <w:rsid w:val="00B4092B"/>
    <w:rsid w:val="00B42674"/>
    <w:rsid w:val="00B42FDF"/>
    <w:rsid w:val="00B46B6B"/>
    <w:rsid w:val="00B46CED"/>
    <w:rsid w:val="00B54BCC"/>
    <w:rsid w:val="00B54FB5"/>
    <w:rsid w:val="00B66058"/>
    <w:rsid w:val="00B67AE0"/>
    <w:rsid w:val="00B74063"/>
    <w:rsid w:val="00B81B0E"/>
    <w:rsid w:val="00B8786B"/>
    <w:rsid w:val="00B91E8A"/>
    <w:rsid w:val="00B92A34"/>
    <w:rsid w:val="00B964DE"/>
    <w:rsid w:val="00BA307F"/>
    <w:rsid w:val="00BA628F"/>
    <w:rsid w:val="00BA6CF5"/>
    <w:rsid w:val="00BB7814"/>
    <w:rsid w:val="00BC3325"/>
    <w:rsid w:val="00BC7D41"/>
    <w:rsid w:val="00BD3CC9"/>
    <w:rsid w:val="00BE65B5"/>
    <w:rsid w:val="00BF02BD"/>
    <w:rsid w:val="00C044DA"/>
    <w:rsid w:val="00C20E72"/>
    <w:rsid w:val="00C220C6"/>
    <w:rsid w:val="00C42E30"/>
    <w:rsid w:val="00C4554D"/>
    <w:rsid w:val="00C50CBA"/>
    <w:rsid w:val="00C511DD"/>
    <w:rsid w:val="00C5403C"/>
    <w:rsid w:val="00C60F1A"/>
    <w:rsid w:val="00C653A8"/>
    <w:rsid w:val="00C72885"/>
    <w:rsid w:val="00C72F8C"/>
    <w:rsid w:val="00C73A97"/>
    <w:rsid w:val="00C73C7F"/>
    <w:rsid w:val="00C803EE"/>
    <w:rsid w:val="00CA0E00"/>
    <w:rsid w:val="00CA2D32"/>
    <w:rsid w:val="00CA43AA"/>
    <w:rsid w:val="00CA7EE5"/>
    <w:rsid w:val="00CB073A"/>
    <w:rsid w:val="00CC232D"/>
    <w:rsid w:val="00CC4573"/>
    <w:rsid w:val="00CC6A60"/>
    <w:rsid w:val="00CD19A1"/>
    <w:rsid w:val="00CD2B70"/>
    <w:rsid w:val="00CD5551"/>
    <w:rsid w:val="00CF5E54"/>
    <w:rsid w:val="00D02D06"/>
    <w:rsid w:val="00D07DFF"/>
    <w:rsid w:val="00D07FBF"/>
    <w:rsid w:val="00D31B0A"/>
    <w:rsid w:val="00D35EC5"/>
    <w:rsid w:val="00D616FB"/>
    <w:rsid w:val="00D85320"/>
    <w:rsid w:val="00D96A86"/>
    <w:rsid w:val="00DA0E1A"/>
    <w:rsid w:val="00DA4079"/>
    <w:rsid w:val="00DC55D8"/>
    <w:rsid w:val="00DC705B"/>
    <w:rsid w:val="00DD477C"/>
    <w:rsid w:val="00DD70B9"/>
    <w:rsid w:val="00DE10C9"/>
    <w:rsid w:val="00DE4870"/>
    <w:rsid w:val="00DE5434"/>
    <w:rsid w:val="00DE6E72"/>
    <w:rsid w:val="00DF5D53"/>
    <w:rsid w:val="00DF5EB1"/>
    <w:rsid w:val="00E000C1"/>
    <w:rsid w:val="00E00681"/>
    <w:rsid w:val="00E05966"/>
    <w:rsid w:val="00E0726D"/>
    <w:rsid w:val="00E12D88"/>
    <w:rsid w:val="00E13FCF"/>
    <w:rsid w:val="00E178EC"/>
    <w:rsid w:val="00E23841"/>
    <w:rsid w:val="00E266CF"/>
    <w:rsid w:val="00E32292"/>
    <w:rsid w:val="00E403DD"/>
    <w:rsid w:val="00E43C26"/>
    <w:rsid w:val="00E5143D"/>
    <w:rsid w:val="00E56AE4"/>
    <w:rsid w:val="00E67307"/>
    <w:rsid w:val="00E67CD7"/>
    <w:rsid w:val="00E71C76"/>
    <w:rsid w:val="00E83057"/>
    <w:rsid w:val="00E84D1E"/>
    <w:rsid w:val="00E850E3"/>
    <w:rsid w:val="00EA1078"/>
    <w:rsid w:val="00EB2594"/>
    <w:rsid w:val="00EB7AC6"/>
    <w:rsid w:val="00EB7C9E"/>
    <w:rsid w:val="00EC2F6D"/>
    <w:rsid w:val="00ED6A3C"/>
    <w:rsid w:val="00EE1A48"/>
    <w:rsid w:val="00EE1B16"/>
    <w:rsid w:val="00EF0CF5"/>
    <w:rsid w:val="00EF1CDD"/>
    <w:rsid w:val="00F03DB4"/>
    <w:rsid w:val="00F07219"/>
    <w:rsid w:val="00F317B0"/>
    <w:rsid w:val="00F421FD"/>
    <w:rsid w:val="00F43BE9"/>
    <w:rsid w:val="00F442E8"/>
    <w:rsid w:val="00F46C17"/>
    <w:rsid w:val="00F520E5"/>
    <w:rsid w:val="00F7036A"/>
    <w:rsid w:val="00F77614"/>
    <w:rsid w:val="00F77826"/>
    <w:rsid w:val="00F812C3"/>
    <w:rsid w:val="00F82B93"/>
    <w:rsid w:val="00F85264"/>
    <w:rsid w:val="00F96AF3"/>
    <w:rsid w:val="00FA41C3"/>
    <w:rsid w:val="00FA766B"/>
    <w:rsid w:val="00FB0AA8"/>
    <w:rsid w:val="00FB3C01"/>
    <w:rsid w:val="00FC2551"/>
    <w:rsid w:val="00FD0F3F"/>
    <w:rsid w:val="00FD49D3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ED4"/>
    <w:pPr>
      <w:spacing w:line="255" w:lineRule="atLeast"/>
      <w:jc w:val="both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D5ED4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D5ED4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D5ED4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D5ED4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D5ED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qFormat/>
    <w:rsid w:val="008D5ED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8D5ED4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8D5ED4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qFormat/>
    <w:rsid w:val="008D5ED4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  <w:rsid w:val="008D5E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5ED4"/>
  </w:style>
  <w:style w:type="paragraph" w:styleId="Header">
    <w:name w:val="header"/>
    <w:basedOn w:val="Normal"/>
    <w:rsid w:val="008D5E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D5ED4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D5ED4"/>
    <w:pPr>
      <w:spacing w:before="255" w:after="255" w:line="255" w:lineRule="exact"/>
      <w:jc w:val="left"/>
    </w:pPr>
    <w:rPr>
      <w:b/>
      <w:sz w:val="36"/>
    </w:rPr>
  </w:style>
  <w:style w:type="paragraph" w:customStyle="1" w:styleId="Huisstijl-Adres">
    <w:name w:val="Huisstijl-Adres"/>
    <w:basedOn w:val="Huisstijl-Naw"/>
    <w:rsid w:val="008D5ED4"/>
  </w:style>
  <w:style w:type="paragraph" w:styleId="ListBullet">
    <w:name w:val="List Bullet"/>
    <w:basedOn w:val="Normal"/>
    <w:rsid w:val="008D5ED4"/>
    <w:pPr>
      <w:numPr>
        <w:numId w:val="13"/>
      </w:numPr>
    </w:pPr>
  </w:style>
  <w:style w:type="paragraph" w:customStyle="1" w:styleId="Huisstijl-Naw">
    <w:name w:val="Huisstijl-Naw"/>
    <w:basedOn w:val="Normal"/>
    <w:rsid w:val="008D5ED4"/>
    <w:rPr>
      <w:noProof/>
    </w:rPr>
  </w:style>
  <w:style w:type="paragraph" w:customStyle="1" w:styleId="Huisstijl-Kopje">
    <w:name w:val="Huisstijl-Kopje"/>
    <w:basedOn w:val="Huisstijl-Naw"/>
    <w:rsid w:val="008D5ED4"/>
    <w:rPr>
      <w:b/>
      <w:sz w:val="17"/>
    </w:rPr>
  </w:style>
  <w:style w:type="paragraph" w:customStyle="1" w:styleId="Huisstijl-Gegeven">
    <w:name w:val="Huisstijl-Gegeven"/>
    <w:basedOn w:val="Huisstijl-Naw"/>
    <w:rsid w:val="008D5ED4"/>
    <w:pPr>
      <w:jc w:val="left"/>
    </w:pPr>
  </w:style>
  <w:style w:type="paragraph" w:styleId="ListBullet2">
    <w:name w:val="List Bullet 2"/>
    <w:basedOn w:val="ListBullet"/>
    <w:rsid w:val="008D5ED4"/>
    <w:pPr>
      <w:numPr>
        <w:ilvl w:val="1"/>
      </w:numPr>
    </w:pPr>
  </w:style>
  <w:style w:type="paragraph" w:customStyle="1" w:styleId="Huisstijl-Voettekst">
    <w:name w:val="Huisstijl-Voettekst"/>
    <w:basedOn w:val="Huisstijl-Naw"/>
    <w:rsid w:val="008D5ED4"/>
    <w:rPr>
      <w:sz w:val="17"/>
    </w:rPr>
  </w:style>
  <w:style w:type="paragraph" w:customStyle="1" w:styleId="Kop1zondernummer">
    <w:name w:val="Kop 1 zonder nummer"/>
    <w:basedOn w:val="Heading1"/>
    <w:next w:val="Normal"/>
    <w:rsid w:val="008D5ED4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5ED4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5ED4"/>
    <w:pPr>
      <w:numPr>
        <w:ilvl w:val="0"/>
        <w:numId w:val="0"/>
      </w:numPr>
    </w:pPr>
  </w:style>
  <w:style w:type="paragraph" w:customStyle="1" w:styleId="Huisstijl-Titel">
    <w:name w:val="Huisstijl-Titel"/>
    <w:basedOn w:val="Huisstijl-Naw"/>
    <w:rsid w:val="008D5ED4"/>
    <w:pPr>
      <w:spacing w:line="510" w:lineRule="atLeast"/>
      <w:jc w:val="left"/>
    </w:pPr>
    <w:rPr>
      <w:b/>
      <w:sz w:val="36"/>
    </w:rPr>
  </w:style>
  <w:style w:type="paragraph" w:customStyle="1" w:styleId="Kop4zondernummer">
    <w:name w:val="Kop 4 zonder nummer"/>
    <w:basedOn w:val="Heading4"/>
    <w:next w:val="Normal"/>
    <w:rsid w:val="008D5ED4"/>
    <w:pPr>
      <w:numPr>
        <w:ilvl w:val="0"/>
        <w:numId w:val="0"/>
      </w:numPr>
    </w:pPr>
  </w:style>
  <w:style w:type="paragraph" w:styleId="TOC1">
    <w:name w:val="toc 1"/>
    <w:basedOn w:val="Normal"/>
    <w:next w:val="Normal"/>
    <w:uiPriority w:val="39"/>
    <w:rsid w:val="008D5ED4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2">
    <w:name w:val="toc 2"/>
    <w:basedOn w:val="Normal"/>
    <w:next w:val="Normal"/>
    <w:uiPriority w:val="39"/>
    <w:rsid w:val="008D5ED4"/>
    <w:pPr>
      <w:tabs>
        <w:tab w:val="right" w:pos="8419"/>
      </w:tabs>
      <w:ind w:left="510" w:hanging="510"/>
      <w:jc w:val="left"/>
    </w:pPr>
  </w:style>
  <w:style w:type="paragraph" w:styleId="TOC3">
    <w:name w:val="toc 3"/>
    <w:basedOn w:val="Normal"/>
    <w:next w:val="Normal"/>
    <w:semiHidden/>
    <w:rsid w:val="008D5ED4"/>
    <w:pPr>
      <w:tabs>
        <w:tab w:val="right" w:pos="8419"/>
      </w:tabs>
      <w:ind w:left="1276" w:hanging="765"/>
      <w:jc w:val="left"/>
    </w:pPr>
  </w:style>
  <w:style w:type="paragraph" w:customStyle="1" w:styleId="Huisstijl-Koptekst">
    <w:name w:val="Huisstijl-Koptekst"/>
    <w:basedOn w:val="Huisstijl-Naw"/>
    <w:rsid w:val="008D5ED4"/>
    <w:rPr>
      <w:i/>
      <w:sz w:val="17"/>
    </w:rPr>
  </w:style>
  <w:style w:type="paragraph" w:customStyle="1" w:styleId="Huisstijl-Pagina">
    <w:name w:val="Huisstijl-Pagina"/>
    <w:basedOn w:val="Huisstijl-Gegeven"/>
    <w:rsid w:val="008D5ED4"/>
    <w:pPr>
      <w:jc w:val="right"/>
    </w:pPr>
    <w:rPr>
      <w:sz w:val="17"/>
    </w:rPr>
  </w:style>
  <w:style w:type="character" w:styleId="PageNumber">
    <w:name w:val="page number"/>
    <w:basedOn w:val="DefaultParagraphFont"/>
    <w:rsid w:val="008D5ED4"/>
  </w:style>
  <w:style w:type="paragraph" w:customStyle="1" w:styleId="Huisstijl-Subtitel">
    <w:name w:val="Huisstijl-Subtitel"/>
    <w:basedOn w:val="Huisstijl-Naw"/>
    <w:rsid w:val="008D5ED4"/>
    <w:pPr>
      <w:jc w:val="left"/>
    </w:pPr>
    <w:rPr>
      <w:b/>
    </w:rPr>
  </w:style>
  <w:style w:type="table" w:customStyle="1" w:styleId="dTable">
    <w:name w:val="d_Table"/>
    <w:basedOn w:val="TableGrid"/>
    <w:rsid w:val="008D5ED4"/>
    <w:rPr>
      <w:rFonts w:ascii="Arial" w:hAnsi="Arial"/>
      <w:sz w:val="18"/>
      <w:lang w:val="en-GB" w:eastAsia="zh-CN"/>
    </w:r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7"/>
      </w:rPr>
      <w:tblPr/>
      <w:tcPr>
        <w:shd w:val="clear" w:color="auto" w:fill="D9D9D9"/>
      </w:tcPr>
    </w:tblStylePr>
  </w:style>
  <w:style w:type="table" w:styleId="TableGrid">
    <w:name w:val="Table Grid"/>
    <w:basedOn w:val="TableNormal"/>
    <w:rsid w:val="008D5ED4"/>
    <w:pPr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6">
    <w:name w:val="toc 6"/>
    <w:basedOn w:val="Normal"/>
    <w:next w:val="Normal"/>
    <w:rsid w:val="008D5ED4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7">
    <w:name w:val="toc 7"/>
    <w:basedOn w:val="Normal"/>
    <w:next w:val="Normal"/>
    <w:semiHidden/>
    <w:rsid w:val="008D5ED4"/>
    <w:pPr>
      <w:tabs>
        <w:tab w:val="right" w:pos="8419"/>
      </w:tabs>
      <w:ind w:left="510" w:hanging="510"/>
      <w:jc w:val="left"/>
    </w:pPr>
  </w:style>
  <w:style w:type="paragraph" w:styleId="TOC8">
    <w:name w:val="toc 8"/>
    <w:basedOn w:val="Normal"/>
    <w:next w:val="Normal"/>
    <w:semiHidden/>
    <w:rsid w:val="008D5ED4"/>
    <w:pPr>
      <w:tabs>
        <w:tab w:val="right" w:pos="8419"/>
      </w:tabs>
      <w:ind w:left="1276" w:hanging="765"/>
      <w:jc w:val="left"/>
    </w:pPr>
  </w:style>
  <w:style w:type="paragraph" w:styleId="Caption">
    <w:name w:val="caption"/>
    <w:basedOn w:val="Normal"/>
    <w:next w:val="Normal"/>
    <w:qFormat/>
    <w:rsid w:val="008D5ED4"/>
    <w:pPr>
      <w:tabs>
        <w:tab w:val="left" w:pos="907"/>
      </w:tabs>
      <w:ind w:left="567" w:hanging="567"/>
      <w:jc w:val="left"/>
    </w:pPr>
    <w:rPr>
      <w:bCs/>
      <w:i/>
      <w:sz w:val="17"/>
      <w:szCs w:val="20"/>
    </w:rPr>
  </w:style>
  <w:style w:type="paragraph" w:styleId="FootnoteText">
    <w:name w:val="footnote text"/>
    <w:basedOn w:val="Normal"/>
    <w:next w:val="FootnoteTextnormal"/>
    <w:rsid w:val="008D5ED4"/>
    <w:pPr>
      <w:ind w:hanging="340"/>
      <w:jc w:val="left"/>
    </w:pPr>
    <w:rPr>
      <w:i/>
      <w:sz w:val="17"/>
      <w:szCs w:val="20"/>
    </w:rPr>
  </w:style>
  <w:style w:type="paragraph" w:customStyle="1" w:styleId="HeadNoTOC">
    <w:name w:val="HeadNoTOC"/>
    <w:basedOn w:val="Normal"/>
    <w:next w:val="Normal"/>
    <w:rsid w:val="008D5ED4"/>
    <w:pPr>
      <w:spacing w:before="255" w:after="510"/>
      <w:jc w:val="left"/>
    </w:pPr>
    <w:rPr>
      <w:b/>
      <w:sz w:val="30"/>
    </w:rPr>
  </w:style>
  <w:style w:type="paragraph" w:customStyle="1" w:styleId="ListofReferences">
    <w:name w:val="List of References"/>
    <w:basedOn w:val="Normal"/>
    <w:next w:val="Normal"/>
    <w:rsid w:val="008D5ED4"/>
    <w:pPr>
      <w:spacing w:after="255"/>
      <w:ind w:left="765" w:hanging="765"/>
    </w:pPr>
  </w:style>
  <w:style w:type="paragraph" w:customStyle="1" w:styleId="Heading10">
    <w:name w:val="Heading 10"/>
    <w:basedOn w:val="Heading6"/>
    <w:next w:val="Normal"/>
    <w:rsid w:val="008D5ED4"/>
    <w:pPr>
      <w:numPr>
        <w:ilvl w:val="0"/>
        <w:numId w:val="0"/>
      </w:numPr>
    </w:pPr>
  </w:style>
  <w:style w:type="paragraph" w:customStyle="1" w:styleId="FootnoteTextnormal">
    <w:name w:val="Footnote Text normal"/>
    <w:basedOn w:val="FootnoteText"/>
    <w:rsid w:val="008D5ED4"/>
    <w:pPr>
      <w:ind w:firstLine="0"/>
    </w:pPr>
  </w:style>
  <w:style w:type="paragraph" w:styleId="ListBullet3">
    <w:name w:val="List Bullet 3"/>
    <w:basedOn w:val="ListNumber2"/>
    <w:rsid w:val="008D5ED4"/>
    <w:pPr>
      <w:numPr>
        <w:ilvl w:val="2"/>
        <w:numId w:val="13"/>
      </w:numPr>
    </w:pPr>
  </w:style>
  <w:style w:type="paragraph" w:styleId="ListBullet4">
    <w:name w:val="List Bullet 4"/>
    <w:basedOn w:val="Normal"/>
    <w:rsid w:val="008D5ED4"/>
    <w:pPr>
      <w:numPr>
        <w:ilvl w:val="3"/>
        <w:numId w:val="8"/>
      </w:numPr>
    </w:pPr>
  </w:style>
  <w:style w:type="paragraph" w:styleId="ListBullet5">
    <w:name w:val="List Bullet 5"/>
    <w:basedOn w:val="Normal"/>
    <w:rsid w:val="008D5ED4"/>
    <w:pPr>
      <w:numPr>
        <w:ilvl w:val="4"/>
        <w:numId w:val="8"/>
      </w:numPr>
    </w:pPr>
  </w:style>
  <w:style w:type="paragraph" w:customStyle="1" w:styleId="dTableBodytext">
    <w:name w:val="d_Table_Body_text"/>
    <w:basedOn w:val="BodyText"/>
    <w:next w:val="BodyText"/>
    <w:rsid w:val="008D5ED4"/>
    <w:pPr>
      <w:spacing w:after="0"/>
      <w:jc w:val="left"/>
    </w:pPr>
    <w:rPr>
      <w:sz w:val="18"/>
    </w:rPr>
  </w:style>
  <w:style w:type="paragraph" w:styleId="ListNumber2">
    <w:name w:val="List Number 2"/>
    <w:basedOn w:val="Normal"/>
    <w:rsid w:val="008D5ED4"/>
    <w:pPr>
      <w:numPr>
        <w:ilvl w:val="1"/>
        <w:numId w:val="17"/>
      </w:numPr>
    </w:pPr>
  </w:style>
  <w:style w:type="paragraph" w:styleId="TableofFigures">
    <w:name w:val="table of figures"/>
    <w:basedOn w:val="Normal"/>
    <w:next w:val="Normal"/>
    <w:rsid w:val="008D5ED4"/>
    <w:pPr>
      <w:spacing w:after="120"/>
      <w:ind w:left="1276" w:hanging="1276"/>
    </w:pPr>
  </w:style>
  <w:style w:type="paragraph" w:styleId="BodyText">
    <w:name w:val="Body Text"/>
    <w:basedOn w:val="Normal"/>
    <w:rsid w:val="008D5ED4"/>
    <w:pPr>
      <w:spacing w:after="120"/>
    </w:pPr>
  </w:style>
  <w:style w:type="paragraph" w:styleId="ListNumber">
    <w:name w:val="List Number"/>
    <w:basedOn w:val="Normal"/>
    <w:rsid w:val="008D5ED4"/>
    <w:pPr>
      <w:numPr>
        <w:numId w:val="17"/>
      </w:numPr>
    </w:pPr>
  </w:style>
  <w:style w:type="paragraph" w:styleId="ListNumber3">
    <w:name w:val="List Number 3"/>
    <w:basedOn w:val="Normal"/>
    <w:rsid w:val="008D5ED4"/>
    <w:pPr>
      <w:numPr>
        <w:ilvl w:val="2"/>
        <w:numId w:val="17"/>
      </w:numPr>
    </w:pPr>
  </w:style>
  <w:style w:type="paragraph" w:styleId="ListNumber4">
    <w:name w:val="List Number 4"/>
    <w:basedOn w:val="Normal"/>
    <w:rsid w:val="008D5ED4"/>
    <w:pPr>
      <w:numPr>
        <w:ilvl w:val="3"/>
        <w:numId w:val="11"/>
      </w:numPr>
    </w:pPr>
  </w:style>
  <w:style w:type="paragraph" w:styleId="ListNumber5">
    <w:name w:val="List Number 5"/>
    <w:basedOn w:val="Normal"/>
    <w:rsid w:val="008D5ED4"/>
    <w:pPr>
      <w:numPr>
        <w:ilvl w:val="4"/>
        <w:numId w:val="11"/>
      </w:numPr>
    </w:pPr>
  </w:style>
  <w:style w:type="character" w:customStyle="1" w:styleId="FooterChar">
    <w:name w:val="Footer Char"/>
    <w:link w:val="Footer"/>
    <w:rsid w:val="008D5ED4"/>
    <w:rPr>
      <w:rFonts w:ascii="Arial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D5ED4"/>
    <w:pPr>
      <w:numPr>
        <w:numId w:val="13"/>
      </w:numPr>
    </w:pPr>
  </w:style>
  <w:style w:type="numbering" w:customStyle="1" w:styleId="Huisstijl-LijstNummering">
    <w:name w:val="Huisstijl-LijstNummering"/>
    <w:uiPriority w:val="99"/>
    <w:rsid w:val="008D5ED4"/>
    <w:pPr>
      <w:numPr>
        <w:numId w:val="17"/>
      </w:numPr>
    </w:pPr>
  </w:style>
  <w:style w:type="character" w:customStyle="1" w:styleId="Hidden">
    <w:name w:val="Hidden"/>
    <w:basedOn w:val="DefaultParagraphFont"/>
    <w:rsid w:val="00EF0CF5"/>
    <w:rPr>
      <w:rFonts w:ascii="Arial" w:hAnsi="Arial"/>
      <w:i/>
      <w:noProof/>
      <w:vanish/>
      <w:color w:val="FF0000"/>
      <w:sz w:val="21"/>
    </w:rPr>
  </w:style>
  <w:style w:type="paragraph" w:styleId="BalloonText">
    <w:name w:val="Balloon Text"/>
    <w:basedOn w:val="Normal"/>
    <w:link w:val="BalloonTextChar"/>
    <w:rsid w:val="00EF0C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0CF5"/>
    <w:rPr>
      <w:rFonts w:ascii="Tahoma" w:hAnsi="Tahoma" w:cs="Tahoma"/>
      <w:sz w:val="16"/>
      <w:szCs w:val="16"/>
      <w:lang w:eastAsia="en-US"/>
    </w:rPr>
  </w:style>
  <w:style w:type="paragraph" w:customStyle="1" w:styleId="Huisstijl-TabelStatus">
    <w:name w:val="Huisstijl-TabelStatus"/>
    <w:basedOn w:val="Normal"/>
    <w:next w:val="Normal"/>
    <w:rsid w:val="00EF0CF5"/>
    <w:pPr>
      <w:jc w:val="left"/>
    </w:pPr>
    <w:rPr>
      <w:sz w:val="18"/>
      <w:szCs w:val="18"/>
    </w:rPr>
  </w:style>
  <w:style w:type="paragraph" w:customStyle="1" w:styleId="Huisstijl-TitelInhoud">
    <w:name w:val="Huisstijl-TitelInhoud"/>
    <w:basedOn w:val="Normal"/>
    <w:next w:val="Normal"/>
    <w:rsid w:val="00EF0CF5"/>
    <w:pPr>
      <w:spacing w:before="255" w:after="255" w:line="510" w:lineRule="exact"/>
      <w:jc w:val="left"/>
    </w:pPr>
    <w:rPr>
      <w:rFonts w:cs="Times New Roman"/>
      <w:b/>
      <w:bCs/>
      <w:position w:val="20"/>
      <w:sz w:val="30"/>
      <w:szCs w:val="20"/>
    </w:rPr>
  </w:style>
  <w:style w:type="paragraph" w:customStyle="1" w:styleId="Inhoudtabel">
    <w:name w:val="Inhoud tabel"/>
    <w:basedOn w:val="Normal"/>
    <w:rsid w:val="007E7957"/>
    <w:pPr>
      <w:keepNext/>
      <w:spacing w:before="40" w:after="40" w:line="220" w:lineRule="exact"/>
      <w:jc w:val="left"/>
    </w:pPr>
    <w:rPr>
      <w:rFonts w:ascii="Verdana" w:hAnsi="Verdana" w:cs="Times New Roman"/>
      <w:sz w:val="16"/>
      <w:szCs w:val="20"/>
      <w:lang w:val="nl-NL"/>
    </w:rPr>
  </w:style>
  <w:style w:type="paragraph" w:customStyle="1" w:styleId="HdWequationline">
    <w:name w:val="HdW_equation_line"/>
    <w:basedOn w:val="Normal"/>
    <w:next w:val="Normal"/>
    <w:qFormat/>
    <w:rsid w:val="00B22365"/>
    <w:pPr>
      <w:tabs>
        <w:tab w:val="left" w:pos="510"/>
        <w:tab w:val="right" w:pos="8720"/>
      </w:tabs>
    </w:pPr>
  </w:style>
  <w:style w:type="character" w:styleId="CommentReference">
    <w:name w:val="annotation reference"/>
    <w:basedOn w:val="DefaultParagraphFont"/>
    <w:rsid w:val="00B46B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6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6B6B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6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6B6B"/>
    <w:rPr>
      <w:rFonts w:ascii="Arial" w:hAnsi="Arial" w:cs="Arial"/>
      <w:b/>
      <w:bCs/>
      <w:lang w:val="en-GB" w:eastAsia="en-US"/>
    </w:rPr>
  </w:style>
  <w:style w:type="character" w:styleId="FootnoteReference">
    <w:name w:val="footnote reference"/>
    <w:basedOn w:val="DefaultParagraphFont"/>
    <w:rsid w:val="00D85320"/>
    <w:rPr>
      <w:vertAlign w:val="superscript"/>
    </w:rPr>
  </w:style>
  <w:style w:type="paragraph" w:customStyle="1" w:styleId="AppendixTOC">
    <w:name w:val="AppendixTOC"/>
    <w:basedOn w:val="TOC1"/>
    <w:next w:val="TOC6"/>
    <w:rsid w:val="00FB0AA8"/>
    <w:pPr>
      <w:keepNext/>
      <w:keepLines/>
      <w:widowControl w:val="0"/>
      <w:tabs>
        <w:tab w:val="clear" w:pos="8419"/>
        <w:tab w:val="left" w:pos="720"/>
        <w:tab w:val="right" w:leader="dot" w:pos="8165"/>
      </w:tabs>
      <w:suppressAutoHyphens/>
      <w:spacing w:before="240" w:line="240" w:lineRule="auto"/>
      <w:ind w:left="720" w:right="539" w:hanging="720"/>
    </w:pPr>
    <w:rPr>
      <w:rFonts w:cs="Times New Roman"/>
      <w:noProof/>
      <w:kern w:val="22"/>
      <w:szCs w:val="21"/>
      <w:lang w:val="nl-NL"/>
    </w:rPr>
  </w:style>
  <w:style w:type="character" w:customStyle="1" w:styleId="green">
    <w:name w:val="green"/>
    <w:basedOn w:val="DefaultParagraphFont"/>
    <w:rsid w:val="00191E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ED4"/>
    <w:pPr>
      <w:spacing w:line="255" w:lineRule="atLeast"/>
      <w:jc w:val="both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D5ED4"/>
    <w:pPr>
      <w:keepNext/>
      <w:keepLines/>
      <w:numPr>
        <w:numId w:val="1"/>
      </w:numPr>
      <w:spacing w:before="255" w:after="510" w:line="240" w:lineRule="auto"/>
      <w:jc w:val="left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D5ED4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D5ED4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D5ED4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D5ED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qFormat/>
    <w:rsid w:val="008D5ED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8D5ED4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8D5ED4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qFormat/>
    <w:rsid w:val="008D5ED4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  <w:rsid w:val="008D5E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5ED4"/>
  </w:style>
  <w:style w:type="paragraph" w:styleId="Header">
    <w:name w:val="header"/>
    <w:basedOn w:val="Normal"/>
    <w:rsid w:val="008D5E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8D5ED4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D5ED4"/>
    <w:pPr>
      <w:spacing w:before="255" w:after="255" w:line="255" w:lineRule="exact"/>
      <w:jc w:val="left"/>
    </w:pPr>
    <w:rPr>
      <w:b/>
      <w:sz w:val="36"/>
    </w:rPr>
  </w:style>
  <w:style w:type="paragraph" w:customStyle="1" w:styleId="Huisstijl-Adres">
    <w:name w:val="Huisstijl-Adres"/>
    <w:basedOn w:val="Huisstijl-Naw"/>
    <w:rsid w:val="008D5ED4"/>
  </w:style>
  <w:style w:type="paragraph" w:styleId="ListBullet">
    <w:name w:val="List Bullet"/>
    <w:basedOn w:val="Normal"/>
    <w:rsid w:val="008D5ED4"/>
    <w:pPr>
      <w:numPr>
        <w:numId w:val="13"/>
      </w:numPr>
    </w:pPr>
  </w:style>
  <w:style w:type="paragraph" w:customStyle="1" w:styleId="Huisstijl-Naw">
    <w:name w:val="Huisstijl-Naw"/>
    <w:basedOn w:val="Normal"/>
    <w:rsid w:val="008D5ED4"/>
    <w:rPr>
      <w:noProof/>
    </w:rPr>
  </w:style>
  <w:style w:type="paragraph" w:customStyle="1" w:styleId="Huisstijl-Kopje">
    <w:name w:val="Huisstijl-Kopje"/>
    <w:basedOn w:val="Huisstijl-Naw"/>
    <w:rsid w:val="008D5ED4"/>
    <w:rPr>
      <w:b/>
      <w:sz w:val="17"/>
    </w:rPr>
  </w:style>
  <w:style w:type="paragraph" w:customStyle="1" w:styleId="Huisstijl-Gegeven">
    <w:name w:val="Huisstijl-Gegeven"/>
    <w:basedOn w:val="Huisstijl-Naw"/>
    <w:rsid w:val="008D5ED4"/>
    <w:pPr>
      <w:jc w:val="left"/>
    </w:pPr>
  </w:style>
  <w:style w:type="paragraph" w:styleId="ListBullet2">
    <w:name w:val="List Bullet 2"/>
    <w:basedOn w:val="ListBullet"/>
    <w:rsid w:val="008D5ED4"/>
    <w:pPr>
      <w:numPr>
        <w:ilvl w:val="1"/>
      </w:numPr>
    </w:pPr>
  </w:style>
  <w:style w:type="paragraph" w:customStyle="1" w:styleId="Huisstijl-Voettekst">
    <w:name w:val="Huisstijl-Voettekst"/>
    <w:basedOn w:val="Huisstijl-Naw"/>
    <w:rsid w:val="008D5ED4"/>
    <w:rPr>
      <w:sz w:val="17"/>
    </w:rPr>
  </w:style>
  <w:style w:type="paragraph" w:customStyle="1" w:styleId="Kop1zondernummer">
    <w:name w:val="Kop 1 zonder nummer"/>
    <w:basedOn w:val="Heading1"/>
    <w:next w:val="Normal"/>
    <w:rsid w:val="008D5ED4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D5ED4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D5ED4"/>
    <w:pPr>
      <w:numPr>
        <w:ilvl w:val="0"/>
        <w:numId w:val="0"/>
      </w:numPr>
    </w:pPr>
  </w:style>
  <w:style w:type="paragraph" w:customStyle="1" w:styleId="Huisstijl-Titel">
    <w:name w:val="Huisstijl-Titel"/>
    <w:basedOn w:val="Huisstijl-Naw"/>
    <w:rsid w:val="008D5ED4"/>
    <w:pPr>
      <w:spacing w:line="510" w:lineRule="atLeast"/>
      <w:jc w:val="left"/>
    </w:pPr>
    <w:rPr>
      <w:b/>
      <w:sz w:val="36"/>
    </w:rPr>
  </w:style>
  <w:style w:type="paragraph" w:customStyle="1" w:styleId="Kop4zondernummer">
    <w:name w:val="Kop 4 zonder nummer"/>
    <w:basedOn w:val="Heading4"/>
    <w:next w:val="Normal"/>
    <w:rsid w:val="008D5ED4"/>
    <w:pPr>
      <w:numPr>
        <w:ilvl w:val="0"/>
        <w:numId w:val="0"/>
      </w:numPr>
    </w:pPr>
  </w:style>
  <w:style w:type="paragraph" w:styleId="TOC1">
    <w:name w:val="toc 1"/>
    <w:basedOn w:val="Normal"/>
    <w:next w:val="Normal"/>
    <w:uiPriority w:val="39"/>
    <w:rsid w:val="008D5ED4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2">
    <w:name w:val="toc 2"/>
    <w:basedOn w:val="Normal"/>
    <w:next w:val="Normal"/>
    <w:uiPriority w:val="39"/>
    <w:rsid w:val="008D5ED4"/>
    <w:pPr>
      <w:tabs>
        <w:tab w:val="right" w:pos="8419"/>
      </w:tabs>
      <w:ind w:left="510" w:hanging="510"/>
      <w:jc w:val="left"/>
    </w:pPr>
  </w:style>
  <w:style w:type="paragraph" w:styleId="TOC3">
    <w:name w:val="toc 3"/>
    <w:basedOn w:val="Normal"/>
    <w:next w:val="Normal"/>
    <w:semiHidden/>
    <w:rsid w:val="008D5ED4"/>
    <w:pPr>
      <w:tabs>
        <w:tab w:val="right" w:pos="8419"/>
      </w:tabs>
      <w:ind w:left="1276" w:hanging="765"/>
      <w:jc w:val="left"/>
    </w:pPr>
  </w:style>
  <w:style w:type="paragraph" w:customStyle="1" w:styleId="Huisstijl-Koptekst">
    <w:name w:val="Huisstijl-Koptekst"/>
    <w:basedOn w:val="Huisstijl-Naw"/>
    <w:rsid w:val="008D5ED4"/>
    <w:rPr>
      <w:i/>
      <w:sz w:val="17"/>
    </w:rPr>
  </w:style>
  <w:style w:type="paragraph" w:customStyle="1" w:styleId="Huisstijl-Pagina">
    <w:name w:val="Huisstijl-Pagina"/>
    <w:basedOn w:val="Huisstijl-Gegeven"/>
    <w:rsid w:val="008D5ED4"/>
    <w:pPr>
      <w:jc w:val="right"/>
    </w:pPr>
    <w:rPr>
      <w:sz w:val="17"/>
    </w:rPr>
  </w:style>
  <w:style w:type="character" w:styleId="PageNumber">
    <w:name w:val="page number"/>
    <w:basedOn w:val="DefaultParagraphFont"/>
    <w:rsid w:val="008D5ED4"/>
  </w:style>
  <w:style w:type="paragraph" w:customStyle="1" w:styleId="Huisstijl-Subtitel">
    <w:name w:val="Huisstijl-Subtitel"/>
    <w:basedOn w:val="Huisstijl-Naw"/>
    <w:rsid w:val="008D5ED4"/>
    <w:pPr>
      <w:jc w:val="left"/>
    </w:pPr>
    <w:rPr>
      <w:b/>
    </w:rPr>
  </w:style>
  <w:style w:type="table" w:customStyle="1" w:styleId="dTable">
    <w:name w:val="d_Table"/>
    <w:basedOn w:val="TableGrid"/>
    <w:rsid w:val="008D5ED4"/>
    <w:rPr>
      <w:rFonts w:ascii="Arial" w:hAnsi="Arial"/>
      <w:sz w:val="18"/>
      <w:lang w:val="en-GB" w:eastAsia="zh-CN"/>
    </w:r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7"/>
      </w:rPr>
      <w:tblPr/>
      <w:tcPr>
        <w:shd w:val="clear" w:color="auto" w:fill="D9D9D9"/>
      </w:tcPr>
    </w:tblStylePr>
  </w:style>
  <w:style w:type="table" w:styleId="TableGrid">
    <w:name w:val="Table Grid"/>
    <w:basedOn w:val="TableNormal"/>
    <w:rsid w:val="008D5ED4"/>
    <w:pPr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6">
    <w:name w:val="toc 6"/>
    <w:basedOn w:val="Normal"/>
    <w:next w:val="Normal"/>
    <w:rsid w:val="008D5ED4"/>
    <w:pPr>
      <w:tabs>
        <w:tab w:val="right" w:pos="8419"/>
      </w:tabs>
      <w:spacing w:before="255"/>
      <w:ind w:hanging="255"/>
      <w:jc w:val="left"/>
    </w:pPr>
    <w:rPr>
      <w:b/>
    </w:rPr>
  </w:style>
  <w:style w:type="paragraph" w:styleId="TOC7">
    <w:name w:val="toc 7"/>
    <w:basedOn w:val="Normal"/>
    <w:next w:val="Normal"/>
    <w:semiHidden/>
    <w:rsid w:val="008D5ED4"/>
    <w:pPr>
      <w:tabs>
        <w:tab w:val="right" w:pos="8419"/>
      </w:tabs>
      <w:ind w:left="510" w:hanging="510"/>
      <w:jc w:val="left"/>
    </w:pPr>
  </w:style>
  <w:style w:type="paragraph" w:styleId="TOC8">
    <w:name w:val="toc 8"/>
    <w:basedOn w:val="Normal"/>
    <w:next w:val="Normal"/>
    <w:semiHidden/>
    <w:rsid w:val="008D5ED4"/>
    <w:pPr>
      <w:tabs>
        <w:tab w:val="right" w:pos="8419"/>
      </w:tabs>
      <w:ind w:left="1276" w:hanging="765"/>
      <w:jc w:val="left"/>
    </w:pPr>
  </w:style>
  <w:style w:type="paragraph" w:styleId="Caption">
    <w:name w:val="caption"/>
    <w:basedOn w:val="Normal"/>
    <w:next w:val="Normal"/>
    <w:qFormat/>
    <w:rsid w:val="008D5ED4"/>
    <w:pPr>
      <w:tabs>
        <w:tab w:val="left" w:pos="907"/>
      </w:tabs>
      <w:ind w:left="567" w:hanging="567"/>
      <w:jc w:val="left"/>
    </w:pPr>
    <w:rPr>
      <w:bCs/>
      <w:i/>
      <w:sz w:val="17"/>
      <w:szCs w:val="20"/>
    </w:rPr>
  </w:style>
  <w:style w:type="paragraph" w:styleId="FootnoteText">
    <w:name w:val="footnote text"/>
    <w:basedOn w:val="Normal"/>
    <w:next w:val="FootnoteTextnormal"/>
    <w:rsid w:val="008D5ED4"/>
    <w:pPr>
      <w:ind w:hanging="340"/>
      <w:jc w:val="left"/>
    </w:pPr>
    <w:rPr>
      <w:i/>
      <w:sz w:val="17"/>
      <w:szCs w:val="20"/>
    </w:rPr>
  </w:style>
  <w:style w:type="paragraph" w:customStyle="1" w:styleId="HeadNoTOC">
    <w:name w:val="HeadNoTOC"/>
    <w:basedOn w:val="Normal"/>
    <w:next w:val="Normal"/>
    <w:rsid w:val="008D5ED4"/>
    <w:pPr>
      <w:spacing w:before="255" w:after="510"/>
      <w:jc w:val="left"/>
    </w:pPr>
    <w:rPr>
      <w:b/>
      <w:sz w:val="30"/>
    </w:rPr>
  </w:style>
  <w:style w:type="paragraph" w:customStyle="1" w:styleId="ListofReferences">
    <w:name w:val="List of References"/>
    <w:basedOn w:val="Normal"/>
    <w:next w:val="Normal"/>
    <w:rsid w:val="008D5ED4"/>
    <w:pPr>
      <w:spacing w:after="255"/>
      <w:ind w:left="765" w:hanging="765"/>
    </w:pPr>
  </w:style>
  <w:style w:type="paragraph" w:customStyle="1" w:styleId="Heading10">
    <w:name w:val="Heading 10"/>
    <w:basedOn w:val="Heading6"/>
    <w:next w:val="Normal"/>
    <w:rsid w:val="008D5ED4"/>
    <w:pPr>
      <w:numPr>
        <w:ilvl w:val="0"/>
        <w:numId w:val="0"/>
      </w:numPr>
    </w:pPr>
  </w:style>
  <w:style w:type="paragraph" w:customStyle="1" w:styleId="FootnoteTextnormal">
    <w:name w:val="Footnote Text normal"/>
    <w:basedOn w:val="FootnoteText"/>
    <w:rsid w:val="008D5ED4"/>
    <w:pPr>
      <w:ind w:firstLine="0"/>
    </w:pPr>
  </w:style>
  <w:style w:type="paragraph" w:styleId="ListBullet3">
    <w:name w:val="List Bullet 3"/>
    <w:basedOn w:val="ListNumber2"/>
    <w:rsid w:val="008D5ED4"/>
    <w:pPr>
      <w:numPr>
        <w:ilvl w:val="2"/>
        <w:numId w:val="13"/>
      </w:numPr>
    </w:pPr>
  </w:style>
  <w:style w:type="paragraph" w:styleId="ListBullet4">
    <w:name w:val="List Bullet 4"/>
    <w:basedOn w:val="Normal"/>
    <w:rsid w:val="008D5ED4"/>
    <w:pPr>
      <w:numPr>
        <w:ilvl w:val="3"/>
        <w:numId w:val="8"/>
      </w:numPr>
    </w:pPr>
  </w:style>
  <w:style w:type="paragraph" w:styleId="ListBullet5">
    <w:name w:val="List Bullet 5"/>
    <w:basedOn w:val="Normal"/>
    <w:rsid w:val="008D5ED4"/>
    <w:pPr>
      <w:numPr>
        <w:ilvl w:val="4"/>
        <w:numId w:val="8"/>
      </w:numPr>
    </w:pPr>
  </w:style>
  <w:style w:type="paragraph" w:customStyle="1" w:styleId="dTableBodytext">
    <w:name w:val="d_Table_Body_text"/>
    <w:basedOn w:val="BodyText"/>
    <w:next w:val="BodyText"/>
    <w:rsid w:val="008D5ED4"/>
    <w:pPr>
      <w:spacing w:after="0"/>
      <w:jc w:val="left"/>
    </w:pPr>
    <w:rPr>
      <w:sz w:val="18"/>
    </w:rPr>
  </w:style>
  <w:style w:type="paragraph" w:styleId="ListNumber2">
    <w:name w:val="List Number 2"/>
    <w:basedOn w:val="Normal"/>
    <w:rsid w:val="008D5ED4"/>
    <w:pPr>
      <w:numPr>
        <w:ilvl w:val="1"/>
        <w:numId w:val="17"/>
      </w:numPr>
    </w:pPr>
  </w:style>
  <w:style w:type="paragraph" w:styleId="TableofFigures">
    <w:name w:val="table of figures"/>
    <w:basedOn w:val="Normal"/>
    <w:next w:val="Normal"/>
    <w:rsid w:val="008D5ED4"/>
    <w:pPr>
      <w:spacing w:after="120"/>
      <w:ind w:left="1276" w:hanging="1276"/>
    </w:pPr>
  </w:style>
  <w:style w:type="paragraph" w:styleId="BodyText">
    <w:name w:val="Body Text"/>
    <w:basedOn w:val="Normal"/>
    <w:rsid w:val="008D5ED4"/>
    <w:pPr>
      <w:spacing w:after="120"/>
    </w:pPr>
  </w:style>
  <w:style w:type="paragraph" w:styleId="ListNumber">
    <w:name w:val="List Number"/>
    <w:basedOn w:val="Normal"/>
    <w:rsid w:val="008D5ED4"/>
    <w:pPr>
      <w:numPr>
        <w:numId w:val="17"/>
      </w:numPr>
    </w:pPr>
  </w:style>
  <w:style w:type="paragraph" w:styleId="ListNumber3">
    <w:name w:val="List Number 3"/>
    <w:basedOn w:val="Normal"/>
    <w:rsid w:val="008D5ED4"/>
    <w:pPr>
      <w:numPr>
        <w:ilvl w:val="2"/>
        <w:numId w:val="17"/>
      </w:numPr>
    </w:pPr>
  </w:style>
  <w:style w:type="paragraph" w:styleId="ListNumber4">
    <w:name w:val="List Number 4"/>
    <w:basedOn w:val="Normal"/>
    <w:rsid w:val="008D5ED4"/>
    <w:pPr>
      <w:numPr>
        <w:ilvl w:val="3"/>
        <w:numId w:val="11"/>
      </w:numPr>
    </w:pPr>
  </w:style>
  <w:style w:type="paragraph" w:styleId="ListNumber5">
    <w:name w:val="List Number 5"/>
    <w:basedOn w:val="Normal"/>
    <w:rsid w:val="008D5ED4"/>
    <w:pPr>
      <w:numPr>
        <w:ilvl w:val="4"/>
        <w:numId w:val="11"/>
      </w:numPr>
    </w:pPr>
  </w:style>
  <w:style w:type="character" w:customStyle="1" w:styleId="FooterChar">
    <w:name w:val="Footer Char"/>
    <w:link w:val="Footer"/>
    <w:rsid w:val="008D5ED4"/>
    <w:rPr>
      <w:rFonts w:ascii="Arial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D5ED4"/>
    <w:pPr>
      <w:numPr>
        <w:numId w:val="13"/>
      </w:numPr>
    </w:pPr>
  </w:style>
  <w:style w:type="numbering" w:customStyle="1" w:styleId="Huisstijl-LijstNummering">
    <w:name w:val="Huisstijl-LijstNummering"/>
    <w:uiPriority w:val="99"/>
    <w:rsid w:val="008D5ED4"/>
    <w:pPr>
      <w:numPr>
        <w:numId w:val="17"/>
      </w:numPr>
    </w:pPr>
  </w:style>
  <w:style w:type="character" w:customStyle="1" w:styleId="Hidden">
    <w:name w:val="Hidden"/>
    <w:basedOn w:val="DefaultParagraphFont"/>
    <w:rsid w:val="00EF0CF5"/>
    <w:rPr>
      <w:rFonts w:ascii="Arial" w:hAnsi="Arial"/>
      <w:i/>
      <w:noProof/>
      <w:vanish/>
      <w:color w:val="FF0000"/>
      <w:sz w:val="21"/>
    </w:rPr>
  </w:style>
  <w:style w:type="paragraph" w:styleId="BalloonText">
    <w:name w:val="Balloon Text"/>
    <w:basedOn w:val="Normal"/>
    <w:link w:val="BalloonTextChar"/>
    <w:rsid w:val="00EF0C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0CF5"/>
    <w:rPr>
      <w:rFonts w:ascii="Tahoma" w:hAnsi="Tahoma" w:cs="Tahoma"/>
      <w:sz w:val="16"/>
      <w:szCs w:val="16"/>
      <w:lang w:eastAsia="en-US"/>
    </w:rPr>
  </w:style>
  <w:style w:type="paragraph" w:customStyle="1" w:styleId="Huisstijl-TabelStatus">
    <w:name w:val="Huisstijl-TabelStatus"/>
    <w:basedOn w:val="Normal"/>
    <w:next w:val="Normal"/>
    <w:rsid w:val="00EF0CF5"/>
    <w:pPr>
      <w:jc w:val="left"/>
    </w:pPr>
    <w:rPr>
      <w:sz w:val="18"/>
      <w:szCs w:val="18"/>
    </w:rPr>
  </w:style>
  <w:style w:type="paragraph" w:customStyle="1" w:styleId="Huisstijl-TitelInhoud">
    <w:name w:val="Huisstijl-TitelInhoud"/>
    <w:basedOn w:val="Normal"/>
    <w:next w:val="Normal"/>
    <w:rsid w:val="00EF0CF5"/>
    <w:pPr>
      <w:spacing w:before="255" w:after="255" w:line="510" w:lineRule="exact"/>
      <w:jc w:val="left"/>
    </w:pPr>
    <w:rPr>
      <w:rFonts w:cs="Times New Roman"/>
      <w:b/>
      <w:bCs/>
      <w:position w:val="20"/>
      <w:sz w:val="30"/>
      <w:szCs w:val="20"/>
    </w:rPr>
  </w:style>
  <w:style w:type="paragraph" w:customStyle="1" w:styleId="Inhoudtabel">
    <w:name w:val="Inhoud tabel"/>
    <w:basedOn w:val="Normal"/>
    <w:rsid w:val="007E7957"/>
    <w:pPr>
      <w:keepNext/>
      <w:spacing w:before="40" w:after="40" w:line="220" w:lineRule="exact"/>
      <w:jc w:val="left"/>
    </w:pPr>
    <w:rPr>
      <w:rFonts w:ascii="Verdana" w:hAnsi="Verdana" w:cs="Times New Roman"/>
      <w:sz w:val="16"/>
      <w:szCs w:val="20"/>
      <w:lang w:val="nl-NL"/>
    </w:rPr>
  </w:style>
  <w:style w:type="paragraph" w:customStyle="1" w:styleId="HdWequationline">
    <w:name w:val="HdW_equation_line"/>
    <w:basedOn w:val="Normal"/>
    <w:next w:val="Normal"/>
    <w:qFormat/>
    <w:rsid w:val="00B22365"/>
    <w:pPr>
      <w:tabs>
        <w:tab w:val="left" w:pos="510"/>
        <w:tab w:val="right" w:pos="8720"/>
      </w:tabs>
    </w:pPr>
  </w:style>
  <w:style w:type="character" w:styleId="CommentReference">
    <w:name w:val="annotation reference"/>
    <w:basedOn w:val="DefaultParagraphFont"/>
    <w:rsid w:val="00B46B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6B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6B6B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46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6B6B"/>
    <w:rPr>
      <w:rFonts w:ascii="Arial" w:hAnsi="Arial" w:cs="Arial"/>
      <w:b/>
      <w:bCs/>
      <w:lang w:val="en-GB" w:eastAsia="en-US"/>
    </w:rPr>
  </w:style>
  <w:style w:type="character" w:styleId="FootnoteReference">
    <w:name w:val="footnote reference"/>
    <w:basedOn w:val="DefaultParagraphFont"/>
    <w:rsid w:val="00D85320"/>
    <w:rPr>
      <w:vertAlign w:val="superscript"/>
    </w:rPr>
  </w:style>
  <w:style w:type="paragraph" w:customStyle="1" w:styleId="AppendixTOC">
    <w:name w:val="AppendixTOC"/>
    <w:basedOn w:val="TOC1"/>
    <w:next w:val="TOC6"/>
    <w:rsid w:val="00FB0AA8"/>
    <w:pPr>
      <w:keepNext/>
      <w:keepLines/>
      <w:widowControl w:val="0"/>
      <w:tabs>
        <w:tab w:val="clear" w:pos="8419"/>
        <w:tab w:val="left" w:pos="720"/>
        <w:tab w:val="right" w:leader="dot" w:pos="8165"/>
      </w:tabs>
      <w:suppressAutoHyphens/>
      <w:spacing w:before="240" w:line="240" w:lineRule="auto"/>
      <w:ind w:left="720" w:right="539" w:hanging="720"/>
    </w:pPr>
    <w:rPr>
      <w:rFonts w:cs="Times New Roman"/>
      <w:noProof/>
      <w:kern w:val="22"/>
      <w:szCs w:val="21"/>
      <w:lang w:val="nl-NL"/>
    </w:rPr>
  </w:style>
  <w:style w:type="character" w:customStyle="1" w:styleId="green">
    <w:name w:val="green"/>
    <w:basedOn w:val="DefaultParagraphFont"/>
    <w:rsid w:val="0019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Rapport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F26C5-4839-4E0F-B916-58BB1549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53</TotalTime>
  <Pages>14</Pages>
  <Words>563</Words>
  <Characters>4056</Characters>
  <Application>Microsoft Office Word</Application>
  <DocSecurity>0</DocSecurity>
  <Lines>450</Lines>
  <Paragraphs>307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Wave overtopping at dikes kernel</vt:lpstr>
      <vt:lpstr/>
    </vt:vector>
  </TitlesOfParts>
  <Company>Deltares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 overtopping at dikes kernel</dc:title>
  <dc:creator>Edwin Spee</dc:creator>
  <cp:keywords/>
  <dc:description>Dit document is gemaakt met WhiteOffice versie 2014.1.6</dc:description>
  <cp:lastModifiedBy>Edwin Spee</cp:lastModifiedBy>
  <cp:revision>6</cp:revision>
  <cp:lastPrinted>2015-09-30T06:59:00Z</cp:lastPrinted>
  <dcterms:created xsi:type="dcterms:W3CDTF">2015-09-30T07:00:00Z</dcterms:created>
  <dcterms:modified xsi:type="dcterms:W3CDTF">2016-12-13T13:01:00Z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>, B</vt:lpwstr>
  </property>
  <property fmtid="{D5CDD505-2E9C-101B-9397-08002B2CF9AE}" pid="3" name="_AanmaakDatum">
    <vt:filetime>2015-07-08T23:00:00Z</vt:filetime>
  </property>
  <property fmtid="{D5CDD505-2E9C-101B-9397-08002B2CF9AE}" pid="4" name="_AanmaakGebruiker">
    <vt:lpwstr>waal_h</vt:lpwstr>
  </property>
  <property fmtid="{D5CDD505-2E9C-101B-9397-08002B2CF9AE}" pid="5" name="_Versie">
    <vt:lpwstr>2014.1.6</vt:lpwstr>
  </property>
  <property fmtid="{D5CDD505-2E9C-101B-9397-08002B2CF9AE}" pid="6" name="Aan">
    <vt:lpwstr>Rijkswaterstaat</vt:lpwstr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>E.J. Spee</vt:lpwstr>
  </property>
  <property fmtid="{D5CDD505-2E9C-101B-9397-08002B2CF9AE}" pid="11" name="Bedrijf">
    <vt:lpwstr>Deltares</vt:lpwstr>
  </property>
  <property fmtid="{D5CDD505-2E9C-101B-9397-08002B2CF9AE}" pid="12" name="Classificatie">
    <vt:lpwstr>none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2016-12-12T23:00:00Z</vt:filetime>
  </property>
  <property fmtid="{D5CDD505-2E9C-101B-9397-08002B2CF9AE}" pid="16" name="DatumRefOpgehaald">
    <vt:lpwstr>30-09-2015</vt:lpwstr>
  </property>
  <property fmtid="{D5CDD505-2E9C-101B-9397-08002B2CF9AE}" pid="17" name="DocID">
    <vt:lpwstr>{ED266B02-DDC6-4529-BEEF-2425DFF339A5}</vt:lpwstr>
  </property>
  <property fmtid="{D5CDD505-2E9C-101B-9397-08002B2CF9AE}" pid="18" name="DocPubliceerStatus">
    <vt:lpwstr>0</vt:lpwstr>
  </property>
  <property fmtid="{D5CDD505-2E9C-101B-9397-08002B2CF9AE}" pid="19" name="DocRegFileName">
    <vt:lpwstr>1220000\1220043\1220043-002-HYE-0023-v1.0-r-Wave overtopping at dikes kernel.docx</vt:lpwstr>
  </property>
  <property fmtid="{D5CDD505-2E9C-101B-9397-08002B2CF9AE}" pid="20" name="DocRootDocID">
    <vt:lpwstr>{632D056C-B684-4E92-BAB2-7D5230E907D6}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>ja</vt:lpwstr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Wave overtopping at dikes kernel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1230094-002</vt:lpwstr>
  </property>
  <property fmtid="{D5CDD505-2E9C-101B-9397-08002B2CF9AE}" pid="34" name="ProjNaam">
    <vt:lpwstr>KPP 2016 - Strippenkaart Staf Deltacommissaris | dijkverruiming</vt:lpwstr>
  </property>
  <property fmtid="{D5CDD505-2E9C-101B-9397-08002B2CF9AE}" pid="35" name="ProjNr">
    <vt:lpwstr>1230094-002</vt:lpwstr>
  </property>
  <property fmtid="{D5CDD505-2E9C-101B-9397-08002B2CF9AE}" pid="36" name="Referentie">
    <vt:lpwstr/>
  </property>
  <property fmtid="{D5CDD505-2E9C-101B-9397-08002B2CF9AE}" pid="37" name="ReferentieGegenereerd">
    <vt:lpwstr>1220043-002-HYE-0023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Rapport</vt:lpwstr>
  </property>
  <property fmtid="{D5CDD505-2E9C-101B-9397-08002B2CF9AE}" pid="41" name="SjabloonType">
    <vt:lpwstr>RAPPORT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>Test report 16.2</vt:lpwstr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>1.0</vt:lpwstr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</Properties>
</file>