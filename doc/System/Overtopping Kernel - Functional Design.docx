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657" w:rsidRPr="005D783A" w:rsidRDefault="00151657" w:rsidP="00B54FB5">
      <w:bookmarkStart w:id="0" w:name="_GoBack"/>
      <w:bookmarkEnd w:id="0"/>
    </w:p>
    <w:p w:rsidR="001A0293" w:rsidRDefault="001A0293" w:rsidP="00B54FB5">
      <w:pPr>
        <w:sectPr w:rsidR="001A0293" w:rsidSect="00B651EE">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docGrid w:linePitch="360"/>
        </w:sectPr>
      </w:pPr>
    </w:p>
    <w:p w:rsidR="009E780C" w:rsidRPr="00B700BA" w:rsidRDefault="009E780C" w:rsidP="0087048A">
      <w:pPr>
        <w:pStyle w:val="Huisstijl-Kopje"/>
        <w:rPr>
          <w:noProof w:val="0"/>
        </w:rPr>
      </w:pPr>
      <w:r w:rsidRPr="00B700BA">
        <w:rPr>
          <w:noProof w:val="0"/>
        </w:rPr>
        <w:t>Keywords</w:t>
      </w:r>
    </w:p>
    <w:p w:rsidR="007C32C3" w:rsidRDefault="007C32C3" w:rsidP="007C32C3">
      <w:proofErr w:type="gramStart"/>
      <w:r>
        <w:t xml:space="preserve">Wave overtopping, wave </w:t>
      </w:r>
      <w:proofErr w:type="spellStart"/>
      <w:r>
        <w:t>runup</w:t>
      </w:r>
      <w:proofErr w:type="spellEnd"/>
      <w:r>
        <w:t xml:space="preserve">, overtopping, </w:t>
      </w:r>
      <w:proofErr w:type="spellStart"/>
      <w:r>
        <w:t>runup</w:t>
      </w:r>
      <w:proofErr w:type="spellEnd"/>
      <w:r>
        <w:t>, WTI 2017, safety assessment, software, failure mechanism.</w:t>
      </w:r>
      <w:proofErr w:type="gramEnd"/>
    </w:p>
    <w:p w:rsidR="009E780C" w:rsidRPr="00B700BA" w:rsidRDefault="009E780C" w:rsidP="0087048A"/>
    <w:p w:rsidR="009E780C" w:rsidRPr="00B700BA" w:rsidRDefault="009E780C" w:rsidP="0087048A">
      <w:pPr>
        <w:pStyle w:val="Huisstijl-Kopje"/>
        <w:rPr>
          <w:noProof w:val="0"/>
        </w:rPr>
      </w:pPr>
      <w:r w:rsidRPr="00B700BA">
        <w:rPr>
          <w:noProof w:val="0"/>
        </w:rPr>
        <w:t>Summary</w:t>
      </w:r>
    </w:p>
    <w:p w:rsidR="007C32C3" w:rsidRPr="00443F1C" w:rsidRDefault="007C32C3" w:rsidP="007C32C3">
      <w:r w:rsidRPr="00CE471C">
        <w:t xml:space="preserve">This document contains the requirements and functional design for a </w:t>
      </w:r>
      <w:r>
        <w:t xml:space="preserve">software </w:t>
      </w:r>
      <w:r w:rsidRPr="00CE471C">
        <w:t xml:space="preserve">kernel that computes the </w:t>
      </w:r>
      <w:r>
        <w:t>wave overtopping at dikes</w:t>
      </w:r>
      <w:r w:rsidRPr="00CE471C">
        <w:t>. This kernel will be referred to as the '</w:t>
      </w:r>
      <w:r>
        <w:t>overtopping</w:t>
      </w:r>
      <w:r w:rsidRPr="00CE471C">
        <w:t>' kernel. This kernel eventually forms a part of the WTI 2017 failure mechanism library.</w:t>
      </w:r>
    </w:p>
    <w:p w:rsidR="009E780C" w:rsidRPr="00B700BA" w:rsidRDefault="009E780C" w:rsidP="0087048A"/>
    <w:p w:rsidR="009E780C" w:rsidRPr="007C32C3" w:rsidRDefault="009E780C" w:rsidP="0087048A">
      <w:pPr>
        <w:pStyle w:val="Huisstijl-Kopje"/>
        <w:rPr>
          <w:noProof w:val="0"/>
          <w:lang w:val="nl-NL"/>
        </w:rPr>
      </w:pPr>
      <w:proofErr w:type="spellStart"/>
      <w:r w:rsidRPr="007C32C3">
        <w:rPr>
          <w:noProof w:val="0"/>
          <w:lang w:val="nl-NL"/>
        </w:rPr>
        <w:t>References</w:t>
      </w:r>
      <w:proofErr w:type="spellEnd"/>
    </w:p>
    <w:p w:rsidR="009E780C" w:rsidRPr="007C32C3" w:rsidRDefault="007C32C3" w:rsidP="0087048A">
      <w:pPr>
        <w:rPr>
          <w:lang w:val="nl-NL"/>
        </w:rPr>
      </w:pPr>
      <w:r w:rsidRPr="00CE471C">
        <w:rPr>
          <w:lang w:val="nl-NL"/>
        </w:rPr>
        <w:t>KPP 2015 WK07 Waterveiligheidsinstrumentarium - VTV Too</w:t>
      </w:r>
      <w:r>
        <w:rPr>
          <w:lang w:val="nl-NL"/>
        </w:rPr>
        <w:t>l</w:t>
      </w:r>
      <w:r w:rsidRPr="00CE471C">
        <w:rPr>
          <w:lang w:val="nl-NL"/>
        </w:rPr>
        <w:t>s.</w:t>
      </w:r>
    </w:p>
    <w:p w:rsidR="009E780C" w:rsidRPr="007C32C3" w:rsidRDefault="009E780C" w:rsidP="0087048A">
      <w:pPr>
        <w:rPr>
          <w:lang w:val="nl-NL"/>
        </w:rPr>
      </w:pPr>
    </w:p>
    <w:p w:rsidR="009E780C" w:rsidRPr="007C32C3" w:rsidRDefault="009E780C" w:rsidP="0087048A">
      <w:pPr>
        <w:rPr>
          <w:lang w:val="nl-NL"/>
        </w:rPr>
      </w:pPr>
    </w:p>
    <w:p w:rsidR="009E780C" w:rsidRPr="007C32C3" w:rsidRDefault="009E780C" w:rsidP="0087048A">
      <w:pPr>
        <w:rPr>
          <w:lang w:val="nl-NL"/>
        </w:rPr>
      </w:pPr>
    </w:p>
    <w:p w:rsidR="009E780C" w:rsidRPr="007C32C3" w:rsidRDefault="009E780C" w:rsidP="008704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9E780C" w:rsidTr="0087048A">
        <w:tc>
          <w:tcPr>
            <w:tcW w:w="737" w:type="dxa"/>
            <w:tcBorders>
              <w:top w:val="single" w:sz="4" w:space="0" w:color="auto"/>
              <w:left w:val="nil"/>
              <w:bottom w:val="single" w:sz="4" w:space="0" w:color="auto"/>
              <w:right w:val="nil"/>
            </w:tcBorders>
            <w:shd w:val="clear" w:color="auto" w:fill="D9D9D9"/>
          </w:tcPr>
          <w:p w:rsidR="009E780C" w:rsidRDefault="009E780C">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9E780C" w:rsidRDefault="009E780C">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rsidP="008704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r>
      <w:tr w:rsidR="009E780C" w:rsidTr="0087048A">
        <w:tc>
          <w:tcPr>
            <w:tcW w:w="737" w:type="dxa"/>
            <w:tcBorders>
              <w:top w:val="single" w:sz="4" w:space="0" w:color="auto"/>
              <w:left w:val="nil"/>
              <w:bottom w:val="single" w:sz="4" w:space="0" w:color="auto"/>
              <w:right w:val="nil"/>
            </w:tcBorders>
          </w:tcPr>
          <w:p w:rsidR="009E780C" w:rsidRDefault="007C32C3" w:rsidP="007C32C3">
            <w:pPr>
              <w:pStyle w:val="Huisstijl-TabelStatus"/>
            </w:pPr>
            <w:bookmarkStart w:id="14" w:name="bmVersie" w:colFirst="0" w:colLast="0"/>
            <w:bookmarkStart w:id="15" w:name="bmDatum" w:colFirst="1" w:colLast="1"/>
            <w:r>
              <w:t>1</w:t>
            </w:r>
            <w:r w:rsidR="0008482E">
              <w:t>.0</w:t>
            </w:r>
          </w:p>
        </w:tc>
        <w:tc>
          <w:tcPr>
            <w:tcW w:w="964" w:type="dxa"/>
            <w:tcBorders>
              <w:top w:val="single" w:sz="4" w:space="0" w:color="auto"/>
              <w:left w:val="nil"/>
              <w:bottom w:val="single" w:sz="4" w:space="0" w:color="auto"/>
              <w:right w:val="nil"/>
            </w:tcBorders>
          </w:tcPr>
          <w:p w:rsidR="009E780C" w:rsidRDefault="00B51853" w:rsidP="00535942">
            <w:pPr>
              <w:pStyle w:val="Huisstijl-TabelStatus"/>
            </w:pPr>
            <w:r>
              <w:t>2012</w:t>
            </w:r>
          </w:p>
        </w:tc>
        <w:tc>
          <w:tcPr>
            <w:tcW w:w="1531" w:type="dxa"/>
            <w:tcBorders>
              <w:top w:val="single" w:sz="4" w:space="0" w:color="auto"/>
              <w:left w:val="nil"/>
              <w:bottom w:val="single" w:sz="4" w:space="0" w:color="auto"/>
              <w:right w:val="nil"/>
            </w:tcBorders>
          </w:tcPr>
          <w:p w:rsidR="005E51E7" w:rsidRPr="00B651EE" w:rsidRDefault="005E51E7" w:rsidP="005E51E7">
            <w:pPr>
              <w:pStyle w:val="Huisstijl-TabelStatus"/>
              <w:rPr>
                <w:lang w:val="nl-NL"/>
              </w:rPr>
            </w:pPr>
            <w:r w:rsidRPr="00B651EE">
              <w:rPr>
                <w:lang w:val="nl-NL"/>
              </w:rPr>
              <w:t xml:space="preserve">B. </w:t>
            </w:r>
            <w:proofErr w:type="spellStart"/>
            <w:r w:rsidRPr="00B651EE">
              <w:rPr>
                <w:lang w:val="nl-NL"/>
              </w:rPr>
              <w:t>Kuijper</w:t>
            </w:r>
            <w:proofErr w:type="spellEnd"/>
          </w:p>
          <w:p w:rsidR="005E51E7" w:rsidRPr="00B651EE" w:rsidRDefault="005E51E7" w:rsidP="005E51E7">
            <w:pPr>
              <w:pStyle w:val="Huisstijl-TabelStatus"/>
              <w:rPr>
                <w:lang w:val="nl-NL"/>
              </w:rPr>
            </w:pPr>
            <w:r w:rsidRPr="00B651EE">
              <w:rPr>
                <w:lang w:val="nl-NL"/>
              </w:rPr>
              <w:t>M.T. Duits</w:t>
            </w:r>
          </w:p>
          <w:p w:rsidR="009E780C" w:rsidRPr="00B651EE" w:rsidRDefault="005E51E7" w:rsidP="005E51E7">
            <w:pPr>
              <w:pStyle w:val="Huisstijl-TabelStatus"/>
              <w:rPr>
                <w:lang w:val="nl-NL"/>
              </w:rPr>
            </w:pPr>
            <w:r w:rsidRPr="00B651EE">
              <w:rPr>
                <w:lang w:val="nl-NL"/>
              </w:rPr>
              <w:t>R.G. Kamp</w:t>
            </w:r>
          </w:p>
        </w:tc>
        <w:tc>
          <w:tcPr>
            <w:tcW w:w="680" w:type="dxa"/>
            <w:tcBorders>
              <w:top w:val="single" w:sz="4" w:space="0" w:color="auto"/>
              <w:left w:val="nil"/>
              <w:bottom w:val="single" w:sz="4" w:space="0" w:color="auto"/>
              <w:right w:val="nil"/>
            </w:tcBorders>
          </w:tcPr>
          <w:p w:rsidR="009E780C" w:rsidRPr="00B651EE" w:rsidRDefault="009E780C" w:rsidP="0087048A">
            <w:pPr>
              <w:pStyle w:val="Huisstijl-TabelStatus"/>
              <w:rPr>
                <w:lang w:val="nl-NL"/>
              </w:rPr>
            </w:pPr>
          </w:p>
        </w:tc>
        <w:tc>
          <w:tcPr>
            <w:tcW w:w="1531" w:type="dxa"/>
            <w:tcBorders>
              <w:top w:val="single" w:sz="4" w:space="0" w:color="auto"/>
              <w:left w:val="nil"/>
              <w:bottom w:val="single" w:sz="4" w:space="0" w:color="auto"/>
              <w:right w:val="nil"/>
            </w:tcBorders>
          </w:tcPr>
          <w:p w:rsidR="009E780C" w:rsidRDefault="007C32C3" w:rsidP="0087048A">
            <w:pPr>
              <w:pStyle w:val="Huisstijl-TabelStatus"/>
            </w:pPr>
            <w:r>
              <w:t>J.P. de Waal</w:t>
            </w: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c>
          <w:tcPr>
            <w:tcW w:w="1531" w:type="dxa"/>
            <w:tcBorders>
              <w:top w:val="single" w:sz="4" w:space="0" w:color="auto"/>
              <w:left w:val="nil"/>
              <w:bottom w:val="single" w:sz="4" w:space="0" w:color="auto"/>
              <w:right w:val="nil"/>
            </w:tcBorders>
          </w:tcPr>
          <w:p w:rsidR="009E780C" w:rsidRDefault="009E780C" w:rsidP="0087048A">
            <w:pPr>
              <w:pStyle w:val="Huisstijl-TabelStatus"/>
            </w:pP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r>
      <w:bookmarkEnd w:id="14"/>
      <w:bookmarkEnd w:id="15"/>
      <w:tr w:rsidR="007C32C3" w:rsidTr="0087048A">
        <w:tc>
          <w:tcPr>
            <w:tcW w:w="737" w:type="dxa"/>
            <w:tcBorders>
              <w:top w:val="single" w:sz="4" w:space="0" w:color="auto"/>
              <w:left w:val="nil"/>
              <w:bottom w:val="single" w:sz="4" w:space="0" w:color="auto"/>
              <w:right w:val="nil"/>
            </w:tcBorders>
          </w:tcPr>
          <w:p w:rsidR="007C32C3" w:rsidRDefault="007C32C3" w:rsidP="005E51E7">
            <w:pPr>
              <w:pStyle w:val="Huisstijl-TabelStatus"/>
            </w:pPr>
            <w:r>
              <w:t>2.0</w:t>
            </w:r>
          </w:p>
        </w:tc>
        <w:tc>
          <w:tcPr>
            <w:tcW w:w="964" w:type="dxa"/>
            <w:tcBorders>
              <w:top w:val="single" w:sz="4" w:space="0" w:color="auto"/>
              <w:left w:val="nil"/>
              <w:bottom w:val="single" w:sz="4" w:space="0" w:color="auto"/>
              <w:right w:val="nil"/>
            </w:tcBorders>
          </w:tcPr>
          <w:p w:rsidR="007C32C3" w:rsidRDefault="007C32C3" w:rsidP="005E51E7">
            <w:pPr>
              <w:pStyle w:val="Huisstijl-TabelStatus"/>
            </w:pPr>
            <w:proofErr w:type="spellStart"/>
            <w:r>
              <w:t>aug.</w:t>
            </w:r>
            <w:proofErr w:type="spellEnd"/>
            <w:r>
              <w:t xml:space="preserve"> 2015</w:t>
            </w: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J.P. de Waal</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P. van Steeg</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M. van Gent</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r>
      <w:tr w:rsidR="007C32C3" w:rsidTr="0087048A">
        <w:tc>
          <w:tcPr>
            <w:tcW w:w="737" w:type="dxa"/>
            <w:tcBorders>
              <w:top w:val="single" w:sz="4" w:space="0" w:color="auto"/>
              <w:left w:val="nil"/>
              <w:bottom w:val="single" w:sz="4" w:space="0" w:color="auto"/>
              <w:right w:val="nil"/>
            </w:tcBorders>
          </w:tcPr>
          <w:p w:rsidR="007C32C3" w:rsidRDefault="007C32C3" w:rsidP="0087048A">
            <w:pPr>
              <w:pStyle w:val="Huisstijl-TabelStatus"/>
            </w:pPr>
          </w:p>
        </w:tc>
        <w:tc>
          <w:tcPr>
            <w:tcW w:w="964"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r>
      <w:bookmarkEnd w:id="13"/>
    </w:tbl>
    <w:p w:rsidR="009E780C" w:rsidRPr="00EC6D83" w:rsidRDefault="009E780C" w:rsidP="0087048A"/>
    <w:tbl>
      <w:tblPr>
        <w:tblW w:w="8420" w:type="dxa"/>
        <w:tblLayout w:type="fixed"/>
        <w:tblCellMar>
          <w:left w:w="0" w:type="dxa"/>
          <w:right w:w="0" w:type="dxa"/>
        </w:tblCellMar>
        <w:tblLook w:val="0000" w:firstRow="0" w:lastRow="0" w:firstColumn="0" w:lastColumn="0" w:noHBand="0" w:noVBand="0"/>
      </w:tblPr>
      <w:tblGrid>
        <w:gridCol w:w="8420"/>
      </w:tblGrid>
      <w:tr w:rsidR="009E780C" w:rsidRPr="00EC6D83" w:rsidTr="0087048A">
        <w:tc>
          <w:tcPr>
            <w:tcW w:w="8420" w:type="dxa"/>
          </w:tcPr>
          <w:p w:rsidR="00B651EE" w:rsidRDefault="00B651EE" w:rsidP="00B651EE">
            <w:pPr>
              <w:pStyle w:val="Huisstijl-Kopje"/>
            </w:pPr>
            <w:bookmarkStart w:id="16" w:name="bmStatus" w:colFirst="0" w:colLast="0"/>
            <w:r>
              <w:t>State</w:t>
            </w:r>
          </w:p>
          <w:p w:rsidR="00B651EE" w:rsidRDefault="00B651EE" w:rsidP="00B651EE">
            <w:pPr>
              <w:pStyle w:val="Huisstijl-Gegeven"/>
            </w:pPr>
            <w:r>
              <w:t>draft</w:t>
            </w:r>
          </w:p>
          <w:p w:rsidR="009E780C" w:rsidRPr="00EC6D83" w:rsidRDefault="00B651EE" w:rsidP="00B651EE">
            <w:pPr>
              <w:pStyle w:val="Huisstijl-Gegeven"/>
            </w:pPr>
            <w:r>
              <w:t>This is a draft report, intended for discussion purposes only. No part of this report may be relied upon by either principals or third parties.</w:t>
            </w:r>
          </w:p>
        </w:tc>
      </w:tr>
      <w:bookmarkEnd w:id="16"/>
    </w:tbl>
    <w:p w:rsidR="009E780C" w:rsidRPr="00EC6D83" w:rsidRDefault="009E780C" w:rsidP="0087048A"/>
    <w:p w:rsidR="00A45B92" w:rsidRDefault="00A45B92" w:rsidP="00AA68D5"/>
    <w:p w:rsidR="00A2242F" w:rsidRDefault="00A2242F" w:rsidP="00AA68D5">
      <w:pPr>
        <w:sectPr w:rsidR="00A2242F" w:rsidSect="00B651EE">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9E780C" w:rsidRPr="00E025DD" w:rsidRDefault="009E780C" w:rsidP="0087048A">
      <w:pPr>
        <w:pStyle w:val="Huisstijl-TitelInhoud"/>
      </w:pPr>
      <w:bookmarkStart w:id="26" w:name="bmTOC"/>
      <w:bookmarkEnd w:id="26"/>
      <w:r w:rsidRPr="00E025DD">
        <w:lastRenderedPageBreak/>
        <w:t>Contents</w:t>
      </w:r>
    </w:p>
    <w:p w:rsidR="0010782A" w:rsidRDefault="009E780C">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10782A">
        <w:rPr>
          <w:noProof/>
        </w:rPr>
        <w:t>1</w:t>
      </w:r>
      <w:r w:rsidR="0010782A">
        <w:rPr>
          <w:rFonts w:asciiTheme="minorHAnsi" w:eastAsiaTheme="minorEastAsia" w:hAnsiTheme="minorHAnsi" w:cstheme="minorBidi"/>
          <w:b w:val="0"/>
          <w:noProof/>
          <w:sz w:val="22"/>
          <w:szCs w:val="22"/>
          <w:lang w:eastAsia="zh-CN"/>
        </w:rPr>
        <w:tab/>
      </w:r>
      <w:r w:rsidR="0010782A">
        <w:rPr>
          <w:noProof/>
        </w:rPr>
        <w:t>Introduction</w:t>
      </w:r>
      <w:r w:rsidR="0010782A">
        <w:rPr>
          <w:noProof/>
        </w:rPr>
        <w:tab/>
      </w:r>
      <w:r w:rsidR="0010782A">
        <w:rPr>
          <w:noProof/>
        </w:rPr>
        <w:fldChar w:fldCharType="begin"/>
      </w:r>
      <w:r w:rsidR="0010782A">
        <w:rPr>
          <w:noProof/>
        </w:rPr>
        <w:instrText xml:space="preserve"> PAGEREF _Toc428274676 \h </w:instrText>
      </w:r>
      <w:r w:rsidR="0010782A">
        <w:rPr>
          <w:noProof/>
        </w:rPr>
      </w:r>
      <w:r w:rsidR="0010782A">
        <w:rPr>
          <w:noProof/>
        </w:rPr>
        <w:fldChar w:fldCharType="separate"/>
      </w:r>
      <w:r w:rsidR="0010782A">
        <w:rPr>
          <w:noProof/>
        </w:rPr>
        <w:t>1</w:t>
      </w:r>
      <w:r w:rsidR="0010782A">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sidRPr="00803014">
        <w:rPr>
          <w:noProof/>
          <w:lang w:val="en-US"/>
        </w:rPr>
        <w:t>1.1</w:t>
      </w:r>
      <w:r>
        <w:rPr>
          <w:rFonts w:asciiTheme="minorHAnsi" w:eastAsiaTheme="minorEastAsia" w:hAnsiTheme="minorHAnsi" w:cstheme="minorBidi"/>
          <w:noProof/>
          <w:sz w:val="22"/>
          <w:szCs w:val="22"/>
          <w:lang w:eastAsia="zh-CN"/>
        </w:rPr>
        <w:tab/>
      </w:r>
      <w:r w:rsidRPr="00803014">
        <w:rPr>
          <w:noProof/>
          <w:lang w:val="en-US"/>
        </w:rPr>
        <w:t>About this document</w:t>
      </w:r>
      <w:r>
        <w:rPr>
          <w:noProof/>
        </w:rPr>
        <w:tab/>
      </w:r>
      <w:r>
        <w:rPr>
          <w:noProof/>
        </w:rPr>
        <w:fldChar w:fldCharType="begin"/>
      </w:r>
      <w:r>
        <w:rPr>
          <w:noProof/>
        </w:rPr>
        <w:instrText xml:space="preserve"> PAGEREF _Toc428274677 \h </w:instrText>
      </w:r>
      <w:r>
        <w:rPr>
          <w:noProof/>
        </w:rPr>
      </w:r>
      <w:r>
        <w:rPr>
          <w:noProof/>
        </w:rPr>
        <w:fldChar w:fldCharType="separate"/>
      </w:r>
      <w:r>
        <w:rPr>
          <w:noProof/>
        </w:rPr>
        <w:t>1</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sidRPr="00803014">
        <w:rPr>
          <w:noProof/>
          <w:lang w:val="en-US"/>
        </w:rPr>
        <w:t>1.1.1</w:t>
      </w:r>
      <w:r>
        <w:rPr>
          <w:rFonts w:asciiTheme="minorHAnsi" w:eastAsiaTheme="minorEastAsia" w:hAnsiTheme="minorHAnsi" w:cstheme="minorBidi"/>
          <w:noProof/>
          <w:sz w:val="22"/>
          <w:szCs w:val="22"/>
          <w:lang w:eastAsia="zh-CN"/>
        </w:rPr>
        <w:tab/>
      </w:r>
      <w:r w:rsidRPr="00803014">
        <w:rPr>
          <w:noProof/>
          <w:lang w:val="en-US"/>
        </w:rPr>
        <w:t>Purpose and scope of this document</w:t>
      </w:r>
      <w:r>
        <w:rPr>
          <w:noProof/>
        </w:rPr>
        <w:tab/>
      </w:r>
      <w:r>
        <w:rPr>
          <w:noProof/>
        </w:rPr>
        <w:fldChar w:fldCharType="begin"/>
      </w:r>
      <w:r>
        <w:rPr>
          <w:noProof/>
        </w:rPr>
        <w:instrText xml:space="preserve"> PAGEREF _Toc428274678 \h </w:instrText>
      </w:r>
      <w:r>
        <w:rPr>
          <w:noProof/>
        </w:rPr>
      </w:r>
      <w:r>
        <w:rPr>
          <w:noProof/>
        </w:rPr>
        <w:fldChar w:fldCharType="separate"/>
      </w:r>
      <w:r>
        <w:rPr>
          <w:noProof/>
        </w:rPr>
        <w:t>1</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1.1.2</w:t>
      </w:r>
      <w:r>
        <w:rPr>
          <w:rFonts w:asciiTheme="minorHAnsi" w:eastAsiaTheme="minorEastAsia" w:hAnsiTheme="minorHAnsi" w:cstheme="minorBidi"/>
          <w:noProof/>
          <w:sz w:val="22"/>
          <w:szCs w:val="22"/>
          <w:lang w:eastAsia="zh-CN"/>
        </w:rPr>
        <w:tab/>
      </w:r>
      <w:r>
        <w:rPr>
          <w:noProof/>
        </w:rPr>
        <w:t>The author(s)</w:t>
      </w:r>
      <w:r>
        <w:rPr>
          <w:noProof/>
        </w:rPr>
        <w:tab/>
      </w:r>
      <w:r>
        <w:rPr>
          <w:noProof/>
        </w:rPr>
        <w:fldChar w:fldCharType="begin"/>
      </w:r>
      <w:r>
        <w:rPr>
          <w:noProof/>
        </w:rPr>
        <w:instrText xml:space="preserve"> PAGEREF _Toc428274679 \h </w:instrText>
      </w:r>
      <w:r>
        <w:rPr>
          <w:noProof/>
        </w:rPr>
      </w:r>
      <w:r>
        <w:rPr>
          <w:noProof/>
        </w:rPr>
        <w:fldChar w:fldCharType="separate"/>
      </w:r>
      <w:r>
        <w:rPr>
          <w:noProof/>
        </w:rPr>
        <w:t>1</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1.1.3</w:t>
      </w:r>
      <w:r>
        <w:rPr>
          <w:rFonts w:asciiTheme="minorHAnsi" w:eastAsiaTheme="minorEastAsia" w:hAnsiTheme="minorHAnsi" w:cstheme="minorBidi"/>
          <w:noProof/>
          <w:sz w:val="22"/>
          <w:szCs w:val="22"/>
          <w:lang w:eastAsia="zh-CN"/>
        </w:rPr>
        <w:tab/>
      </w:r>
      <w:r>
        <w:rPr>
          <w:noProof/>
        </w:rPr>
        <w:t>Formula notation</w:t>
      </w:r>
      <w:r>
        <w:rPr>
          <w:noProof/>
        </w:rPr>
        <w:tab/>
      </w:r>
      <w:r>
        <w:rPr>
          <w:noProof/>
        </w:rPr>
        <w:fldChar w:fldCharType="begin"/>
      </w:r>
      <w:r>
        <w:rPr>
          <w:noProof/>
        </w:rPr>
        <w:instrText xml:space="preserve"> PAGEREF _Toc428274680 \h </w:instrText>
      </w:r>
      <w:r>
        <w:rPr>
          <w:noProof/>
        </w:rPr>
      </w:r>
      <w:r>
        <w:rPr>
          <w:noProof/>
        </w:rPr>
        <w:fldChar w:fldCharType="separate"/>
      </w:r>
      <w:r>
        <w:rPr>
          <w:noProof/>
        </w:rPr>
        <w:t>2</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sidRPr="00803014">
        <w:rPr>
          <w:noProof/>
          <w:lang w:val="en-US"/>
        </w:rPr>
        <w:t>1.2</w:t>
      </w:r>
      <w:r>
        <w:rPr>
          <w:rFonts w:asciiTheme="minorHAnsi" w:eastAsiaTheme="minorEastAsia" w:hAnsiTheme="minorHAnsi" w:cstheme="minorBidi"/>
          <w:noProof/>
          <w:sz w:val="22"/>
          <w:szCs w:val="22"/>
          <w:lang w:eastAsia="zh-CN"/>
        </w:rPr>
        <w:tab/>
      </w:r>
      <w:r w:rsidRPr="00803014">
        <w:rPr>
          <w:noProof/>
          <w:lang w:val="en-US"/>
        </w:rPr>
        <w:t>Other system documents</w:t>
      </w:r>
      <w:r>
        <w:rPr>
          <w:noProof/>
        </w:rPr>
        <w:tab/>
      </w:r>
      <w:r>
        <w:rPr>
          <w:noProof/>
        </w:rPr>
        <w:fldChar w:fldCharType="begin"/>
      </w:r>
      <w:r>
        <w:rPr>
          <w:noProof/>
        </w:rPr>
        <w:instrText xml:space="preserve"> PAGEREF _Toc428274681 \h </w:instrText>
      </w:r>
      <w:r>
        <w:rPr>
          <w:noProof/>
        </w:rPr>
      </w:r>
      <w:r>
        <w:rPr>
          <w:noProof/>
        </w:rPr>
        <w:fldChar w:fldCharType="separate"/>
      </w:r>
      <w:r>
        <w:rPr>
          <w:noProof/>
        </w:rPr>
        <w:t>2</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sidRPr="00803014">
        <w:rPr>
          <w:noProof/>
          <w:lang w:val="en-US"/>
        </w:rPr>
        <w:t>1.3</w:t>
      </w:r>
      <w:r>
        <w:rPr>
          <w:rFonts w:asciiTheme="minorHAnsi" w:eastAsiaTheme="minorEastAsia" w:hAnsiTheme="minorHAnsi" w:cstheme="minorBidi"/>
          <w:noProof/>
          <w:sz w:val="22"/>
          <w:szCs w:val="22"/>
          <w:lang w:eastAsia="zh-CN"/>
        </w:rPr>
        <w:tab/>
      </w:r>
      <w:r w:rsidRPr="00803014">
        <w:rPr>
          <w:noProof/>
          <w:lang w:val="en-US"/>
        </w:rPr>
        <w:t>Assumptions and constraints</w:t>
      </w:r>
      <w:r>
        <w:rPr>
          <w:noProof/>
        </w:rPr>
        <w:tab/>
      </w:r>
      <w:r>
        <w:rPr>
          <w:noProof/>
        </w:rPr>
        <w:fldChar w:fldCharType="begin"/>
      </w:r>
      <w:r>
        <w:rPr>
          <w:noProof/>
        </w:rPr>
        <w:instrText xml:space="preserve"> PAGEREF _Toc428274682 \h </w:instrText>
      </w:r>
      <w:r>
        <w:rPr>
          <w:noProof/>
        </w:rPr>
      </w:r>
      <w:r>
        <w:rPr>
          <w:noProof/>
        </w:rPr>
        <w:fldChar w:fldCharType="separate"/>
      </w:r>
      <w:r>
        <w:rPr>
          <w:noProof/>
        </w:rPr>
        <w:t>2</w:t>
      </w:r>
      <w:r>
        <w:rPr>
          <w:noProof/>
        </w:rPr>
        <w:fldChar w:fldCharType="end"/>
      </w:r>
    </w:p>
    <w:p w:rsidR="0010782A" w:rsidRDefault="0010782A">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Requirements</w:t>
      </w:r>
      <w:r>
        <w:rPr>
          <w:noProof/>
        </w:rPr>
        <w:tab/>
      </w:r>
      <w:r>
        <w:rPr>
          <w:noProof/>
        </w:rPr>
        <w:fldChar w:fldCharType="begin"/>
      </w:r>
      <w:r>
        <w:rPr>
          <w:noProof/>
        </w:rPr>
        <w:instrText xml:space="preserve"> PAGEREF _Toc428274683 \h </w:instrText>
      </w:r>
      <w:r>
        <w:rPr>
          <w:noProof/>
        </w:rPr>
      </w:r>
      <w:r>
        <w:rPr>
          <w:noProof/>
        </w:rPr>
        <w:fldChar w:fldCharType="separate"/>
      </w:r>
      <w:r>
        <w:rPr>
          <w:noProof/>
        </w:rPr>
        <w:t>5</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sidRPr="00803014">
        <w:rPr>
          <w:noProof/>
          <w:lang w:val="en-US"/>
        </w:rPr>
        <w:t>2.1</w:t>
      </w:r>
      <w:r>
        <w:rPr>
          <w:rFonts w:asciiTheme="minorHAnsi" w:eastAsiaTheme="minorEastAsia" w:hAnsiTheme="minorHAnsi" w:cstheme="minorBidi"/>
          <w:noProof/>
          <w:sz w:val="22"/>
          <w:szCs w:val="22"/>
          <w:lang w:eastAsia="zh-CN"/>
        </w:rPr>
        <w:tab/>
      </w:r>
      <w:r w:rsidRPr="00803014">
        <w:rPr>
          <w:noProof/>
          <w:lang w:val="en-US"/>
        </w:rPr>
        <w:t>Assumptions and constraints</w:t>
      </w:r>
      <w:r>
        <w:rPr>
          <w:noProof/>
        </w:rPr>
        <w:tab/>
      </w:r>
      <w:r>
        <w:rPr>
          <w:noProof/>
        </w:rPr>
        <w:fldChar w:fldCharType="begin"/>
      </w:r>
      <w:r>
        <w:rPr>
          <w:noProof/>
        </w:rPr>
        <w:instrText xml:space="preserve"> PAGEREF _Toc428274684 \h </w:instrText>
      </w:r>
      <w:r>
        <w:rPr>
          <w:noProof/>
        </w:rPr>
      </w:r>
      <w:r>
        <w:rPr>
          <w:noProof/>
        </w:rPr>
        <w:fldChar w:fldCharType="separate"/>
      </w:r>
      <w:r>
        <w:rPr>
          <w:noProof/>
        </w:rPr>
        <w:t>5</w:t>
      </w:r>
      <w:r>
        <w:rPr>
          <w:noProof/>
        </w:rPr>
        <w:fldChar w:fldCharType="end"/>
      </w:r>
    </w:p>
    <w:p w:rsidR="0010782A" w:rsidRDefault="0010782A">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General program structure</w:t>
      </w:r>
      <w:r>
        <w:rPr>
          <w:noProof/>
        </w:rPr>
        <w:tab/>
      </w:r>
      <w:r>
        <w:rPr>
          <w:noProof/>
        </w:rPr>
        <w:fldChar w:fldCharType="begin"/>
      </w:r>
      <w:r>
        <w:rPr>
          <w:noProof/>
        </w:rPr>
        <w:instrText xml:space="preserve"> PAGEREF _Toc428274685 \h </w:instrText>
      </w:r>
      <w:r>
        <w:rPr>
          <w:noProof/>
        </w:rPr>
      </w:r>
      <w:r>
        <w:rPr>
          <w:noProof/>
        </w:rPr>
        <w:fldChar w:fldCharType="separate"/>
      </w:r>
      <w:r>
        <w:rPr>
          <w:noProof/>
        </w:rPr>
        <w:t>7</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Input data</w:t>
      </w:r>
      <w:r>
        <w:rPr>
          <w:noProof/>
        </w:rPr>
        <w:tab/>
      </w:r>
      <w:r>
        <w:rPr>
          <w:noProof/>
        </w:rPr>
        <w:fldChar w:fldCharType="begin"/>
      </w:r>
      <w:r>
        <w:rPr>
          <w:noProof/>
        </w:rPr>
        <w:instrText xml:space="preserve"> PAGEREF _Toc428274686 \h </w:instrText>
      </w:r>
      <w:r>
        <w:rPr>
          <w:noProof/>
        </w:rPr>
      </w:r>
      <w:r>
        <w:rPr>
          <w:noProof/>
        </w:rPr>
        <w:fldChar w:fldCharType="separate"/>
      </w:r>
      <w:r>
        <w:rPr>
          <w:noProof/>
        </w:rPr>
        <w:t>7</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Output data</w:t>
      </w:r>
      <w:r>
        <w:rPr>
          <w:noProof/>
        </w:rPr>
        <w:tab/>
      </w:r>
      <w:r>
        <w:rPr>
          <w:noProof/>
        </w:rPr>
        <w:fldChar w:fldCharType="begin"/>
      </w:r>
      <w:r>
        <w:rPr>
          <w:noProof/>
        </w:rPr>
        <w:instrText xml:space="preserve"> PAGEREF _Toc428274687 \h </w:instrText>
      </w:r>
      <w:r>
        <w:rPr>
          <w:noProof/>
        </w:rPr>
      </w:r>
      <w:r>
        <w:rPr>
          <w:noProof/>
        </w:rPr>
        <w:fldChar w:fldCharType="separate"/>
      </w:r>
      <w:r>
        <w:rPr>
          <w:noProof/>
        </w:rPr>
        <w:t>7</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Program steps</w:t>
      </w:r>
      <w:r>
        <w:rPr>
          <w:noProof/>
        </w:rPr>
        <w:tab/>
      </w:r>
      <w:r>
        <w:rPr>
          <w:noProof/>
        </w:rPr>
        <w:fldChar w:fldCharType="begin"/>
      </w:r>
      <w:r>
        <w:rPr>
          <w:noProof/>
        </w:rPr>
        <w:instrText xml:space="preserve"> PAGEREF _Toc428274688 \h </w:instrText>
      </w:r>
      <w:r>
        <w:rPr>
          <w:noProof/>
        </w:rPr>
      </w:r>
      <w:r>
        <w:rPr>
          <w:noProof/>
        </w:rPr>
        <w:fldChar w:fldCharType="separate"/>
      </w:r>
      <w:r>
        <w:rPr>
          <w:noProof/>
        </w:rPr>
        <w:t>7</w:t>
      </w:r>
      <w:r>
        <w:rPr>
          <w:noProof/>
        </w:rPr>
        <w:fldChar w:fldCharType="end"/>
      </w:r>
    </w:p>
    <w:p w:rsidR="0010782A" w:rsidRDefault="0010782A">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Input parameters and cross section</w:t>
      </w:r>
      <w:r>
        <w:rPr>
          <w:noProof/>
        </w:rPr>
        <w:tab/>
      </w:r>
      <w:r>
        <w:rPr>
          <w:noProof/>
        </w:rPr>
        <w:fldChar w:fldCharType="begin"/>
      </w:r>
      <w:r>
        <w:rPr>
          <w:noProof/>
        </w:rPr>
        <w:instrText xml:space="preserve"> PAGEREF _Toc428274689 \h </w:instrText>
      </w:r>
      <w:r>
        <w:rPr>
          <w:noProof/>
        </w:rPr>
      </w:r>
      <w:r>
        <w:rPr>
          <w:noProof/>
        </w:rPr>
        <w:fldChar w:fldCharType="separate"/>
      </w:r>
      <w:r>
        <w:rPr>
          <w:noProof/>
        </w:rPr>
        <w:t>9</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_Toc428274690 \h </w:instrText>
      </w:r>
      <w:r>
        <w:rPr>
          <w:noProof/>
        </w:rPr>
      </w:r>
      <w:r>
        <w:rPr>
          <w:noProof/>
        </w:rPr>
        <w:fldChar w:fldCharType="separate"/>
      </w:r>
      <w:r>
        <w:rPr>
          <w:noProof/>
        </w:rPr>
        <w:t>9</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Load parameters: input and validation</w:t>
      </w:r>
      <w:r>
        <w:rPr>
          <w:noProof/>
        </w:rPr>
        <w:tab/>
      </w:r>
      <w:r>
        <w:rPr>
          <w:noProof/>
        </w:rPr>
        <w:fldChar w:fldCharType="begin"/>
      </w:r>
      <w:r>
        <w:rPr>
          <w:noProof/>
        </w:rPr>
        <w:instrText xml:space="preserve"> PAGEREF _Toc428274691 \h </w:instrText>
      </w:r>
      <w:r>
        <w:rPr>
          <w:noProof/>
        </w:rPr>
      </w:r>
      <w:r>
        <w:rPr>
          <w:noProof/>
        </w:rPr>
        <w:fldChar w:fldCharType="separate"/>
      </w:r>
      <w:r>
        <w:rPr>
          <w:noProof/>
        </w:rPr>
        <w:t>9</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Model factors: input and validation</w:t>
      </w:r>
      <w:r>
        <w:rPr>
          <w:noProof/>
        </w:rPr>
        <w:tab/>
      </w:r>
      <w:r>
        <w:rPr>
          <w:noProof/>
        </w:rPr>
        <w:fldChar w:fldCharType="begin"/>
      </w:r>
      <w:r>
        <w:rPr>
          <w:noProof/>
        </w:rPr>
        <w:instrText xml:space="preserve"> PAGEREF _Toc428274692 \h </w:instrText>
      </w:r>
      <w:r>
        <w:rPr>
          <w:noProof/>
        </w:rPr>
      </w:r>
      <w:r>
        <w:rPr>
          <w:noProof/>
        </w:rPr>
        <w:fldChar w:fldCharType="separate"/>
      </w:r>
      <w:r>
        <w:rPr>
          <w:noProof/>
        </w:rPr>
        <w:t>9</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Cross section data: input and validation</w:t>
      </w:r>
      <w:r>
        <w:rPr>
          <w:noProof/>
        </w:rPr>
        <w:tab/>
      </w:r>
      <w:r>
        <w:rPr>
          <w:noProof/>
        </w:rPr>
        <w:fldChar w:fldCharType="begin"/>
      </w:r>
      <w:r>
        <w:rPr>
          <w:noProof/>
        </w:rPr>
        <w:instrText xml:space="preserve"> PAGEREF _Toc428274693 \h </w:instrText>
      </w:r>
      <w:r>
        <w:rPr>
          <w:noProof/>
        </w:rPr>
      </w:r>
      <w:r>
        <w:rPr>
          <w:noProof/>
        </w:rPr>
        <w:fldChar w:fldCharType="separate"/>
      </w:r>
      <w:r>
        <w:rPr>
          <w:noProof/>
        </w:rPr>
        <w:t>10</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4.5</w:t>
      </w:r>
      <w:r>
        <w:rPr>
          <w:rFonts w:asciiTheme="minorHAnsi" w:eastAsiaTheme="minorEastAsia" w:hAnsiTheme="minorHAnsi" w:cstheme="minorBidi"/>
          <w:noProof/>
          <w:sz w:val="22"/>
          <w:szCs w:val="22"/>
          <w:lang w:eastAsia="zh-CN"/>
        </w:rPr>
        <w:tab/>
      </w:r>
      <w:r>
        <w:rPr>
          <w:noProof/>
        </w:rPr>
        <w:t>Load parameters: adjustments and derivatives</w:t>
      </w:r>
      <w:r>
        <w:rPr>
          <w:noProof/>
        </w:rPr>
        <w:tab/>
      </w:r>
      <w:r>
        <w:rPr>
          <w:noProof/>
        </w:rPr>
        <w:fldChar w:fldCharType="begin"/>
      </w:r>
      <w:r>
        <w:rPr>
          <w:noProof/>
        </w:rPr>
        <w:instrText xml:space="preserve"> PAGEREF _Toc428274694 \h </w:instrText>
      </w:r>
      <w:r>
        <w:rPr>
          <w:noProof/>
        </w:rPr>
      </w:r>
      <w:r>
        <w:rPr>
          <w:noProof/>
        </w:rPr>
        <w:fldChar w:fldCharType="separate"/>
      </w:r>
      <w:r>
        <w:rPr>
          <w:noProof/>
        </w:rPr>
        <w:t>11</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4.5.1</w:t>
      </w:r>
      <w:r>
        <w:rPr>
          <w:rFonts w:asciiTheme="minorHAnsi" w:eastAsiaTheme="minorEastAsia" w:hAnsiTheme="minorHAnsi" w:cstheme="minorBidi"/>
          <w:noProof/>
          <w:sz w:val="22"/>
          <w:szCs w:val="22"/>
          <w:lang w:eastAsia="zh-CN"/>
        </w:rPr>
        <w:tab/>
      </w:r>
      <w:r>
        <w:rPr>
          <w:noProof/>
        </w:rPr>
        <w:t>Adjustment to the water level in case of overflow</w:t>
      </w:r>
      <w:r>
        <w:rPr>
          <w:noProof/>
        </w:rPr>
        <w:tab/>
      </w:r>
      <w:r>
        <w:rPr>
          <w:noProof/>
        </w:rPr>
        <w:fldChar w:fldCharType="begin"/>
      </w:r>
      <w:r>
        <w:rPr>
          <w:noProof/>
        </w:rPr>
        <w:instrText xml:space="preserve"> PAGEREF _Toc428274695 \h </w:instrText>
      </w:r>
      <w:r>
        <w:rPr>
          <w:noProof/>
        </w:rPr>
      </w:r>
      <w:r>
        <w:rPr>
          <w:noProof/>
        </w:rPr>
        <w:fldChar w:fldCharType="separate"/>
      </w:r>
      <w:r>
        <w:rPr>
          <w:noProof/>
        </w:rPr>
        <w:t>11</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4.5.2</w:t>
      </w:r>
      <w:r>
        <w:rPr>
          <w:rFonts w:asciiTheme="minorHAnsi" w:eastAsiaTheme="minorEastAsia" w:hAnsiTheme="minorHAnsi" w:cstheme="minorBidi"/>
          <w:noProof/>
          <w:sz w:val="22"/>
          <w:szCs w:val="22"/>
          <w:lang w:eastAsia="zh-CN"/>
        </w:rPr>
        <w:tab/>
      </w:r>
      <w:r>
        <w:rPr>
          <w:noProof/>
        </w:rPr>
        <w:t>Adjustment to the wave conditions in case of shallow water</w:t>
      </w:r>
      <w:r>
        <w:rPr>
          <w:noProof/>
        </w:rPr>
        <w:tab/>
      </w:r>
      <w:r>
        <w:rPr>
          <w:noProof/>
        </w:rPr>
        <w:fldChar w:fldCharType="begin"/>
      </w:r>
      <w:r>
        <w:rPr>
          <w:noProof/>
        </w:rPr>
        <w:instrText xml:space="preserve"> PAGEREF _Toc428274696 \h </w:instrText>
      </w:r>
      <w:r>
        <w:rPr>
          <w:noProof/>
        </w:rPr>
      </w:r>
      <w:r>
        <w:rPr>
          <w:noProof/>
        </w:rPr>
        <w:fldChar w:fldCharType="separate"/>
      </w:r>
      <w:r>
        <w:rPr>
          <w:noProof/>
        </w:rPr>
        <w:t>11</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4.5.3</w:t>
      </w:r>
      <w:r>
        <w:rPr>
          <w:rFonts w:asciiTheme="minorHAnsi" w:eastAsiaTheme="minorEastAsia" w:hAnsiTheme="minorHAnsi" w:cstheme="minorBidi"/>
          <w:noProof/>
          <w:sz w:val="22"/>
          <w:szCs w:val="22"/>
          <w:lang w:eastAsia="zh-CN"/>
        </w:rPr>
        <w:tab/>
      </w:r>
      <w:r>
        <w:rPr>
          <w:noProof/>
        </w:rPr>
        <w:t>Calculate the wave length</w:t>
      </w:r>
      <w:r>
        <w:rPr>
          <w:noProof/>
        </w:rPr>
        <w:tab/>
      </w:r>
      <w:r>
        <w:rPr>
          <w:noProof/>
        </w:rPr>
        <w:fldChar w:fldCharType="begin"/>
      </w:r>
      <w:r>
        <w:rPr>
          <w:noProof/>
        </w:rPr>
        <w:instrText xml:space="preserve"> PAGEREF _Toc428274697 \h </w:instrText>
      </w:r>
      <w:r>
        <w:rPr>
          <w:noProof/>
        </w:rPr>
      </w:r>
      <w:r>
        <w:rPr>
          <w:noProof/>
        </w:rPr>
        <w:fldChar w:fldCharType="separate"/>
      </w:r>
      <w:r>
        <w:rPr>
          <w:noProof/>
        </w:rPr>
        <w:t>11</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4.5.4</w:t>
      </w:r>
      <w:r>
        <w:rPr>
          <w:rFonts w:asciiTheme="minorHAnsi" w:eastAsiaTheme="minorEastAsia" w:hAnsiTheme="minorHAnsi" w:cstheme="minorBidi"/>
          <w:noProof/>
          <w:sz w:val="22"/>
          <w:szCs w:val="22"/>
          <w:lang w:eastAsia="zh-CN"/>
        </w:rPr>
        <w:tab/>
      </w:r>
      <w:r>
        <w:rPr>
          <w:noProof/>
        </w:rPr>
        <w:t>Calculate the wave steepness</w:t>
      </w:r>
      <w:r>
        <w:rPr>
          <w:noProof/>
        </w:rPr>
        <w:tab/>
      </w:r>
      <w:r>
        <w:rPr>
          <w:noProof/>
        </w:rPr>
        <w:fldChar w:fldCharType="begin"/>
      </w:r>
      <w:r>
        <w:rPr>
          <w:noProof/>
        </w:rPr>
        <w:instrText xml:space="preserve"> PAGEREF _Toc428274698 \h </w:instrText>
      </w:r>
      <w:r>
        <w:rPr>
          <w:noProof/>
        </w:rPr>
      </w:r>
      <w:r>
        <w:rPr>
          <w:noProof/>
        </w:rPr>
        <w:fldChar w:fldCharType="separate"/>
      </w:r>
      <w:r>
        <w:rPr>
          <w:noProof/>
        </w:rPr>
        <w:t>11</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4.6</w:t>
      </w:r>
      <w:r>
        <w:rPr>
          <w:rFonts w:asciiTheme="minorHAnsi" w:eastAsiaTheme="minorEastAsia" w:hAnsiTheme="minorHAnsi" w:cstheme="minorBidi"/>
          <w:noProof/>
          <w:sz w:val="22"/>
          <w:szCs w:val="22"/>
          <w:lang w:eastAsia="zh-CN"/>
        </w:rPr>
        <w:tab/>
      </w:r>
      <w:r>
        <w:rPr>
          <w:noProof/>
        </w:rPr>
        <w:t>Cross section manipulations</w:t>
      </w:r>
      <w:r>
        <w:rPr>
          <w:noProof/>
        </w:rPr>
        <w:tab/>
      </w:r>
      <w:r>
        <w:rPr>
          <w:noProof/>
        </w:rPr>
        <w:fldChar w:fldCharType="begin"/>
      </w:r>
      <w:r>
        <w:rPr>
          <w:noProof/>
        </w:rPr>
        <w:instrText xml:space="preserve"> PAGEREF _Toc428274699 \h </w:instrText>
      </w:r>
      <w:r>
        <w:rPr>
          <w:noProof/>
        </w:rPr>
      </w:r>
      <w:r>
        <w:rPr>
          <w:noProof/>
        </w:rPr>
        <w:fldChar w:fldCharType="separate"/>
      </w:r>
      <w:r>
        <w:rPr>
          <w:noProof/>
        </w:rPr>
        <w:t>12</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4.6.1</w:t>
      </w:r>
      <w:r>
        <w:rPr>
          <w:rFonts w:asciiTheme="minorHAnsi" w:eastAsiaTheme="minorEastAsia" w:hAnsiTheme="minorHAnsi" w:cstheme="minorBidi"/>
          <w:noProof/>
          <w:sz w:val="22"/>
          <w:szCs w:val="22"/>
          <w:lang w:eastAsia="zh-CN"/>
        </w:rPr>
        <w:tab/>
      </w:r>
      <w:r>
        <w:rPr>
          <w:noProof/>
        </w:rPr>
        <w:t>Force a specified crest level</w:t>
      </w:r>
      <w:r>
        <w:rPr>
          <w:noProof/>
        </w:rPr>
        <w:tab/>
      </w:r>
      <w:r>
        <w:rPr>
          <w:noProof/>
        </w:rPr>
        <w:fldChar w:fldCharType="begin"/>
      </w:r>
      <w:r>
        <w:rPr>
          <w:noProof/>
        </w:rPr>
        <w:instrText xml:space="preserve"> PAGEREF _Toc428274700 \h </w:instrText>
      </w:r>
      <w:r>
        <w:rPr>
          <w:noProof/>
        </w:rPr>
      </w:r>
      <w:r>
        <w:rPr>
          <w:noProof/>
        </w:rPr>
        <w:fldChar w:fldCharType="separate"/>
      </w:r>
      <w:r>
        <w:rPr>
          <w:noProof/>
        </w:rPr>
        <w:t>12</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4.6.2</w:t>
      </w:r>
      <w:r>
        <w:rPr>
          <w:rFonts w:asciiTheme="minorHAnsi" w:eastAsiaTheme="minorEastAsia" w:hAnsiTheme="minorHAnsi" w:cstheme="minorBidi"/>
          <w:noProof/>
          <w:sz w:val="22"/>
          <w:szCs w:val="22"/>
          <w:lang w:eastAsia="zh-CN"/>
        </w:rPr>
        <w:tab/>
      </w:r>
      <w:r>
        <w:rPr>
          <w:noProof/>
        </w:rPr>
        <w:t>Merge two sequential berms</w:t>
      </w:r>
      <w:r>
        <w:rPr>
          <w:noProof/>
        </w:rPr>
        <w:tab/>
      </w:r>
      <w:r>
        <w:rPr>
          <w:noProof/>
        </w:rPr>
        <w:fldChar w:fldCharType="begin"/>
      </w:r>
      <w:r>
        <w:rPr>
          <w:noProof/>
        </w:rPr>
        <w:instrText xml:space="preserve"> PAGEREF _Toc428274701 \h </w:instrText>
      </w:r>
      <w:r>
        <w:rPr>
          <w:noProof/>
        </w:rPr>
      </w:r>
      <w:r>
        <w:rPr>
          <w:noProof/>
        </w:rPr>
        <w:fldChar w:fldCharType="separate"/>
      </w:r>
      <w:r>
        <w:rPr>
          <w:noProof/>
        </w:rPr>
        <w:t>12</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4.6.3</w:t>
      </w:r>
      <w:r>
        <w:rPr>
          <w:rFonts w:asciiTheme="minorHAnsi" w:eastAsiaTheme="minorEastAsia" w:hAnsiTheme="minorHAnsi" w:cstheme="minorBidi"/>
          <w:noProof/>
          <w:sz w:val="22"/>
          <w:szCs w:val="22"/>
          <w:lang w:eastAsia="zh-CN"/>
        </w:rPr>
        <w:tab/>
      </w:r>
      <w:r>
        <w:rPr>
          <w:noProof/>
        </w:rPr>
        <w:t>Split cross section for at least one wide berm</w:t>
      </w:r>
      <w:r>
        <w:rPr>
          <w:noProof/>
        </w:rPr>
        <w:tab/>
      </w:r>
      <w:r>
        <w:rPr>
          <w:noProof/>
        </w:rPr>
        <w:fldChar w:fldCharType="begin"/>
      </w:r>
      <w:r>
        <w:rPr>
          <w:noProof/>
        </w:rPr>
        <w:instrText xml:space="preserve"> PAGEREF _Toc428274702 \h </w:instrText>
      </w:r>
      <w:r>
        <w:rPr>
          <w:noProof/>
        </w:rPr>
      </w:r>
      <w:r>
        <w:rPr>
          <w:noProof/>
        </w:rPr>
        <w:fldChar w:fldCharType="separate"/>
      </w:r>
      <w:r>
        <w:rPr>
          <w:noProof/>
        </w:rPr>
        <w:t>13</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4.6.4</w:t>
      </w:r>
      <w:r>
        <w:rPr>
          <w:rFonts w:asciiTheme="minorHAnsi" w:eastAsiaTheme="minorEastAsia" w:hAnsiTheme="minorHAnsi" w:cstheme="minorBidi"/>
          <w:noProof/>
          <w:sz w:val="22"/>
          <w:szCs w:val="22"/>
          <w:lang w:eastAsia="zh-CN"/>
        </w:rPr>
        <w:tab/>
      </w:r>
      <w:r>
        <w:rPr>
          <w:noProof/>
        </w:rPr>
        <w:t>Force horizontal berms</w:t>
      </w:r>
      <w:r>
        <w:rPr>
          <w:noProof/>
        </w:rPr>
        <w:tab/>
      </w:r>
      <w:r>
        <w:rPr>
          <w:noProof/>
        </w:rPr>
        <w:fldChar w:fldCharType="begin"/>
      </w:r>
      <w:r>
        <w:rPr>
          <w:noProof/>
        </w:rPr>
        <w:instrText xml:space="preserve"> PAGEREF _Toc428274703 \h </w:instrText>
      </w:r>
      <w:r>
        <w:rPr>
          <w:noProof/>
        </w:rPr>
      </w:r>
      <w:r>
        <w:rPr>
          <w:noProof/>
        </w:rPr>
        <w:fldChar w:fldCharType="separate"/>
      </w:r>
      <w:r>
        <w:rPr>
          <w:noProof/>
        </w:rPr>
        <w:t>14</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4.6.5</w:t>
      </w:r>
      <w:r>
        <w:rPr>
          <w:rFonts w:asciiTheme="minorHAnsi" w:eastAsiaTheme="minorEastAsia" w:hAnsiTheme="minorHAnsi" w:cstheme="minorBidi"/>
          <w:noProof/>
          <w:sz w:val="22"/>
          <w:szCs w:val="22"/>
          <w:lang w:eastAsia="zh-CN"/>
        </w:rPr>
        <w:tab/>
      </w:r>
      <w:r>
        <w:rPr>
          <w:noProof/>
        </w:rPr>
        <w:t>Remove a horizontal berm</w:t>
      </w:r>
      <w:r>
        <w:rPr>
          <w:noProof/>
        </w:rPr>
        <w:tab/>
      </w:r>
      <w:r>
        <w:rPr>
          <w:noProof/>
        </w:rPr>
        <w:fldChar w:fldCharType="begin"/>
      </w:r>
      <w:r>
        <w:rPr>
          <w:noProof/>
        </w:rPr>
        <w:instrText xml:space="preserve"> PAGEREF _Toc428274704 \h </w:instrText>
      </w:r>
      <w:r>
        <w:rPr>
          <w:noProof/>
        </w:rPr>
      </w:r>
      <w:r>
        <w:rPr>
          <w:noProof/>
        </w:rPr>
        <w:fldChar w:fldCharType="separate"/>
      </w:r>
      <w:r>
        <w:rPr>
          <w:noProof/>
        </w:rPr>
        <w:t>16</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4.7</w:t>
      </w:r>
      <w:r>
        <w:rPr>
          <w:rFonts w:asciiTheme="minorHAnsi" w:eastAsiaTheme="minorEastAsia" w:hAnsiTheme="minorHAnsi" w:cstheme="minorBidi"/>
          <w:noProof/>
          <w:sz w:val="22"/>
          <w:szCs w:val="22"/>
          <w:lang w:eastAsia="zh-CN"/>
        </w:rPr>
        <w:tab/>
      </w:r>
      <w:r>
        <w:rPr>
          <w:noProof/>
        </w:rPr>
        <w:t>Calculate influence factors angle of wave attack</w:t>
      </w:r>
      <w:r>
        <w:rPr>
          <w:noProof/>
        </w:rPr>
        <w:tab/>
      </w:r>
      <w:r>
        <w:rPr>
          <w:noProof/>
        </w:rPr>
        <w:fldChar w:fldCharType="begin"/>
      </w:r>
      <w:r>
        <w:rPr>
          <w:noProof/>
        </w:rPr>
        <w:instrText xml:space="preserve"> PAGEREF _Toc428274705 \h </w:instrText>
      </w:r>
      <w:r>
        <w:rPr>
          <w:noProof/>
        </w:rPr>
      </w:r>
      <w:r>
        <w:rPr>
          <w:noProof/>
        </w:rPr>
        <w:fldChar w:fldCharType="separate"/>
      </w:r>
      <w:r>
        <w:rPr>
          <w:noProof/>
        </w:rPr>
        <w:t>16</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4.8</w:t>
      </w:r>
      <w:r>
        <w:rPr>
          <w:rFonts w:asciiTheme="minorHAnsi" w:eastAsiaTheme="minorEastAsia" w:hAnsiTheme="minorHAnsi" w:cstheme="minorBidi"/>
          <w:noProof/>
          <w:sz w:val="22"/>
          <w:szCs w:val="22"/>
          <w:lang w:eastAsia="zh-CN"/>
        </w:rPr>
        <w:tab/>
      </w:r>
      <w:r>
        <w:rPr>
          <w:noProof/>
        </w:rPr>
        <w:t>Combine computation results for cross sections</w:t>
      </w:r>
      <w:r>
        <w:rPr>
          <w:noProof/>
        </w:rPr>
        <w:tab/>
      </w:r>
      <w:r>
        <w:rPr>
          <w:noProof/>
        </w:rPr>
        <w:fldChar w:fldCharType="begin"/>
      </w:r>
      <w:r>
        <w:rPr>
          <w:noProof/>
        </w:rPr>
        <w:instrText xml:space="preserve"> PAGEREF _Toc428274706 \h </w:instrText>
      </w:r>
      <w:r>
        <w:rPr>
          <w:noProof/>
        </w:rPr>
      </w:r>
      <w:r>
        <w:rPr>
          <w:noProof/>
        </w:rPr>
        <w:fldChar w:fldCharType="separate"/>
      </w:r>
      <w:r>
        <w:rPr>
          <w:noProof/>
        </w:rPr>
        <w:t>17</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4.9</w:t>
      </w:r>
      <w:r>
        <w:rPr>
          <w:rFonts w:asciiTheme="minorHAnsi" w:eastAsiaTheme="minorEastAsia" w:hAnsiTheme="minorHAnsi" w:cstheme="minorBidi"/>
          <w:noProof/>
          <w:sz w:val="22"/>
          <w:szCs w:val="22"/>
          <w:lang w:eastAsia="zh-CN"/>
        </w:rPr>
        <w:tab/>
      </w:r>
      <w:r>
        <w:rPr>
          <w:noProof/>
        </w:rPr>
        <w:t>Calculate limit state function wave overtopping discharge</w:t>
      </w:r>
      <w:r>
        <w:rPr>
          <w:noProof/>
        </w:rPr>
        <w:tab/>
      </w:r>
      <w:r>
        <w:rPr>
          <w:noProof/>
        </w:rPr>
        <w:fldChar w:fldCharType="begin"/>
      </w:r>
      <w:r>
        <w:rPr>
          <w:noProof/>
        </w:rPr>
        <w:instrText xml:space="preserve"> PAGEREF _Toc428274707 \h </w:instrText>
      </w:r>
      <w:r>
        <w:rPr>
          <w:noProof/>
        </w:rPr>
      </w:r>
      <w:r>
        <w:rPr>
          <w:noProof/>
        </w:rPr>
        <w:fldChar w:fldCharType="separate"/>
      </w:r>
      <w:r>
        <w:rPr>
          <w:noProof/>
        </w:rPr>
        <w:t>18</w:t>
      </w:r>
      <w:r>
        <w:rPr>
          <w:noProof/>
        </w:rPr>
        <w:fldChar w:fldCharType="end"/>
      </w:r>
    </w:p>
    <w:p w:rsidR="0010782A" w:rsidRDefault="0010782A">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Computation method</w:t>
      </w:r>
      <w:r>
        <w:rPr>
          <w:noProof/>
        </w:rPr>
        <w:tab/>
      </w:r>
      <w:r>
        <w:rPr>
          <w:noProof/>
        </w:rPr>
        <w:fldChar w:fldCharType="begin"/>
      </w:r>
      <w:r>
        <w:rPr>
          <w:noProof/>
        </w:rPr>
        <w:instrText xml:space="preserve"> PAGEREF _Toc428274708 \h </w:instrText>
      </w:r>
      <w:r>
        <w:rPr>
          <w:noProof/>
        </w:rPr>
      </w:r>
      <w:r>
        <w:rPr>
          <w:noProof/>
        </w:rPr>
        <w:fldChar w:fldCharType="separate"/>
      </w:r>
      <w:r>
        <w:rPr>
          <w:noProof/>
        </w:rPr>
        <w:t>19</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_Toc428274709 \h </w:instrText>
      </w:r>
      <w:r>
        <w:rPr>
          <w:noProof/>
        </w:rPr>
      </w:r>
      <w:r>
        <w:rPr>
          <w:noProof/>
        </w:rPr>
        <w:fldChar w:fldCharType="separate"/>
      </w:r>
      <w:r>
        <w:rPr>
          <w:noProof/>
        </w:rPr>
        <w:t>19</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Calculation steps</w:t>
      </w:r>
      <w:r>
        <w:rPr>
          <w:noProof/>
        </w:rPr>
        <w:tab/>
      </w:r>
      <w:r>
        <w:rPr>
          <w:noProof/>
        </w:rPr>
        <w:fldChar w:fldCharType="begin"/>
      </w:r>
      <w:r>
        <w:rPr>
          <w:noProof/>
        </w:rPr>
        <w:instrText xml:space="preserve"> PAGEREF _Toc428274710 \h </w:instrText>
      </w:r>
      <w:r>
        <w:rPr>
          <w:noProof/>
        </w:rPr>
      </w:r>
      <w:r>
        <w:rPr>
          <w:noProof/>
        </w:rPr>
        <w:fldChar w:fldCharType="separate"/>
      </w:r>
      <w:r>
        <w:rPr>
          <w:noProof/>
        </w:rPr>
        <w:t>19</w:t>
      </w:r>
      <w:r>
        <w:rPr>
          <w:noProof/>
        </w:rPr>
        <w:fldChar w:fldCharType="end"/>
      </w:r>
    </w:p>
    <w:p w:rsidR="0010782A" w:rsidRDefault="0010782A">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Detailed functions</w:t>
      </w:r>
      <w:r>
        <w:rPr>
          <w:noProof/>
        </w:rPr>
        <w:tab/>
      </w:r>
      <w:r>
        <w:rPr>
          <w:noProof/>
        </w:rPr>
        <w:fldChar w:fldCharType="begin"/>
      </w:r>
      <w:r>
        <w:rPr>
          <w:noProof/>
        </w:rPr>
        <w:instrText xml:space="preserve"> PAGEREF _Toc428274711 \h </w:instrText>
      </w:r>
      <w:r>
        <w:rPr>
          <w:noProof/>
        </w:rPr>
      </w:r>
      <w:r>
        <w:rPr>
          <w:noProof/>
        </w:rPr>
        <w:fldChar w:fldCharType="separate"/>
      </w:r>
      <w:r>
        <w:rPr>
          <w:noProof/>
        </w:rPr>
        <w:t>19</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5.3.1</w:t>
      </w:r>
      <w:r>
        <w:rPr>
          <w:rFonts w:asciiTheme="minorHAnsi" w:eastAsiaTheme="minorEastAsia" w:hAnsiTheme="minorHAnsi" w:cstheme="minorBidi"/>
          <w:noProof/>
          <w:sz w:val="22"/>
          <w:szCs w:val="22"/>
          <w:lang w:eastAsia="zh-CN"/>
        </w:rPr>
        <w:tab/>
      </w:r>
      <w:r>
        <w:rPr>
          <w:noProof/>
        </w:rPr>
        <w:t>Calculate representative slope angle</w:t>
      </w:r>
      <w:r>
        <w:rPr>
          <w:noProof/>
        </w:rPr>
        <w:tab/>
      </w:r>
      <w:r>
        <w:rPr>
          <w:noProof/>
        </w:rPr>
        <w:fldChar w:fldCharType="begin"/>
      </w:r>
      <w:r>
        <w:rPr>
          <w:noProof/>
        </w:rPr>
        <w:instrText xml:space="preserve"> PAGEREF _Toc428274712 \h </w:instrText>
      </w:r>
      <w:r>
        <w:rPr>
          <w:noProof/>
        </w:rPr>
      </w:r>
      <w:r>
        <w:rPr>
          <w:noProof/>
        </w:rPr>
        <w:fldChar w:fldCharType="separate"/>
      </w:r>
      <w:r>
        <w:rPr>
          <w:noProof/>
        </w:rPr>
        <w:t>19</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5.3.2</w:t>
      </w:r>
      <w:r>
        <w:rPr>
          <w:rFonts w:asciiTheme="minorHAnsi" w:eastAsiaTheme="minorEastAsia" w:hAnsiTheme="minorHAnsi" w:cstheme="minorBidi"/>
          <w:noProof/>
          <w:sz w:val="22"/>
          <w:szCs w:val="22"/>
          <w:lang w:eastAsia="zh-CN"/>
        </w:rPr>
        <w:tab/>
      </w:r>
      <w:r>
        <w:rPr>
          <w:noProof/>
        </w:rPr>
        <w:t>Calculate 2% wave run-up</w:t>
      </w:r>
      <w:r>
        <w:rPr>
          <w:noProof/>
        </w:rPr>
        <w:tab/>
      </w:r>
      <w:r>
        <w:rPr>
          <w:noProof/>
        </w:rPr>
        <w:fldChar w:fldCharType="begin"/>
      </w:r>
      <w:r>
        <w:rPr>
          <w:noProof/>
        </w:rPr>
        <w:instrText xml:space="preserve"> PAGEREF _Toc428274713 \h </w:instrText>
      </w:r>
      <w:r>
        <w:rPr>
          <w:noProof/>
        </w:rPr>
      </w:r>
      <w:r>
        <w:rPr>
          <w:noProof/>
        </w:rPr>
        <w:fldChar w:fldCharType="separate"/>
      </w:r>
      <w:r>
        <w:rPr>
          <w:noProof/>
        </w:rPr>
        <w:t>20</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5.3.3</w:t>
      </w:r>
      <w:r>
        <w:rPr>
          <w:rFonts w:asciiTheme="minorHAnsi" w:eastAsiaTheme="minorEastAsia" w:hAnsiTheme="minorHAnsi" w:cstheme="minorBidi"/>
          <w:noProof/>
          <w:sz w:val="22"/>
          <w:szCs w:val="22"/>
          <w:lang w:eastAsia="zh-CN"/>
        </w:rPr>
        <w:tab/>
      </w:r>
      <w:r>
        <w:rPr>
          <w:noProof/>
        </w:rPr>
        <w:t>Calculate intersection point breaking and non-breaking waves</w:t>
      </w:r>
      <w:r>
        <w:rPr>
          <w:noProof/>
        </w:rPr>
        <w:tab/>
      </w:r>
      <w:r>
        <w:rPr>
          <w:noProof/>
        </w:rPr>
        <w:fldChar w:fldCharType="begin"/>
      </w:r>
      <w:r>
        <w:rPr>
          <w:noProof/>
        </w:rPr>
        <w:instrText xml:space="preserve"> PAGEREF _Toc428274714 \h </w:instrText>
      </w:r>
      <w:r>
        <w:rPr>
          <w:noProof/>
        </w:rPr>
      </w:r>
      <w:r>
        <w:rPr>
          <w:noProof/>
        </w:rPr>
        <w:fldChar w:fldCharType="separate"/>
      </w:r>
      <w:r>
        <w:rPr>
          <w:noProof/>
        </w:rPr>
        <w:t>21</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5.3.4</w:t>
      </w:r>
      <w:r>
        <w:rPr>
          <w:rFonts w:asciiTheme="minorHAnsi" w:eastAsiaTheme="minorEastAsia" w:hAnsiTheme="minorHAnsi" w:cstheme="minorBidi"/>
          <w:noProof/>
          <w:sz w:val="22"/>
          <w:szCs w:val="22"/>
          <w:lang w:eastAsia="zh-CN"/>
        </w:rPr>
        <w:tab/>
      </w:r>
      <w:r>
        <w:rPr>
          <w:noProof/>
        </w:rPr>
        <w:t>Calculate influence factor roughness on slope</w:t>
      </w:r>
      <w:r>
        <w:rPr>
          <w:noProof/>
        </w:rPr>
        <w:tab/>
      </w:r>
      <w:r>
        <w:rPr>
          <w:noProof/>
        </w:rPr>
        <w:fldChar w:fldCharType="begin"/>
      </w:r>
      <w:r>
        <w:rPr>
          <w:noProof/>
        </w:rPr>
        <w:instrText xml:space="preserve"> PAGEREF _Toc428274715 \h </w:instrText>
      </w:r>
      <w:r>
        <w:rPr>
          <w:noProof/>
        </w:rPr>
      </w:r>
      <w:r>
        <w:rPr>
          <w:noProof/>
        </w:rPr>
        <w:fldChar w:fldCharType="separate"/>
      </w:r>
      <w:r>
        <w:rPr>
          <w:noProof/>
        </w:rPr>
        <w:t>22</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5.3.5</w:t>
      </w:r>
      <w:r>
        <w:rPr>
          <w:rFonts w:asciiTheme="minorHAnsi" w:eastAsiaTheme="minorEastAsia" w:hAnsiTheme="minorHAnsi" w:cstheme="minorBidi"/>
          <w:noProof/>
          <w:sz w:val="22"/>
          <w:szCs w:val="22"/>
          <w:lang w:eastAsia="zh-CN"/>
        </w:rPr>
        <w:tab/>
      </w:r>
      <w:r>
        <w:rPr>
          <w:noProof/>
        </w:rPr>
        <w:t>Calculate influence factor berms</w:t>
      </w:r>
      <w:r>
        <w:rPr>
          <w:noProof/>
        </w:rPr>
        <w:tab/>
      </w:r>
      <w:r>
        <w:rPr>
          <w:noProof/>
        </w:rPr>
        <w:fldChar w:fldCharType="begin"/>
      </w:r>
      <w:r>
        <w:rPr>
          <w:noProof/>
        </w:rPr>
        <w:instrText xml:space="preserve"> PAGEREF _Toc428274716 \h </w:instrText>
      </w:r>
      <w:r>
        <w:rPr>
          <w:noProof/>
        </w:rPr>
      </w:r>
      <w:r>
        <w:rPr>
          <w:noProof/>
        </w:rPr>
        <w:fldChar w:fldCharType="separate"/>
      </w:r>
      <w:r>
        <w:rPr>
          <w:noProof/>
        </w:rPr>
        <w:t>23</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5.3.6</w:t>
      </w:r>
      <w:r>
        <w:rPr>
          <w:rFonts w:asciiTheme="minorHAnsi" w:eastAsiaTheme="minorEastAsia" w:hAnsiTheme="minorHAnsi" w:cstheme="minorBidi"/>
          <w:noProof/>
          <w:sz w:val="22"/>
          <w:szCs w:val="22"/>
          <w:lang w:eastAsia="zh-CN"/>
        </w:rPr>
        <w:tab/>
      </w:r>
      <w:r>
        <w:rPr>
          <w:noProof/>
        </w:rPr>
        <w:t>Calculate influence factor one berm</w:t>
      </w:r>
      <w:r>
        <w:rPr>
          <w:noProof/>
        </w:rPr>
        <w:tab/>
      </w:r>
      <w:r>
        <w:rPr>
          <w:noProof/>
        </w:rPr>
        <w:fldChar w:fldCharType="begin"/>
      </w:r>
      <w:r>
        <w:rPr>
          <w:noProof/>
        </w:rPr>
        <w:instrText xml:space="preserve"> PAGEREF _Toc428274717 \h </w:instrText>
      </w:r>
      <w:r>
        <w:rPr>
          <w:noProof/>
        </w:rPr>
      </w:r>
      <w:r>
        <w:rPr>
          <w:noProof/>
        </w:rPr>
        <w:fldChar w:fldCharType="separate"/>
      </w:r>
      <w:r>
        <w:rPr>
          <w:noProof/>
        </w:rPr>
        <w:t>24</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5.3.7</w:t>
      </w:r>
      <w:r>
        <w:rPr>
          <w:rFonts w:asciiTheme="minorHAnsi" w:eastAsiaTheme="minorEastAsia" w:hAnsiTheme="minorHAnsi" w:cstheme="minorBidi"/>
          <w:noProof/>
          <w:sz w:val="22"/>
          <w:szCs w:val="22"/>
          <w:lang w:eastAsia="zh-CN"/>
        </w:rPr>
        <w:tab/>
      </w:r>
      <w:r>
        <w:rPr>
          <w:noProof/>
        </w:rPr>
        <w:t>Combine influence factors berms</w:t>
      </w:r>
      <w:r>
        <w:rPr>
          <w:noProof/>
        </w:rPr>
        <w:tab/>
      </w:r>
      <w:r>
        <w:rPr>
          <w:noProof/>
        </w:rPr>
        <w:fldChar w:fldCharType="begin"/>
      </w:r>
      <w:r>
        <w:rPr>
          <w:noProof/>
        </w:rPr>
        <w:instrText xml:space="preserve"> PAGEREF _Toc428274718 \h </w:instrText>
      </w:r>
      <w:r>
        <w:rPr>
          <w:noProof/>
        </w:rPr>
      </w:r>
      <w:r>
        <w:rPr>
          <w:noProof/>
        </w:rPr>
        <w:fldChar w:fldCharType="separate"/>
      </w:r>
      <w:r>
        <w:rPr>
          <w:noProof/>
        </w:rPr>
        <w:t>26</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5.3.8</w:t>
      </w:r>
      <w:r>
        <w:rPr>
          <w:rFonts w:asciiTheme="minorHAnsi" w:eastAsiaTheme="minorEastAsia" w:hAnsiTheme="minorHAnsi" w:cstheme="minorBidi"/>
          <w:noProof/>
          <w:sz w:val="22"/>
          <w:szCs w:val="22"/>
          <w:lang w:eastAsia="zh-CN"/>
        </w:rPr>
        <w:tab/>
      </w:r>
      <w:r>
        <w:rPr>
          <w:noProof/>
        </w:rPr>
        <w:t>Calculate adjustment of influence factors</w:t>
      </w:r>
      <w:r>
        <w:rPr>
          <w:noProof/>
        </w:rPr>
        <w:tab/>
      </w:r>
      <w:r>
        <w:rPr>
          <w:noProof/>
        </w:rPr>
        <w:fldChar w:fldCharType="begin"/>
      </w:r>
      <w:r>
        <w:rPr>
          <w:noProof/>
        </w:rPr>
        <w:instrText xml:space="preserve"> PAGEREF _Toc428274719 \h </w:instrText>
      </w:r>
      <w:r>
        <w:rPr>
          <w:noProof/>
        </w:rPr>
      </w:r>
      <w:r>
        <w:rPr>
          <w:noProof/>
        </w:rPr>
        <w:fldChar w:fldCharType="separate"/>
      </w:r>
      <w:r>
        <w:rPr>
          <w:noProof/>
        </w:rPr>
        <w:t>27</w:t>
      </w:r>
      <w:r>
        <w:rPr>
          <w:noProof/>
        </w:rPr>
        <w:fldChar w:fldCharType="end"/>
      </w:r>
    </w:p>
    <w:p w:rsidR="0010782A" w:rsidRDefault="0010782A">
      <w:pPr>
        <w:pStyle w:val="TOC3"/>
        <w:tabs>
          <w:tab w:val="left" w:pos="1276"/>
        </w:tabs>
        <w:rPr>
          <w:rFonts w:asciiTheme="minorHAnsi" w:eastAsiaTheme="minorEastAsia" w:hAnsiTheme="minorHAnsi" w:cstheme="minorBidi"/>
          <w:noProof/>
          <w:sz w:val="22"/>
          <w:szCs w:val="22"/>
          <w:lang w:eastAsia="zh-CN"/>
        </w:rPr>
      </w:pPr>
      <w:r>
        <w:rPr>
          <w:noProof/>
        </w:rPr>
        <w:t>5.3.9</w:t>
      </w:r>
      <w:r>
        <w:rPr>
          <w:rFonts w:asciiTheme="minorHAnsi" w:eastAsiaTheme="minorEastAsia" w:hAnsiTheme="minorHAnsi" w:cstheme="minorBidi"/>
          <w:noProof/>
          <w:sz w:val="22"/>
          <w:szCs w:val="22"/>
          <w:lang w:eastAsia="zh-CN"/>
        </w:rPr>
        <w:tab/>
      </w:r>
      <w:r>
        <w:rPr>
          <w:noProof/>
        </w:rPr>
        <w:t>Calculate wave overtopping discharge</w:t>
      </w:r>
      <w:r>
        <w:rPr>
          <w:noProof/>
        </w:rPr>
        <w:tab/>
      </w:r>
      <w:r>
        <w:rPr>
          <w:noProof/>
        </w:rPr>
        <w:fldChar w:fldCharType="begin"/>
      </w:r>
      <w:r>
        <w:rPr>
          <w:noProof/>
        </w:rPr>
        <w:instrText xml:space="preserve"> PAGEREF _Toc428274720 \h </w:instrText>
      </w:r>
      <w:r>
        <w:rPr>
          <w:noProof/>
        </w:rPr>
      </w:r>
      <w:r>
        <w:rPr>
          <w:noProof/>
        </w:rPr>
        <w:fldChar w:fldCharType="separate"/>
      </w:r>
      <w:r>
        <w:rPr>
          <w:noProof/>
        </w:rPr>
        <w:t>29</w:t>
      </w:r>
      <w:r>
        <w:rPr>
          <w:noProof/>
        </w:rPr>
        <w:fldChar w:fldCharType="end"/>
      </w:r>
    </w:p>
    <w:p w:rsidR="0010782A" w:rsidRDefault="0010782A">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Foreshore</w:t>
      </w:r>
      <w:r>
        <w:rPr>
          <w:noProof/>
        </w:rPr>
        <w:tab/>
      </w:r>
      <w:r>
        <w:rPr>
          <w:noProof/>
        </w:rPr>
        <w:fldChar w:fldCharType="begin"/>
      </w:r>
      <w:r>
        <w:rPr>
          <w:noProof/>
        </w:rPr>
        <w:instrText xml:space="preserve"> PAGEREF _Toc428274721 \h </w:instrText>
      </w:r>
      <w:r>
        <w:rPr>
          <w:noProof/>
        </w:rPr>
      </w:r>
      <w:r>
        <w:rPr>
          <w:noProof/>
        </w:rPr>
        <w:fldChar w:fldCharType="separate"/>
      </w:r>
      <w:r>
        <w:rPr>
          <w:noProof/>
        </w:rPr>
        <w:t>31</w:t>
      </w:r>
      <w:r>
        <w:rPr>
          <w:noProof/>
        </w:rPr>
        <w:fldChar w:fldCharType="end"/>
      </w:r>
    </w:p>
    <w:p w:rsidR="0010782A" w:rsidRDefault="0010782A">
      <w:pPr>
        <w:pStyle w:val="TOC1"/>
        <w:rPr>
          <w:rFonts w:asciiTheme="minorHAnsi" w:eastAsiaTheme="minorEastAsia" w:hAnsiTheme="minorHAnsi" w:cstheme="minorBidi"/>
          <w:b w:val="0"/>
          <w:noProof/>
          <w:sz w:val="22"/>
          <w:szCs w:val="22"/>
          <w:lang w:eastAsia="zh-CN"/>
        </w:rPr>
      </w:pPr>
      <w:r>
        <w:rPr>
          <w:noProof/>
        </w:rPr>
        <w:t>7</w:t>
      </w:r>
      <w:r>
        <w:rPr>
          <w:rFonts w:asciiTheme="minorHAnsi" w:eastAsiaTheme="minorEastAsia" w:hAnsiTheme="minorHAnsi" w:cstheme="minorBidi"/>
          <w:b w:val="0"/>
          <w:noProof/>
          <w:sz w:val="22"/>
          <w:szCs w:val="22"/>
          <w:lang w:eastAsia="zh-CN"/>
        </w:rPr>
        <w:tab/>
      </w:r>
      <w:r>
        <w:rPr>
          <w:noProof/>
        </w:rPr>
        <w:t>Notes</w:t>
      </w:r>
      <w:r>
        <w:rPr>
          <w:noProof/>
        </w:rPr>
        <w:tab/>
      </w:r>
      <w:r>
        <w:rPr>
          <w:noProof/>
        </w:rPr>
        <w:fldChar w:fldCharType="begin"/>
      </w:r>
      <w:r>
        <w:rPr>
          <w:noProof/>
        </w:rPr>
        <w:instrText xml:space="preserve"> PAGEREF _Toc428274722 \h </w:instrText>
      </w:r>
      <w:r>
        <w:rPr>
          <w:noProof/>
        </w:rPr>
      </w:r>
      <w:r>
        <w:rPr>
          <w:noProof/>
        </w:rPr>
        <w:fldChar w:fldCharType="separate"/>
      </w:r>
      <w:r>
        <w:rPr>
          <w:noProof/>
        </w:rPr>
        <w:t>33</w:t>
      </w:r>
      <w:r>
        <w:rPr>
          <w:noProof/>
        </w:rPr>
        <w:fldChar w:fldCharType="end"/>
      </w:r>
    </w:p>
    <w:p w:rsidR="0010782A" w:rsidRDefault="0010782A">
      <w:pPr>
        <w:pStyle w:val="TOC1"/>
        <w:rPr>
          <w:rFonts w:asciiTheme="minorHAnsi" w:eastAsiaTheme="minorEastAsia" w:hAnsiTheme="minorHAnsi" w:cstheme="minorBidi"/>
          <w:b w:val="0"/>
          <w:noProof/>
          <w:sz w:val="22"/>
          <w:szCs w:val="22"/>
          <w:lang w:eastAsia="zh-CN"/>
        </w:rPr>
      </w:pPr>
      <w:r w:rsidRPr="00803014">
        <w:rPr>
          <w:noProof/>
          <w:lang w:val="nl-NL"/>
        </w:rPr>
        <w:t>8</w:t>
      </w:r>
      <w:r>
        <w:rPr>
          <w:rFonts w:asciiTheme="minorHAnsi" w:eastAsiaTheme="minorEastAsia" w:hAnsiTheme="minorHAnsi" w:cstheme="minorBidi"/>
          <w:b w:val="0"/>
          <w:noProof/>
          <w:sz w:val="22"/>
          <w:szCs w:val="22"/>
          <w:lang w:eastAsia="zh-CN"/>
        </w:rPr>
        <w:tab/>
      </w:r>
      <w:r w:rsidRPr="00803014">
        <w:rPr>
          <w:noProof/>
          <w:lang w:val="nl-NL"/>
        </w:rPr>
        <w:t>References</w:t>
      </w:r>
      <w:r>
        <w:rPr>
          <w:noProof/>
        </w:rPr>
        <w:tab/>
      </w:r>
      <w:r>
        <w:rPr>
          <w:noProof/>
        </w:rPr>
        <w:fldChar w:fldCharType="begin"/>
      </w:r>
      <w:r>
        <w:rPr>
          <w:noProof/>
        </w:rPr>
        <w:instrText xml:space="preserve"> PAGEREF _Toc428274723 \h </w:instrText>
      </w:r>
      <w:r>
        <w:rPr>
          <w:noProof/>
        </w:rPr>
      </w:r>
      <w:r>
        <w:rPr>
          <w:noProof/>
        </w:rPr>
        <w:fldChar w:fldCharType="separate"/>
      </w:r>
      <w:r>
        <w:rPr>
          <w:noProof/>
        </w:rPr>
        <w:t>35</w:t>
      </w:r>
      <w:r>
        <w:rPr>
          <w:noProof/>
        </w:rPr>
        <w:fldChar w:fldCharType="end"/>
      </w:r>
    </w:p>
    <w:p w:rsidR="009E780C" w:rsidRPr="00E025DD" w:rsidRDefault="009E780C" w:rsidP="0087048A">
      <w:r w:rsidRPr="00E025DD">
        <w:fldChar w:fldCharType="end"/>
      </w:r>
    </w:p>
    <w:p w:rsidR="00880F74" w:rsidRDefault="00880F74" w:rsidP="00EF1CDD"/>
    <w:p w:rsidR="004C33FD" w:rsidRDefault="004C33FD" w:rsidP="00EF1CDD"/>
    <w:p w:rsidR="007D6712" w:rsidRDefault="007D6712" w:rsidP="00EF1CDD">
      <w:pPr>
        <w:sectPr w:rsidR="007D6712" w:rsidSect="00B651EE">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FA167F" w:rsidRDefault="009E780C" w:rsidP="00FA167F">
      <w:pPr>
        <w:pStyle w:val="Heading1"/>
        <w:keepLines w:val="0"/>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r w:rsidR="00FA167F" w:rsidRPr="00FA167F">
        <w:rPr>
          <w:sz w:val="2"/>
          <w:szCs w:val="2"/>
        </w:rPr>
        <w:t xml:space="preserve"> </w:t>
      </w:r>
      <w:bookmarkStart w:id="39" w:name="_Toc428274676"/>
      <w:r w:rsidR="00FA167F">
        <w:t>Introduction</w:t>
      </w:r>
      <w:bookmarkEnd w:id="39"/>
    </w:p>
    <w:p w:rsidR="00FA167F" w:rsidRDefault="002D7C81" w:rsidP="00FA167F">
      <w:pPr>
        <w:pStyle w:val="Heading2"/>
        <w:rPr>
          <w:lang w:val="en-US"/>
        </w:rPr>
      </w:pPr>
      <w:bookmarkStart w:id="40" w:name="_Toc428274677"/>
      <w:r>
        <w:rPr>
          <w:lang w:val="en-US"/>
        </w:rPr>
        <w:t>About this document</w:t>
      </w:r>
      <w:bookmarkEnd w:id="40"/>
    </w:p>
    <w:p w:rsidR="002D7C81" w:rsidRDefault="002D7C81" w:rsidP="002D7C81">
      <w:pPr>
        <w:pStyle w:val="Heading3"/>
        <w:rPr>
          <w:lang w:val="en-US"/>
        </w:rPr>
      </w:pPr>
      <w:bookmarkStart w:id="41" w:name="_Toc428274678"/>
      <w:r w:rsidRPr="007465B1">
        <w:rPr>
          <w:lang w:val="en-US"/>
        </w:rPr>
        <w:t>Purpose and scope of this document</w:t>
      </w:r>
      <w:bookmarkEnd w:id="41"/>
    </w:p>
    <w:p w:rsidR="002D7C81" w:rsidRPr="006A1D51" w:rsidRDefault="002D7C81" w:rsidP="00FA167F">
      <w:pPr>
        <w:keepNext/>
        <w:spacing w:line="240" w:lineRule="auto"/>
        <w:jc w:val="left"/>
      </w:pPr>
    </w:p>
    <w:p w:rsidR="00FA167F" w:rsidRDefault="00FA167F" w:rsidP="00FA167F">
      <w:r w:rsidRPr="00CE471C">
        <w:t xml:space="preserve">This document contains the requirements and functional design for a </w:t>
      </w:r>
      <w:r>
        <w:t xml:space="preserve">software </w:t>
      </w:r>
      <w:r w:rsidRPr="00CE471C">
        <w:t xml:space="preserve">kernel that computes the </w:t>
      </w:r>
      <w:r>
        <w:t>wave overtopping at dikes</w:t>
      </w:r>
      <w:r w:rsidRPr="00CE471C">
        <w:t>. This kernel will be referred to as the '</w:t>
      </w:r>
      <w:r>
        <w:t>overtopping</w:t>
      </w:r>
      <w:r w:rsidRPr="00CE471C">
        <w:t>' kernel. This kernel eventually forms a part of the WTI 2017 failure mechanism library.</w:t>
      </w:r>
    </w:p>
    <w:p w:rsidR="00FA167F" w:rsidRDefault="00FA167F" w:rsidP="00FA167F"/>
    <w:p w:rsidR="00FA167F" w:rsidRDefault="00FA167F" w:rsidP="00FA167F">
      <w:r>
        <w:t>Like all other failure mechanism modules, this module has two objectives:</w:t>
      </w:r>
    </w:p>
    <w:p w:rsidR="00FA167F" w:rsidRDefault="00FA167F" w:rsidP="00B23DFB">
      <w:pPr>
        <w:numPr>
          <w:ilvl w:val="0"/>
          <w:numId w:val="4"/>
        </w:numPr>
      </w:pPr>
      <w:r>
        <w:t xml:space="preserve">to be called in a deterministic environment, from a </w:t>
      </w:r>
      <w:proofErr w:type="spellStart"/>
      <w:r>
        <w:t>stand alone</w:t>
      </w:r>
      <w:proofErr w:type="spellEnd"/>
      <w:r>
        <w:t xml:space="preserve"> application such as </w:t>
      </w:r>
      <w:proofErr w:type="spellStart"/>
      <w:r>
        <w:t>RingToets</w:t>
      </w:r>
      <w:proofErr w:type="spellEnd"/>
    </w:p>
    <w:p w:rsidR="00FA167F" w:rsidRDefault="00FA167F" w:rsidP="00B23DFB">
      <w:pPr>
        <w:numPr>
          <w:ilvl w:val="0"/>
          <w:numId w:val="4"/>
        </w:numPr>
      </w:pPr>
      <w:proofErr w:type="gramStart"/>
      <w:r>
        <w:t>to</w:t>
      </w:r>
      <w:proofErr w:type="gramEnd"/>
      <w:r>
        <w:t xml:space="preserve"> be called in a probabilistic environment such as Hydra-Ring.</w:t>
      </w:r>
    </w:p>
    <w:p w:rsidR="00FA167F" w:rsidRDefault="00FA167F" w:rsidP="00FA167F"/>
    <w:p w:rsidR="00FA167F" w:rsidRDefault="00FA167F" w:rsidP="00FA167F">
      <w:r>
        <w:t>The primary output of the overtopping module consists of:</w:t>
      </w:r>
    </w:p>
    <w:p w:rsidR="00FA167F" w:rsidRDefault="00FA167F" w:rsidP="00B23DFB">
      <w:pPr>
        <w:numPr>
          <w:ilvl w:val="0"/>
          <w:numId w:val="4"/>
        </w:numPr>
      </w:pPr>
      <w:r>
        <w:t xml:space="preserve">the 2% wave run-up </w:t>
      </w:r>
    </w:p>
    <w:p w:rsidR="00FA167F" w:rsidRDefault="00FA167F" w:rsidP="00B23DFB">
      <w:pPr>
        <w:numPr>
          <w:ilvl w:val="0"/>
          <w:numId w:val="4"/>
        </w:numPr>
      </w:pPr>
      <w:r>
        <w:t>the wave overtopping discharge</w:t>
      </w:r>
    </w:p>
    <w:p w:rsidR="00FA167F" w:rsidRDefault="00FA167F" w:rsidP="00FA167F">
      <w:pPr>
        <w:numPr>
          <w:ilvl w:val="0"/>
          <w:numId w:val="4"/>
        </w:numPr>
      </w:pPr>
      <w:proofErr w:type="gramStart"/>
      <w:r>
        <w:t>the</w:t>
      </w:r>
      <w:proofErr w:type="gramEnd"/>
      <w:r>
        <w:t xml:space="preserve"> value of the limit state function (z-function) for the wave overtopping discharge. </w:t>
      </w:r>
    </w:p>
    <w:p w:rsidR="00FA167F" w:rsidRDefault="00FA167F" w:rsidP="00FA167F"/>
    <w:p w:rsidR="00FA167F" w:rsidRDefault="00FA167F" w:rsidP="00FA167F">
      <w:r>
        <w:t xml:space="preserve">The computation of overflow is not included in this module: the z-function (as part of the output) explicitly pertains to the wave overtopping discharge only, i.e. for water levels that do not exceed the crest level. From tests with Hydra-Ring as a probabilistic environment, it was concluded that it is better to combine separate z-functions for wave overtopping and overflow within the probabilistic environment than to try and define a single z-function for both wave overtopping and overflow as a part of the failure mechanism module. </w:t>
      </w:r>
    </w:p>
    <w:p w:rsidR="00FA167F" w:rsidRDefault="00FA167F" w:rsidP="00FA167F"/>
    <w:p w:rsidR="00FA167F" w:rsidRDefault="00FA167F" w:rsidP="00FA167F">
      <w:pPr>
        <w:spacing w:line="240" w:lineRule="auto"/>
        <w:jc w:val="left"/>
      </w:pPr>
      <w:r w:rsidRPr="00EB0878">
        <w:t xml:space="preserve">The document will not give any background on the context of the WTI project and on the derivation or motivation of the supported physical models. </w:t>
      </w:r>
      <w:r>
        <w:t xml:space="preserve">This Functional Design is based on two documents: [TAW, 2002] and [TDR, 2005]. The assumption is made that the contents of these two documents is correct. All relevant elements of these two documents for the overtopping module are described in the next chapters. </w:t>
      </w:r>
    </w:p>
    <w:p w:rsidR="00FA167F" w:rsidRDefault="00FA167F" w:rsidP="00FA167F">
      <w:pPr>
        <w:spacing w:line="240" w:lineRule="auto"/>
        <w:jc w:val="left"/>
      </w:pPr>
    </w:p>
    <w:p w:rsidR="00FA167F" w:rsidRDefault="00FA167F" w:rsidP="00FA167F">
      <w:pPr>
        <w:spacing w:line="240" w:lineRule="auto"/>
        <w:jc w:val="left"/>
      </w:pPr>
      <w:r>
        <w:t xml:space="preserve">Chapter </w:t>
      </w:r>
      <w:r w:rsidR="00B51853">
        <w:fldChar w:fldCharType="begin"/>
      </w:r>
      <w:r w:rsidR="00B51853">
        <w:instrText xml:space="preserve"> REF _Ref428268861 \r </w:instrText>
      </w:r>
      <w:r w:rsidR="00B51853">
        <w:fldChar w:fldCharType="separate"/>
      </w:r>
      <w:r w:rsidR="0010782A">
        <w:t>2</w:t>
      </w:r>
      <w:r w:rsidR="00B51853">
        <w:fldChar w:fldCharType="end"/>
      </w:r>
      <w:r>
        <w:t xml:space="preserve"> discusses the requirements. Chapter </w:t>
      </w:r>
      <w:r w:rsidR="00B51853">
        <w:fldChar w:fldCharType="begin"/>
      </w:r>
      <w:r w:rsidR="00B51853">
        <w:instrText xml:space="preserve"> REF _Ref428268869 \r </w:instrText>
      </w:r>
      <w:r w:rsidR="00B51853">
        <w:fldChar w:fldCharType="separate"/>
      </w:r>
      <w:r w:rsidR="0010782A">
        <w:t>3</w:t>
      </w:r>
      <w:r w:rsidR="00B51853">
        <w:fldChar w:fldCharType="end"/>
      </w:r>
      <w:r>
        <w:t xml:space="preserve"> gives the general program structure. Chapter </w:t>
      </w:r>
      <w:r w:rsidR="00B51853">
        <w:fldChar w:fldCharType="begin"/>
      </w:r>
      <w:r w:rsidR="00B51853">
        <w:instrText xml:space="preserve"> REF _Ref428268876 \r </w:instrText>
      </w:r>
      <w:r w:rsidR="00B51853">
        <w:fldChar w:fldCharType="separate"/>
      </w:r>
      <w:r w:rsidR="0010782A">
        <w:t>4</w:t>
      </w:r>
      <w:r w:rsidR="00B51853">
        <w:fldChar w:fldCharType="end"/>
      </w:r>
      <w:r>
        <w:t xml:space="preserve"> describes the input parameters and the cross section. Chapter </w:t>
      </w:r>
      <w:r w:rsidR="00B51853">
        <w:fldChar w:fldCharType="begin"/>
      </w:r>
      <w:r w:rsidR="00B51853">
        <w:instrText xml:space="preserve"> REF _Ref428262710 \r </w:instrText>
      </w:r>
      <w:r w:rsidR="00B51853">
        <w:fldChar w:fldCharType="separate"/>
      </w:r>
      <w:r w:rsidR="0010782A">
        <w:t>5</w:t>
      </w:r>
      <w:r w:rsidR="00B51853">
        <w:fldChar w:fldCharType="end"/>
      </w:r>
      <w:r>
        <w:t xml:space="preserve"> </w:t>
      </w:r>
      <w:r w:rsidR="00B51853">
        <w:t>describes the computation method to calculate the wave run-up and wave overtopping discharge over the crest of a dike.</w:t>
      </w:r>
      <w:r>
        <w:t xml:space="preserve"> Chapter </w:t>
      </w:r>
      <w:r w:rsidR="00B51853">
        <w:fldChar w:fldCharType="begin"/>
      </w:r>
      <w:r w:rsidR="00B51853">
        <w:instrText xml:space="preserve"> REF _Ref428262721 \r </w:instrText>
      </w:r>
      <w:r w:rsidR="00B51853">
        <w:fldChar w:fldCharType="separate"/>
      </w:r>
      <w:r w:rsidR="0010782A">
        <w:t>6</w:t>
      </w:r>
      <w:r w:rsidR="00B51853">
        <w:fldChar w:fldCharType="end"/>
      </w:r>
      <w:r>
        <w:t xml:space="preserve"> gives the computation method </w:t>
      </w:r>
      <w:r w:rsidR="00B51853">
        <w:t>in case of</w:t>
      </w:r>
      <w:r>
        <w:t xml:space="preserve"> berms wh</w:t>
      </w:r>
      <w:r w:rsidR="00B51853">
        <w:t>ich</w:t>
      </w:r>
      <w:r>
        <w:t xml:space="preserve"> are that wide that they </w:t>
      </w:r>
      <w:r w:rsidR="00B51853">
        <w:t>must be</w:t>
      </w:r>
      <w:r>
        <w:t xml:space="preserve"> treated as foreshores (in a simplified way).</w:t>
      </w:r>
      <w:r w:rsidR="00B51853">
        <w:t xml:space="preserve"> Finally, in Chapter </w:t>
      </w:r>
      <w:r w:rsidR="00B51853">
        <w:fldChar w:fldCharType="begin"/>
      </w:r>
      <w:r w:rsidR="00B51853">
        <w:instrText xml:space="preserve"> REF _Ref428268930 \r </w:instrText>
      </w:r>
      <w:r w:rsidR="00B51853">
        <w:fldChar w:fldCharType="separate"/>
      </w:r>
      <w:r w:rsidR="0010782A">
        <w:t>7</w:t>
      </w:r>
      <w:r w:rsidR="00B51853">
        <w:fldChar w:fldCharType="end"/>
      </w:r>
      <w:r w:rsidR="00B51853">
        <w:t xml:space="preserve"> some notes on the present computation method are given.</w:t>
      </w:r>
    </w:p>
    <w:p w:rsidR="00FA167F" w:rsidRDefault="00FA167F" w:rsidP="00FA167F"/>
    <w:p w:rsidR="00C5597A" w:rsidRDefault="002D7C81" w:rsidP="002D7C81">
      <w:pPr>
        <w:pStyle w:val="Heading3"/>
      </w:pPr>
      <w:bookmarkStart w:id="42" w:name="_Toc428274679"/>
      <w:r>
        <w:t>T</w:t>
      </w:r>
      <w:r w:rsidR="00C5597A">
        <w:t>he author(s)</w:t>
      </w:r>
      <w:bookmarkEnd w:id="42"/>
    </w:p>
    <w:p w:rsidR="002D7C81" w:rsidRPr="002D7C81" w:rsidRDefault="002D7C81" w:rsidP="002D7C81">
      <w:pPr>
        <w:keepNext/>
      </w:pPr>
    </w:p>
    <w:p w:rsidR="00FA167F" w:rsidRPr="00C5597A" w:rsidRDefault="00B651EE" w:rsidP="00C5597A">
      <w:r>
        <w:t xml:space="preserve">Originally this document was written by </w:t>
      </w:r>
      <w:r w:rsidR="00C5597A">
        <w:t xml:space="preserve">B. </w:t>
      </w:r>
      <w:proofErr w:type="spellStart"/>
      <w:r w:rsidR="00C5597A">
        <w:t>Kuijper</w:t>
      </w:r>
      <w:proofErr w:type="spellEnd"/>
      <w:r w:rsidR="00C5597A">
        <w:t xml:space="preserve">, </w:t>
      </w:r>
      <w:r w:rsidR="00C5597A" w:rsidRPr="00C5597A">
        <w:t>M.T. Duits and R.G. Kamp, all from HKV consultants</w:t>
      </w:r>
      <w:r w:rsidR="00C5597A">
        <w:t xml:space="preserve">. Later the kernel structure was adjusted in order to better fit into the probabilistic program Hydra-Ring. Moreover, a </w:t>
      </w:r>
      <w:proofErr w:type="spellStart"/>
      <w:r w:rsidR="00C5597A">
        <w:t>Deltares</w:t>
      </w:r>
      <w:proofErr w:type="spellEnd"/>
      <w:r w:rsidR="00C5597A">
        <w:t xml:space="preserve"> template for this type of documents evolved. The document was then adapted according to these developments by J.P. de Waal from </w:t>
      </w:r>
      <w:proofErr w:type="spellStart"/>
      <w:r w:rsidR="00C5597A">
        <w:t>Deltares</w:t>
      </w:r>
      <w:proofErr w:type="spellEnd"/>
      <w:r w:rsidR="00C5597A">
        <w:t>.</w:t>
      </w:r>
    </w:p>
    <w:p w:rsidR="00FA167F" w:rsidRPr="00C5597A" w:rsidRDefault="00FA167F" w:rsidP="00FA167F"/>
    <w:p w:rsidR="00C5597A" w:rsidRDefault="002D7C81" w:rsidP="002D7C81">
      <w:pPr>
        <w:pStyle w:val="Heading3"/>
      </w:pPr>
      <w:bookmarkStart w:id="43" w:name="_Toc428274680"/>
      <w:r>
        <w:t>F</w:t>
      </w:r>
      <w:r w:rsidR="00C5597A">
        <w:t>ormula notation</w:t>
      </w:r>
      <w:bookmarkEnd w:id="43"/>
    </w:p>
    <w:p w:rsidR="002D7C81" w:rsidRPr="002D7C81" w:rsidRDefault="002D7C81" w:rsidP="002D7C81">
      <w:pPr>
        <w:keepNext/>
      </w:pPr>
    </w:p>
    <w:p w:rsidR="00C5597A" w:rsidRDefault="00C5597A" w:rsidP="00FA167F">
      <w:r>
        <w:t>In some cases this document presents a formula that represents a (software) assignment, rather than an equation. In order to distinguish between these two types of formulae a different n</w:t>
      </w:r>
      <w:r w:rsidR="00FA167F">
        <w:t>otation</w:t>
      </w:r>
      <w:r>
        <w:t xml:space="preserve"> is used:</w:t>
      </w:r>
    </w:p>
    <w:p w:rsidR="00C5597A" w:rsidRDefault="00C5597A" w:rsidP="00FA167F">
      <w:pPr>
        <w:numPr>
          <w:ilvl w:val="0"/>
          <w:numId w:val="4"/>
        </w:numPr>
      </w:pPr>
      <w:r>
        <w:t>"=" refers to an equation</w:t>
      </w:r>
    </w:p>
    <w:p w:rsidR="00FA167F" w:rsidRDefault="00C5597A" w:rsidP="00FA167F">
      <w:pPr>
        <w:numPr>
          <w:ilvl w:val="0"/>
          <w:numId w:val="4"/>
        </w:numPr>
      </w:pPr>
      <w:r>
        <w:t xml:space="preserve">":=" refers to an </w:t>
      </w:r>
      <w:r w:rsidR="00FA167F">
        <w:t>assignment</w:t>
      </w:r>
    </w:p>
    <w:p w:rsidR="00FA167F" w:rsidRDefault="00FA167F" w:rsidP="00FA167F"/>
    <w:p w:rsidR="00FA167F" w:rsidRPr="007465B1" w:rsidRDefault="00FA167F" w:rsidP="00FA167F">
      <w:pPr>
        <w:pStyle w:val="Heading2"/>
        <w:rPr>
          <w:lang w:val="en-US"/>
        </w:rPr>
      </w:pPr>
      <w:bookmarkStart w:id="44" w:name="_Toc364772984"/>
      <w:bookmarkStart w:id="45" w:name="_Toc423687056"/>
      <w:bookmarkStart w:id="46" w:name="_Toc428274681"/>
      <w:r>
        <w:rPr>
          <w:lang w:val="en-US"/>
        </w:rPr>
        <w:t>Other s</w:t>
      </w:r>
      <w:r w:rsidRPr="007465B1">
        <w:rPr>
          <w:lang w:val="en-US"/>
        </w:rPr>
        <w:t>ystem documents</w:t>
      </w:r>
      <w:bookmarkEnd w:id="44"/>
      <w:bookmarkEnd w:id="45"/>
      <w:bookmarkEnd w:id="46"/>
    </w:p>
    <w:p w:rsidR="00FA167F" w:rsidRPr="006A1D51" w:rsidRDefault="00FA167F" w:rsidP="00FA167F">
      <w:pPr>
        <w:keepNext/>
        <w:spacing w:line="240" w:lineRule="auto"/>
        <w:jc w:val="left"/>
      </w:pPr>
    </w:p>
    <w:p w:rsidR="00FA167F" w:rsidRPr="00EB0878" w:rsidRDefault="00FA167F" w:rsidP="00FA167F">
      <w:pPr>
        <w:spacing w:line="240" w:lineRule="auto"/>
        <w:jc w:val="left"/>
      </w:pPr>
      <w:r w:rsidRPr="00EB0878">
        <w:t xml:space="preserve">The full documentation on the </w:t>
      </w:r>
      <w:r>
        <w:t xml:space="preserve">grass </w:t>
      </w:r>
      <w:proofErr w:type="spellStart"/>
      <w:r>
        <w:t>runup</w:t>
      </w:r>
      <w:proofErr w:type="spellEnd"/>
      <w:r>
        <w:t xml:space="preserve"> </w:t>
      </w:r>
      <w:r w:rsidRPr="00EB0878">
        <w:t>kernel comprises the following documents.</w:t>
      </w:r>
    </w:p>
    <w:p w:rsidR="00FA167F" w:rsidRPr="00EB0878" w:rsidRDefault="00FA167F" w:rsidP="00FA167F">
      <w:pPr>
        <w:spacing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gridCol w:w="4178"/>
      </w:tblGrid>
      <w:tr w:rsidR="00FA167F" w:rsidRPr="00CE471C" w:rsidTr="00C5597A">
        <w:tc>
          <w:tcPr>
            <w:tcW w:w="4203" w:type="dxa"/>
          </w:tcPr>
          <w:p w:rsidR="00FA167F" w:rsidRPr="00CE471C" w:rsidRDefault="00FA167F" w:rsidP="00C5597A">
            <w:pPr>
              <w:pStyle w:val="BodyText"/>
              <w:spacing w:line="254" w:lineRule="auto"/>
              <w:rPr>
                <w:b/>
                <w:lang w:val="en-US"/>
              </w:rPr>
            </w:pPr>
            <w:r w:rsidRPr="00CE471C">
              <w:rPr>
                <w:b/>
                <w:lang w:val="en-US"/>
              </w:rPr>
              <w:t>Title</w:t>
            </w:r>
          </w:p>
        </w:tc>
        <w:tc>
          <w:tcPr>
            <w:tcW w:w="4178" w:type="dxa"/>
          </w:tcPr>
          <w:p w:rsidR="00FA167F" w:rsidRPr="00CE471C" w:rsidRDefault="00FA167F" w:rsidP="00C5597A">
            <w:pPr>
              <w:pStyle w:val="BodyText"/>
              <w:rPr>
                <w:b/>
                <w:lang w:val="en-US"/>
              </w:rPr>
            </w:pPr>
            <w:r w:rsidRPr="00CE471C">
              <w:rPr>
                <w:b/>
                <w:lang w:val="en-US"/>
              </w:rPr>
              <w:t>Content</w:t>
            </w:r>
          </w:p>
        </w:tc>
      </w:tr>
      <w:tr w:rsidR="00FA167F" w:rsidRPr="00D04809" w:rsidTr="00C5597A">
        <w:tc>
          <w:tcPr>
            <w:tcW w:w="4203" w:type="dxa"/>
          </w:tcPr>
          <w:p w:rsidR="00FA167F" w:rsidRDefault="00FA167F" w:rsidP="00C5597A">
            <w:pPr>
              <w:pStyle w:val="BodyText"/>
              <w:rPr>
                <w:lang w:val="en-US"/>
              </w:rPr>
            </w:pPr>
            <w:r>
              <w:rPr>
                <w:lang w:val="en-US"/>
              </w:rPr>
              <w:t>[Scientific background]</w:t>
            </w:r>
          </w:p>
          <w:p w:rsidR="00FA167F" w:rsidRPr="00D04809" w:rsidRDefault="00FA167F" w:rsidP="00FA167F">
            <w:pPr>
              <w:pStyle w:val="BodyText"/>
              <w:rPr>
                <w:lang w:val="en-US"/>
              </w:rPr>
            </w:pPr>
            <w:r>
              <w:t>[TAW, 2002] and [TDR, 2005]</w:t>
            </w:r>
          </w:p>
        </w:tc>
        <w:tc>
          <w:tcPr>
            <w:tcW w:w="4178" w:type="dxa"/>
          </w:tcPr>
          <w:p w:rsidR="00FA167F" w:rsidRPr="00D04809" w:rsidRDefault="00FA167F" w:rsidP="00C5597A">
            <w:pPr>
              <w:pStyle w:val="BodyText"/>
              <w:rPr>
                <w:lang w:val="en-US"/>
              </w:rPr>
            </w:pPr>
            <w:r>
              <w:rPr>
                <w:lang w:val="en-US"/>
              </w:rPr>
              <w:t>Scientific background</w:t>
            </w:r>
            <w:r w:rsidRPr="008620D7">
              <w:rPr>
                <w:lang w:val="en-US"/>
              </w:rPr>
              <w:t xml:space="preserve"> of m</w:t>
            </w:r>
            <w:r>
              <w:rPr>
                <w:lang w:val="en-US"/>
              </w:rPr>
              <w:t>ethods and rules</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4178" w:type="dxa"/>
          </w:tcPr>
          <w:p w:rsidR="00FA167F" w:rsidRPr="00D04809" w:rsidRDefault="00FA167F" w:rsidP="00C5597A">
            <w:pPr>
              <w:pStyle w:val="BodyText"/>
              <w:rPr>
                <w:lang w:val="en-US"/>
              </w:rPr>
            </w:pPr>
            <w:r w:rsidRPr="00D04809">
              <w:rPr>
                <w:lang w:val="en-US"/>
              </w:rPr>
              <w:t>This document</w:t>
            </w:r>
          </w:p>
        </w:tc>
      </w:tr>
      <w:tr w:rsidR="00FA167F" w:rsidRPr="00D04809" w:rsidTr="00C5597A">
        <w:tc>
          <w:tcPr>
            <w:tcW w:w="4203" w:type="dxa"/>
          </w:tcPr>
          <w:p w:rsidR="00FA167F" w:rsidRPr="00D04809" w:rsidRDefault="00FA167F" w:rsidP="00C5597A">
            <w:pPr>
              <w:pStyle w:val="BodyText"/>
              <w:rPr>
                <w:lang w:val="en-US"/>
              </w:rPr>
            </w:pPr>
            <w:r>
              <w:rPr>
                <w:lang w:val="en-US"/>
              </w:rPr>
              <w:t>Technical Design</w:t>
            </w:r>
          </w:p>
        </w:tc>
        <w:tc>
          <w:tcPr>
            <w:tcW w:w="4178" w:type="dxa"/>
          </w:tcPr>
          <w:p w:rsidR="00FA167F" w:rsidRPr="00D04809" w:rsidRDefault="00FA167F" w:rsidP="00C5597A">
            <w:pPr>
              <w:pStyle w:val="BodyText"/>
              <w:rPr>
                <w:lang w:val="en-US"/>
              </w:rPr>
            </w:pPr>
            <w:r>
              <w:rPr>
                <w:lang w:val="en-US"/>
              </w:rPr>
              <w:t xml:space="preserve">Definition </w:t>
            </w:r>
            <w:r w:rsidRPr="00D04809">
              <w:rPr>
                <w:lang w:val="en-US"/>
              </w:rPr>
              <w:t>of the different software components</w:t>
            </w:r>
            <w:r>
              <w:rPr>
                <w:lang w:val="en-US"/>
              </w:rPr>
              <w:t xml:space="preserve"> and their interaction</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Programmers documentation</w:t>
            </w:r>
          </w:p>
        </w:tc>
        <w:tc>
          <w:tcPr>
            <w:tcW w:w="4178" w:type="dxa"/>
          </w:tcPr>
          <w:p w:rsidR="00FA167F" w:rsidRPr="00D04809" w:rsidRDefault="00FA167F" w:rsidP="00C5597A">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Test plan</w:t>
            </w:r>
          </w:p>
        </w:tc>
        <w:tc>
          <w:tcPr>
            <w:tcW w:w="4178" w:type="dxa"/>
          </w:tcPr>
          <w:p w:rsidR="00FA167F" w:rsidRPr="00D04809" w:rsidRDefault="00FA167F" w:rsidP="00C5597A">
            <w:pPr>
              <w:pStyle w:val="BodyText"/>
              <w:rPr>
                <w:lang w:val="en-US"/>
              </w:rPr>
            </w:pPr>
            <w:r w:rsidRPr="00D04809">
              <w:rPr>
                <w:lang w:val="en-US"/>
              </w:rPr>
              <w:t xml:space="preserve">Description of the different regression and acceptation </w:t>
            </w:r>
            <w:r>
              <w:rPr>
                <w:lang w:val="en-US"/>
              </w:rPr>
              <w:t>t</w:t>
            </w:r>
            <w:r w:rsidRPr="00D04809">
              <w:rPr>
                <w:lang w:val="en-US"/>
              </w:rPr>
              <w:t>ests, including target values.</w:t>
            </w:r>
          </w:p>
        </w:tc>
      </w:tr>
      <w:tr w:rsidR="00FA167F" w:rsidRPr="00D04809" w:rsidTr="00C5597A">
        <w:tc>
          <w:tcPr>
            <w:tcW w:w="4203" w:type="dxa"/>
          </w:tcPr>
          <w:p w:rsidR="00FA167F" w:rsidRPr="00D04809" w:rsidRDefault="00FA167F" w:rsidP="00C5597A">
            <w:pPr>
              <w:pStyle w:val="BodyText"/>
              <w:rPr>
                <w:lang w:val="en-US"/>
              </w:rPr>
            </w:pPr>
            <w:r>
              <w:rPr>
                <w:lang w:val="en-US"/>
              </w:rPr>
              <w:t>Test report</w:t>
            </w:r>
          </w:p>
        </w:tc>
        <w:tc>
          <w:tcPr>
            <w:tcW w:w="4178" w:type="dxa"/>
          </w:tcPr>
          <w:p w:rsidR="00FA167F" w:rsidRPr="00D04809" w:rsidRDefault="00FA167F" w:rsidP="00C5597A">
            <w:pPr>
              <w:pStyle w:val="BodyText"/>
              <w:rPr>
                <w:lang w:val="en-US"/>
              </w:rPr>
            </w:pPr>
            <w:r w:rsidRPr="00D04809">
              <w:rPr>
                <w:lang w:val="en-US"/>
              </w:rPr>
              <w:t xml:space="preserve">Description of the </w:t>
            </w:r>
            <w:r>
              <w:rPr>
                <w:lang w:val="en-US"/>
              </w:rPr>
              <w:t>test results</w:t>
            </w:r>
            <w:r w:rsidRPr="00D04809">
              <w:rPr>
                <w:lang w:val="en-US"/>
              </w:rPr>
              <w:t>.</w:t>
            </w:r>
          </w:p>
        </w:tc>
      </w:tr>
    </w:tbl>
    <w:p w:rsidR="00FA167F" w:rsidRPr="00FA167F" w:rsidRDefault="00FA167F" w:rsidP="00FA167F"/>
    <w:p w:rsidR="00FA167F" w:rsidRPr="00FA167F" w:rsidRDefault="00FA167F" w:rsidP="00FA167F"/>
    <w:p w:rsidR="00FA167F" w:rsidRDefault="00FA167F" w:rsidP="00FA167F">
      <w:pPr>
        <w:pStyle w:val="Heading2"/>
        <w:rPr>
          <w:lang w:val="en-US"/>
        </w:rPr>
      </w:pPr>
      <w:bookmarkStart w:id="47" w:name="_Toc428274682"/>
      <w:r>
        <w:rPr>
          <w:lang w:val="en-US"/>
        </w:rPr>
        <w:t>Assumptions and constraints</w:t>
      </w:r>
      <w:bookmarkEnd w:id="47"/>
    </w:p>
    <w:p w:rsidR="00FA167F" w:rsidRDefault="00FA167F" w:rsidP="00FA167F">
      <w:pPr>
        <w:pStyle w:val="BodyText"/>
        <w:keepNext/>
        <w:rPr>
          <w:lang w:val="en-US"/>
        </w:rPr>
      </w:pPr>
    </w:p>
    <w:p w:rsidR="00FA167F" w:rsidRPr="000F2EE7" w:rsidRDefault="00FA167F" w:rsidP="00B23DFB">
      <w:pPr>
        <w:pStyle w:val="BodyText"/>
        <w:numPr>
          <w:ilvl w:val="0"/>
          <w:numId w:val="21"/>
        </w:numPr>
        <w:tabs>
          <w:tab w:val="left" w:pos="360"/>
          <w:tab w:val="left" w:pos="720"/>
          <w:tab w:val="left" w:pos="1080"/>
        </w:tabs>
        <w:suppressAutoHyphens/>
        <w:spacing w:after="60" w:line="254" w:lineRule="auto"/>
        <w:jc w:val="left"/>
        <w:rPr>
          <w:lang w:val="en-US"/>
        </w:rPr>
      </w:pPr>
      <w:r>
        <w:rPr>
          <w:lang w:val="en-US"/>
        </w:rPr>
        <w:t>As a general constraint, the development process needs to comply with the general process description for WTI software, contained in a separate document (</w:t>
      </w:r>
      <w:proofErr w:type="spellStart"/>
      <w:r>
        <w:rPr>
          <w:lang w:val="en-US"/>
        </w:rPr>
        <w:t>Kuyper</w:t>
      </w:r>
      <w:proofErr w:type="spellEnd"/>
      <w:r>
        <w:rPr>
          <w:lang w:val="en-US"/>
        </w:rPr>
        <w:t>, 2012).</w:t>
      </w:r>
    </w:p>
    <w:p w:rsidR="00FA167F" w:rsidRPr="000F2EE7" w:rsidRDefault="00FA167F" w:rsidP="00B23DFB">
      <w:pPr>
        <w:numPr>
          <w:ilvl w:val="0"/>
          <w:numId w:val="21"/>
        </w:numPr>
        <w:spacing w:after="60" w:line="254" w:lineRule="auto"/>
        <w:jc w:val="left"/>
        <w:rPr>
          <w:kern w:val="22"/>
          <w:lang w:val="en-US"/>
        </w:rPr>
      </w:pPr>
      <w:r>
        <w:rPr>
          <w:lang w:val="en-US"/>
        </w:rPr>
        <w:t xml:space="preserve">As a general constraint, the kernel needs to comply with the relevant general requirements and further design rules for the programming, documentation and testing of WTI software. This set of requirements and rules is contained in a separate document (Brinkman, 2012). The set includes </w:t>
      </w:r>
      <w:r w:rsidR="002D7C81">
        <w:rPr>
          <w:lang w:val="en-US"/>
        </w:rPr>
        <w:t xml:space="preserve">some of </w:t>
      </w:r>
      <w:r>
        <w:rPr>
          <w:lang w:val="en-US"/>
        </w:rPr>
        <w:t xml:space="preserve">the constraints </w:t>
      </w:r>
      <w:r w:rsidR="002D7C81">
        <w:rPr>
          <w:lang w:val="en-US"/>
        </w:rPr>
        <w:t>l</w:t>
      </w:r>
      <w:r>
        <w:rPr>
          <w:lang w:val="en-US"/>
        </w:rPr>
        <w:t>isted hereafter.</w:t>
      </w:r>
    </w:p>
    <w:p w:rsidR="00FA167F" w:rsidRPr="000F2EE7" w:rsidRDefault="00FA167F" w:rsidP="00B23DFB">
      <w:pPr>
        <w:pStyle w:val="BodyText"/>
        <w:numPr>
          <w:ilvl w:val="0"/>
          <w:numId w:val="21"/>
        </w:numPr>
        <w:tabs>
          <w:tab w:val="left" w:pos="360"/>
          <w:tab w:val="left" w:pos="720"/>
          <w:tab w:val="left" w:pos="1080"/>
        </w:tabs>
        <w:suppressAutoHyphens/>
        <w:spacing w:after="60" w:line="254" w:lineRule="auto"/>
        <w:jc w:val="left"/>
        <w:rPr>
          <w:lang w:val="en-US"/>
        </w:rPr>
      </w:pPr>
      <w:r>
        <w:rPr>
          <w:lang w:val="en-US"/>
        </w:rPr>
        <w:t>As a general WTI software constraint, the failure mechanism library will contain only components for a deterministic analysis to calculate a factor of safety or a limit state function (LSF, for probabilistic analysis), with a choice between different models for different (sub</w:t>
      </w:r>
      <w:proofErr w:type="gramStart"/>
      <w:r>
        <w:rPr>
          <w:lang w:val="en-US"/>
        </w:rPr>
        <w:t>)mechanisms</w:t>
      </w:r>
      <w:proofErr w:type="gramEnd"/>
      <w:r>
        <w:rPr>
          <w:lang w:val="en-US"/>
        </w:rPr>
        <w:t xml:space="preserve">, that can be called separately. In case of different </w:t>
      </w:r>
      <w:proofErr w:type="spellStart"/>
      <w:r>
        <w:rPr>
          <w:lang w:val="en-US"/>
        </w:rPr>
        <w:t>submechanisms</w:t>
      </w:r>
      <w:proofErr w:type="spellEnd"/>
      <w:r>
        <w:rPr>
          <w:lang w:val="en-US"/>
        </w:rPr>
        <w:t xml:space="preserve">, the limit state functions will be supplied only per </w:t>
      </w:r>
      <w:proofErr w:type="spellStart"/>
      <w:r>
        <w:rPr>
          <w:lang w:val="en-US"/>
        </w:rPr>
        <w:t>submechanism</w:t>
      </w:r>
      <w:proofErr w:type="spellEnd"/>
      <w:r>
        <w:rPr>
          <w:lang w:val="en-US"/>
        </w:rPr>
        <w:t xml:space="preserve">. The combination of these </w:t>
      </w:r>
      <w:proofErr w:type="spellStart"/>
      <w:r>
        <w:rPr>
          <w:lang w:val="en-US"/>
        </w:rPr>
        <w:t>submechanisms</w:t>
      </w:r>
      <w:proofErr w:type="spellEnd"/>
      <w:r>
        <w:rPr>
          <w:lang w:val="en-US"/>
        </w:rPr>
        <w:t xml:space="preserve"> inside a certain probabilistic procedure is expected to be performed in the external software (notably the probabilistic core of </w:t>
      </w:r>
      <w:proofErr w:type="spellStart"/>
      <w:r>
        <w:rPr>
          <w:lang w:val="en-US"/>
        </w:rPr>
        <w:t>Ringtoets</w:t>
      </w:r>
      <w:proofErr w:type="spellEnd"/>
      <w:r>
        <w:rPr>
          <w:lang w:val="en-US"/>
        </w:rPr>
        <w:t xml:space="preserve">, called Hydra-Ring). </w:t>
      </w:r>
    </w:p>
    <w:p w:rsidR="00FA167F" w:rsidRPr="000F2EE7" w:rsidRDefault="00FA167F" w:rsidP="00B23DFB">
      <w:pPr>
        <w:pStyle w:val="BodyText"/>
        <w:numPr>
          <w:ilvl w:val="0"/>
          <w:numId w:val="21"/>
        </w:numPr>
        <w:tabs>
          <w:tab w:val="left" w:pos="360"/>
          <w:tab w:val="left" w:pos="720"/>
          <w:tab w:val="left" w:pos="1080"/>
        </w:tabs>
        <w:suppressAutoHyphens/>
        <w:spacing w:after="60" w:line="254" w:lineRule="auto"/>
        <w:jc w:val="left"/>
        <w:rPr>
          <w:lang w:val="en-US"/>
        </w:rPr>
      </w:pPr>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 xml:space="preserve">.  </w:t>
      </w:r>
    </w:p>
    <w:p w:rsidR="00FA167F" w:rsidRPr="000F2EE7" w:rsidRDefault="00FA167F" w:rsidP="00B23DFB">
      <w:pPr>
        <w:pStyle w:val="BodyText"/>
        <w:numPr>
          <w:ilvl w:val="0"/>
          <w:numId w:val="21"/>
        </w:numPr>
        <w:tabs>
          <w:tab w:val="left" w:pos="360"/>
          <w:tab w:val="left" w:pos="720"/>
          <w:tab w:val="left" w:pos="1080"/>
        </w:tabs>
        <w:suppressAutoHyphens/>
        <w:spacing w:after="60" w:line="254" w:lineRule="auto"/>
        <w:jc w:val="left"/>
        <w:rPr>
          <w:lang w:val="en-US"/>
        </w:rPr>
      </w:pPr>
      <w:r>
        <w:rPr>
          <w:lang w:val="en-US"/>
        </w:rPr>
        <w:t>As a general WTI software constraint, the failure mechanism library needs to support at least all models that are prescribed for detailed assessment according to the VTV2017.</w:t>
      </w:r>
    </w:p>
    <w:p w:rsidR="00FA167F" w:rsidRDefault="00FA167F" w:rsidP="00FA167F">
      <w:r w:rsidRPr="00CE471C">
        <w:rPr>
          <w:lang w:val="en-US"/>
        </w:rPr>
        <w:t xml:space="preserve">As a general WTI software constraint, the software interface (API) must allow usage </w:t>
      </w:r>
      <w:r w:rsidRPr="00CE471C">
        <w:rPr>
          <w:kern w:val="22"/>
          <w:lang w:val="en-US"/>
        </w:rPr>
        <w:t>from C# (</w:t>
      </w:r>
      <w:proofErr w:type="spellStart"/>
      <w:r w:rsidRPr="00CE471C">
        <w:rPr>
          <w:kern w:val="22"/>
          <w:lang w:val="en-US"/>
        </w:rPr>
        <w:t>Ringtoets</w:t>
      </w:r>
      <w:proofErr w:type="spellEnd"/>
      <w:r w:rsidRPr="00CE471C">
        <w:rPr>
          <w:kern w:val="22"/>
          <w:lang w:val="en-US"/>
        </w:rPr>
        <w:t>), as well as from FORTRAN (Hydra-Ring), and MATLAB (test environment). The API should include a pointer to a feedback function for messages and warnings, with standardized interface.</w:t>
      </w:r>
    </w:p>
    <w:p w:rsidR="00FA167F" w:rsidRDefault="00FA167F" w:rsidP="00FA167F"/>
    <w:p w:rsidR="00FA167F" w:rsidRDefault="00FA167F" w:rsidP="00FA167F">
      <w:pPr>
        <w:sectPr w:rsidR="00FA167F" w:rsidSect="00B651EE">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9E780C" w:rsidRDefault="00B23DFB"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48" w:name="_Ref428268861"/>
      <w:bookmarkStart w:id="49" w:name="_Toc428274683"/>
      <w:r w:rsidR="009E780C">
        <w:t>Requirements</w:t>
      </w:r>
      <w:bookmarkEnd w:id="48"/>
      <w:bookmarkEnd w:id="49"/>
      <w:r w:rsidR="009E780C">
        <w:t xml:space="preserve"> </w:t>
      </w:r>
    </w:p>
    <w:p w:rsidR="00FA167F" w:rsidRDefault="00FA167F" w:rsidP="00FA167F">
      <w:pPr>
        <w:pStyle w:val="Heading2"/>
        <w:rPr>
          <w:lang w:val="en-US"/>
        </w:rPr>
      </w:pPr>
      <w:bookmarkStart w:id="50" w:name="_Toc364772985"/>
      <w:bookmarkStart w:id="51" w:name="_Toc423687057"/>
      <w:bookmarkStart w:id="52" w:name="_Toc428274684"/>
      <w:r>
        <w:rPr>
          <w:lang w:val="en-US"/>
        </w:rPr>
        <w:t>Assumptions and constraints</w:t>
      </w:r>
      <w:bookmarkEnd w:id="50"/>
      <w:bookmarkEnd w:id="51"/>
      <w:bookmarkEnd w:id="52"/>
    </w:p>
    <w:p w:rsidR="00FA167F" w:rsidRPr="00FA167F" w:rsidRDefault="00FA167F" w:rsidP="00FA167F"/>
    <w:p w:rsidR="009E780C" w:rsidRDefault="009E780C" w:rsidP="009E780C">
      <w:r>
        <w:t>This chapter describes the requirements for the overtopping module.</w:t>
      </w:r>
    </w:p>
    <w:p w:rsidR="009E780C" w:rsidRDefault="009E780C" w:rsidP="009E780C"/>
    <w:p w:rsidR="009E780C" w:rsidRDefault="009E780C" w:rsidP="004A5C77">
      <w:pPr>
        <w:ind w:left="709" w:hanging="709"/>
      </w:pPr>
      <w:r>
        <w:t>FR1</w:t>
      </w:r>
      <w:r>
        <w:tab/>
        <w:t xml:space="preserve">The overtopping module can be called from a </w:t>
      </w:r>
      <w:proofErr w:type="spellStart"/>
      <w:r>
        <w:t>stand alone</w:t>
      </w:r>
      <w:proofErr w:type="spellEnd"/>
      <w:r>
        <w:t xml:space="preserve"> application such as </w:t>
      </w:r>
      <w:proofErr w:type="spellStart"/>
      <w:r>
        <w:t>Ringtoets</w:t>
      </w:r>
      <w:proofErr w:type="spellEnd"/>
      <w:r>
        <w:t>.</w:t>
      </w:r>
    </w:p>
    <w:p w:rsidR="009E780C" w:rsidRDefault="009E780C" w:rsidP="004A5C77">
      <w:pPr>
        <w:ind w:left="709" w:hanging="709"/>
      </w:pPr>
      <w:r>
        <w:t>FR2</w:t>
      </w:r>
      <w:r>
        <w:tab/>
        <w:t xml:space="preserve">The overtopping module can be called from a </w:t>
      </w:r>
      <w:r w:rsidR="004A1ACF">
        <w:t xml:space="preserve">probabilistic </w:t>
      </w:r>
      <w:r>
        <w:t>environment such as Hydra-Ring</w:t>
      </w:r>
      <w:r w:rsidR="0009194C">
        <w:t>.</w:t>
      </w:r>
    </w:p>
    <w:p w:rsidR="009E780C" w:rsidRDefault="009E780C" w:rsidP="004A5C77">
      <w:pPr>
        <w:ind w:left="709" w:hanging="709"/>
      </w:pPr>
      <w:r>
        <w:t>FR3</w:t>
      </w:r>
      <w:r>
        <w:tab/>
        <w:t>The output of the FTO overtopping module is the 2% wave run-up</w:t>
      </w:r>
      <w:r w:rsidR="0009194C">
        <w:t>,</w:t>
      </w:r>
      <w:r>
        <w:t xml:space="preserve"> the overtopping discharge</w:t>
      </w:r>
      <w:r w:rsidR="0009194C">
        <w:t xml:space="preserve"> and the value for the limit state function for the wave overtopping discharge</w:t>
      </w:r>
      <w:r>
        <w:t>.</w:t>
      </w:r>
    </w:p>
    <w:p w:rsidR="004A1ACF" w:rsidRDefault="004A1ACF" w:rsidP="004A1ACF">
      <w:pPr>
        <w:ind w:left="709" w:hanging="709"/>
      </w:pPr>
      <w:r>
        <w:t>FR4</w:t>
      </w:r>
      <w:r>
        <w:tab/>
        <w:t xml:space="preserve">The hydraulic load level as function of a critical wave the overtopping discharge will not be included. </w:t>
      </w:r>
    </w:p>
    <w:p w:rsidR="009E780C" w:rsidRDefault="009E780C" w:rsidP="004A5C77">
      <w:pPr>
        <w:ind w:left="709" w:hanging="709"/>
      </w:pPr>
      <w:r>
        <w:t>FR5</w:t>
      </w:r>
      <w:r>
        <w:tab/>
        <w:t xml:space="preserve">The </w:t>
      </w:r>
      <w:r w:rsidR="0009194C">
        <w:t xml:space="preserve">check on good schematisation practice of the </w:t>
      </w:r>
      <w:r>
        <w:t xml:space="preserve">geometry </w:t>
      </w:r>
      <w:r w:rsidR="0009194C">
        <w:t xml:space="preserve">needs to </w:t>
      </w:r>
      <w:r>
        <w:t xml:space="preserve">take place in </w:t>
      </w:r>
      <w:r w:rsidR="0009194C">
        <w:t xml:space="preserve">the calling environment; it will not be performed </w:t>
      </w:r>
      <w:r>
        <w:t>in the overtopping module.</w:t>
      </w:r>
    </w:p>
    <w:p w:rsidR="009E780C" w:rsidRDefault="009E780C" w:rsidP="004A5C77">
      <w:pPr>
        <w:ind w:left="709" w:hanging="709"/>
      </w:pPr>
      <w:r>
        <w:t>FR6</w:t>
      </w:r>
      <w:r>
        <w:tab/>
        <w:t xml:space="preserve">Horizontal berm sections are allowed. </w:t>
      </w:r>
    </w:p>
    <w:p w:rsidR="009E780C" w:rsidRDefault="009E780C" w:rsidP="004A5C77">
      <w:pPr>
        <w:ind w:left="709" w:hanging="709"/>
      </w:pPr>
      <w:r>
        <w:t>FR7</w:t>
      </w:r>
      <w:r>
        <w:tab/>
        <w:t>Two sequential berms are allowed.</w:t>
      </w:r>
    </w:p>
    <w:p w:rsidR="009E780C" w:rsidRDefault="009E780C" w:rsidP="004A5C77">
      <w:pPr>
        <w:ind w:left="709" w:hanging="709"/>
      </w:pPr>
      <w:r>
        <w:t>FR</w:t>
      </w:r>
      <w:r w:rsidR="004A1ACF">
        <w:t>8</w:t>
      </w:r>
      <w:r>
        <w:tab/>
        <w:t>Other boundary conditions for the dike profile stem from the ‘Hydra’s’ and are given in section 4.2.</w:t>
      </w:r>
    </w:p>
    <w:p w:rsidR="009E780C" w:rsidRDefault="009E780C" w:rsidP="004A5C77">
      <w:pPr>
        <w:ind w:left="709" w:hanging="709"/>
      </w:pPr>
      <w:r>
        <w:t>FR</w:t>
      </w:r>
      <w:r w:rsidR="004A1ACF">
        <w:t>9</w:t>
      </w:r>
      <w:r>
        <w:tab/>
        <w:t>The effect of vertical walls will not be included.</w:t>
      </w:r>
    </w:p>
    <w:p w:rsidR="009E780C" w:rsidRDefault="009E780C" w:rsidP="004A5C77">
      <w:pPr>
        <w:ind w:left="709" w:hanging="709"/>
      </w:pPr>
      <w:r>
        <w:t>FR1</w:t>
      </w:r>
      <w:r w:rsidR="004A1ACF">
        <w:t>0</w:t>
      </w:r>
      <w:r>
        <w:tab/>
      </w:r>
      <w:r w:rsidR="004A1ACF">
        <w:t>A computation for o</w:t>
      </w:r>
      <w:r>
        <w:t>blique, long crested waves will not be included.</w:t>
      </w:r>
    </w:p>
    <w:p w:rsidR="009E780C" w:rsidRDefault="009E780C" w:rsidP="004A5C77">
      <w:pPr>
        <w:ind w:left="709" w:hanging="709"/>
      </w:pPr>
      <w:r>
        <w:t>FR1</w:t>
      </w:r>
      <w:r w:rsidR="004A1ACF">
        <w:t>1</w:t>
      </w:r>
      <w:r>
        <w:tab/>
        <w:t xml:space="preserve">Six model parameters will be programmed as input parameters for the overtopping module. </w:t>
      </w:r>
    </w:p>
    <w:p w:rsidR="009E780C" w:rsidRDefault="009E780C" w:rsidP="004A5C77">
      <w:pPr>
        <w:ind w:left="709" w:hanging="709"/>
      </w:pPr>
      <w:r>
        <w:t>FR1</w:t>
      </w:r>
      <w:r w:rsidR="004A1ACF">
        <w:t>2</w:t>
      </w:r>
      <w:r>
        <w:tab/>
        <w:t xml:space="preserve">The </w:t>
      </w:r>
      <w:r w:rsidR="004A1ACF">
        <w:t xml:space="preserve">point of transition from breaking waves to non-breaking waves </w:t>
      </w:r>
      <w:r>
        <w:t>will be computed and not selected as a constant value of 1.8.</w:t>
      </w:r>
    </w:p>
    <w:p w:rsidR="004A1ACF" w:rsidRDefault="004A1ACF" w:rsidP="004A1ACF">
      <w:pPr>
        <w:ind w:left="709" w:hanging="709"/>
      </w:pPr>
      <w:r>
        <w:t>FR13</w:t>
      </w:r>
      <w:r>
        <w:tab/>
        <w:t xml:space="preserve">The computation should not exit with an error code. An error code is allowed in case of a physically impossible answer. </w:t>
      </w:r>
    </w:p>
    <w:p w:rsidR="009E780C" w:rsidRDefault="009E780C" w:rsidP="009E780C">
      <w:r>
        <w:t xml:space="preserve"> </w:t>
      </w:r>
    </w:p>
    <w:p w:rsidR="009E780C" w:rsidRDefault="009E780C" w:rsidP="009E780C">
      <w:pPr>
        <w:sectPr w:rsidR="009E780C" w:rsidSect="00B651EE">
          <w:type w:val="oddPage"/>
          <w:pgSz w:w="11906" w:h="16838" w:code="9"/>
          <w:pgMar w:top="2552" w:right="1094" w:bottom="1077" w:left="2098" w:header="822" w:footer="199" w:gutter="0"/>
          <w:paperSrc w:first="1" w:other="1"/>
          <w:cols w:space="708"/>
          <w:docGrid w:linePitch="360"/>
        </w:sectPr>
      </w:pPr>
    </w:p>
    <w:p w:rsidR="009E780C" w:rsidRDefault="009E780C"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3" w:name="_Ref428268869"/>
      <w:bookmarkStart w:id="54" w:name="_Toc428274685"/>
      <w:r>
        <w:t>General program structure</w:t>
      </w:r>
      <w:bookmarkEnd w:id="53"/>
      <w:bookmarkEnd w:id="54"/>
      <w:r>
        <w:t xml:space="preserve"> </w:t>
      </w:r>
    </w:p>
    <w:p w:rsidR="009E780C" w:rsidRDefault="009E780C" w:rsidP="009E780C">
      <w:r>
        <w:t>This chapter describes the input/output of the program and the program structure in general. More details (especially for the input data requirements and the calculation procedure) are given in the following chapters.</w:t>
      </w:r>
    </w:p>
    <w:p w:rsidR="009E780C" w:rsidRDefault="009E780C" w:rsidP="009E780C">
      <w:pPr>
        <w:pStyle w:val="Heading2"/>
      </w:pPr>
      <w:bookmarkStart w:id="55" w:name="_Toc428274686"/>
      <w:r>
        <w:t>Input data</w:t>
      </w:r>
      <w:bookmarkEnd w:id="55"/>
    </w:p>
    <w:p w:rsidR="009E780C" w:rsidRDefault="009E780C" w:rsidP="009E780C"/>
    <w:p w:rsidR="009E780C" w:rsidRDefault="009E780C" w:rsidP="009E780C">
      <w:r>
        <w:t>The input for the</w:t>
      </w:r>
      <w:r w:rsidR="005E51E7">
        <w:t xml:space="preserve"> </w:t>
      </w:r>
      <w:r>
        <w:t>overtopping module consists of:</w:t>
      </w:r>
    </w:p>
    <w:p w:rsidR="009E780C" w:rsidRDefault="009E780C" w:rsidP="00B23DFB">
      <w:pPr>
        <w:numPr>
          <w:ilvl w:val="0"/>
          <w:numId w:val="4"/>
        </w:numPr>
      </w:pPr>
      <w:r>
        <w:t>Load parameters</w:t>
      </w:r>
    </w:p>
    <w:p w:rsidR="009E780C" w:rsidRDefault="009E780C" w:rsidP="00B23DFB">
      <w:pPr>
        <w:numPr>
          <w:ilvl w:val="0"/>
          <w:numId w:val="4"/>
        </w:numPr>
      </w:pPr>
      <w:r>
        <w:t>Cross section data</w:t>
      </w:r>
    </w:p>
    <w:p w:rsidR="009E780C" w:rsidRDefault="009E780C" w:rsidP="00B23DFB">
      <w:pPr>
        <w:numPr>
          <w:ilvl w:val="0"/>
          <w:numId w:val="4"/>
        </w:numPr>
      </w:pPr>
      <w:r>
        <w:t>Model factors</w:t>
      </w:r>
    </w:p>
    <w:p w:rsidR="009E780C" w:rsidRDefault="009E780C" w:rsidP="009E780C"/>
    <w:p w:rsidR="009E780C" w:rsidRDefault="009E780C" w:rsidP="009E780C">
      <w:r>
        <w:t>The load parameters are the still water level and the wave parameters at the toe of the dike. Any reduction of the wave parameters due to the presence of a foreland has to take place before the wave parameters are given as input to the overtopping module. In other words: the calculation of the wave reduction through a foreland is not part of this program.</w:t>
      </w:r>
    </w:p>
    <w:p w:rsidR="009E780C" w:rsidRDefault="009E780C" w:rsidP="009E780C"/>
    <w:p w:rsidR="009E780C" w:rsidRDefault="009E780C" w:rsidP="009E780C">
      <w:r>
        <w:t>Since no foreland is used within the overtopping module, the cross section consist</w:t>
      </w:r>
      <w:r w:rsidR="005C3FE9">
        <w:t>s</w:t>
      </w:r>
      <w:r>
        <w:t xml:space="preserve"> only of dike segments from the toe of the dike to the outer crest level. These segments are given by the (</w:t>
      </w:r>
      <w:proofErr w:type="spellStart"/>
      <w:r>
        <w:t>x</w:t>
      </w:r>
      <w:proofErr w:type="gramStart"/>
      <w:r>
        <w:t>,y</w:t>
      </w:r>
      <w:proofErr w:type="spellEnd"/>
      <w:proofErr w:type="gramEnd"/>
      <w:r>
        <w:t xml:space="preserve">) coordinates and have to satisfy certain boundary conditions (section </w:t>
      </w:r>
      <w:r w:rsidR="00967419">
        <w:fldChar w:fldCharType="begin"/>
      </w:r>
      <w:r w:rsidR="00967419">
        <w:instrText xml:space="preserve"> REF _Ref428262458 \r </w:instrText>
      </w:r>
      <w:r w:rsidR="00967419">
        <w:fldChar w:fldCharType="separate"/>
      </w:r>
      <w:r w:rsidR="0010782A">
        <w:t>4.4</w:t>
      </w:r>
      <w:r w:rsidR="00967419">
        <w:fldChar w:fldCharType="end"/>
      </w:r>
      <w:r>
        <w:t>). The roughness reduction factors for the different dike segments are also part of the input data, as is the outer normal (the orientation) of the dike, which is necessary to determine the angle of wave attack.</w:t>
      </w:r>
    </w:p>
    <w:p w:rsidR="009E780C" w:rsidRDefault="009E780C" w:rsidP="009E780C"/>
    <w:p w:rsidR="009E780C" w:rsidRDefault="009E780C" w:rsidP="009E780C">
      <w:r>
        <w:t xml:space="preserve">Finally some model factors (used in the calculation of the wave run-up and overtopping) are part of the input data of the module. See section </w:t>
      </w:r>
      <w:r w:rsidR="00967419">
        <w:fldChar w:fldCharType="begin"/>
      </w:r>
      <w:r w:rsidR="00967419">
        <w:instrText xml:space="preserve"> REF _Ref428267376 \r </w:instrText>
      </w:r>
      <w:r w:rsidR="00967419">
        <w:fldChar w:fldCharType="separate"/>
      </w:r>
      <w:r w:rsidR="0010782A">
        <w:t>4.3</w:t>
      </w:r>
      <w:r w:rsidR="00967419">
        <w:fldChar w:fldCharType="end"/>
      </w:r>
      <w:r>
        <w:t xml:space="preserve"> for more details.</w:t>
      </w:r>
    </w:p>
    <w:p w:rsidR="009E780C" w:rsidRDefault="009E780C" w:rsidP="009E780C">
      <w:pPr>
        <w:pStyle w:val="Heading2"/>
      </w:pPr>
      <w:bookmarkStart w:id="56" w:name="_Toc428274687"/>
      <w:r>
        <w:t>Output data</w:t>
      </w:r>
      <w:bookmarkEnd w:id="56"/>
    </w:p>
    <w:p w:rsidR="009E780C" w:rsidRPr="009E780C" w:rsidRDefault="009E780C" w:rsidP="009E780C"/>
    <w:p w:rsidR="009E780C" w:rsidRDefault="009E780C" w:rsidP="009E780C">
      <w:r>
        <w:t>The output of the overtopping module consists of:</w:t>
      </w:r>
    </w:p>
    <w:p w:rsidR="009E780C" w:rsidRDefault="009E780C" w:rsidP="00B23DFB">
      <w:pPr>
        <w:numPr>
          <w:ilvl w:val="0"/>
          <w:numId w:val="4"/>
        </w:numPr>
      </w:pPr>
      <w:r>
        <w:t>Main results</w:t>
      </w:r>
    </w:p>
    <w:p w:rsidR="009E780C" w:rsidRDefault="009E780C" w:rsidP="00B23DFB">
      <w:pPr>
        <w:numPr>
          <w:ilvl w:val="0"/>
          <w:numId w:val="4"/>
        </w:numPr>
      </w:pPr>
      <w:r>
        <w:t>Error information</w:t>
      </w:r>
    </w:p>
    <w:p w:rsidR="00765268" w:rsidRDefault="00765268" w:rsidP="00B23DFB">
      <w:pPr>
        <w:numPr>
          <w:ilvl w:val="0"/>
          <w:numId w:val="4"/>
        </w:numPr>
      </w:pPr>
      <w:r>
        <w:t>Version information</w:t>
      </w:r>
    </w:p>
    <w:p w:rsidR="009E780C" w:rsidRDefault="009E780C" w:rsidP="009E780C"/>
    <w:p w:rsidR="009E780C" w:rsidRDefault="009E780C" w:rsidP="009E780C">
      <w:r>
        <w:t>The main results are the 2% wave run-up (in m)</w:t>
      </w:r>
      <w:r w:rsidR="00765268">
        <w:t>,</w:t>
      </w:r>
      <w:r>
        <w:t xml:space="preserve"> the </w:t>
      </w:r>
      <w:r w:rsidR="00765268">
        <w:t xml:space="preserve">wave </w:t>
      </w:r>
      <w:r>
        <w:t>overtopping discharge (in m</w:t>
      </w:r>
      <w:r w:rsidR="00765268" w:rsidRPr="00765268">
        <w:rPr>
          <w:vertAlign w:val="superscript"/>
        </w:rPr>
        <w:t>3</w:t>
      </w:r>
      <w:r>
        <w:t xml:space="preserve"> per </w:t>
      </w:r>
      <w:r w:rsidR="00765268">
        <w:t xml:space="preserve">m per </w:t>
      </w:r>
      <w:r>
        <w:t>s)</w:t>
      </w:r>
      <w:r w:rsidR="00765268">
        <w:t xml:space="preserve"> and the value for the limit state function for the wave overtopping discharge</w:t>
      </w:r>
      <w:r>
        <w:t>. The error information consists of a code (flag for success) and an error message (for failure).</w:t>
      </w:r>
    </w:p>
    <w:p w:rsidR="009E780C" w:rsidRDefault="009E780C" w:rsidP="009E780C">
      <w:pPr>
        <w:pStyle w:val="Heading2"/>
      </w:pPr>
      <w:bookmarkStart w:id="57" w:name="_Toc428274688"/>
      <w:r>
        <w:t>Program steps</w:t>
      </w:r>
      <w:bookmarkEnd w:id="57"/>
    </w:p>
    <w:p w:rsidR="009E780C" w:rsidRPr="009E780C" w:rsidRDefault="009E780C" w:rsidP="000936B9">
      <w:pPr>
        <w:keepNext/>
      </w:pPr>
    </w:p>
    <w:p w:rsidR="004A5C77" w:rsidRDefault="009E780C" w:rsidP="000936B9">
      <w:pPr>
        <w:keepNext/>
      </w:pPr>
      <w:r>
        <w:t>The general program structure of the overtopping module consists of the following steps:</w:t>
      </w:r>
    </w:p>
    <w:p w:rsidR="009E780C" w:rsidRDefault="009E780C" w:rsidP="000936B9"/>
    <w:p w:rsidR="000936B9" w:rsidRDefault="009E780C" w:rsidP="000936B9">
      <w:pPr>
        <w:pStyle w:val="ListNumber"/>
        <w:keepNext/>
        <w:numPr>
          <w:ilvl w:val="0"/>
          <w:numId w:val="23"/>
        </w:numPr>
      </w:pPr>
      <w:r>
        <w:t xml:space="preserve">Check </w:t>
      </w:r>
      <w:r w:rsidR="000936B9">
        <w:t xml:space="preserve">input: </w:t>
      </w:r>
    </w:p>
    <w:p w:rsidR="000936B9" w:rsidRDefault="000936B9" w:rsidP="000936B9">
      <w:pPr>
        <w:pStyle w:val="ListNumber2"/>
        <w:keepNext/>
        <w:numPr>
          <w:ilvl w:val="1"/>
          <w:numId w:val="23"/>
        </w:numPr>
      </w:pPr>
      <w:r>
        <w:t>L</w:t>
      </w:r>
      <w:r w:rsidR="009E780C">
        <w:t>oad parameters</w:t>
      </w:r>
      <w:r w:rsidR="00765268">
        <w:t xml:space="preserve"> [section </w:t>
      </w:r>
      <w:r w:rsidR="00765268">
        <w:fldChar w:fldCharType="begin"/>
      </w:r>
      <w:r w:rsidR="00765268">
        <w:instrText xml:space="preserve"> REF _Ref428262443 \r </w:instrText>
      </w:r>
      <w:r w:rsidR="00765268">
        <w:fldChar w:fldCharType="separate"/>
      </w:r>
      <w:r w:rsidR="0010782A">
        <w:t>4.2</w:t>
      </w:r>
      <w:r w:rsidR="00765268">
        <w:fldChar w:fldCharType="end"/>
      </w:r>
      <w:r w:rsidR="00765268">
        <w:t>].</w:t>
      </w:r>
    </w:p>
    <w:p w:rsidR="009E780C" w:rsidRDefault="000936B9" w:rsidP="000936B9">
      <w:pPr>
        <w:pStyle w:val="ListNumber2"/>
        <w:keepNext/>
        <w:numPr>
          <w:ilvl w:val="1"/>
          <w:numId w:val="23"/>
        </w:numPr>
      </w:pPr>
      <w:r>
        <w:t>M</w:t>
      </w:r>
      <w:r w:rsidR="009E780C">
        <w:t>odel factors</w:t>
      </w:r>
      <w:r w:rsidR="00827A8D">
        <w:t xml:space="preserve"> [</w:t>
      </w:r>
      <w:r w:rsidR="009E780C">
        <w:t>section</w:t>
      </w:r>
      <w:r w:rsidR="00363E2D">
        <w:t xml:space="preserve"> </w:t>
      </w:r>
      <w:r w:rsidR="00363E2D">
        <w:fldChar w:fldCharType="begin"/>
      </w:r>
      <w:r w:rsidR="00363E2D">
        <w:instrText xml:space="preserve"> REF _Ref401220030 \r </w:instrText>
      </w:r>
      <w:r w:rsidR="00436346">
        <w:instrText xml:space="preserve"> \* MERGEFORMAT </w:instrText>
      </w:r>
      <w:r w:rsidR="00363E2D">
        <w:fldChar w:fldCharType="separate"/>
      </w:r>
      <w:r w:rsidR="0010782A">
        <w:t>4.3</w:t>
      </w:r>
      <w:r w:rsidR="00363E2D">
        <w:fldChar w:fldCharType="end"/>
      </w:r>
      <w:r w:rsidR="00827A8D">
        <w:t>].</w:t>
      </w:r>
    </w:p>
    <w:p w:rsidR="009E780C" w:rsidRDefault="009E780C" w:rsidP="000936B9">
      <w:pPr>
        <w:pStyle w:val="ListNumber2"/>
        <w:keepNext/>
        <w:numPr>
          <w:ilvl w:val="1"/>
          <w:numId w:val="23"/>
        </w:numPr>
      </w:pPr>
      <w:r>
        <w:t xml:space="preserve">Check </w:t>
      </w:r>
      <w:r w:rsidR="000936B9">
        <w:t xml:space="preserve">input: </w:t>
      </w:r>
      <w:r>
        <w:t>cross section data</w:t>
      </w:r>
      <w:r w:rsidR="00827A8D">
        <w:t xml:space="preserve"> [</w:t>
      </w:r>
      <w:r>
        <w:t>section</w:t>
      </w:r>
      <w:r w:rsidR="00765268">
        <w:t xml:space="preserve"> </w:t>
      </w:r>
      <w:r w:rsidR="00765268">
        <w:fldChar w:fldCharType="begin"/>
      </w:r>
      <w:r w:rsidR="00765268">
        <w:instrText xml:space="preserve"> REF _Ref428262458 \r </w:instrText>
      </w:r>
      <w:r w:rsidR="00765268">
        <w:fldChar w:fldCharType="separate"/>
      </w:r>
      <w:r w:rsidR="0010782A">
        <w:t>4.4</w:t>
      </w:r>
      <w:r w:rsidR="00765268">
        <w:fldChar w:fldCharType="end"/>
      </w:r>
      <w:r w:rsidR="00827A8D">
        <w:t>].</w:t>
      </w:r>
    </w:p>
    <w:p w:rsidR="00FE36A8" w:rsidRDefault="00FE36A8" w:rsidP="007C328F">
      <w:pPr>
        <w:pStyle w:val="ListNumber2"/>
        <w:keepNext/>
        <w:numPr>
          <w:ilvl w:val="0"/>
          <w:numId w:val="0"/>
        </w:numPr>
        <w:ind w:left="510" w:hanging="510"/>
      </w:pPr>
    </w:p>
    <w:p w:rsidR="00FE36A8" w:rsidRDefault="00FE36A8" w:rsidP="000936B9">
      <w:pPr>
        <w:pStyle w:val="ListNumber"/>
        <w:keepNext/>
        <w:numPr>
          <w:ilvl w:val="0"/>
          <w:numId w:val="23"/>
        </w:numPr>
      </w:pPr>
      <w:r>
        <w:t xml:space="preserve">If applicable, adjust the geometry so that the crest level </w:t>
      </w:r>
      <w:r w:rsidR="00E66391">
        <w:t xml:space="preserve">of the geometry </w:t>
      </w:r>
      <w:r>
        <w:t>equals the input value for the crest level (which is given separately from the input geometry)</w:t>
      </w:r>
      <w:r w:rsidR="004A42B3">
        <w:t xml:space="preserve"> [section </w:t>
      </w:r>
      <w:r w:rsidR="00765268">
        <w:fldChar w:fldCharType="begin"/>
      </w:r>
      <w:r w:rsidR="00765268">
        <w:instrText xml:space="preserve"> REF _Ref428262473 \r </w:instrText>
      </w:r>
      <w:r w:rsidR="00765268">
        <w:fldChar w:fldCharType="separate"/>
      </w:r>
      <w:r w:rsidR="0010782A">
        <w:t>4.6.1</w:t>
      </w:r>
      <w:r w:rsidR="00765268">
        <w:fldChar w:fldCharType="end"/>
      </w:r>
      <w:r w:rsidR="004A42B3">
        <w:t>].</w:t>
      </w:r>
    </w:p>
    <w:p w:rsidR="00FE36A8" w:rsidRDefault="00FE36A8" w:rsidP="00FE36A8">
      <w:pPr>
        <w:pStyle w:val="ListNumber"/>
        <w:keepNext/>
        <w:numPr>
          <w:ilvl w:val="0"/>
          <w:numId w:val="0"/>
        </w:numPr>
        <w:ind w:left="510" w:hanging="510"/>
      </w:pPr>
    </w:p>
    <w:p w:rsidR="009E780C" w:rsidRDefault="009E780C" w:rsidP="000936B9">
      <w:pPr>
        <w:pStyle w:val="ListNumber"/>
        <w:keepNext/>
        <w:numPr>
          <w:ilvl w:val="0"/>
          <w:numId w:val="23"/>
        </w:numPr>
      </w:pPr>
      <w:r>
        <w:t>If applicable</w:t>
      </w:r>
      <w:r w:rsidR="000936B9">
        <w:t>,</w:t>
      </w:r>
      <w:r>
        <w:t xml:space="preserve"> merge two sequential berms</w:t>
      </w:r>
      <w:r w:rsidR="00827A8D">
        <w:t xml:space="preserve"> [</w:t>
      </w:r>
      <w:r w:rsidR="004A5C77">
        <w:t>s</w:t>
      </w:r>
      <w:r>
        <w:t>ection</w:t>
      </w:r>
      <w:r w:rsidR="00765268">
        <w:t xml:space="preserve"> </w:t>
      </w:r>
      <w:r w:rsidR="00765268">
        <w:fldChar w:fldCharType="begin"/>
      </w:r>
      <w:r w:rsidR="00765268">
        <w:instrText xml:space="preserve"> REF _Ref428262512 \r </w:instrText>
      </w:r>
      <w:r w:rsidR="00765268">
        <w:fldChar w:fldCharType="separate"/>
      </w:r>
      <w:r w:rsidR="0010782A">
        <w:t>4.6.2</w:t>
      </w:r>
      <w:r w:rsidR="00765268">
        <w:fldChar w:fldCharType="end"/>
      </w:r>
      <w:r w:rsidR="00827A8D">
        <w:t>].</w:t>
      </w:r>
    </w:p>
    <w:p w:rsidR="007C328F" w:rsidRDefault="007C328F" w:rsidP="007C328F">
      <w:pPr>
        <w:pStyle w:val="ListNumber"/>
        <w:keepNext/>
        <w:numPr>
          <w:ilvl w:val="0"/>
          <w:numId w:val="0"/>
        </w:numPr>
        <w:ind w:left="510" w:hanging="510"/>
      </w:pPr>
    </w:p>
    <w:p w:rsidR="001F6014" w:rsidRDefault="009E780C" w:rsidP="000936B9">
      <w:pPr>
        <w:pStyle w:val="ListNumber"/>
        <w:keepNext/>
        <w:numPr>
          <w:ilvl w:val="0"/>
          <w:numId w:val="23"/>
        </w:numPr>
      </w:pPr>
      <w:r>
        <w:t xml:space="preserve">Calculate </w:t>
      </w:r>
      <w:r w:rsidR="00E66391">
        <w:t xml:space="preserve">the </w:t>
      </w:r>
      <w:r>
        <w:t>influence factors angle of wave attack</w:t>
      </w:r>
      <w:r w:rsidR="00827A8D">
        <w:t xml:space="preserve"> [</w:t>
      </w:r>
      <w:r>
        <w:t xml:space="preserve">section </w:t>
      </w:r>
      <w:r w:rsidR="00363E2D">
        <w:fldChar w:fldCharType="begin"/>
      </w:r>
      <w:r w:rsidR="00363E2D">
        <w:instrText xml:space="preserve"> REF _Ref401220052 \r </w:instrText>
      </w:r>
      <w:r w:rsidR="00436346">
        <w:instrText xml:space="preserve"> \* MERGEFORMAT </w:instrText>
      </w:r>
      <w:r w:rsidR="00363E2D">
        <w:fldChar w:fldCharType="separate"/>
      </w:r>
      <w:r w:rsidR="0010782A">
        <w:t>4.6.3</w:t>
      </w:r>
      <w:r w:rsidR="00363E2D">
        <w:fldChar w:fldCharType="end"/>
      </w:r>
      <w:r w:rsidR="00827A8D">
        <w:t>]</w:t>
      </w:r>
    </w:p>
    <w:p w:rsidR="009E780C" w:rsidRDefault="001F6014" w:rsidP="000936B9">
      <w:pPr>
        <w:pStyle w:val="ListNumber"/>
        <w:keepNext/>
        <w:numPr>
          <w:ilvl w:val="0"/>
          <w:numId w:val="23"/>
        </w:numPr>
      </w:pPr>
      <w:r>
        <w:t>I</w:t>
      </w:r>
      <w:r w:rsidR="007C328F">
        <w:t>f applicable, adjust the wave parameters to account for very oblique wave attack [</w:t>
      </w:r>
      <w:r w:rsidR="00765268">
        <w:t xml:space="preserve">section </w:t>
      </w:r>
      <w:r w:rsidR="00765268">
        <w:fldChar w:fldCharType="begin"/>
      </w:r>
      <w:r w:rsidR="00765268">
        <w:instrText xml:space="preserve"> REF _Ref428262552 \r </w:instrText>
      </w:r>
      <w:r w:rsidR="00765268">
        <w:fldChar w:fldCharType="separate"/>
      </w:r>
      <w:r w:rsidR="0010782A">
        <w:t>4.7</w:t>
      </w:r>
      <w:r w:rsidR="00765268">
        <w:fldChar w:fldCharType="end"/>
      </w:r>
      <w:r w:rsidR="007C328F">
        <w:t>]</w:t>
      </w:r>
      <w:r w:rsidR="00827A8D">
        <w:t>.</w:t>
      </w:r>
    </w:p>
    <w:p w:rsidR="007C328F" w:rsidRDefault="000936B9" w:rsidP="000936B9">
      <w:pPr>
        <w:pStyle w:val="ListNumber"/>
        <w:keepNext/>
        <w:numPr>
          <w:ilvl w:val="0"/>
          <w:numId w:val="23"/>
        </w:numPr>
      </w:pPr>
      <w:r>
        <w:t xml:space="preserve">If applicable, adjust the water level [section </w:t>
      </w:r>
      <w:r w:rsidR="00765268">
        <w:fldChar w:fldCharType="begin"/>
      </w:r>
      <w:r w:rsidR="00765268">
        <w:instrText xml:space="preserve"> REF _Ref428262568 \r </w:instrText>
      </w:r>
      <w:r w:rsidR="00765268">
        <w:fldChar w:fldCharType="separate"/>
      </w:r>
      <w:r w:rsidR="0010782A">
        <w:t>4.5.1</w:t>
      </w:r>
      <w:r w:rsidR="00765268">
        <w:fldChar w:fldCharType="end"/>
      </w:r>
      <w:r>
        <w:t>]</w:t>
      </w:r>
      <w:r w:rsidR="007C328F">
        <w:t xml:space="preserve">. </w:t>
      </w:r>
    </w:p>
    <w:p w:rsidR="000936B9" w:rsidRDefault="00FB6705" w:rsidP="000936B9">
      <w:pPr>
        <w:pStyle w:val="ListNumber"/>
        <w:keepNext/>
        <w:numPr>
          <w:ilvl w:val="0"/>
          <w:numId w:val="23"/>
        </w:numPr>
      </w:pPr>
      <w:r>
        <w:t>I</w:t>
      </w:r>
      <w:r w:rsidR="007C328F">
        <w:t>f applicable, adjust the wave parameters to account for shallow water [</w:t>
      </w:r>
      <w:r w:rsidR="00765268">
        <w:t xml:space="preserve">section </w:t>
      </w:r>
      <w:r w:rsidR="00765268">
        <w:fldChar w:fldCharType="begin"/>
      </w:r>
      <w:r w:rsidR="00765268">
        <w:instrText xml:space="preserve"> REF _Ref428262587 \r </w:instrText>
      </w:r>
      <w:r w:rsidR="00765268">
        <w:fldChar w:fldCharType="separate"/>
      </w:r>
      <w:r w:rsidR="0010782A">
        <w:t>4.5.2</w:t>
      </w:r>
      <w:r w:rsidR="00765268">
        <w:fldChar w:fldCharType="end"/>
      </w:r>
      <w:r w:rsidR="007C328F">
        <w:t>].</w:t>
      </w:r>
    </w:p>
    <w:p w:rsidR="00FB6705" w:rsidRDefault="00FB6705" w:rsidP="00FB6705">
      <w:pPr>
        <w:pStyle w:val="ListNumber"/>
        <w:keepNext/>
        <w:numPr>
          <w:ilvl w:val="0"/>
          <w:numId w:val="0"/>
        </w:numPr>
        <w:ind w:left="510" w:hanging="510"/>
      </w:pPr>
    </w:p>
    <w:p w:rsidR="00FB6705" w:rsidRDefault="00FB6705" w:rsidP="00FB6705">
      <w:pPr>
        <w:pStyle w:val="ListNumber"/>
        <w:keepNext/>
        <w:numPr>
          <w:ilvl w:val="0"/>
          <w:numId w:val="23"/>
        </w:numPr>
        <w:tabs>
          <w:tab w:val="left" w:pos="1134"/>
        </w:tabs>
      </w:pPr>
      <w:r>
        <w:t xml:space="preserve">If </w:t>
      </w:r>
      <w:r>
        <w:tab/>
        <w:t>there is no wave attack (wave height zero or wave period zero)</w:t>
      </w:r>
    </w:p>
    <w:p w:rsidR="00FB6705" w:rsidRDefault="00FB6705" w:rsidP="00FB6705">
      <w:pPr>
        <w:tabs>
          <w:tab w:val="left" w:pos="1134"/>
        </w:tabs>
        <w:ind w:left="360"/>
      </w:pPr>
      <w:proofErr w:type="gramStart"/>
      <w:r>
        <w:t>then</w:t>
      </w:r>
      <w:proofErr w:type="gramEnd"/>
      <w:r>
        <w:tab/>
        <w:t>assign zero to 2% wave run-up (z</w:t>
      </w:r>
      <w:r w:rsidRPr="004A42B3">
        <w:rPr>
          <w:vertAlign w:val="subscript"/>
        </w:rPr>
        <w:t>2%</w:t>
      </w:r>
      <w:r>
        <w:t>) and wave overtopping discharge (q</w:t>
      </w:r>
      <w:r w:rsidRPr="004A42B3">
        <w:rPr>
          <w:vertAlign w:val="subscript"/>
        </w:rPr>
        <w:t>0</w:t>
      </w:r>
      <w:r>
        <w:t xml:space="preserve">) </w:t>
      </w:r>
    </w:p>
    <w:p w:rsidR="00FB6705" w:rsidRDefault="00FB6705" w:rsidP="00FB6705">
      <w:pPr>
        <w:tabs>
          <w:tab w:val="left" w:pos="1134"/>
        </w:tabs>
        <w:ind w:left="360"/>
      </w:pPr>
      <w:r>
        <w:tab/>
      </w:r>
      <w:proofErr w:type="gramStart"/>
      <w:r>
        <w:t>go</w:t>
      </w:r>
      <w:proofErr w:type="gramEnd"/>
      <w:r>
        <w:t xml:space="preserve"> to step 12 </w:t>
      </w:r>
    </w:p>
    <w:p w:rsidR="00FB6705" w:rsidRDefault="00FB6705" w:rsidP="00FB6705">
      <w:pPr>
        <w:tabs>
          <w:tab w:val="left" w:pos="1134"/>
        </w:tabs>
        <w:ind w:left="360"/>
      </w:pPr>
      <w:proofErr w:type="gramStart"/>
      <w:r>
        <w:t>else</w:t>
      </w:r>
      <w:proofErr w:type="gramEnd"/>
      <w:r>
        <w:tab/>
        <w:t>proceed with step 9</w:t>
      </w:r>
    </w:p>
    <w:p w:rsidR="007C328F" w:rsidRDefault="007C328F" w:rsidP="007C328F">
      <w:pPr>
        <w:pStyle w:val="ListNumber"/>
        <w:keepNext/>
        <w:numPr>
          <w:ilvl w:val="0"/>
          <w:numId w:val="0"/>
        </w:numPr>
        <w:ind w:left="510" w:hanging="510"/>
      </w:pPr>
    </w:p>
    <w:p w:rsidR="009E780C" w:rsidRDefault="009E780C" w:rsidP="000936B9">
      <w:pPr>
        <w:pStyle w:val="ListNumber"/>
        <w:keepNext/>
        <w:numPr>
          <w:ilvl w:val="0"/>
          <w:numId w:val="23"/>
        </w:numPr>
      </w:pPr>
      <w:r>
        <w:t xml:space="preserve">If the </w:t>
      </w:r>
      <w:r w:rsidR="00E66391">
        <w:t xml:space="preserve">geometry </w:t>
      </w:r>
      <w:r>
        <w:t>contains at least one</w:t>
      </w:r>
      <w:r w:rsidR="004A5C77">
        <w:t xml:space="preserve"> </w:t>
      </w:r>
      <w:r w:rsidR="008319D6">
        <w:t>'</w:t>
      </w:r>
      <w:r>
        <w:t>wide berm</w:t>
      </w:r>
      <w:r w:rsidR="008319D6">
        <w:t>'</w:t>
      </w:r>
      <w:r w:rsidR="00FF060F">
        <w:t xml:space="preserve"> then</w:t>
      </w:r>
      <w:r>
        <w:t xml:space="preserve"> </w:t>
      </w:r>
      <w:r w:rsidR="00E66391">
        <w:t xml:space="preserve">generate </w:t>
      </w:r>
      <w:r>
        <w:t xml:space="preserve">two </w:t>
      </w:r>
      <w:r w:rsidR="00E66391">
        <w:t>adjusted</w:t>
      </w:r>
      <w:r>
        <w:t xml:space="preserve"> </w:t>
      </w:r>
      <w:r w:rsidR="00E66391">
        <w:t xml:space="preserve">geometries, both </w:t>
      </w:r>
      <w:r w:rsidR="008319D6">
        <w:t>without any 'wide berm'</w:t>
      </w:r>
      <w:r w:rsidR="00827A8D">
        <w:t xml:space="preserve"> [</w:t>
      </w:r>
      <w:r>
        <w:t>section</w:t>
      </w:r>
      <w:r w:rsidR="00765268">
        <w:t xml:space="preserve"> </w:t>
      </w:r>
      <w:r w:rsidR="00765268">
        <w:fldChar w:fldCharType="begin"/>
      </w:r>
      <w:r w:rsidR="00765268">
        <w:instrText xml:space="preserve"> REF _Ref401220058 \r </w:instrText>
      </w:r>
      <w:r w:rsidR="00765268">
        <w:fldChar w:fldCharType="separate"/>
      </w:r>
      <w:r w:rsidR="0010782A">
        <w:t>4.6.3</w:t>
      </w:r>
      <w:r w:rsidR="00765268">
        <w:fldChar w:fldCharType="end"/>
      </w:r>
      <w:r w:rsidR="00827A8D">
        <w:t>].</w:t>
      </w:r>
    </w:p>
    <w:p w:rsidR="009E780C" w:rsidRDefault="007E428B" w:rsidP="000936B9">
      <w:pPr>
        <w:pStyle w:val="ListNumber"/>
        <w:keepNext/>
        <w:numPr>
          <w:ilvl w:val="0"/>
          <w:numId w:val="23"/>
        </w:numPr>
      </w:pPr>
      <w:r>
        <w:t>F</w:t>
      </w:r>
      <w:r w:rsidR="009E780C">
        <w:t xml:space="preserve">or </w:t>
      </w:r>
      <w:r w:rsidR="007C328F">
        <w:t>each</w:t>
      </w:r>
      <w:r w:rsidR="009E780C">
        <w:t xml:space="preserve"> </w:t>
      </w:r>
      <w:r w:rsidR="00E66391">
        <w:t>geometry</w:t>
      </w:r>
      <w:r>
        <w:t>:</w:t>
      </w:r>
    </w:p>
    <w:p w:rsidR="001F6014" w:rsidRDefault="001F6014" w:rsidP="007E428B">
      <w:pPr>
        <w:tabs>
          <w:tab w:val="left" w:pos="1418"/>
        </w:tabs>
        <w:ind w:left="1418" w:hanging="567"/>
      </w:pPr>
      <w:r>
        <w:t xml:space="preserve">If </w:t>
      </w:r>
      <w:r>
        <w:tab/>
        <w:t xml:space="preserve">the cross section does not contain a foreshore </w:t>
      </w:r>
    </w:p>
    <w:p w:rsidR="001F6014" w:rsidRDefault="001F6014" w:rsidP="007E428B">
      <w:pPr>
        <w:tabs>
          <w:tab w:val="left" w:pos="1418"/>
        </w:tabs>
        <w:ind w:left="1418" w:hanging="567"/>
      </w:pPr>
      <w:proofErr w:type="gramStart"/>
      <w:r>
        <w:t>then</w:t>
      </w:r>
      <w:proofErr w:type="gramEnd"/>
      <w:r>
        <w:tab/>
        <w:t>calculate 2% wave run-up (z</w:t>
      </w:r>
      <w:r w:rsidRPr="007E428B">
        <w:t>2%</w:t>
      </w:r>
      <w:r>
        <w:t xml:space="preserve">) and </w:t>
      </w:r>
      <w:r w:rsidR="004A42B3">
        <w:t xml:space="preserve">wave </w:t>
      </w:r>
      <w:r>
        <w:t>overtopping discharge (q</w:t>
      </w:r>
      <w:r w:rsidRPr="007E428B">
        <w:t>0</w:t>
      </w:r>
      <w:r>
        <w:t>) [</w:t>
      </w:r>
      <w:r w:rsidR="007E428B">
        <w:t>chapter</w:t>
      </w:r>
      <w:r>
        <w:t xml:space="preserve"> </w:t>
      </w:r>
      <w:r w:rsidR="00765268">
        <w:fldChar w:fldCharType="begin"/>
      </w:r>
      <w:r w:rsidR="00765268">
        <w:instrText xml:space="preserve"> REF _Ref428262710 \r </w:instrText>
      </w:r>
      <w:r w:rsidR="007E428B">
        <w:instrText xml:space="preserve"> \* MERGEFORMAT </w:instrText>
      </w:r>
      <w:r w:rsidR="00765268">
        <w:fldChar w:fldCharType="separate"/>
      </w:r>
      <w:r w:rsidR="0010782A">
        <w:t>5</w:t>
      </w:r>
      <w:r w:rsidR="00765268">
        <w:fldChar w:fldCharType="end"/>
      </w:r>
      <w:r>
        <w:t>]</w:t>
      </w:r>
    </w:p>
    <w:p w:rsidR="001F6014" w:rsidRDefault="001F6014" w:rsidP="007E428B">
      <w:pPr>
        <w:tabs>
          <w:tab w:val="left" w:pos="1418"/>
        </w:tabs>
        <w:ind w:left="1418" w:hanging="567"/>
      </w:pPr>
      <w:proofErr w:type="gramStart"/>
      <w:r>
        <w:t>else</w:t>
      </w:r>
      <w:proofErr w:type="gramEnd"/>
      <w:r>
        <w:tab/>
        <w:t>calculate 2% wave run-up (z</w:t>
      </w:r>
      <w:r w:rsidRPr="007E428B">
        <w:t>2%</w:t>
      </w:r>
      <w:r>
        <w:t xml:space="preserve">) and </w:t>
      </w:r>
      <w:r w:rsidR="004A42B3">
        <w:t xml:space="preserve">wave </w:t>
      </w:r>
      <w:r>
        <w:t>overtopping discharge (q</w:t>
      </w:r>
      <w:r w:rsidRPr="007E428B">
        <w:t>0</w:t>
      </w:r>
      <w:r>
        <w:t>), taking foreshores into account [</w:t>
      </w:r>
      <w:r w:rsidR="007E428B">
        <w:t>chapter</w:t>
      </w:r>
      <w:r>
        <w:t xml:space="preserve"> </w:t>
      </w:r>
      <w:r w:rsidR="00765268">
        <w:fldChar w:fldCharType="begin"/>
      </w:r>
      <w:r w:rsidR="00765268">
        <w:instrText xml:space="preserve"> REF _Ref428262721 \r </w:instrText>
      </w:r>
      <w:r w:rsidR="007E428B">
        <w:instrText xml:space="preserve"> \* MERGEFORMAT </w:instrText>
      </w:r>
      <w:r w:rsidR="00765268">
        <w:fldChar w:fldCharType="separate"/>
      </w:r>
      <w:r w:rsidR="0010782A">
        <w:t>6</w:t>
      </w:r>
      <w:r w:rsidR="00765268">
        <w:fldChar w:fldCharType="end"/>
      </w:r>
      <w:r>
        <w:t>]</w:t>
      </w:r>
    </w:p>
    <w:p w:rsidR="009E780C" w:rsidRDefault="009E780C" w:rsidP="000936B9">
      <w:pPr>
        <w:pStyle w:val="ListNumber"/>
        <w:numPr>
          <w:ilvl w:val="0"/>
          <w:numId w:val="23"/>
        </w:numPr>
      </w:pPr>
      <w:r>
        <w:t>If applicable</w:t>
      </w:r>
      <w:r w:rsidR="00827A8D">
        <w:t>,</w:t>
      </w:r>
      <w:r>
        <w:t xml:space="preserve"> combine results </w:t>
      </w:r>
      <w:r w:rsidR="001F6014">
        <w:t>for wave run-up (z</w:t>
      </w:r>
      <w:r w:rsidR="001F6014" w:rsidRPr="004A42B3">
        <w:rPr>
          <w:vertAlign w:val="subscript"/>
        </w:rPr>
        <w:t>2%</w:t>
      </w:r>
      <w:r w:rsidR="001F6014">
        <w:t>) and overtopping discharge (q</w:t>
      </w:r>
      <w:r w:rsidR="001F6014" w:rsidRPr="004A42B3">
        <w:rPr>
          <w:vertAlign w:val="subscript"/>
        </w:rPr>
        <w:t>0</w:t>
      </w:r>
      <w:r w:rsidR="001F6014">
        <w:t xml:space="preserve">) </w:t>
      </w:r>
      <w:r>
        <w:t xml:space="preserve">for all </w:t>
      </w:r>
      <w:r w:rsidR="00E66391">
        <w:t>geometries</w:t>
      </w:r>
      <w:r w:rsidR="00827A8D">
        <w:t xml:space="preserve"> [</w:t>
      </w:r>
      <w:r>
        <w:t xml:space="preserve">section </w:t>
      </w:r>
      <w:r w:rsidR="00363E2D">
        <w:fldChar w:fldCharType="begin"/>
      </w:r>
      <w:r w:rsidR="00363E2D">
        <w:instrText xml:space="preserve"> REF _Ref401220078 \r </w:instrText>
      </w:r>
      <w:r w:rsidR="00363E2D">
        <w:fldChar w:fldCharType="separate"/>
      </w:r>
      <w:r w:rsidR="0010782A">
        <w:t>4.8</w:t>
      </w:r>
      <w:r w:rsidR="00363E2D">
        <w:fldChar w:fldCharType="end"/>
      </w:r>
      <w:r w:rsidR="00827A8D">
        <w:t>].</w:t>
      </w:r>
    </w:p>
    <w:p w:rsidR="00E66391" w:rsidRDefault="00E66391" w:rsidP="00E66391">
      <w:pPr>
        <w:pStyle w:val="ListNumber"/>
        <w:numPr>
          <w:ilvl w:val="0"/>
          <w:numId w:val="0"/>
        </w:numPr>
        <w:ind w:left="510" w:hanging="510"/>
      </w:pPr>
    </w:p>
    <w:p w:rsidR="007C328F" w:rsidRDefault="007C328F" w:rsidP="000936B9">
      <w:pPr>
        <w:pStyle w:val="ListNumber"/>
        <w:numPr>
          <w:ilvl w:val="0"/>
          <w:numId w:val="23"/>
        </w:numPr>
      </w:pPr>
      <w:r>
        <w:t xml:space="preserve">Compute </w:t>
      </w:r>
      <w:r w:rsidR="00E66391">
        <w:t>the value for the limit state function</w:t>
      </w:r>
      <w:r w:rsidR="004A42B3">
        <w:t xml:space="preserve"> for the wave overtopping discharge [section </w:t>
      </w:r>
      <w:r w:rsidR="007E428B">
        <w:fldChar w:fldCharType="begin"/>
      </w:r>
      <w:r w:rsidR="007E428B">
        <w:instrText xml:space="preserve"> REF _Ref428266351 \r </w:instrText>
      </w:r>
      <w:r w:rsidR="007E428B">
        <w:fldChar w:fldCharType="separate"/>
      </w:r>
      <w:r w:rsidR="0010782A">
        <w:t>4.9</w:t>
      </w:r>
      <w:r w:rsidR="007E428B">
        <w:fldChar w:fldCharType="end"/>
      </w:r>
      <w:r w:rsidR="004A42B3">
        <w:t>].</w:t>
      </w:r>
    </w:p>
    <w:p w:rsidR="009E780C" w:rsidRDefault="009E780C" w:rsidP="009E780C"/>
    <w:p w:rsidR="009E780C" w:rsidRDefault="009E780C" w:rsidP="009E780C"/>
    <w:p w:rsidR="009E780C" w:rsidRDefault="009E780C" w:rsidP="009E780C">
      <w:pPr>
        <w:sectPr w:rsidR="009E780C" w:rsidSect="00B651EE">
          <w:type w:val="oddPage"/>
          <w:pgSz w:w="11906" w:h="16838" w:code="9"/>
          <w:pgMar w:top="2552" w:right="1094" w:bottom="1077" w:left="2098" w:header="822" w:footer="199" w:gutter="0"/>
          <w:paperSrc w:first="1" w:other="1"/>
          <w:cols w:space="708"/>
          <w:docGrid w:linePitch="360"/>
        </w:sectPr>
      </w:pPr>
    </w:p>
    <w:p w:rsidR="009E780C" w:rsidRDefault="009E780C"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8" w:name="_Ref428268876"/>
      <w:bookmarkStart w:id="59" w:name="_Toc428274689"/>
      <w:r>
        <w:t>Input parameters and cross section</w:t>
      </w:r>
      <w:bookmarkEnd w:id="58"/>
      <w:bookmarkEnd w:id="59"/>
      <w:r>
        <w:t xml:space="preserve"> </w:t>
      </w:r>
    </w:p>
    <w:p w:rsidR="00F57A41" w:rsidRDefault="00F57A41" w:rsidP="00F57A41">
      <w:pPr>
        <w:pStyle w:val="Heading2"/>
      </w:pPr>
      <w:bookmarkStart w:id="60" w:name="_Toc428274690"/>
      <w:r>
        <w:t>Introduction</w:t>
      </w:r>
      <w:bookmarkEnd w:id="60"/>
    </w:p>
    <w:p w:rsidR="00F57A41" w:rsidRDefault="00F57A41" w:rsidP="00F57A41">
      <w:pPr>
        <w:keepNext/>
      </w:pPr>
    </w:p>
    <w:p w:rsidR="00583D2E" w:rsidRDefault="00583D2E" w:rsidP="00583D2E">
      <w:r>
        <w:t>This chapter describes the input parameters for the overtopping module, including the cross section of the dike. The boundary conditions for these data are given, and also a description of the procedure to check the input data for the cross section. Finally, a procedure is given to make necessary adjustments to the cross section as a pre-processing step before the actual calculation of the wave run-up and overtopping.</w:t>
      </w:r>
    </w:p>
    <w:p w:rsidR="005C3FE9" w:rsidRDefault="005C3FE9" w:rsidP="005C3FE9">
      <w:pPr>
        <w:pStyle w:val="Heading2"/>
      </w:pPr>
      <w:bookmarkStart w:id="61" w:name="_Ref428262443"/>
      <w:bookmarkStart w:id="62" w:name="_Toc428274691"/>
      <w:r>
        <w:t>Load parameters</w:t>
      </w:r>
      <w:r w:rsidR="00FF060F">
        <w:t>: input and validation</w:t>
      </w:r>
      <w:bookmarkEnd w:id="61"/>
      <w:bookmarkEnd w:id="62"/>
    </w:p>
    <w:p w:rsidR="005C3FE9" w:rsidRDefault="005C3FE9" w:rsidP="00F57A41">
      <w:pPr>
        <w:keepNext/>
      </w:pPr>
    </w:p>
    <w:p w:rsidR="00436346" w:rsidRDefault="00436346" w:rsidP="00436346">
      <w:r>
        <w:t>The following model factors are required as input:</w:t>
      </w:r>
    </w:p>
    <w:p w:rsidR="00436346" w:rsidRPr="005C3FE9" w:rsidRDefault="00436346" w:rsidP="005C3FE9"/>
    <w:p w:rsidR="00C533D5" w:rsidRDefault="00C533D5" w:rsidP="00C533D5">
      <w:pPr>
        <w:pStyle w:val="HdWparameterline"/>
      </w:pPr>
      <w:r>
        <w:tab/>
      </w:r>
      <w:proofErr w:type="gramStart"/>
      <w:r>
        <w:t>h</w:t>
      </w:r>
      <w:proofErr w:type="gramEnd"/>
      <w:r>
        <w:tab/>
        <w:t>(</w:t>
      </w:r>
      <w:proofErr w:type="spellStart"/>
      <w:r>
        <w:t>m+NAP</w:t>
      </w:r>
      <w:proofErr w:type="spellEnd"/>
      <w:r>
        <w:t>)</w:t>
      </w:r>
      <w:r>
        <w:tab/>
        <w:t>Still water level (i.e. local water level)</w:t>
      </w:r>
    </w:p>
    <w:p w:rsidR="007775F9" w:rsidRDefault="007775F9" w:rsidP="007775F9">
      <w:pPr>
        <w:pStyle w:val="HdWparameterline"/>
      </w:pPr>
      <w:r>
        <w:tab/>
        <w:t>H</w:t>
      </w:r>
      <w:r w:rsidRPr="00F72353">
        <w:rPr>
          <w:vertAlign w:val="subscript"/>
        </w:rPr>
        <w:t>m0</w:t>
      </w:r>
      <w:r>
        <w:tab/>
        <w:t>(m)</w:t>
      </w:r>
      <w:r>
        <w:tab/>
        <w:t>Significant wave height</w:t>
      </w:r>
    </w:p>
    <w:p w:rsidR="007775F9" w:rsidRDefault="007775F9" w:rsidP="007775F9">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7775F9" w:rsidRDefault="007775F9" w:rsidP="007775F9">
      <w:pPr>
        <w:pStyle w:val="HdWparameterline"/>
      </w:pPr>
      <w:r>
        <w:tab/>
      </w:r>
      <w:r>
        <w:sym w:font="Symbol" w:char="F06A"/>
      </w:r>
      <w:r>
        <w:tab/>
        <w:t>(</w:t>
      </w:r>
      <w:r>
        <w:sym w:font="Symbol" w:char="F0B0"/>
      </w:r>
      <w:r>
        <w:t>N)</w:t>
      </w:r>
      <w:r>
        <w:tab/>
        <w:t>Wave direction</w:t>
      </w:r>
    </w:p>
    <w:p w:rsidR="005C3FE9" w:rsidRDefault="005C3FE9" w:rsidP="005C3FE9"/>
    <w:p w:rsidR="00491889" w:rsidRDefault="00491889" w:rsidP="00491889">
      <w:pPr>
        <w:tabs>
          <w:tab w:val="left" w:pos="426"/>
          <w:tab w:val="left" w:pos="1701"/>
          <w:tab w:val="left" w:pos="2268"/>
        </w:tabs>
        <w:ind w:left="2268" w:hanging="2268"/>
      </w:pPr>
      <w:r>
        <w:t xml:space="preserve">The </w:t>
      </w:r>
      <w:r w:rsidR="00436346">
        <w:t>module perform</w:t>
      </w:r>
      <w:r w:rsidR="00D22329">
        <w:t>s</w:t>
      </w:r>
      <w:r w:rsidR="00436346">
        <w:t xml:space="preserve"> the </w:t>
      </w:r>
      <w:r>
        <w:t>following checks on the input data mentioned above:</w:t>
      </w:r>
    </w:p>
    <w:p w:rsidR="00491889" w:rsidRDefault="00491889" w:rsidP="00B23DFB">
      <w:pPr>
        <w:numPr>
          <w:ilvl w:val="0"/>
          <w:numId w:val="4"/>
        </w:numPr>
        <w:tabs>
          <w:tab w:val="left" w:pos="426"/>
          <w:tab w:val="left" w:pos="1701"/>
          <w:tab w:val="left" w:pos="2268"/>
        </w:tabs>
      </w:pPr>
      <w:r>
        <w:t>Significant wave height:</w:t>
      </w:r>
      <w:r>
        <w:tab/>
        <w:t>H</w:t>
      </w:r>
      <w:r w:rsidRPr="00421ABB">
        <w:rPr>
          <w:vertAlign w:val="subscript"/>
        </w:rPr>
        <w:t>m0</w:t>
      </w:r>
      <w:r>
        <w:t xml:space="preserve"> ≥ 0</w:t>
      </w:r>
    </w:p>
    <w:p w:rsidR="00491889" w:rsidRDefault="00491889" w:rsidP="00B23DFB">
      <w:pPr>
        <w:numPr>
          <w:ilvl w:val="0"/>
          <w:numId w:val="4"/>
        </w:numPr>
        <w:tabs>
          <w:tab w:val="left" w:pos="426"/>
          <w:tab w:val="left" w:pos="1701"/>
          <w:tab w:val="left" w:pos="2268"/>
        </w:tabs>
      </w:pPr>
      <w:r>
        <w:t>Spectral wave period:</w:t>
      </w:r>
      <w:r>
        <w:tab/>
        <w:t>T</w:t>
      </w:r>
      <w:r w:rsidRPr="00421ABB">
        <w:rPr>
          <w:vertAlign w:val="subscript"/>
        </w:rPr>
        <w:t>m-1,0</w:t>
      </w:r>
      <w:r>
        <w:t xml:space="preserve"> ≥ 0</w:t>
      </w:r>
    </w:p>
    <w:p w:rsidR="00491889" w:rsidRDefault="00491889" w:rsidP="00B23DFB">
      <w:pPr>
        <w:numPr>
          <w:ilvl w:val="0"/>
          <w:numId w:val="4"/>
        </w:numPr>
        <w:tabs>
          <w:tab w:val="left" w:pos="426"/>
          <w:tab w:val="left" w:pos="1701"/>
          <w:tab w:val="left" w:pos="2268"/>
        </w:tabs>
      </w:pPr>
      <w:r>
        <w:t>Wave direction:</w:t>
      </w:r>
      <w:r>
        <w:tab/>
      </w:r>
      <w:r>
        <w:tab/>
        <w:t xml:space="preserve">0 ≤ </w:t>
      </w:r>
      <w:r>
        <w:sym w:font="Symbol" w:char="F06A"/>
      </w:r>
      <w:r>
        <w:t xml:space="preserve"> ≤ 360</w:t>
      </w:r>
    </w:p>
    <w:p w:rsidR="00491889" w:rsidRDefault="00491889" w:rsidP="005C3FE9"/>
    <w:p w:rsidR="00A65175" w:rsidRDefault="00A65175" w:rsidP="00A65175">
      <w:pPr>
        <w:pStyle w:val="Heading2"/>
      </w:pPr>
      <w:bookmarkStart w:id="63" w:name="_Ref401220030"/>
      <w:bookmarkStart w:id="64" w:name="_Ref401220036"/>
      <w:bookmarkStart w:id="65" w:name="_Ref401220332"/>
      <w:bookmarkStart w:id="66" w:name="_Ref428267376"/>
      <w:bookmarkStart w:id="67" w:name="_Toc428274692"/>
      <w:r>
        <w:t>Model factors</w:t>
      </w:r>
      <w:bookmarkEnd w:id="63"/>
      <w:r>
        <w:t>: input and validation</w:t>
      </w:r>
      <w:bookmarkEnd w:id="66"/>
      <w:bookmarkEnd w:id="67"/>
    </w:p>
    <w:p w:rsidR="00A65175" w:rsidRPr="009E780C" w:rsidRDefault="00A65175" w:rsidP="00F57A41">
      <w:pPr>
        <w:keepNext/>
      </w:pPr>
    </w:p>
    <w:p w:rsidR="00A65175" w:rsidRDefault="00A65175" w:rsidP="00A65175">
      <w:r>
        <w:t>The following model factors are required</w:t>
      </w:r>
      <w:r w:rsidR="00436346">
        <w:t xml:space="preserve"> as input</w:t>
      </w:r>
      <w:r>
        <w:t>:</w:t>
      </w:r>
    </w:p>
    <w:p w:rsidR="00A65175" w:rsidRDefault="00A65175" w:rsidP="00A65175"/>
    <w:p w:rsidR="00A65175" w:rsidRDefault="00A65175" w:rsidP="00A65175">
      <w:pPr>
        <w:pStyle w:val="HdWparameterline"/>
      </w:pPr>
      <w:r>
        <w:tab/>
      </w:r>
      <w:proofErr w:type="gramStart"/>
      <w:r>
        <w:t>f</w:t>
      </w:r>
      <w:r w:rsidRPr="00D22FCB">
        <w:rPr>
          <w:vertAlign w:val="subscript"/>
        </w:rPr>
        <w:t>run-up1</w:t>
      </w:r>
      <w:proofErr w:type="gramEnd"/>
      <w:r>
        <w:tab/>
        <w:t>(-)</w:t>
      </w:r>
      <w:r>
        <w:tab/>
        <w:t>Model factor wave run-up 1 (1.75 in [TAW, 2002], formula 3a)</w:t>
      </w:r>
    </w:p>
    <w:p w:rsidR="00A65175" w:rsidRDefault="00A65175" w:rsidP="00A65175">
      <w:pPr>
        <w:pStyle w:val="HdWparameterline"/>
      </w:pPr>
      <w:r>
        <w:tab/>
      </w:r>
      <w:proofErr w:type="gramStart"/>
      <w:r>
        <w:t>f</w:t>
      </w:r>
      <w:r w:rsidRPr="00D22FCB">
        <w:rPr>
          <w:vertAlign w:val="subscript"/>
        </w:rPr>
        <w:t>run-up2</w:t>
      </w:r>
      <w:proofErr w:type="gramEnd"/>
      <w:r>
        <w:tab/>
        <w:t>(-)</w:t>
      </w:r>
      <w:r>
        <w:tab/>
        <w:t>Model factor wave run-up 2 (4.3   in [TAW, 2002], formula 3b)</w:t>
      </w:r>
    </w:p>
    <w:p w:rsidR="00A65175" w:rsidRDefault="00A65175" w:rsidP="00A65175">
      <w:pPr>
        <w:pStyle w:val="HdWparameterline"/>
      </w:pPr>
      <w:r>
        <w:tab/>
      </w:r>
      <w:proofErr w:type="gramStart"/>
      <w:r>
        <w:t>f</w:t>
      </w:r>
      <w:r w:rsidRPr="00D22FCB">
        <w:rPr>
          <w:vertAlign w:val="subscript"/>
        </w:rPr>
        <w:t>run-up3</w:t>
      </w:r>
      <w:proofErr w:type="gramEnd"/>
      <w:r>
        <w:tab/>
        <w:t>(-)</w:t>
      </w:r>
      <w:r>
        <w:tab/>
        <w:t>Model factor wave run-up 3 (1.6   in [TAW, 2002], formula 3b)</w:t>
      </w:r>
    </w:p>
    <w:p w:rsidR="00A65175" w:rsidRDefault="00A65175" w:rsidP="00A65175">
      <w:pPr>
        <w:pStyle w:val="HdWparameterline"/>
      </w:pPr>
      <w:r>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A65175" w:rsidRDefault="00A65175" w:rsidP="00A65175">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A65175" w:rsidRDefault="00A65175" w:rsidP="00A65175">
      <w:pPr>
        <w:pStyle w:val="HdWparameterline"/>
      </w:pPr>
      <w:r>
        <w:tab/>
      </w:r>
      <w:proofErr w:type="spellStart"/>
      <w:proofErr w:type="gramStart"/>
      <w:r>
        <w:t>f</w:t>
      </w:r>
      <w:r w:rsidRPr="00D22FCB">
        <w:rPr>
          <w:vertAlign w:val="subscript"/>
        </w:rPr>
        <w:t>shallow</w:t>
      </w:r>
      <w:proofErr w:type="spellEnd"/>
      <w:proofErr w:type="gramEnd"/>
      <w:r>
        <w:tab/>
        <w:t>(-)</w:t>
      </w:r>
      <w:r>
        <w:tab/>
        <w:t>Model factor for shallow water waves (parameter C in [TAW, 2002], formula 27)</w:t>
      </w:r>
    </w:p>
    <w:p w:rsidR="00967419" w:rsidRPr="00967419" w:rsidRDefault="00967419" w:rsidP="00967419">
      <w:pPr>
        <w:pStyle w:val="HdWparameterline"/>
      </w:pPr>
      <w:r>
        <w:tab/>
      </w:r>
      <w:proofErr w:type="spellStart"/>
      <w:proofErr w:type="gramStart"/>
      <w:r>
        <w:t>m</w:t>
      </w:r>
      <w:r w:rsidRPr="00E81E01">
        <w:rPr>
          <w:vertAlign w:val="subscript"/>
        </w:rPr>
        <w:t>qc</w:t>
      </w:r>
      <w:proofErr w:type="spellEnd"/>
      <w:proofErr w:type="gramEnd"/>
      <w:r>
        <w:tab/>
        <w:t>(-)</w:t>
      </w:r>
      <w:r>
        <w:tab/>
        <w:t>model factor describing the uncertainty of q</w:t>
      </w:r>
      <w:r w:rsidRPr="00E81E01">
        <w:rPr>
          <w:vertAlign w:val="subscript"/>
        </w:rPr>
        <w:t>c</w:t>
      </w:r>
      <w:r>
        <w:t xml:space="preserve">; </w:t>
      </w:r>
      <w:proofErr w:type="spellStart"/>
      <w:r>
        <w:t>m</w:t>
      </w:r>
      <w:r w:rsidRPr="00E81E01">
        <w:rPr>
          <w:vertAlign w:val="subscript"/>
        </w:rPr>
        <w:t>qc</w:t>
      </w:r>
      <w:proofErr w:type="spellEnd"/>
      <w:r>
        <w:t>&gt;0</w:t>
      </w:r>
    </w:p>
    <w:p w:rsidR="00967419" w:rsidRPr="00967419" w:rsidRDefault="00967419" w:rsidP="00967419">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t xml:space="preserve">model factor describing the uncertainty of </w:t>
      </w:r>
      <w:proofErr w:type="spellStart"/>
      <w:r>
        <w:t>q</w:t>
      </w:r>
      <w:r w:rsidRPr="00E81E01">
        <w:rPr>
          <w:vertAlign w:val="subscript"/>
        </w:rPr>
        <w:t>o</w:t>
      </w:r>
      <w:proofErr w:type="spellEnd"/>
      <w:r>
        <w:t xml:space="preserve">; </w:t>
      </w:r>
      <w:proofErr w:type="spellStart"/>
      <w:r>
        <w:t>m</w:t>
      </w:r>
      <w:r w:rsidRPr="00E81E01">
        <w:rPr>
          <w:vertAlign w:val="subscript"/>
        </w:rPr>
        <w:t>q</w:t>
      </w:r>
      <w:r>
        <w:rPr>
          <w:vertAlign w:val="subscript"/>
        </w:rPr>
        <w:t>o</w:t>
      </w:r>
      <w:proofErr w:type="spellEnd"/>
      <w:r>
        <w:t>&gt;0</w:t>
      </w:r>
    </w:p>
    <w:p w:rsidR="00A65175" w:rsidRDefault="00A65175" w:rsidP="00A65175">
      <w:pPr>
        <w:tabs>
          <w:tab w:val="left" w:pos="426"/>
          <w:tab w:val="left" w:pos="1701"/>
          <w:tab w:val="left" w:pos="2268"/>
        </w:tabs>
        <w:ind w:left="2268" w:hanging="2268"/>
      </w:pPr>
    </w:p>
    <w:p w:rsidR="00502062" w:rsidRDefault="00502062" w:rsidP="00502062">
      <w:r>
        <w:t>In a probabilistic environment, the uncertainty of q</w:t>
      </w:r>
      <w:r w:rsidRPr="00502062">
        <w:rPr>
          <w:vertAlign w:val="subscript"/>
        </w:rPr>
        <w:t>0</w:t>
      </w:r>
      <w:r>
        <w:t xml:space="preserve"> is usually described by considering the </w:t>
      </w:r>
      <w:proofErr w:type="spellStart"/>
      <w:r>
        <w:t>the</w:t>
      </w:r>
      <w:proofErr w:type="spellEnd"/>
      <w:r>
        <w:t xml:space="preserve"> model factors "f" as stochastic variables and </w:t>
      </w:r>
      <w:proofErr w:type="spellStart"/>
      <w:r>
        <w:t>m</w:t>
      </w:r>
      <w:r w:rsidRPr="00502062">
        <w:rPr>
          <w:vertAlign w:val="subscript"/>
        </w:rPr>
        <w:t>qo</w:t>
      </w:r>
      <w:proofErr w:type="spellEnd"/>
      <w:r>
        <w:t xml:space="preserve"> is fixed at 1.0.</w:t>
      </w:r>
    </w:p>
    <w:p w:rsidR="00502062" w:rsidRDefault="00502062" w:rsidP="00502062"/>
    <w:p w:rsidR="00A65175" w:rsidRDefault="00A65175" w:rsidP="00502062">
      <w:r>
        <w:t>For the model factor</w:t>
      </w:r>
      <w:r w:rsidR="00502062">
        <w:t>s "f"</w:t>
      </w:r>
      <w:r>
        <w:t xml:space="preserve"> distributions are given in [TAW, 2002]:</w:t>
      </w:r>
    </w:p>
    <w:p w:rsidR="00A65175" w:rsidRDefault="00A65175" w:rsidP="00502062"/>
    <w:tbl>
      <w:tblPr>
        <w:tblStyle w:val="dTable"/>
        <w:tblW w:w="8822" w:type="dxa"/>
        <w:tblInd w:w="108" w:type="dxa"/>
        <w:tblLook w:val="04A0" w:firstRow="1" w:lastRow="0" w:firstColumn="1" w:lastColumn="0" w:noHBand="0" w:noVBand="1"/>
      </w:tblPr>
      <w:tblGrid>
        <w:gridCol w:w="1234"/>
        <w:gridCol w:w="1360"/>
        <w:gridCol w:w="995"/>
        <w:gridCol w:w="996"/>
        <w:gridCol w:w="995"/>
        <w:gridCol w:w="1041"/>
        <w:gridCol w:w="1042"/>
        <w:gridCol w:w="1159"/>
      </w:tblGrid>
      <w:tr w:rsidR="00A65175" w:rsidTr="00436346">
        <w:trPr>
          <w:cnfStyle w:val="100000000000" w:firstRow="1" w:lastRow="0" w:firstColumn="0" w:lastColumn="0" w:oddVBand="0" w:evenVBand="0" w:oddHBand="0" w:evenHBand="0" w:firstRowFirstColumn="0" w:firstRowLastColumn="0" w:lastRowFirstColumn="0" w:lastRowLastColumn="0"/>
        </w:trPr>
        <w:tc>
          <w:tcPr>
            <w:tcW w:w="1234" w:type="dxa"/>
          </w:tcPr>
          <w:p w:rsidR="00A65175" w:rsidRDefault="00A65175" w:rsidP="005E51E7">
            <w:pPr>
              <w:keepNext/>
              <w:tabs>
                <w:tab w:val="left" w:pos="426"/>
                <w:tab w:val="left" w:pos="1701"/>
                <w:tab w:val="left" w:pos="2268"/>
              </w:tabs>
            </w:pPr>
            <w:r>
              <w:t>parameter</w:t>
            </w:r>
          </w:p>
        </w:tc>
        <w:tc>
          <w:tcPr>
            <w:tcW w:w="1360" w:type="dxa"/>
          </w:tcPr>
          <w:p w:rsidR="00A65175" w:rsidRDefault="00A65175" w:rsidP="005E51E7">
            <w:pPr>
              <w:keepNext/>
              <w:tabs>
                <w:tab w:val="left" w:pos="426"/>
                <w:tab w:val="left" w:pos="1701"/>
                <w:tab w:val="left" w:pos="2268"/>
              </w:tabs>
            </w:pPr>
            <w:proofErr w:type="spellStart"/>
            <w:r>
              <w:t>Distr</w:t>
            </w:r>
            <w:proofErr w:type="spellEnd"/>
          </w:p>
        </w:tc>
        <w:tc>
          <w:tcPr>
            <w:tcW w:w="995" w:type="dxa"/>
          </w:tcPr>
          <w:p w:rsidR="00A65175" w:rsidRDefault="00A65175" w:rsidP="005E51E7">
            <w:pPr>
              <w:keepNext/>
              <w:tabs>
                <w:tab w:val="left" w:pos="426"/>
                <w:tab w:val="left" w:pos="1701"/>
                <w:tab w:val="left" w:pos="2268"/>
              </w:tabs>
              <w:jc w:val="right"/>
            </w:pPr>
            <w:r>
              <w:sym w:font="Symbol" w:char="F06D"/>
            </w:r>
          </w:p>
        </w:tc>
        <w:tc>
          <w:tcPr>
            <w:tcW w:w="996" w:type="dxa"/>
          </w:tcPr>
          <w:p w:rsidR="00A65175" w:rsidRDefault="00A65175" w:rsidP="005E51E7">
            <w:pPr>
              <w:keepNext/>
              <w:tabs>
                <w:tab w:val="left" w:pos="426"/>
                <w:tab w:val="left" w:pos="1701"/>
                <w:tab w:val="left" w:pos="2268"/>
              </w:tabs>
              <w:jc w:val="right"/>
            </w:pPr>
            <w:r>
              <w:sym w:font="Symbol" w:char="F073"/>
            </w:r>
          </w:p>
        </w:tc>
        <w:tc>
          <w:tcPr>
            <w:tcW w:w="995" w:type="dxa"/>
          </w:tcPr>
          <w:p w:rsidR="00A65175" w:rsidRDefault="00A65175" w:rsidP="005E51E7">
            <w:pPr>
              <w:keepNext/>
              <w:tabs>
                <w:tab w:val="left" w:pos="426"/>
                <w:tab w:val="left" w:pos="1701"/>
                <w:tab w:val="left" w:pos="2268"/>
              </w:tabs>
              <w:jc w:val="right"/>
            </w:pPr>
            <w:r>
              <w:sym w:font="Symbol" w:char="F073"/>
            </w:r>
            <w:r>
              <w:t>/</w:t>
            </w:r>
            <w:r>
              <w:sym w:font="Symbol" w:char="F06D"/>
            </w:r>
          </w:p>
        </w:tc>
        <w:tc>
          <w:tcPr>
            <w:tcW w:w="1041" w:type="dxa"/>
          </w:tcPr>
          <w:p w:rsidR="00A65175" w:rsidRDefault="00A65175" w:rsidP="005E51E7">
            <w:pPr>
              <w:keepNext/>
              <w:tabs>
                <w:tab w:val="left" w:pos="426"/>
                <w:tab w:val="left" w:pos="1701"/>
                <w:tab w:val="left" w:pos="2268"/>
              </w:tabs>
              <w:jc w:val="right"/>
            </w:pPr>
            <w:r>
              <w:t>min</w:t>
            </w:r>
          </w:p>
        </w:tc>
        <w:tc>
          <w:tcPr>
            <w:tcW w:w="1042" w:type="dxa"/>
          </w:tcPr>
          <w:p w:rsidR="00A65175" w:rsidRDefault="00A65175" w:rsidP="005E51E7">
            <w:pPr>
              <w:keepNext/>
              <w:tabs>
                <w:tab w:val="left" w:pos="426"/>
                <w:tab w:val="left" w:pos="1701"/>
                <w:tab w:val="left" w:pos="2268"/>
              </w:tabs>
              <w:jc w:val="right"/>
            </w:pPr>
            <w:r>
              <w:t>max</w:t>
            </w:r>
          </w:p>
        </w:tc>
        <w:tc>
          <w:tcPr>
            <w:tcW w:w="1159" w:type="dxa"/>
          </w:tcPr>
          <w:p w:rsidR="00A65175" w:rsidRDefault="00A65175" w:rsidP="005E51E7">
            <w:pPr>
              <w:keepNext/>
              <w:tabs>
                <w:tab w:val="left" w:pos="426"/>
                <w:tab w:val="left" w:pos="1701"/>
                <w:tab w:val="left" w:pos="2268"/>
              </w:tabs>
              <w:jc w:val="right"/>
            </w:pPr>
            <w:r>
              <w:t>design</w:t>
            </w:r>
          </w:p>
        </w:tc>
      </w:tr>
      <w:tr w:rsidR="00A65175" w:rsidTr="00436346">
        <w:tc>
          <w:tcPr>
            <w:tcW w:w="1234" w:type="dxa"/>
          </w:tcPr>
          <w:p w:rsidR="00A65175" w:rsidRDefault="00A65175" w:rsidP="005E51E7">
            <w:pPr>
              <w:keepNext/>
              <w:tabs>
                <w:tab w:val="left" w:pos="426"/>
                <w:tab w:val="left" w:pos="1701"/>
                <w:tab w:val="left" w:pos="2268"/>
              </w:tabs>
            </w:pPr>
            <w:r>
              <w:t>f</w:t>
            </w:r>
            <w:r w:rsidRPr="00421ABB">
              <w:rPr>
                <w:vertAlign w:val="subscript"/>
              </w:rPr>
              <w:t>run-up1</w:t>
            </w:r>
          </w:p>
        </w:tc>
        <w:tc>
          <w:tcPr>
            <w:tcW w:w="1360" w:type="dxa"/>
          </w:tcPr>
          <w:p w:rsidR="00A65175" w:rsidRDefault="00A65175" w:rsidP="005E51E7">
            <w:pPr>
              <w:keepNext/>
              <w:tabs>
                <w:tab w:val="left" w:pos="426"/>
                <w:tab w:val="left" w:pos="1701"/>
                <w:tab w:val="left" w:pos="2268"/>
              </w:tabs>
            </w:pPr>
            <w:r>
              <w:t>Normal</w:t>
            </w:r>
          </w:p>
        </w:tc>
        <w:tc>
          <w:tcPr>
            <w:tcW w:w="995" w:type="dxa"/>
          </w:tcPr>
          <w:p w:rsidR="00A65175" w:rsidRDefault="00A65175" w:rsidP="005E51E7">
            <w:pPr>
              <w:keepNext/>
              <w:tabs>
                <w:tab w:val="left" w:pos="426"/>
                <w:tab w:val="left" w:pos="1701"/>
                <w:tab w:val="left" w:pos="2268"/>
              </w:tabs>
              <w:jc w:val="right"/>
            </w:pPr>
            <w:r>
              <w:t>1.65</w:t>
            </w:r>
          </w:p>
        </w:tc>
        <w:tc>
          <w:tcPr>
            <w:tcW w:w="996" w:type="dxa"/>
          </w:tcPr>
          <w:p w:rsidR="00A65175" w:rsidRDefault="00A65175" w:rsidP="005E51E7">
            <w:pPr>
              <w:keepNext/>
              <w:tabs>
                <w:tab w:val="left" w:pos="426"/>
                <w:tab w:val="left" w:pos="1701"/>
                <w:tab w:val="left" w:pos="2268"/>
              </w:tabs>
              <w:jc w:val="right"/>
            </w:pPr>
          </w:p>
        </w:tc>
        <w:tc>
          <w:tcPr>
            <w:tcW w:w="995" w:type="dxa"/>
          </w:tcPr>
          <w:p w:rsidR="00A65175" w:rsidRDefault="00A65175" w:rsidP="005E51E7">
            <w:pPr>
              <w:keepNext/>
              <w:tabs>
                <w:tab w:val="left" w:pos="426"/>
                <w:tab w:val="left" w:pos="1701"/>
                <w:tab w:val="left" w:pos="2268"/>
              </w:tabs>
              <w:jc w:val="right"/>
            </w:pPr>
            <w:r>
              <w:t>0.07</w:t>
            </w:r>
          </w:p>
        </w:tc>
        <w:tc>
          <w:tcPr>
            <w:tcW w:w="1041" w:type="dxa"/>
          </w:tcPr>
          <w:p w:rsidR="00A65175" w:rsidRDefault="00A65175" w:rsidP="005E51E7">
            <w:pPr>
              <w:keepNext/>
              <w:tabs>
                <w:tab w:val="left" w:pos="426"/>
                <w:tab w:val="left" w:pos="1701"/>
                <w:tab w:val="left" w:pos="2268"/>
              </w:tabs>
              <w:jc w:val="right"/>
            </w:pPr>
            <w:r>
              <w:t>1.24</w:t>
            </w:r>
          </w:p>
        </w:tc>
        <w:tc>
          <w:tcPr>
            <w:tcW w:w="1042" w:type="dxa"/>
          </w:tcPr>
          <w:p w:rsidR="00A65175" w:rsidRDefault="00A65175" w:rsidP="005E51E7">
            <w:pPr>
              <w:keepNext/>
              <w:tabs>
                <w:tab w:val="left" w:pos="426"/>
                <w:tab w:val="left" w:pos="1701"/>
                <w:tab w:val="left" w:pos="2268"/>
              </w:tabs>
              <w:jc w:val="right"/>
            </w:pPr>
            <w:r>
              <w:t>2.06</w:t>
            </w:r>
          </w:p>
        </w:tc>
        <w:tc>
          <w:tcPr>
            <w:tcW w:w="1159" w:type="dxa"/>
          </w:tcPr>
          <w:p w:rsidR="00A65175" w:rsidRDefault="00A65175" w:rsidP="005E51E7">
            <w:pPr>
              <w:keepNext/>
              <w:tabs>
                <w:tab w:val="left" w:pos="426"/>
                <w:tab w:val="left" w:pos="1701"/>
                <w:tab w:val="left" w:pos="2268"/>
              </w:tabs>
              <w:jc w:val="right"/>
            </w:pPr>
            <w:r>
              <w:t>1.75</w:t>
            </w:r>
          </w:p>
        </w:tc>
      </w:tr>
      <w:tr w:rsidR="00A65175" w:rsidTr="00436346">
        <w:tc>
          <w:tcPr>
            <w:tcW w:w="1234" w:type="dxa"/>
          </w:tcPr>
          <w:p w:rsidR="00A65175" w:rsidRDefault="00A65175" w:rsidP="005E51E7">
            <w:pPr>
              <w:keepNext/>
              <w:tabs>
                <w:tab w:val="left" w:pos="426"/>
                <w:tab w:val="left" w:pos="1701"/>
                <w:tab w:val="left" w:pos="2268"/>
              </w:tabs>
            </w:pPr>
            <w:r>
              <w:t>f</w:t>
            </w:r>
            <w:r w:rsidRPr="00421ABB">
              <w:rPr>
                <w:vertAlign w:val="subscript"/>
              </w:rPr>
              <w:t>run-up2</w:t>
            </w:r>
          </w:p>
        </w:tc>
        <w:tc>
          <w:tcPr>
            <w:tcW w:w="1360" w:type="dxa"/>
          </w:tcPr>
          <w:p w:rsidR="00A65175" w:rsidRDefault="00A65175" w:rsidP="005E51E7">
            <w:pPr>
              <w:keepNext/>
              <w:tabs>
                <w:tab w:val="left" w:pos="426"/>
                <w:tab w:val="left" w:pos="1701"/>
                <w:tab w:val="left" w:pos="2268"/>
              </w:tabs>
            </w:pPr>
            <w:r>
              <w:t>Normal</w:t>
            </w:r>
          </w:p>
        </w:tc>
        <w:tc>
          <w:tcPr>
            <w:tcW w:w="995" w:type="dxa"/>
          </w:tcPr>
          <w:p w:rsidR="00A65175" w:rsidRDefault="00A65175" w:rsidP="005E51E7">
            <w:pPr>
              <w:keepNext/>
              <w:tabs>
                <w:tab w:val="left" w:pos="426"/>
                <w:tab w:val="left" w:pos="1701"/>
                <w:tab w:val="left" w:pos="2268"/>
              </w:tabs>
              <w:jc w:val="right"/>
            </w:pPr>
            <w:r>
              <w:t>4.00</w:t>
            </w:r>
          </w:p>
        </w:tc>
        <w:tc>
          <w:tcPr>
            <w:tcW w:w="996" w:type="dxa"/>
          </w:tcPr>
          <w:p w:rsidR="00A65175" w:rsidRDefault="00A65175" w:rsidP="005E51E7">
            <w:pPr>
              <w:keepNext/>
              <w:tabs>
                <w:tab w:val="left" w:pos="426"/>
                <w:tab w:val="left" w:pos="1701"/>
                <w:tab w:val="left" w:pos="2268"/>
              </w:tabs>
              <w:jc w:val="right"/>
            </w:pPr>
          </w:p>
        </w:tc>
        <w:tc>
          <w:tcPr>
            <w:tcW w:w="995" w:type="dxa"/>
          </w:tcPr>
          <w:p w:rsidR="00A65175" w:rsidRDefault="00A65175" w:rsidP="005E51E7">
            <w:pPr>
              <w:keepNext/>
              <w:tabs>
                <w:tab w:val="left" w:pos="426"/>
                <w:tab w:val="left" w:pos="1701"/>
                <w:tab w:val="left" w:pos="2268"/>
              </w:tabs>
              <w:jc w:val="right"/>
            </w:pPr>
            <w:r>
              <w:t>0.07</w:t>
            </w:r>
          </w:p>
        </w:tc>
        <w:tc>
          <w:tcPr>
            <w:tcW w:w="1041" w:type="dxa"/>
          </w:tcPr>
          <w:p w:rsidR="00A65175" w:rsidRDefault="00A65175" w:rsidP="005E51E7">
            <w:pPr>
              <w:keepNext/>
              <w:tabs>
                <w:tab w:val="left" w:pos="426"/>
                <w:tab w:val="left" w:pos="1701"/>
                <w:tab w:val="left" w:pos="2268"/>
              </w:tabs>
              <w:jc w:val="right"/>
            </w:pPr>
            <w:r>
              <w:t>3.00</w:t>
            </w:r>
          </w:p>
        </w:tc>
        <w:tc>
          <w:tcPr>
            <w:tcW w:w="1042" w:type="dxa"/>
          </w:tcPr>
          <w:p w:rsidR="00A65175" w:rsidRDefault="00A65175" w:rsidP="005E51E7">
            <w:pPr>
              <w:keepNext/>
              <w:tabs>
                <w:tab w:val="left" w:pos="426"/>
                <w:tab w:val="left" w:pos="1701"/>
                <w:tab w:val="left" w:pos="2268"/>
              </w:tabs>
              <w:jc w:val="right"/>
            </w:pPr>
            <w:r>
              <w:t>5.00</w:t>
            </w:r>
          </w:p>
        </w:tc>
        <w:tc>
          <w:tcPr>
            <w:tcW w:w="1159" w:type="dxa"/>
          </w:tcPr>
          <w:p w:rsidR="00A65175" w:rsidRDefault="00A65175" w:rsidP="005E51E7">
            <w:pPr>
              <w:keepNext/>
              <w:tabs>
                <w:tab w:val="left" w:pos="426"/>
                <w:tab w:val="left" w:pos="1701"/>
                <w:tab w:val="left" w:pos="2268"/>
              </w:tabs>
              <w:jc w:val="right"/>
            </w:pPr>
            <w:r>
              <w:t>4.30</w:t>
            </w:r>
          </w:p>
        </w:tc>
      </w:tr>
      <w:tr w:rsidR="00A65175" w:rsidTr="00436346">
        <w:tc>
          <w:tcPr>
            <w:tcW w:w="1234" w:type="dxa"/>
          </w:tcPr>
          <w:p w:rsidR="00A65175" w:rsidRDefault="00A65175" w:rsidP="005E51E7">
            <w:pPr>
              <w:keepNext/>
              <w:tabs>
                <w:tab w:val="left" w:pos="426"/>
                <w:tab w:val="left" w:pos="1701"/>
                <w:tab w:val="left" w:pos="2268"/>
              </w:tabs>
            </w:pPr>
            <w:r>
              <w:t>f</w:t>
            </w:r>
            <w:r w:rsidRPr="00421ABB">
              <w:rPr>
                <w:vertAlign w:val="subscript"/>
              </w:rPr>
              <w:t>run-up3</w:t>
            </w:r>
          </w:p>
        </w:tc>
        <w:tc>
          <w:tcPr>
            <w:tcW w:w="1360" w:type="dxa"/>
          </w:tcPr>
          <w:p w:rsidR="00A65175" w:rsidRDefault="00A65175" w:rsidP="005E51E7">
            <w:pPr>
              <w:keepNext/>
              <w:tabs>
                <w:tab w:val="left" w:pos="426"/>
                <w:tab w:val="left" w:pos="1701"/>
                <w:tab w:val="left" w:pos="2268"/>
              </w:tabs>
            </w:pPr>
            <w:r>
              <w:t>Normal</w:t>
            </w:r>
          </w:p>
        </w:tc>
        <w:tc>
          <w:tcPr>
            <w:tcW w:w="995" w:type="dxa"/>
          </w:tcPr>
          <w:p w:rsidR="00A65175" w:rsidRDefault="00A65175" w:rsidP="005E51E7">
            <w:pPr>
              <w:keepNext/>
              <w:tabs>
                <w:tab w:val="left" w:pos="426"/>
                <w:tab w:val="left" w:pos="1701"/>
                <w:tab w:val="left" w:pos="2268"/>
              </w:tabs>
              <w:jc w:val="right"/>
            </w:pPr>
            <w:r>
              <w:t>1.50</w:t>
            </w:r>
          </w:p>
        </w:tc>
        <w:tc>
          <w:tcPr>
            <w:tcW w:w="996" w:type="dxa"/>
          </w:tcPr>
          <w:p w:rsidR="00A65175" w:rsidRDefault="00A65175" w:rsidP="005E51E7">
            <w:pPr>
              <w:keepNext/>
              <w:tabs>
                <w:tab w:val="left" w:pos="426"/>
                <w:tab w:val="left" w:pos="1701"/>
                <w:tab w:val="left" w:pos="2268"/>
              </w:tabs>
              <w:jc w:val="right"/>
            </w:pPr>
          </w:p>
        </w:tc>
        <w:tc>
          <w:tcPr>
            <w:tcW w:w="995" w:type="dxa"/>
          </w:tcPr>
          <w:p w:rsidR="00A65175" w:rsidRDefault="00A65175" w:rsidP="005E51E7">
            <w:pPr>
              <w:keepNext/>
              <w:tabs>
                <w:tab w:val="left" w:pos="426"/>
                <w:tab w:val="left" w:pos="1701"/>
                <w:tab w:val="left" w:pos="2268"/>
              </w:tabs>
              <w:jc w:val="right"/>
            </w:pPr>
            <w:r>
              <w:t>0.07</w:t>
            </w:r>
          </w:p>
        </w:tc>
        <w:tc>
          <w:tcPr>
            <w:tcW w:w="1041" w:type="dxa"/>
          </w:tcPr>
          <w:p w:rsidR="00A65175" w:rsidRDefault="00A65175" w:rsidP="005E51E7">
            <w:pPr>
              <w:keepNext/>
              <w:tabs>
                <w:tab w:val="left" w:pos="426"/>
                <w:tab w:val="left" w:pos="1701"/>
                <w:tab w:val="left" w:pos="2268"/>
              </w:tabs>
              <w:jc w:val="right"/>
            </w:pPr>
            <w:r>
              <w:t>1.13</w:t>
            </w:r>
          </w:p>
        </w:tc>
        <w:tc>
          <w:tcPr>
            <w:tcW w:w="1042" w:type="dxa"/>
          </w:tcPr>
          <w:p w:rsidR="00A65175" w:rsidRDefault="00A65175" w:rsidP="005E51E7">
            <w:pPr>
              <w:keepNext/>
              <w:tabs>
                <w:tab w:val="left" w:pos="426"/>
                <w:tab w:val="left" w:pos="1701"/>
                <w:tab w:val="left" w:pos="2268"/>
              </w:tabs>
              <w:jc w:val="right"/>
            </w:pPr>
            <w:r>
              <w:t>1.87</w:t>
            </w:r>
          </w:p>
        </w:tc>
        <w:tc>
          <w:tcPr>
            <w:tcW w:w="1159" w:type="dxa"/>
          </w:tcPr>
          <w:p w:rsidR="00A65175" w:rsidRDefault="00A65175" w:rsidP="005E51E7">
            <w:pPr>
              <w:keepNext/>
              <w:tabs>
                <w:tab w:val="left" w:pos="426"/>
                <w:tab w:val="left" w:pos="1701"/>
                <w:tab w:val="left" w:pos="2268"/>
              </w:tabs>
              <w:jc w:val="right"/>
            </w:pPr>
            <w:r>
              <w:t>1.60</w:t>
            </w:r>
          </w:p>
        </w:tc>
      </w:tr>
      <w:tr w:rsidR="00A65175" w:rsidTr="00436346">
        <w:tc>
          <w:tcPr>
            <w:tcW w:w="1234" w:type="dxa"/>
          </w:tcPr>
          <w:p w:rsidR="00A65175" w:rsidRDefault="00A65175" w:rsidP="005E51E7">
            <w:pPr>
              <w:keepNext/>
              <w:tabs>
                <w:tab w:val="left" w:pos="426"/>
                <w:tab w:val="left" w:pos="1701"/>
                <w:tab w:val="left" w:pos="2268"/>
              </w:tabs>
            </w:pPr>
            <w:proofErr w:type="spellStart"/>
            <w:r>
              <w:t>f</w:t>
            </w:r>
            <w:r w:rsidRPr="00421ABB">
              <w:rPr>
                <w:vertAlign w:val="subscript"/>
              </w:rPr>
              <w:t>b</w:t>
            </w:r>
            <w:proofErr w:type="spellEnd"/>
          </w:p>
        </w:tc>
        <w:tc>
          <w:tcPr>
            <w:tcW w:w="1360" w:type="dxa"/>
          </w:tcPr>
          <w:p w:rsidR="00A65175" w:rsidRDefault="00A65175" w:rsidP="005E51E7">
            <w:pPr>
              <w:keepNext/>
              <w:tabs>
                <w:tab w:val="left" w:pos="426"/>
                <w:tab w:val="left" w:pos="1701"/>
                <w:tab w:val="left" w:pos="2268"/>
              </w:tabs>
            </w:pPr>
            <w:r>
              <w:t>Normal</w:t>
            </w:r>
          </w:p>
        </w:tc>
        <w:tc>
          <w:tcPr>
            <w:tcW w:w="995" w:type="dxa"/>
          </w:tcPr>
          <w:p w:rsidR="00A65175" w:rsidRDefault="00A65175" w:rsidP="005E51E7">
            <w:pPr>
              <w:keepNext/>
              <w:tabs>
                <w:tab w:val="left" w:pos="426"/>
                <w:tab w:val="left" w:pos="1701"/>
                <w:tab w:val="left" w:pos="2268"/>
              </w:tabs>
              <w:jc w:val="right"/>
            </w:pPr>
            <w:r>
              <w:t>4.75</w:t>
            </w:r>
          </w:p>
        </w:tc>
        <w:tc>
          <w:tcPr>
            <w:tcW w:w="996" w:type="dxa"/>
          </w:tcPr>
          <w:p w:rsidR="00A65175" w:rsidRDefault="00A65175" w:rsidP="005E51E7">
            <w:pPr>
              <w:keepNext/>
              <w:tabs>
                <w:tab w:val="left" w:pos="426"/>
                <w:tab w:val="left" w:pos="1701"/>
                <w:tab w:val="left" w:pos="2268"/>
              </w:tabs>
              <w:jc w:val="right"/>
            </w:pPr>
            <w:r>
              <w:t>0.50</w:t>
            </w:r>
          </w:p>
        </w:tc>
        <w:tc>
          <w:tcPr>
            <w:tcW w:w="995" w:type="dxa"/>
          </w:tcPr>
          <w:p w:rsidR="00A65175" w:rsidRDefault="00A65175" w:rsidP="005E51E7">
            <w:pPr>
              <w:keepNext/>
              <w:tabs>
                <w:tab w:val="left" w:pos="426"/>
                <w:tab w:val="left" w:pos="1701"/>
                <w:tab w:val="left" w:pos="2268"/>
              </w:tabs>
              <w:jc w:val="right"/>
            </w:pPr>
          </w:p>
        </w:tc>
        <w:tc>
          <w:tcPr>
            <w:tcW w:w="1041" w:type="dxa"/>
          </w:tcPr>
          <w:p w:rsidR="00A65175" w:rsidRDefault="00A65175" w:rsidP="005E51E7">
            <w:pPr>
              <w:keepNext/>
              <w:tabs>
                <w:tab w:val="left" w:pos="426"/>
                <w:tab w:val="left" w:pos="1701"/>
                <w:tab w:val="left" w:pos="2268"/>
              </w:tabs>
              <w:jc w:val="right"/>
            </w:pPr>
            <w:r>
              <w:t>3.00</w:t>
            </w:r>
          </w:p>
        </w:tc>
        <w:tc>
          <w:tcPr>
            <w:tcW w:w="1042" w:type="dxa"/>
          </w:tcPr>
          <w:p w:rsidR="00A65175" w:rsidRDefault="00A65175" w:rsidP="005E51E7">
            <w:pPr>
              <w:keepNext/>
              <w:tabs>
                <w:tab w:val="left" w:pos="426"/>
                <w:tab w:val="left" w:pos="1701"/>
                <w:tab w:val="left" w:pos="2268"/>
              </w:tabs>
              <w:jc w:val="right"/>
            </w:pPr>
            <w:r>
              <w:t>6.50</w:t>
            </w:r>
          </w:p>
        </w:tc>
        <w:tc>
          <w:tcPr>
            <w:tcW w:w="1159" w:type="dxa"/>
          </w:tcPr>
          <w:p w:rsidR="00A65175" w:rsidRDefault="00A65175" w:rsidP="005E51E7">
            <w:pPr>
              <w:keepNext/>
              <w:tabs>
                <w:tab w:val="left" w:pos="426"/>
                <w:tab w:val="left" w:pos="1701"/>
                <w:tab w:val="left" w:pos="2268"/>
              </w:tabs>
              <w:jc w:val="right"/>
            </w:pPr>
            <w:r>
              <w:t>4.30</w:t>
            </w:r>
          </w:p>
        </w:tc>
      </w:tr>
      <w:tr w:rsidR="00A65175" w:rsidTr="00436346">
        <w:tc>
          <w:tcPr>
            <w:tcW w:w="1234" w:type="dxa"/>
          </w:tcPr>
          <w:p w:rsidR="00A65175" w:rsidRDefault="00A65175" w:rsidP="005E51E7">
            <w:pPr>
              <w:keepNext/>
              <w:tabs>
                <w:tab w:val="left" w:pos="426"/>
                <w:tab w:val="left" w:pos="1701"/>
                <w:tab w:val="left" w:pos="2268"/>
              </w:tabs>
            </w:pPr>
            <w:proofErr w:type="spellStart"/>
            <w:r>
              <w:t>f</w:t>
            </w:r>
            <w:r w:rsidRPr="00421ABB">
              <w:rPr>
                <w:vertAlign w:val="subscript"/>
              </w:rPr>
              <w:t>n</w:t>
            </w:r>
            <w:proofErr w:type="spellEnd"/>
          </w:p>
        </w:tc>
        <w:tc>
          <w:tcPr>
            <w:tcW w:w="1360" w:type="dxa"/>
          </w:tcPr>
          <w:p w:rsidR="00A65175" w:rsidRDefault="00A65175" w:rsidP="005E51E7">
            <w:pPr>
              <w:keepNext/>
              <w:tabs>
                <w:tab w:val="left" w:pos="426"/>
                <w:tab w:val="left" w:pos="1701"/>
                <w:tab w:val="left" w:pos="2268"/>
              </w:tabs>
            </w:pPr>
            <w:r>
              <w:t>Normal</w:t>
            </w:r>
          </w:p>
        </w:tc>
        <w:tc>
          <w:tcPr>
            <w:tcW w:w="995" w:type="dxa"/>
          </w:tcPr>
          <w:p w:rsidR="00A65175" w:rsidRDefault="00A65175" w:rsidP="005E51E7">
            <w:pPr>
              <w:keepNext/>
              <w:tabs>
                <w:tab w:val="left" w:pos="426"/>
                <w:tab w:val="left" w:pos="1701"/>
                <w:tab w:val="left" w:pos="2268"/>
              </w:tabs>
              <w:jc w:val="right"/>
            </w:pPr>
            <w:r>
              <w:t>2.60</w:t>
            </w:r>
          </w:p>
        </w:tc>
        <w:tc>
          <w:tcPr>
            <w:tcW w:w="996" w:type="dxa"/>
          </w:tcPr>
          <w:p w:rsidR="00A65175" w:rsidRDefault="00A65175" w:rsidP="005E51E7">
            <w:pPr>
              <w:keepNext/>
              <w:tabs>
                <w:tab w:val="left" w:pos="426"/>
                <w:tab w:val="left" w:pos="1701"/>
                <w:tab w:val="left" w:pos="2268"/>
              </w:tabs>
              <w:jc w:val="right"/>
            </w:pPr>
            <w:r>
              <w:t>0.35</w:t>
            </w:r>
          </w:p>
        </w:tc>
        <w:tc>
          <w:tcPr>
            <w:tcW w:w="995" w:type="dxa"/>
          </w:tcPr>
          <w:p w:rsidR="00A65175" w:rsidRDefault="00A65175" w:rsidP="005E51E7">
            <w:pPr>
              <w:keepNext/>
              <w:tabs>
                <w:tab w:val="left" w:pos="426"/>
                <w:tab w:val="left" w:pos="1701"/>
                <w:tab w:val="left" w:pos="2268"/>
              </w:tabs>
              <w:jc w:val="right"/>
            </w:pPr>
          </w:p>
        </w:tc>
        <w:tc>
          <w:tcPr>
            <w:tcW w:w="1041" w:type="dxa"/>
          </w:tcPr>
          <w:p w:rsidR="00A65175" w:rsidRDefault="00A65175" w:rsidP="005E51E7">
            <w:pPr>
              <w:keepNext/>
              <w:tabs>
                <w:tab w:val="left" w:pos="426"/>
                <w:tab w:val="left" w:pos="1701"/>
                <w:tab w:val="left" w:pos="2268"/>
              </w:tabs>
              <w:jc w:val="right"/>
            </w:pPr>
            <w:r>
              <w:t>1.37</w:t>
            </w:r>
          </w:p>
        </w:tc>
        <w:tc>
          <w:tcPr>
            <w:tcW w:w="1042" w:type="dxa"/>
          </w:tcPr>
          <w:p w:rsidR="00A65175" w:rsidRDefault="00A65175" w:rsidP="005E51E7">
            <w:pPr>
              <w:keepNext/>
              <w:tabs>
                <w:tab w:val="left" w:pos="426"/>
                <w:tab w:val="left" w:pos="1701"/>
                <w:tab w:val="left" w:pos="2268"/>
              </w:tabs>
              <w:jc w:val="right"/>
            </w:pPr>
            <w:r>
              <w:t>3.83</w:t>
            </w:r>
          </w:p>
        </w:tc>
        <w:tc>
          <w:tcPr>
            <w:tcW w:w="1159" w:type="dxa"/>
          </w:tcPr>
          <w:p w:rsidR="00A65175" w:rsidRDefault="00A65175" w:rsidP="005E51E7">
            <w:pPr>
              <w:keepNext/>
              <w:tabs>
                <w:tab w:val="left" w:pos="426"/>
                <w:tab w:val="left" w:pos="1701"/>
                <w:tab w:val="left" w:pos="2268"/>
              </w:tabs>
              <w:jc w:val="right"/>
            </w:pPr>
            <w:r>
              <w:t>2.30</w:t>
            </w:r>
          </w:p>
        </w:tc>
      </w:tr>
      <w:tr w:rsidR="00A65175" w:rsidTr="00436346">
        <w:tc>
          <w:tcPr>
            <w:tcW w:w="1234" w:type="dxa"/>
          </w:tcPr>
          <w:p w:rsidR="00A65175" w:rsidRDefault="00A65175" w:rsidP="005E51E7">
            <w:pPr>
              <w:keepNext/>
              <w:tabs>
                <w:tab w:val="left" w:pos="426"/>
                <w:tab w:val="left" w:pos="1701"/>
                <w:tab w:val="left" w:pos="2268"/>
              </w:tabs>
            </w:pPr>
            <w:proofErr w:type="spellStart"/>
            <w:r>
              <w:t>f</w:t>
            </w:r>
            <w:r w:rsidRPr="00D22FCB">
              <w:rPr>
                <w:vertAlign w:val="subscript"/>
              </w:rPr>
              <w:t>shallow</w:t>
            </w:r>
            <w:proofErr w:type="spellEnd"/>
          </w:p>
        </w:tc>
        <w:tc>
          <w:tcPr>
            <w:tcW w:w="1360" w:type="dxa"/>
          </w:tcPr>
          <w:p w:rsidR="00A65175" w:rsidRDefault="00A65175" w:rsidP="005E51E7">
            <w:pPr>
              <w:keepNext/>
              <w:tabs>
                <w:tab w:val="left" w:pos="426"/>
                <w:tab w:val="left" w:pos="1701"/>
                <w:tab w:val="left" w:pos="2268"/>
              </w:tabs>
            </w:pPr>
            <w:r>
              <w:t>Normal</w:t>
            </w:r>
          </w:p>
        </w:tc>
        <w:tc>
          <w:tcPr>
            <w:tcW w:w="995" w:type="dxa"/>
          </w:tcPr>
          <w:p w:rsidR="00A65175" w:rsidRDefault="00A65175" w:rsidP="005E51E7">
            <w:pPr>
              <w:keepNext/>
              <w:tabs>
                <w:tab w:val="left" w:pos="426"/>
                <w:tab w:val="left" w:pos="1701"/>
                <w:tab w:val="left" w:pos="2268"/>
              </w:tabs>
              <w:jc w:val="right"/>
            </w:pPr>
            <w:r>
              <w:t>-0.92</w:t>
            </w:r>
          </w:p>
        </w:tc>
        <w:tc>
          <w:tcPr>
            <w:tcW w:w="996" w:type="dxa"/>
          </w:tcPr>
          <w:p w:rsidR="00A65175" w:rsidRDefault="00A65175" w:rsidP="005E51E7">
            <w:pPr>
              <w:keepNext/>
              <w:tabs>
                <w:tab w:val="left" w:pos="426"/>
                <w:tab w:val="left" w:pos="1701"/>
                <w:tab w:val="left" w:pos="2268"/>
              </w:tabs>
              <w:jc w:val="right"/>
            </w:pPr>
            <w:r>
              <w:t>0.24</w:t>
            </w:r>
          </w:p>
        </w:tc>
        <w:tc>
          <w:tcPr>
            <w:tcW w:w="995" w:type="dxa"/>
          </w:tcPr>
          <w:p w:rsidR="00A65175" w:rsidRDefault="00A65175" w:rsidP="005E51E7">
            <w:pPr>
              <w:keepNext/>
              <w:tabs>
                <w:tab w:val="left" w:pos="426"/>
                <w:tab w:val="left" w:pos="1701"/>
                <w:tab w:val="left" w:pos="2268"/>
              </w:tabs>
              <w:jc w:val="right"/>
            </w:pPr>
          </w:p>
        </w:tc>
        <w:tc>
          <w:tcPr>
            <w:tcW w:w="1041" w:type="dxa"/>
          </w:tcPr>
          <w:p w:rsidR="00A65175" w:rsidRPr="00257C0A" w:rsidRDefault="00A65175" w:rsidP="005E51E7">
            <w:pPr>
              <w:keepNext/>
              <w:tabs>
                <w:tab w:val="left" w:pos="426"/>
                <w:tab w:val="left" w:pos="1701"/>
                <w:tab w:val="left" w:pos="2268"/>
              </w:tabs>
              <w:jc w:val="right"/>
            </w:pPr>
            <w:r w:rsidRPr="00257C0A">
              <w:t>-1.770</w:t>
            </w:r>
          </w:p>
        </w:tc>
        <w:tc>
          <w:tcPr>
            <w:tcW w:w="1042" w:type="dxa"/>
          </w:tcPr>
          <w:p w:rsidR="00A65175" w:rsidRPr="00257C0A" w:rsidRDefault="00A65175" w:rsidP="005E51E7">
            <w:pPr>
              <w:keepNext/>
              <w:tabs>
                <w:tab w:val="left" w:pos="426"/>
                <w:tab w:val="left" w:pos="1701"/>
                <w:tab w:val="left" w:pos="2268"/>
              </w:tabs>
              <w:jc w:val="right"/>
            </w:pPr>
            <w:r w:rsidRPr="00257C0A">
              <w:t>-0.034</w:t>
            </w:r>
          </w:p>
        </w:tc>
        <w:tc>
          <w:tcPr>
            <w:tcW w:w="1159" w:type="dxa"/>
          </w:tcPr>
          <w:p w:rsidR="00A65175" w:rsidRPr="00257C0A" w:rsidRDefault="00A65175" w:rsidP="005E51E7">
            <w:pPr>
              <w:keepNext/>
              <w:tabs>
                <w:tab w:val="left" w:pos="426"/>
                <w:tab w:val="left" w:pos="1701"/>
                <w:tab w:val="left" w:pos="2268"/>
              </w:tabs>
              <w:jc w:val="right"/>
            </w:pPr>
            <w:r w:rsidRPr="00257C0A">
              <w:t>-0.678</w:t>
            </w:r>
            <w:r w:rsidR="00BD5F0E">
              <w:rPr>
                <w:rStyle w:val="FootnoteReference"/>
              </w:rPr>
              <w:footnoteReference w:id="1"/>
            </w:r>
          </w:p>
        </w:tc>
      </w:tr>
    </w:tbl>
    <w:p w:rsidR="00A65175" w:rsidRDefault="00A65175" w:rsidP="00A65175">
      <w:pPr>
        <w:pStyle w:val="Caption"/>
      </w:pPr>
      <w:proofErr w:type="gramStart"/>
      <w:r>
        <w:t xml:space="preserve">Table </w:t>
      </w:r>
      <w:r>
        <w:fldChar w:fldCharType="begin"/>
      </w:r>
      <w:r>
        <w:instrText xml:space="preserve"> STYLEREF 1 \s </w:instrText>
      </w:r>
      <w:r>
        <w:fldChar w:fldCharType="separate"/>
      </w:r>
      <w:r w:rsidR="0010782A">
        <w:rPr>
          <w:noProof/>
        </w:rPr>
        <w:t>4</w:t>
      </w:r>
      <w:r>
        <w:fldChar w:fldCharType="end"/>
      </w:r>
      <w:r>
        <w:t>.</w:t>
      </w:r>
      <w:proofErr w:type="gramEnd"/>
      <w:r>
        <w:fldChar w:fldCharType="begin"/>
      </w:r>
      <w:r>
        <w:instrText xml:space="preserve"> SEQ Table \* ARABIC \s 1 </w:instrText>
      </w:r>
      <w:r>
        <w:fldChar w:fldCharType="separate"/>
      </w:r>
      <w:r w:rsidR="0010782A">
        <w:rPr>
          <w:noProof/>
        </w:rPr>
        <w:t>1</w:t>
      </w:r>
      <w:r>
        <w:fldChar w:fldCharType="end"/>
      </w:r>
      <w:r>
        <w:tab/>
        <w:t xml:space="preserve">Distributions for model factors </w:t>
      </w:r>
    </w:p>
    <w:p w:rsidR="00967419" w:rsidRPr="00BB45AB" w:rsidRDefault="00967419" w:rsidP="00A65175"/>
    <w:p w:rsidR="00491889" w:rsidRDefault="00491889" w:rsidP="00491889">
      <w:pPr>
        <w:pStyle w:val="Heading2"/>
      </w:pPr>
      <w:bookmarkStart w:id="68" w:name="_Ref428262458"/>
      <w:bookmarkStart w:id="69" w:name="_Toc428274693"/>
      <w:r>
        <w:t>Cross section data</w:t>
      </w:r>
      <w:bookmarkEnd w:id="64"/>
      <w:bookmarkEnd w:id="65"/>
      <w:r w:rsidR="00A65175">
        <w:t>: input and validation</w:t>
      </w:r>
      <w:bookmarkEnd w:id="68"/>
      <w:bookmarkEnd w:id="69"/>
    </w:p>
    <w:p w:rsidR="00491889" w:rsidRDefault="00491889" w:rsidP="00F57A41">
      <w:pPr>
        <w:keepNext/>
      </w:pPr>
    </w:p>
    <w:p w:rsidR="00491889" w:rsidRDefault="00491889" w:rsidP="00491889">
      <w:r>
        <w:t>For a cross section the following data is required</w:t>
      </w:r>
      <w:r w:rsidR="00436346">
        <w:t xml:space="preserve"> as input</w:t>
      </w:r>
      <w:r>
        <w:t>:</w:t>
      </w:r>
    </w:p>
    <w:p w:rsidR="00491889" w:rsidRDefault="00491889" w:rsidP="00491889"/>
    <w:p w:rsidR="00491889" w:rsidRDefault="00491889" w:rsidP="00491889">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491889" w:rsidRDefault="00491889" w:rsidP="00491889">
      <w:pPr>
        <w:pStyle w:val="HdWparameterline"/>
      </w:pPr>
      <w:r>
        <w:tab/>
      </w:r>
      <w:proofErr w:type="gramStart"/>
      <w:r w:rsidRPr="00ED2973">
        <w:rPr>
          <w:u w:val="single"/>
        </w:rPr>
        <w:t>x</w:t>
      </w:r>
      <w:proofErr w:type="gramEnd"/>
      <w:r>
        <w:tab/>
        <w:t>(m)</w:t>
      </w:r>
      <w:r>
        <w:tab/>
        <w:t>x-coordinates cross section (x</w:t>
      </w:r>
      <w:r w:rsidRPr="0064209F">
        <w:rPr>
          <w:vertAlign w:val="subscript"/>
        </w:rPr>
        <w:t>1</w:t>
      </w:r>
      <w:r>
        <w:t xml:space="preserve">,..., </w:t>
      </w:r>
      <w:proofErr w:type="spellStart"/>
      <w:r>
        <w:t>x</w:t>
      </w:r>
      <w:r w:rsidRPr="0064209F">
        <w:rPr>
          <w:vertAlign w:val="subscript"/>
        </w:rPr>
        <w:t>N</w:t>
      </w:r>
      <w:proofErr w:type="spellEnd"/>
      <w:r>
        <w:t>)</w:t>
      </w:r>
    </w:p>
    <w:p w:rsidR="00967419" w:rsidRPr="00967419" w:rsidRDefault="00491889" w:rsidP="0096741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491889" w:rsidRDefault="00491889" w:rsidP="0049188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967419" w:rsidRDefault="00967419" w:rsidP="00967419">
      <w:pPr>
        <w:pStyle w:val="HdWparameterline"/>
      </w:pPr>
      <w:r>
        <w:tab/>
      </w:r>
      <w:proofErr w:type="spellStart"/>
      <w:proofErr w:type="gramStart"/>
      <w:r>
        <w:t>h</w:t>
      </w:r>
      <w:r w:rsidRPr="00967419">
        <w:rPr>
          <w:vertAlign w:val="subscript"/>
        </w:rPr>
        <w:t>crest</w:t>
      </w:r>
      <w:proofErr w:type="spellEnd"/>
      <w:proofErr w:type="gramEnd"/>
      <w:r>
        <w:tab/>
        <w:t>(</w:t>
      </w:r>
      <w:proofErr w:type="spellStart"/>
      <w:r>
        <w:t>m+NAP</w:t>
      </w:r>
      <w:proofErr w:type="spellEnd"/>
      <w:r>
        <w:t>)</w:t>
      </w:r>
      <w:r>
        <w:tab/>
        <w:t>crest level (to be forced)</w:t>
      </w:r>
    </w:p>
    <w:p w:rsidR="00967419" w:rsidRDefault="00967419" w:rsidP="00967419">
      <w:pPr>
        <w:pStyle w:val="HdWparameterline"/>
      </w:pPr>
      <w:r>
        <w:tab/>
      </w:r>
      <w:proofErr w:type="gramStart"/>
      <w:r>
        <w:t>q</w:t>
      </w:r>
      <w:r>
        <w:rPr>
          <w:vertAlign w:val="subscript"/>
        </w:rPr>
        <w:t>c</w:t>
      </w:r>
      <w:proofErr w:type="gramEnd"/>
      <w:r>
        <w:tab/>
        <w:t>(m</w:t>
      </w:r>
      <w:r w:rsidRPr="00037616">
        <w:rPr>
          <w:vertAlign w:val="superscript"/>
        </w:rPr>
        <w:t>3</w:t>
      </w:r>
      <w:r>
        <w:t>/</w:t>
      </w:r>
      <w:proofErr w:type="spellStart"/>
      <w:r>
        <w:t>ms</w:t>
      </w:r>
      <w:proofErr w:type="spellEnd"/>
      <w:r>
        <w:t>)</w:t>
      </w:r>
      <w:r>
        <w:tab/>
        <w:t>critical value for the wave overtopping discharge per meter crest width</w:t>
      </w:r>
    </w:p>
    <w:p w:rsidR="00967419" w:rsidRDefault="00967419" w:rsidP="00967419">
      <w:pPr>
        <w:pStyle w:val="HdWparameterline"/>
      </w:pPr>
    </w:p>
    <w:p w:rsidR="00491889" w:rsidRDefault="00491889" w:rsidP="00491889"/>
    <w:p w:rsidR="00491889" w:rsidRDefault="00491889" w:rsidP="00967419">
      <w:pPr>
        <w:keepNext/>
      </w:pPr>
      <w:r>
        <w:t>Note:</w:t>
      </w:r>
    </w:p>
    <w:p w:rsidR="00491889" w:rsidRDefault="00491889" w:rsidP="00B23DFB">
      <w:pPr>
        <w:numPr>
          <w:ilvl w:val="0"/>
          <w:numId w:val="4"/>
        </w:numPr>
      </w:pPr>
      <w:r>
        <w:t>(x</w:t>
      </w:r>
      <w:r w:rsidRPr="00AB57A7">
        <w:rPr>
          <w:vertAlign w:val="subscript"/>
        </w:rPr>
        <w:t>1</w:t>
      </w:r>
      <w:r>
        <w:t>,y</w:t>
      </w:r>
      <w:r w:rsidRPr="00AB57A7">
        <w:rPr>
          <w:vertAlign w:val="subscript"/>
        </w:rPr>
        <w:t>1</w:t>
      </w:r>
      <w:r>
        <w:t>) is the (outer) toe of the cross section</w:t>
      </w:r>
    </w:p>
    <w:p w:rsidR="00491889" w:rsidRDefault="00491889" w:rsidP="00B23DFB">
      <w:pPr>
        <w:numPr>
          <w:ilvl w:val="0"/>
          <w:numId w:val="4"/>
        </w:numPr>
      </w:pPr>
      <w:r>
        <w:t>(</w:t>
      </w:r>
      <w:proofErr w:type="spellStart"/>
      <w:r>
        <w:t>x</w:t>
      </w:r>
      <w:r w:rsidRPr="00AB57A7">
        <w:rPr>
          <w:vertAlign w:val="subscript"/>
        </w:rPr>
        <w:t>N</w:t>
      </w:r>
      <w:r>
        <w:t>,y</w:t>
      </w:r>
      <w:r w:rsidRPr="00AB57A7">
        <w:rPr>
          <w:vertAlign w:val="subscript"/>
        </w:rPr>
        <w:t>N</w:t>
      </w:r>
      <w:proofErr w:type="spellEnd"/>
      <w:r>
        <w:t xml:space="preserve">) is the (outer) crest of the cross section </w:t>
      </w:r>
    </w:p>
    <w:p w:rsidR="00491889" w:rsidRDefault="00491889" w:rsidP="00491889"/>
    <w:p w:rsidR="00491889" w:rsidRDefault="00491889" w:rsidP="00491889">
      <w:r>
        <w:t xml:space="preserve">The </w:t>
      </w:r>
      <w:r w:rsidR="00D22329">
        <w:t xml:space="preserve">module checks whether the </w:t>
      </w:r>
      <w:r>
        <w:t>input data mentioned above</w:t>
      </w:r>
      <w:r w:rsidR="00436346">
        <w:t xml:space="preserve"> meet</w:t>
      </w:r>
      <w:r w:rsidR="00D22329">
        <w:t>s</w:t>
      </w:r>
      <w:r w:rsidR="00436346">
        <w:t xml:space="preserve"> the following requirements</w:t>
      </w:r>
      <w:r>
        <w:t>:</w:t>
      </w:r>
    </w:p>
    <w:p w:rsidR="00491889" w:rsidRDefault="00491889" w:rsidP="00B23DFB">
      <w:pPr>
        <w:numPr>
          <w:ilvl w:val="0"/>
          <w:numId w:val="4"/>
        </w:numPr>
      </w:pPr>
      <w:r>
        <w:t>The number of x-coordinates equals the number of y-coordinates N; N≥2</w:t>
      </w:r>
      <w:r w:rsidR="00436346">
        <w:t>.</w:t>
      </w:r>
    </w:p>
    <w:p w:rsidR="00491889" w:rsidRDefault="00491889" w:rsidP="00B23DFB">
      <w:pPr>
        <w:numPr>
          <w:ilvl w:val="0"/>
          <w:numId w:val="4"/>
        </w:numPr>
      </w:pPr>
      <w:r>
        <w:t>The x-coordinates must increase: x</w:t>
      </w:r>
      <w:r w:rsidRPr="00AB57A7">
        <w:rPr>
          <w:vertAlign w:val="subscript"/>
        </w:rPr>
        <w:t>i+1</w:t>
      </w:r>
      <w:r>
        <w:t xml:space="preserve"> &gt; x</w:t>
      </w:r>
      <w:r w:rsidRPr="00AB57A7">
        <w:rPr>
          <w:vertAlign w:val="subscript"/>
        </w:rPr>
        <w:t>i</w:t>
      </w:r>
      <w:r w:rsidR="00F02017">
        <w:t>; actually: x</w:t>
      </w:r>
      <w:r w:rsidR="00F02017" w:rsidRPr="00AB57A7">
        <w:rPr>
          <w:vertAlign w:val="subscript"/>
        </w:rPr>
        <w:t>i+1</w:t>
      </w:r>
      <w:r w:rsidR="00F02017">
        <w:t>-x</w:t>
      </w:r>
      <w:r w:rsidR="00F02017" w:rsidRPr="00AB57A7">
        <w:rPr>
          <w:vertAlign w:val="subscript"/>
        </w:rPr>
        <w:t>i</w:t>
      </w:r>
      <w:r w:rsidR="00F02017">
        <w:t xml:space="preserve"> ≥ 0.02 m</w:t>
      </w:r>
    </w:p>
    <w:p w:rsidR="00491889" w:rsidRDefault="00491889" w:rsidP="00B23DFB">
      <w:pPr>
        <w:numPr>
          <w:ilvl w:val="0"/>
          <w:numId w:val="4"/>
        </w:numPr>
      </w:pPr>
      <w:r>
        <w:t>The y-coordinates must be non-decreasing: y</w:t>
      </w:r>
      <w:r w:rsidRPr="00AB57A7">
        <w:rPr>
          <w:vertAlign w:val="subscript"/>
        </w:rPr>
        <w:t>i+1</w:t>
      </w:r>
      <w:r>
        <w:t xml:space="preserve"> ≥ </w:t>
      </w:r>
      <w:proofErr w:type="spellStart"/>
      <w:r>
        <w:t>y</w:t>
      </w:r>
      <w:r w:rsidRPr="00AB57A7">
        <w:rPr>
          <w:vertAlign w:val="subscript"/>
        </w:rPr>
        <w:t>i</w:t>
      </w:r>
      <w:proofErr w:type="spellEnd"/>
      <w:r w:rsidR="00436346">
        <w:t>.</w:t>
      </w:r>
    </w:p>
    <w:p w:rsidR="00491889" w:rsidRDefault="00491889" w:rsidP="00B23DFB">
      <w:pPr>
        <w:numPr>
          <w:ilvl w:val="0"/>
          <w:numId w:val="4"/>
        </w:numPr>
      </w:pPr>
      <w:r>
        <w:t>Dike segments are either slope segments or berm segments:</w:t>
      </w:r>
    </w:p>
    <w:p w:rsidR="00491889" w:rsidRDefault="00491889" w:rsidP="00491889">
      <w:pPr>
        <w:pStyle w:val="ListBullet2"/>
      </w:pPr>
      <w:r>
        <w:t>Slope segments have a minimum gradient of 1:8 and a maximum of 1:1</w:t>
      </w:r>
      <w:r w:rsidR="00436346">
        <w:t>.</w:t>
      </w:r>
    </w:p>
    <w:p w:rsidR="00491889" w:rsidRDefault="00491889" w:rsidP="00491889">
      <w:pPr>
        <w:pStyle w:val="ListBullet2"/>
      </w:pPr>
      <w:r>
        <w:t>Berm segments have a maximum gradient of 1:15</w:t>
      </w:r>
      <w:r w:rsidR="00436346">
        <w:t>.</w:t>
      </w:r>
    </w:p>
    <w:p w:rsidR="00491889" w:rsidRDefault="00491889" w:rsidP="00491889">
      <w:pPr>
        <w:pStyle w:val="ListBullet"/>
      </w:pPr>
      <w:r>
        <w:t>A maximum of two berm segments is allowed</w:t>
      </w:r>
      <w:r w:rsidR="00436346">
        <w:t>.</w:t>
      </w:r>
    </w:p>
    <w:p w:rsidR="00491889" w:rsidRDefault="00491889" w:rsidP="00491889">
      <w:pPr>
        <w:pStyle w:val="ListBullet"/>
      </w:pPr>
      <w:r>
        <w:t xml:space="preserve">The first and the last dike segment </w:t>
      </w:r>
      <w:proofErr w:type="gramStart"/>
      <w:r>
        <w:t>has</w:t>
      </w:r>
      <w:proofErr w:type="gramEnd"/>
      <w:r>
        <w:t xml:space="preserve"> to be a slope segment (1:8 ≤ gradient ≤ 1:1)</w:t>
      </w:r>
      <w:r w:rsidR="00436346">
        <w:t>.</w:t>
      </w:r>
    </w:p>
    <w:p w:rsidR="00491889" w:rsidRDefault="00491889" w:rsidP="00491889">
      <w:pPr>
        <w:pStyle w:val="ListBullet"/>
      </w:pPr>
      <w:r>
        <w:t xml:space="preserve">The number of roughness factors (in </w:t>
      </w:r>
      <w:proofErr w:type="spellStart"/>
      <w:r>
        <w:t>r</w:t>
      </w:r>
      <w:r w:rsidRPr="00AB57A7">
        <w:rPr>
          <w:vertAlign w:val="subscript"/>
        </w:rPr>
        <w:t>dike</w:t>
      </w:r>
      <w:proofErr w:type="spellEnd"/>
      <w:r>
        <w:t>) must equal the number of segments, that is: the number of (</w:t>
      </w:r>
      <w:proofErr w:type="spellStart"/>
      <w:r>
        <w:t>x</w:t>
      </w:r>
      <w:proofErr w:type="gramStart"/>
      <w:r>
        <w:t>,y</w:t>
      </w:r>
      <w:proofErr w:type="spellEnd"/>
      <w:proofErr w:type="gramEnd"/>
      <w:r>
        <w:t>)-coordinates minus 1; N-1.</w:t>
      </w:r>
    </w:p>
    <w:p w:rsidR="00491889" w:rsidRDefault="00491889" w:rsidP="00436346">
      <w:pPr>
        <w:pStyle w:val="ListBullet"/>
      </w:pPr>
      <w:r>
        <w:t>The roughness factors must lie between 0.5 and 1.0 ([TDR, 2005], section 6.2.1)</w:t>
      </w:r>
      <w:r w:rsidR="00436346">
        <w:t>.</w:t>
      </w:r>
    </w:p>
    <w:p w:rsidR="00491889" w:rsidRDefault="00491889" w:rsidP="00436346">
      <w:pPr>
        <w:pStyle w:val="ListBullet"/>
      </w:pPr>
      <w:r>
        <w:t xml:space="preserve">Orientation of the dike normal: 0 ≤ </w:t>
      </w:r>
      <w:r>
        <w:sym w:font="Symbol" w:char="F079"/>
      </w:r>
      <w:r>
        <w:t xml:space="preserve"> ≤ 360</w:t>
      </w:r>
      <w:r w:rsidR="00436346">
        <w:t>.</w:t>
      </w:r>
    </w:p>
    <w:p w:rsidR="00967419" w:rsidRDefault="00967419" w:rsidP="00436346">
      <w:pPr>
        <w:pStyle w:val="ListBullet"/>
      </w:pPr>
      <w:r>
        <w:t xml:space="preserve">The crest level to be forced must be higher than the toe: </w:t>
      </w:r>
      <w:proofErr w:type="spellStart"/>
      <w:r>
        <w:t>h</w:t>
      </w:r>
      <w:r w:rsidRPr="00967419">
        <w:rPr>
          <w:vertAlign w:val="subscript"/>
        </w:rPr>
        <w:t>crest</w:t>
      </w:r>
      <w:proofErr w:type="spellEnd"/>
      <w:r>
        <w:t>&gt;y</w:t>
      </w:r>
      <w:r w:rsidRPr="00967419">
        <w:rPr>
          <w:vertAlign w:val="subscript"/>
        </w:rPr>
        <w:t>1</w:t>
      </w:r>
    </w:p>
    <w:p w:rsidR="00967419" w:rsidRDefault="00967419" w:rsidP="00436346">
      <w:pPr>
        <w:pStyle w:val="ListBullet"/>
      </w:pPr>
      <w:r>
        <w:t>The critical overtopping discharge must be larger than zero: q</w:t>
      </w:r>
      <w:r w:rsidRPr="00967419">
        <w:rPr>
          <w:vertAlign w:val="subscript"/>
        </w:rPr>
        <w:t>c</w:t>
      </w:r>
      <w:r>
        <w:t>&gt;0</w:t>
      </w:r>
    </w:p>
    <w:p w:rsidR="00491889" w:rsidRDefault="00491889" w:rsidP="00491889"/>
    <w:p w:rsidR="0045216E" w:rsidRDefault="0045216E" w:rsidP="0045216E">
      <w:r w:rsidRPr="00F02017">
        <w:t>Remarks:</w:t>
      </w:r>
    </w:p>
    <w:p w:rsidR="0045216E" w:rsidRPr="00F02017" w:rsidRDefault="0045216E" w:rsidP="0045216E"/>
    <w:p w:rsidR="00D22329" w:rsidRPr="00D22329" w:rsidRDefault="00D22329" w:rsidP="00491889">
      <w:r w:rsidRPr="00D22329">
        <w:t xml:space="preserve">Note that </w:t>
      </w:r>
      <w:r>
        <w:t xml:space="preserve">the definition of </w:t>
      </w:r>
      <w:r w:rsidRPr="00D22329">
        <w:t>the orientation of the dike normal</w:t>
      </w:r>
      <w:r>
        <w:t xml:space="preserve"> </w:t>
      </w:r>
      <w:r>
        <w:sym w:font="Symbol" w:char="F079"/>
      </w:r>
      <w:r>
        <w:t xml:space="preserve"> as used in this module is closely related to the definition of </w:t>
      </w:r>
      <w:r w:rsidRPr="00D22329">
        <w:t>the</w:t>
      </w:r>
      <w:r>
        <w:t xml:space="preserve"> wave </w:t>
      </w:r>
      <w:proofErr w:type="gramStart"/>
      <w:r>
        <w:t xml:space="preserve">direction </w:t>
      </w:r>
      <w:proofErr w:type="gramEnd"/>
      <w:r>
        <w:sym w:font="Symbol" w:char="F06A"/>
      </w:r>
      <w:r>
        <w:t>: in case of full wave attack on the dike, these parameters have the same value.</w:t>
      </w:r>
    </w:p>
    <w:p w:rsidR="00D22329" w:rsidRDefault="00D22329" w:rsidP="00491889"/>
    <w:p w:rsidR="00436346" w:rsidRDefault="00F02017" w:rsidP="00F02017">
      <w:r>
        <w:t xml:space="preserve">As a part of good schematisation practice, the </w:t>
      </w:r>
      <w:r w:rsidR="00436346">
        <w:t xml:space="preserve">minimum distance between x-coordinates </w:t>
      </w:r>
      <w:r>
        <w:t xml:space="preserve">should be about </w:t>
      </w:r>
      <w:r w:rsidR="00436346">
        <w:t>2 m</w:t>
      </w:r>
      <w:r>
        <w:t xml:space="preserve">. However, this is not a part of the functional requirements pertaining to the </w:t>
      </w:r>
      <w:r w:rsidR="0045216E">
        <w:t xml:space="preserve">overtopping module </w:t>
      </w:r>
      <w:r>
        <w:t xml:space="preserve">input and </w:t>
      </w:r>
      <w:r w:rsidR="0045216E">
        <w:t xml:space="preserve">therefore </w:t>
      </w:r>
      <w:r>
        <w:t xml:space="preserve">the </w:t>
      </w:r>
      <w:r w:rsidR="00297356">
        <w:t xml:space="preserve">overtopping </w:t>
      </w:r>
      <w:r>
        <w:t>module will not verify this</w:t>
      </w:r>
      <w:r w:rsidR="00297356">
        <w:rPr>
          <w:rStyle w:val="FootnoteReference"/>
        </w:rPr>
        <w:footnoteReference w:id="2"/>
      </w:r>
      <w:r>
        <w:t xml:space="preserve">. Such </w:t>
      </w:r>
      <w:proofErr w:type="gramStart"/>
      <w:r>
        <w:t>a verification</w:t>
      </w:r>
      <w:proofErr w:type="gramEnd"/>
      <w:r>
        <w:t xml:space="preserve"> may be part of the application that calls the overtopping.</w:t>
      </w:r>
      <w:r w:rsidR="00436346">
        <w:tab/>
      </w:r>
    </w:p>
    <w:p w:rsidR="00491889" w:rsidRPr="00436346" w:rsidRDefault="00491889" w:rsidP="00491889"/>
    <w:p w:rsidR="00491889" w:rsidRDefault="00491889" w:rsidP="0045216E">
      <w:r>
        <w:t xml:space="preserve">Since the dike segments are </w:t>
      </w:r>
      <w:proofErr w:type="gramStart"/>
      <w:r>
        <w:t>either slope</w:t>
      </w:r>
      <w:proofErr w:type="gramEnd"/>
      <w:r>
        <w:t xml:space="preserve"> segments or berm segments (as defined above), segments with an inclination between 1:15 and 1:8 are not allowed. This is an important limitation of the program and deviates from the cross section boundary conditions for PC </w:t>
      </w:r>
      <w:proofErr w:type="spellStart"/>
      <w:r>
        <w:t>Overslag</w:t>
      </w:r>
      <w:proofErr w:type="spellEnd"/>
      <w:r>
        <w:t>.</w:t>
      </w:r>
    </w:p>
    <w:p w:rsidR="00491889" w:rsidRDefault="00491889" w:rsidP="00491889"/>
    <w:p w:rsidR="00B3312E" w:rsidRDefault="00B3312E" w:rsidP="00B3312E">
      <w:pPr>
        <w:pStyle w:val="Heading2"/>
      </w:pPr>
      <w:bookmarkStart w:id="70" w:name="_Toc428274694"/>
      <w:r>
        <w:t>Load parameter</w:t>
      </w:r>
      <w:r w:rsidR="00491889">
        <w:t xml:space="preserve">s: adjustments and </w:t>
      </w:r>
      <w:r>
        <w:t>deriv</w:t>
      </w:r>
      <w:r w:rsidR="00491889">
        <w:t>atives</w:t>
      </w:r>
      <w:bookmarkEnd w:id="70"/>
    </w:p>
    <w:p w:rsidR="00A65175" w:rsidRDefault="00A65175" w:rsidP="00A65175">
      <w:pPr>
        <w:pStyle w:val="Heading3"/>
      </w:pPr>
      <w:bookmarkStart w:id="71" w:name="_Ref428262568"/>
      <w:bookmarkStart w:id="72" w:name="_Toc428274695"/>
      <w:r>
        <w:t xml:space="preserve">Adjustment to </w:t>
      </w:r>
      <w:r w:rsidR="000B254B">
        <w:t xml:space="preserve">the </w:t>
      </w:r>
      <w:r>
        <w:t xml:space="preserve">water level </w:t>
      </w:r>
      <w:r w:rsidR="000B254B">
        <w:t>in case of overflow</w:t>
      </w:r>
      <w:bookmarkEnd w:id="71"/>
      <w:bookmarkEnd w:id="72"/>
    </w:p>
    <w:p w:rsidR="00A65175" w:rsidRDefault="00A65175" w:rsidP="00F57A41">
      <w:pPr>
        <w:keepNext/>
      </w:pPr>
    </w:p>
    <w:p w:rsidR="007C63AE" w:rsidRDefault="00502062" w:rsidP="009E780C">
      <w:r>
        <w:t xml:space="preserve">In case of overflow (water level higher than the crest), the </w:t>
      </w:r>
      <w:r w:rsidR="007C63AE">
        <w:t xml:space="preserve">water level is </w:t>
      </w:r>
      <w:r w:rsidR="001A0CD1">
        <w:t>adjust</w:t>
      </w:r>
      <w:r w:rsidR="007C63AE">
        <w:t>ed:</w:t>
      </w:r>
    </w:p>
    <w:p w:rsidR="001A0CD1" w:rsidRDefault="001A0CD1" w:rsidP="009E780C">
      <w:r>
        <w:t xml:space="preserve"> </w:t>
      </w:r>
    </w:p>
    <w:p w:rsidR="00502062" w:rsidRDefault="00502062" w:rsidP="00502062">
      <w:pPr>
        <w:pStyle w:val="HdWequationline"/>
      </w:pPr>
      <w:r>
        <w:tab/>
      </w:r>
      <w:r w:rsidRPr="00502062">
        <w:rPr>
          <w:position w:val="-12"/>
        </w:rPr>
        <w:object w:dxaOrig="1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95" type="#_x0000_t75" style="width:69.1pt;height:16.7pt" o:ole="">
            <v:imagedata r:id="rId27" o:title=""/>
          </v:shape>
          <o:OLEObject Type="Embed" ProgID="Equation.DSMT4" ShapeID="_x0000_i2395" DrawAspect="Content" ObjectID="_1502019584"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4</w:instrText>
        </w:r>
      </w:fldSimple>
      <w:r>
        <w:instrText>.</w:instrText>
      </w:r>
      <w:fldSimple w:instr=" SEQ MTEqn \c \* Arabic \* MERGEFORMAT ">
        <w:r w:rsidR="0010782A">
          <w:rPr>
            <w:noProof/>
          </w:rPr>
          <w:instrText>1</w:instrText>
        </w:r>
      </w:fldSimple>
      <w:r>
        <w:instrText>)</w:instrText>
      </w:r>
      <w:r>
        <w:fldChar w:fldCharType="end"/>
      </w:r>
    </w:p>
    <w:p w:rsidR="000B254B" w:rsidRDefault="000B254B" w:rsidP="000B254B">
      <w:pPr>
        <w:pStyle w:val="Heading3"/>
      </w:pPr>
      <w:bookmarkStart w:id="73" w:name="_Ref428262587"/>
      <w:bookmarkStart w:id="74" w:name="_Toc428274696"/>
      <w:r>
        <w:t>Adjustment to the wave conditions in case of shallow water</w:t>
      </w:r>
      <w:bookmarkEnd w:id="73"/>
      <w:bookmarkEnd w:id="74"/>
    </w:p>
    <w:p w:rsidR="000B254B" w:rsidRDefault="000B254B" w:rsidP="00F57A41">
      <w:pPr>
        <w:keepNext/>
      </w:pPr>
    </w:p>
    <w:p w:rsidR="00454343" w:rsidRDefault="00454343" w:rsidP="00F57A41">
      <w:pPr>
        <w:keepNext/>
      </w:pPr>
      <w:r>
        <w:t>The toe is considered to be the end of a foreshore. The wave height at the toe is limited to half the water depth:</w:t>
      </w:r>
    </w:p>
    <w:p w:rsidR="00454343" w:rsidRDefault="00454343" w:rsidP="00F57A41">
      <w:pPr>
        <w:keepNext/>
      </w:pPr>
    </w:p>
    <w:p w:rsidR="00454343" w:rsidRDefault="00454343" w:rsidP="00454343">
      <w:pPr>
        <w:pStyle w:val="HdWequationline"/>
      </w:pPr>
      <w:r>
        <w:tab/>
      </w:r>
      <w:r w:rsidRPr="00454343">
        <w:rPr>
          <w:position w:val="-16"/>
        </w:rPr>
        <w:object w:dxaOrig="3500" w:dyaOrig="420">
          <v:shape id="_x0000_i2398" type="#_x0000_t75" style="width:175.7pt;height:20.75pt" o:ole="">
            <v:imagedata r:id="rId29" o:title=""/>
          </v:shape>
          <o:OLEObject Type="Embed" ProgID="Equation.DSMT4" ShapeID="_x0000_i2398" DrawAspect="Content" ObjectID="_1502019585"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4</w:instrText>
        </w:r>
      </w:fldSimple>
      <w:r>
        <w:instrText>.</w:instrText>
      </w:r>
      <w:fldSimple w:instr=" SEQ MTEqn \c \* Arabic \* MERGEFORMAT ">
        <w:r w:rsidR="0010782A">
          <w:rPr>
            <w:noProof/>
          </w:rPr>
          <w:instrText>2</w:instrText>
        </w:r>
      </w:fldSimple>
      <w:r>
        <w:instrText>)</w:instrText>
      </w:r>
      <w:r>
        <w:fldChar w:fldCharType="end"/>
      </w:r>
    </w:p>
    <w:p w:rsidR="00454343" w:rsidRDefault="00454343" w:rsidP="009E780C"/>
    <w:p w:rsidR="00454343" w:rsidRDefault="00454343" w:rsidP="009E780C">
      <w:r>
        <w:t>Note that the wave height is set to zero for water levels below the toe.</w:t>
      </w:r>
    </w:p>
    <w:p w:rsidR="00583D2E" w:rsidRDefault="00583D2E" w:rsidP="001A0CD1"/>
    <w:p w:rsidR="008B2224" w:rsidRDefault="008B2224" w:rsidP="008B2224">
      <w:pPr>
        <w:pStyle w:val="Heading3"/>
      </w:pPr>
      <w:bookmarkStart w:id="75" w:name="_Ref428263272"/>
      <w:bookmarkStart w:id="76" w:name="_Toc428274697"/>
      <w:r>
        <w:t>Calculate the wave length</w:t>
      </w:r>
      <w:bookmarkEnd w:id="75"/>
      <w:bookmarkEnd w:id="76"/>
    </w:p>
    <w:p w:rsidR="008B2224" w:rsidRDefault="008B2224" w:rsidP="0042041F">
      <w:pPr>
        <w:keepNext/>
      </w:pPr>
    </w:p>
    <w:p w:rsidR="008B2224" w:rsidRDefault="008B2224" w:rsidP="008B2224">
      <w:pPr>
        <w:pStyle w:val="HdWequationline"/>
      </w:pPr>
      <w:r>
        <w:tab/>
      </w:r>
      <w:r w:rsidRPr="003821F3">
        <w:rPr>
          <w:position w:val="-22"/>
        </w:rPr>
        <w:object w:dxaOrig="1240" w:dyaOrig="560">
          <v:shape id="_x0000_i1026" type="#_x0000_t75" style="width:62.2pt;height:27.65pt" o:ole="">
            <v:imagedata r:id="rId31" o:title=""/>
          </v:shape>
          <o:OLEObject Type="Embed" ProgID="Equation.DSMT4" ShapeID="_x0000_i1026" DrawAspect="Content" ObjectID="_1502019586"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4</w:instrText>
        </w:r>
      </w:fldSimple>
      <w:r>
        <w:instrText>.</w:instrText>
      </w:r>
      <w:fldSimple w:instr=" SEQ MTEqn \c \* Arabic \* MERGEFORMAT ">
        <w:r w:rsidR="0010782A">
          <w:rPr>
            <w:noProof/>
          </w:rPr>
          <w:instrText>3</w:instrText>
        </w:r>
      </w:fldSimple>
      <w:r>
        <w:instrText>)</w:instrText>
      </w:r>
      <w:r>
        <w:fldChar w:fldCharType="end"/>
      </w:r>
    </w:p>
    <w:p w:rsidR="00454343" w:rsidRDefault="00454343" w:rsidP="00454343"/>
    <w:p w:rsidR="00454343" w:rsidRDefault="00454343" w:rsidP="00454343">
      <w:r>
        <w:t>Where</w:t>
      </w:r>
    </w:p>
    <w:p w:rsidR="00454343" w:rsidRDefault="00454343" w:rsidP="00454343">
      <w:pPr>
        <w:pStyle w:val="HdWparameterline"/>
      </w:pPr>
      <w:r>
        <w:tab/>
        <w:t>L</w:t>
      </w:r>
      <w:r w:rsidRPr="00F72353">
        <w:rPr>
          <w:vertAlign w:val="subscript"/>
        </w:rPr>
        <w:t>0</w:t>
      </w:r>
      <w:r>
        <w:tab/>
        <w:t>(m)</w:t>
      </w:r>
      <w:r>
        <w:tab/>
        <w:t>Wave length</w:t>
      </w:r>
    </w:p>
    <w:p w:rsidR="00454343" w:rsidRPr="00454343" w:rsidRDefault="00454343" w:rsidP="00454343"/>
    <w:p w:rsidR="00583D2E" w:rsidRDefault="00583D2E" w:rsidP="00583D2E">
      <w:pPr>
        <w:pStyle w:val="Heading3"/>
      </w:pPr>
      <w:bookmarkStart w:id="77" w:name="_Toc428274698"/>
      <w:r>
        <w:t>Calculate the wave steepness</w:t>
      </w:r>
      <w:bookmarkEnd w:id="77"/>
    </w:p>
    <w:p w:rsidR="00583D2E" w:rsidRDefault="00583D2E" w:rsidP="00F57A41">
      <w:pPr>
        <w:keepNext/>
      </w:pPr>
    </w:p>
    <w:p w:rsidR="00583D2E" w:rsidRDefault="00583D2E" w:rsidP="00583D2E">
      <w:pPr>
        <w:pStyle w:val="HdWequationline"/>
      </w:pPr>
      <w:r>
        <w:tab/>
      </w:r>
      <w:r w:rsidRPr="00583D2E">
        <w:rPr>
          <w:position w:val="-28"/>
        </w:rPr>
        <w:object w:dxaOrig="880" w:dyaOrig="639">
          <v:shape id="_x0000_i1027" type="#_x0000_t75" style="width:44.35pt;height:31.7pt" o:ole="">
            <v:imagedata r:id="rId33" o:title=""/>
          </v:shape>
          <o:OLEObject Type="Embed" ProgID="Equation.DSMT4" ShapeID="_x0000_i1027" DrawAspect="Content" ObjectID="_1502019587" r:id="rId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4</w:instrText>
        </w:r>
      </w:fldSimple>
      <w:r>
        <w:instrText>.</w:instrText>
      </w:r>
      <w:fldSimple w:instr=" SEQ MTEqn \c \* Arabic \* MERGEFORMAT ">
        <w:r w:rsidR="0010782A">
          <w:rPr>
            <w:noProof/>
          </w:rPr>
          <w:instrText>4</w:instrText>
        </w:r>
      </w:fldSimple>
      <w:r>
        <w:instrText>)</w:instrText>
      </w:r>
      <w:r>
        <w:fldChar w:fldCharType="end"/>
      </w:r>
    </w:p>
    <w:p w:rsidR="001A0CD1" w:rsidRDefault="001A0CD1" w:rsidP="001A0CD1"/>
    <w:p w:rsidR="00454343" w:rsidRDefault="00454343" w:rsidP="00454343">
      <w:r>
        <w:t>Where</w:t>
      </w:r>
    </w:p>
    <w:p w:rsidR="00454343" w:rsidRDefault="00454343" w:rsidP="00454343">
      <w:pPr>
        <w:pStyle w:val="HdWparameterline"/>
      </w:pPr>
      <w:r>
        <w:tab/>
      </w:r>
      <w:proofErr w:type="gramStart"/>
      <w:r>
        <w:t>s</w:t>
      </w:r>
      <w:r>
        <w:rPr>
          <w:vertAlign w:val="subscript"/>
        </w:rPr>
        <w:t>o</w:t>
      </w:r>
      <w:proofErr w:type="gramEnd"/>
      <w:r>
        <w:tab/>
        <w:t>(-)</w:t>
      </w:r>
      <w:r>
        <w:tab/>
        <w:t>Wave steepness</w:t>
      </w:r>
    </w:p>
    <w:p w:rsidR="00454343" w:rsidRPr="001A0CD1" w:rsidRDefault="00454343" w:rsidP="001A0CD1"/>
    <w:p w:rsidR="00FF060F" w:rsidRDefault="00FF060F" w:rsidP="00FF060F">
      <w:pPr>
        <w:pStyle w:val="Heading2"/>
      </w:pPr>
      <w:bookmarkStart w:id="78" w:name="_Toc428274699"/>
      <w:r>
        <w:t>Cross section manipulations</w:t>
      </w:r>
      <w:bookmarkEnd w:id="78"/>
    </w:p>
    <w:p w:rsidR="00574B3C" w:rsidRDefault="00574B3C" w:rsidP="00574B3C">
      <w:pPr>
        <w:pStyle w:val="Heading3"/>
      </w:pPr>
      <w:bookmarkStart w:id="79" w:name="_Ref401220045"/>
      <w:bookmarkStart w:id="80" w:name="_Ref428262473"/>
      <w:bookmarkStart w:id="81" w:name="_Toc428274700"/>
      <w:r>
        <w:t>Force a specified crest level</w:t>
      </w:r>
      <w:bookmarkEnd w:id="80"/>
      <w:bookmarkEnd w:id="81"/>
    </w:p>
    <w:p w:rsidR="00F57A41" w:rsidRDefault="00F57A41" w:rsidP="00F57A41">
      <w:pPr>
        <w:keepNext/>
      </w:pPr>
    </w:p>
    <w:p w:rsidR="00574B3C" w:rsidRPr="00454343" w:rsidRDefault="00454343" w:rsidP="00574B3C">
      <w:r>
        <w:t>If the crest level to be forced (</w:t>
      </w:r>
      <w:proofErr w:type="spellStart"/>
      <w:r>
        <w:t>h</w:t>
      </w:r>
      <w:r w:rsidRPr="00454343">
        <w:rPr>
          <w:vertAlign w:val="subscript"/>
        </w:rPr>
        <w:t>crest</w:t>
      </w:r>
      <w:proofErr w:type="spellEnd"/>
      <w:r>
        <w:t>) is lower than the profile crest (</w:t>
      </w:r>
      <w:proofErr w:type="spellStart"/>
      <w:r>
        <w:t>y</w:t>
      </w:r>
      <w:r w:rsidRPr="00454343">
        <w:rPr>
          <w:vertAlign w:val="subscript"/>
        </w:rPr>
        <w:t>N</w:t>
      </w:r>
      <w:proofErr w:type="spellEnd"/>
      <w:r>
        <w:t xml:space="preserve">), then the profile is cut off at the point on the profile where y = </w:t>
      </w:r>
      <w:proofErr w:type="spellStart"/>
      <w:r>
        <w:t>h</w:t>
      </w:r>
      <w:r w:rsidRPr="00454343">
        <w:rPr>
          <w:vertAlign w:val="subscript"/>
        </w:rPr>
        <w:t>crest</w:t>
      </w:r>
      <w:proofErr w:type="spellEnd"/>
      <w:r>
        <w:t xml:space="preserve">. Otherwise, the final profile segment is extended to </w:t>
      </w:r>
      <w:proofErr w:type="spellStart"/>
      <w:r>
        <w:t>h</w:t>
      </w:r>
      <w:r w:rsidRPr="00454343">
        <w:rPr>
          <w:vertAlign w:val="subscript"/>
        </w:rPr>
        <w:t>crest</w:t>
      </w:r>
      <w:proofErr w:type="spellEnd"/>
      <w:r>
        <w:t xml:space="preserve"> (maintaining the slope and roughness).</w:t>
      </w:r>
    </w:p>
    <w:p w:rsidR="00574B3C" w:rsidRDefault="00574B3C" w:rsidP="00574B3C"/>
    <w:p w:rsidR="009E780C" w:rsidRDefault="00FF060F" w:rsidP="00FF060F">
      <w:pPr>
        <w:pStyle w:val="Heading3"/>
      </w:pPr>
      <w:bookmarkStart w:id="82" w:name="_Ref428262512"/>
      <w:bookmarkStart w:id="83" w:name="_Toc428274701"/>
      <w:r>
        <w:t>M</w:t>
      </w:r>
      <w:r w:rsidR="009E780C">
        <w:t>erg</w:t>
      </w:r>
      <w:r w:rsidR="008319D6">
        <w:t>e</w:t>
      </w:r>
      <w:r w:rsidR="009E780C">
        <w:t xml:space="preserve"> two sequential berms</w:t>
      </w:r>
      <w:bookmarkEnd w:id="79"/>
      <w:bookmarkEnd w:id="82"/>
      <w:bookmarkEnd w:id="83"/>
    </w:p>
    <w:p w:rsidR="009E780C" w:rsidRPr="009E780C" w:rsidRDefault="009E780C" w:rsidP="00F57A41">
      <w:pPr>
        <w:keepNext/>
      </w:pPr>
    </w:p>
    <w:p w:rsidR="009E780C" w:rsidRDefault="009E780C" w:rsidP="00356BB3">
      <w:r>
        <w:t xml:space="preserve">Merging two sequential berms is simply the replacement of these two berms by one new berm: the compound of the two berms. This is illustrated in </w:t>
      </w:r>
      <w:r w:rsidR="00356BB3">
        <w:fldChar w:fldCharType="begin"/>
      </w:r>
      <w:r w:rsidR="00356BB3">
        <w:instrText xml:space="preserve"> REF _Ref401156737 </w:instrText>
      </w:r>
      <w:r w:rsidR="00356BB3">
        <w:fldChar w:fldCharType="separate"/>
      </w:r>
      <w:r w:rsidR="0010782A">
        <w:t xml:space="preserve">Figure </w:t>
      </w:r>
      <w:r w:rsidR="0010782A">
        <w:rPr>
          <w:noProof/>
        </w:rPr>
        <w:t>4</w:t>
      </w:r>
      <w:r w:rsidR="0010782A">
        <w:t>.</w:t>
      </w:r>
      <w:r w:rsidR="0010782A">
        <w:rPr>
          <w:noProof/>
        </w:rPr>
        <w:t>1</w:t>
      </w:r>
      <w:r w:rsidR="00356BB3">
        <w:fldChar w:fldCharType="end"/>
      </w:r>
      <w:r>
        <w:t>. For the (</w:t>
      </w:r>
      <w:proofErr w:type="spellStart"/>
      <w:r>
        <w:t>x</w:t>
      </w:r>
      <w:proofErr w:type="gramStart"/>
      <w:r>
        <w:t>,y</w:t>
      </w:r>
      <w:proofErr w:type="spellEnd"/>
      <w:proofErr w:type="gramEnd"/>
      <w:r>
        <w:t>)-coordinates of the cross section the replacement of the berms means removing one point (</w:t>
      </w:r>
      <w:proofErr w:type="spellStart"/>
      <w:r>
        <w:t>x</w:t>
      </w:r>
      <w:r w:rsidRPr="003937D9">
        <w:rPr>
          <w:vertAlign w:val="subscript"/>
        </w:rPr>
        <w:t>i</w:t>
      </w:r>
      <w:r>
        <w:t>,y</w:t>
      </w:r>
      <w:r w:rsidRPr="003937D9">
        <w:rPr>
          <w:vertAlign w:val="subscript"/>
        </w:rPr>
        <w:t>i</w:t>
      </w:r>
      <w:proofErr w:type="spellEnd"/>
      <w:r>
        <w:t xml:space="preserve">) of this cross section. </w:t>
      </w:r>
      <w:r w:rsidR="00A65175">
        <w:t>The roughness of the compound berm is a weighted average, based on the respective widths.</w:t>
      </w:r>
    </w:p>
    <w:p w:rsidR="003937D9" w:rsidRDefault="003937D9" w:rsidP="009E780C"/>
    <w:p w:rsidR="009E780C" w:rsidRPr="00827A8D" w:rsidRDefault="009E780C" w:rsidP="00F57A41">
      <w:pPr>
        <w:keepNext/>
        <w:rPr>
          <w:b/>
        </w:rPr>
      </w:pPr>
      <w:r w:rsidRPr="00827A8D">
        <w:rPr>
          <w:b/>
        </w:rPr>
        <w:t>Input:</w:t>
      </w:r>
    </w:p>
    <w:p w:rsidR="00827A8D" w:rsidRDefault="00827A8D" w:rsidP="00827A8D">
      <w:pPr>
        <w:pStyle w:val="HdWparameterline"/>
      </w:pPr>
      <w:r>
        <w:tab/>
      </w:r>
      <w:proofErr w:type="gramStart"/>
      <w:r w:rsidRPr="00ED2973">
        <w:rPr>
          <w:u w:val="single"/>
        </w:rPr>
        <w:t>x</w:t>
      </w:r>
      <w:proofErr w:type="gramEnd"/>
      <w:r>
        <w:tab/>
        <w:t>(m)</w:t>
      </w:r>
      <w:r>
        <w:tab/>
        <w:t>x-coordinates cross section with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 sequential berm segments</w:t>
      </w:r>
    </w:p>
    <w:p w:rsidR="00827A8D" w:rsidRDefault="00827A8D" w:rsidP="009E780C"/>
    <w:p w:rsidR="009E780C" w:rsidRPr="00827A8D" w:rsidRDefault="009E780C" w:rsidP="00F57A41">
      <w:pPr>
        <w:keepNext/>
        <w:rPr>
          <w:b/>
        </w:rPr>
      </w:pPr>
      <w:r w:rsidRPr="00827A8D">
        <w:rPr>
          <w:b/>
        </w:rPr>
        <w:t>Output:</w:t>
      </w:r>
    </w:p>
    <w:p w:rsidR="00827A8D" w:rsidRDefault="00827A8D" w:rsidP="00827A8D">
      <w:pPr>
        <w:pStyle w:val="HdWparameterline"/>
      </w:pPr>
      <w:r>
        <w:tab/>
      </w:r>
      <w:proofErr w:type="gramStart"/>
      <w:r w:rsidRPr="00ED2973">
        <w:rPr>
          <w:u w:val="single"/>
        </w:rPr>
        <w:t>x</w:t>
      </w:r>
      <w:proofErr w:type="gramEnd"/>
      <w:r>
        <w:tab/>
        <w:t>(m)</w:t>
      </w:r>
      <w:r>
        <w:tab/>
        <w:t>x-coordinates cross section without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without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without sequential berm segments</w:t>
      </w:r>
    </w:p>
    <w:p w:rsidR="00827A8D" w:rsidRDefault="00827A8D" w:rsidP="009E780C">
      <w:pPr>
        <w:rPr>
          <w:u w:val="single"/>
        </w:rPr>
      </w:pPr>
    </w:p>
    <w:p w:rsidR="009E780C" w:rsidRPr="00827A8D" w:rsidRDefault="009E780C" w:rsidP="00F57A41">
      <w:pPr>
        <w:keepNext/>
        <w:rPr>
          <w:b/>
        </w:rPr>
      </w:pPr>
      <w:r w:rsidRPr="00827A8D">
        <w:rPr>
          <w:b/>
        </w:rPr>
        <w:t>Calculation:</w:t>
      </w:r>
    </w:p>
    <w:p w:rsidR="00827A8D" w:rsidRDefault="00827A8D" w:rsidP="00F57A41">
      <w:pPr>
        <w:keepNext/>
      </w:pPr>
    </w:p>
    <w:p w:rsidR="003937D9" w:rsidRDefault="003937D9" w:rsidP="00B23DFB">
      <w:pPr>
        <w:pStyle w:val="ListNumber"/>
        <w:numPr>
          <w:ilvl w:val="0"/>
          <w:numId w:val="18"/>
        </w:numPr>
      </w:pPr>
      <w:r>
        <w:t xml:space="preserve">Assuming the dike segments i-1 and </w:t>
      </w:r>
      <w:proofErr w:type="spellStart"/>
      <w:r>
        <w:t>i</w:t>
      </w:r>
      <w:proofErr w:type="spellEnd"/>
      <w:r>
        <w:t xml:space="preserve"> are both a berm</w:t>
      </w:r>
      <w:r w:rsidR="003B77CE">
        <w:t xml:space="preserve"> segment</w:t>
      </w:r>
      <w:r>
        <w:t>, the point (x</w:t>
      </w:r>
      <w:r w:rsidRPr="00827A8D">
        <w:rPr>
          <w:vertAlign w:val="subscript"/>
        </w:rPr>
        <w:t>i</w:t>
      </w:r>
      <w:r>
        <w:t xml:space="preserve">, </w:t>
      </w:r>
      <w:proofErr w:type="spellStart"/>
      <w:r>
        <w:t>y</w:t>
      </w:r>
      <w:r w:rsidRPr="00827A8D">
        <w:rPr>
          <w:vertAlign w:val="subscript"/>
        </w:rPr>
        <w:t>i</w:t>
      </w:r>
      <w:proofErr w:type="spellEnd"/>
      <w:r>
        <w:t>) is removed from the cross section</w:t>
      </w:r>
    </w:p>
    <w:p w:rsidR="003937D9" w:rsidRDefault="003937D9" w:rsidP="00B23DFB">
      <w:pPr>
        <w:pStyle w:val="ListNumber"/>
        <w:numPr>
          <w:ilvl w:val="0"/>
          <w:numId w:val="18"/>
        </w:numPr>
      </w:pPr>
      <w:r>
        <w:t xml:space="preserve">Calculate the influence factor for the roughness of the compound berm </w:t>
      </w:r>
      <w:r w:rsidR="003B77CE">
        <w:t xml:space="preserve">segment </w:t>
      </w:r>
      <w:r>
        <w:t>([TAW, 2002], formula 19, page 25):</w:t>
      </w:r>
    </w:p>
    <w:p w:rsidR="00A73673" w:rsidRDefault="00A73673" w:rsidP="009E780C"/>
    <w:p w:rsidR="004406EA" w:rsidRDefault="004406EA" w:rsidP="009E780C">
      <w:r>
        <w:t>In formulas:</w:t>
      </w:r>
    </w:p>
    <w:p w:rsidR="004406EA" w:rsidRDefault="004406EA" w:rsidP="004F5674">
      <w:pPr>
        <w:pStyle w:val="HdWparameterline"/>
      </w:pPr>
    </w:p>
    <w:p w:rsidR="003B77CE" w:rsidRDefault="003B77CE" w:rsidP="0034222E">
      <w:pPr>
        <w:pStyle w:val="HdWequationline"/>
      </w:pPr>
      <w:r>
        <w:tab/>
      </w:r>
      <w:r w:rsidR="00EF4697" w:rsidRPr="003B77CE">
        <w:rPr>
          <w:position w:val="-10"/>
        </w:rPr>
        <w:object w:dxaOrig="1200" w:dyaOrig="320">
          <v:shape id="_x0000_i1028" type="#_x0000_t75" style="width:59.9pt;height:15.55pt" o:ole="">
            <v:imagedata r:id="rId35" o:title=""/>
          </v:shape>
          <o:OLEObject Type="Embed" ProgID="Equation.DSMT4" ShapeID="_x0000_i1028" DrawAspect="Content" ObjectID="_1502019588"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4</w:instrText>
        </w:r>
      </w:fldSimple>
      <w:r>
        <w:instrText>.</w:instrText>
      </w:r>
      <w:fldSimple w:instr=" SEQ MTEqn \c \* Arabic \* MERGEFORMAT ">
        <w:r w:rsidR="0010782A">
          <w:rPr>
            <w:noProof/>
          </w:rPr>
          <w:instrText>5</w:instrText>
        </w:r>
      </w:fldSimple>
      <w:r>
        <w:instrText>)</w:instrText>
      </w:r>
      <w:r>
        <w:fldChar w:fldCharType="end"/>
      </w:r>
    </w:p>
    <w:p w:rsidR="003B77CE" w:rsidRDefault="003B77CE" w:rsidP="0034222E">
      <w:pPr>
        <w:pStyle w:val="HdWequationline"/>
      </w:pPr>
      <w:r>
        <w:tab/>
      </w:r>
      <w:r w:rsidR="00EF4697" w:rsidRPr="00EF4697">
        <w:rPr>
          <w:position w:val="-10"/>
        </w:rPr>
        <w:object w:dxaOrig="1219" w:dyaOrig="320">
          <v:shape id="_x0000_i1029" type="#_x0000_t75" style="width:61.05pt;height:16.15pt" o:ole="">
            <v:imagedata r:id="rId37" o:title=""/>
          </v:shape>
          <o:OLEObject Type="Embed" ProgID="Equation.DSMT4" ShapeID="_x0000_i1029" DrawAspect="Content" ObjectID="_1502019589"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4</w:instrText>
        </w:r>
      </w:fldSimple>
      <w:r>
        <w:instrText>.</w:instrText>
      </w:r>
      <w:fldSimple w:instr=" SEQ MTEqn \c \* Arabic \* MERGEFORMAT ">
        <w:r w:rsidR="0010782A">
          <w:rPr>
            <w:noProof/>
          </w:rPr>
          <w:instrText>6</w:instrText>
        </w:r>
      </w:fldSimple>
      <w:r>
        <w:instrText>)</w:instrText>
      </w:r>
      <w:r>
        <w:fldChar w:fldCharType="end"/>
      </w:r>
    </w:p>
    <w:p w:rsidR="004406EA" w:rsidRDefault="004406EA" w:rsidP="004406EA"/>
    <w:p w:rsidR="004406EA" w:rsidRPr="004406EA" w:rsidRDefault="004406EA" w:rsidP="004406EA">
      <w:r>
        <w:t>First adapt r</w:t>
      </w:r>
      <w:r w:rsidRPr="004406EA">
        <w:rPr>
          <w:vertAlign w:val="subscript"/>
        </w:rPr>
        <w:t>i-1</w:t>
      </w:r>
      <w:r>
        <w:t>:</w:t>
      </w:r>
    </w:p>
    <w:p w:rsidR="004406EA" w:rsidRPr="004406EA" w:rsidRDefault="004406EA" w:rsidP="004406EA"/>
    <w:p w:rsidR="004406EA" w:rsidRDefault="004406EA" w:rsidP="0034222E">
      <w:pPr>
        <w:pStyle w:val="HdWequationline"/>
      </w:pPr>
      <w:r w:rsidRPr="004406EA">
        <w:tab/>
      </w:r>
      <w:r w:rsidR="00EF4697" w:rsidRPr="00EF4697">
        <w:rPr>
          <w:position w:val="-28"/>
        </w:rPr>
        <w:object w:dxaOrig="4800" w:dyaOrig="680">
          <v:shape id="_x0000_i1030" type="#_x0000_t75" style="width:240.2pt;height:34pt" o:ole="">
            <v:imagedata r:id="rId39" o:title=""/>
          </v:shape>
          <o:OLEObject Type="Embed" ProgID="Equation.DSMT4" ShapeID="_x0000_i1030" DrawAspect="Content" ObjectID="_1502019590" r:id="rId40"/>
        </w:object>
      </w:r>
      <w:r w:rsidRPr="004406EA">
        <w:t xml:space="preserve"> </w:t>
      </w:r>
      <w:r w:rsidRPr="004406EA">
        <w:tab/>
      </w:r>
      <w:r w:rsidRPr="004406EA">
        <w:fldChar w:fldCharType="begin"/>
      </w:r>
      <w:r w:rsidRPr="004406EA">
        <w:instrText xml:space="preserve"> MACROBUTTON MTPlaceRef \* MERGEFORMAT </w:instrText>
      </w:r>
      <w:r w:rsidRPr="004406EA">
        <w:fldChar w:fldCharType="begin"/>
      </w:r>
      <w:r w:rsidRPr="004406EA">
        <w:instrText xml:space="preserve"> SEQ MTEqn \h \* MERGEFORMAT </w:instrText>
      </w:r>
      <w:r w:rsidRPr="004406EA">
        <w:fldChar w:fldCharType="end"/>
      </w:r>
      <w:r w:rsidRPr="004406EA">
        <w:instrText>(</w:instrText>
      </w:r>
      <w:fldSimple w:instr=" SEQ MTSec \c \* Arabic \* MERGEFORMAT ">
        <w:r w:rsidR="0010782A">
          <w:rPr>
            <w:noProof/>
          </w:rPr>
          <w:instrText>4</w:instrText>
        </w:r>
      </w:fldSimple>
      <w:r w:rsidRPr="004406EA">
        <w:instrText>.</w:instrText>
      </w:r>
      <w:fldSimple w:instr=" SEQ MTEqn \c \* Arabic \* MERGEFORMAT ">
        <w:r w:rsidR="0010782A">
          <w:rPr>
            <w:noProof/>
          </w:rPr>
          <w:instrText>7</w:instrText>
        </w:r>
      </w:fldSimple>
      <w:r w:rsidRPr="004406EA">
        <w:instrText>)</w:instrText>
      </w:r>
      <w:r w:rsidRPr="004406EA">
        <w:fldChar w:fldCharType="end"/>
      </w:r>
    </w:p>
    <w:p w:rsidR="004406EA" w:rsidRDefault="004406EA" w:rsidP="004406EA"/>
    <w:p w:rsidR="004406EA" w:rsidRDefault="004406EA" w:rsidP="004406EA">
      <w:r>
        <w:t>Then adapt the arrays</w:t>
      </w:r>
      <w:r w:rsidR="00002775">
        <w:t xml:space="preserve"> (remove point </w:t>
      </w:r>
      <w:proofErr w:type="spellStart"/>
      <w:r w:rsidR="00002775">
        <w:t>i</w:t>
      </w:r>
      <w:proofErr w:type="spellEnd"/>
      <w:r w:rsidR="00002775">
        <w:t>)</w:t>
      </w:r>
      <w:r>
        <w:t>:</w:t>
      </w:r>
    </w:p>
    <w:p w:rsidR="004406EA" w:rsidRPr="004406EA" w:rsidRDefault="004406EA" w:rsidP="004406EA"/>
    <w:p w:rsidR="003B77CE" w:rsidRPr="00D761A2" w:rsidRDefault="003B77CE" w:rsidP="004F5674">
      <w:pPr>
        <w:pStyle w:val="HdWequationline"/>
        <w:rPr>
          <w:lang w:val="nl-NL"/>
        </w:rPr>
      </w:pPr>
      <w:r>
        <w:tab/>
      </w:r>
      <w:r w:rsidR="00EF4697" w:rsidRPr="003B77CE">
        <w:rPr>
          <w:position w:val="-12"/>
        </w:rPr>
        <w:object w:dxaOrig="2299" w:dyaOrig="340">
          <v:shape id="_x0000_i1031" type="#_x0000_t75" style="width:114.6pt;height:17.3pt" o:ole="">
            <v:imagedata r:id="rId41" o:title=""/>
          </v:shape>
          <o:OLEObject Type="Embed" ProgID="Equation.DSMT4" ShapeID="_x0000_i1031" DrawAspect="Content" ObjectID="_1502019591" r:id="rId42"/>
        </w:object>
      </w:r>
      <w:r w:rsidRPr="00D761A2">
        <w:rPr>
          <w:lang w:val="nl-NL"/>
        </w:rPr>
        <w:t xml:space="preserve"> </w:t>
      </w:r>
      <w:r w:rsidRPr="00D761A2">
        <w:rPr>
          <w:lang w:val="nl-NL"/>
        </w:rPr>
        <w:tab/>
      </w:r>
      <w:r>
        <w:fldChar w:fldCharType="begin"/>
      </w:r>
      <w:r w:rsidRPr="00D761A2">
        <w:rPr>
          <w:lang w:val="nl-NL"/>
        </w:rPr>
        <w:instrText xml:space="preserve"> MACROBUTTON MTPlaceRef \* MERGEFORMAT </w:instrText>
      </w:r>
      <w:r>
        <w:fldChar w:fldCharType="begin"/>
      </w:r>
      <w:r w:rsidRPr="00D761A2">
        <w:rPr>
          <w:lang w:val="nl-NL"/>
        </w:rPr>
        <w:instrText xml:space="preserve"> SEQ MTEqn \h \* MERGEFORMAT </w:instrText>
      </w:r>
      <w:r>
        <w:fldChar w:fldCharType="end"/>
      </w:r>
      <w:r w:rsidRPr="00D761A2">
        <w:rPr>
          <w:lang w:val="nl-NL"/>
        </w:rPr>
        <w:instrText>(</w:instrText>
      </w:r>
      <w:r w:rsidR="00007B33">
        <w:fldChar w:fldCharType="begin"/>
      </w:r>
      <w:r w:rsidR="00007B33" w:rsidRPr="00D761A2">
        <w:rPr>
          <w:lang w:val="nl-NL"/>
        </w:rPr>
        <w:instrText xml:space="preserve"> SEQ MTSec \c \* Arabic \* MERGEFORMAT </w:instrText>
      </w:r>
      <w:r w:rsidR="00007B33">
        <w:fldChar w:fldCharType="separate"/>
      </w:r>
      <w:r w:rsidR="0010782A">
        <w:rPr>
          <w:noProof/>
          <w:lang w:val="nl-NL"/>
        </w:rPr>
        <w:instrText>4</w:instrText>
      </w:r>
      <w:r w:rsidR="00007B33">
        <w:rPr>
          <w:noProof/>
        </w:rPr>
        <w:fldChar w:fldCharType="end"/>
      </w:r>
      <w:r w:rsidRPr="00D761A2">
        <w:rPr>
          <w:lang w:val="nl-NL"/>
        </w:rPr>
        <w:instrText>.</w:instrText>
      </w:r>
      <w:r w:rsidR="00007B33">
        <w:fldChar w:fldCharType="begin"/>
      </w:r>
      <w:r w:rsidR="00007B33" w:rsidRPr="00D761A2">
        <w:rPr>
          <w:lang w:val="nl-NL"/>
        </w:rPr>
        <w:instrText xml:space="preserve"> SEQ MTEqn \c \* Arabic \* MERGEFORMAT </w:instrText>
      </w:r>
      <w:r w:rsidR="00007B33">
        <w:fldChar w:fldCharType="separate"/>
      </w:r>
      <w:r w:rsidR="0010782A">
        <w:rPr>
          <w:noProof/>
          <w:lang w:val="nl-NL"/>
        </w:rPr>
        <w:instrText>8</w:instrText>
      </w:r>
      <w:r w:rsidR="00007B33">
        <w:rPr>
          <w:noProof/>
        </w:rPr>
        <w:fldChar w:fldCharType="end"/>
      </w:r>
      <w:r w:rsidRPr="00D761A2">
        <w:rPr>
          <w:lang w:val="nl-NL"/>
        </w:rPr>
        <w:instrText>)</w:instrText>
      </w:r>
      <w:r>
        <w:fldChar w:fldCharType="end"/>
      </w:r>
    </w:p>
    <w:p w:rsidR="003B77CE" w:rsidRPr="00D761A2" w:rsidRDefault="003B77CE" w:rsidP="004F5674">
      <w:pPr>
        <w:pStyle w:val="HdWequationline"/>
        <w:rPr>
          <w:lang w:val="nl-NL"/>
        </w:rPr>
      </w:pPr>
      <w:r w:rsidRPr="00D761A2">
        <w:rPr>
          <w:lang w:val="nl-NL"/>
        </w:rPr>
        <w:tab/>
      </w:r>
      <w:r w:rsidR="00EF4697" w:rsidRPr="00EF4697">
        <w:rPr>
          <w:position w:val="-14"/>
          <w:lang w:val="nl-NL"/>
        </w:rPr>
        <w:object w:dxaOrig="2320" w:dyaOrig="360">
          <v:shape id="_x0000_i1032" type="#_x0000_t75" style="width:115.8pt;height:17.85pt" o:ole="">
            <v:imagedata r:id="rId43" o:title=""/>
          </v:shape>
          <o:OLEObject Type="Embed" ProgID="Equation.DSMT4" ShapeID="_x0000_i1032" DrawAspect="Content" ObjectID="_1502019592" r:id="rId44"/>
        </w:object>
      </w:r>
      <w:r w:rsidRPr="00D761A2">
        <w:rPr>
          <w:lang w:val="nl-NL"/>
        </w:rPr>
        <w:t xml:space="preserve"> </w:t>
      </w:r>
      <w:r w:rsidRPr="00D761A2">
        <w:rPr>
          <w:lang w:val="nl-NL"/>
        </w:rPr>
        <w:tab/>
      </w:r>
      <w:r>
        <w:fldChar w:fldCharType="begin"/>
      </w:r>
      <w:r w:rsidRPr="00D761A2">
        <w:rPr>
          <w:lang w:val="nl-NL"/>
        </w:rPr>
        <w:instrText xml:space="preserve"> MACROBUTTON MTPlaceRef \* MERGEFORMAT </w:instrText>
      </w:r>
      <w:r>
        <w:fldChar w:fldCharType="begin"/>
      </w:r>
      <w:r w:rsidRPr="00D761A2">
        <w:rPr>
          <w:lang w:val="nl-NL"/>
        </w:rPr>
        <w:instrText xml:space="preserve"> SEQ MTEqn \h \* MERGEFORMAT </w:instrText>
      </w:r>
      <w:r>
        <w:fldChar w:fldCharType="end"/>
      </w:r>
      <w:r w:rsidRPr="00D761A2">
        <w:rPr>
          <w:lang w:val="nl-NL"/>
        </w:rPr>
        <w:instrText>(</w:instrText>
      </w:r>
      <w:r w:rsidR="00007B33">
        <w:fldChar w:fldCharType="begin"/>
      </w:r>
      <w:r w:rsidR="00007B33" w:rsidRPr="00D761A2">
        <w:rPr>
          <w:lang w:val="nl-NL"/>
        </w:rPr>
        <w:instrText xml:space="preserve"> SEQ MTSec \c \* Arabic \* MERGEFORMAT </w:instrText>
      </w:r>
      <w:r w:rsidR="00007B33">
        <w:fldChar w:fldCharType="separate"/>
      </w:r>
      <w:r w:rsidR="0010782A">
        <w:rPr>
          <w:noProof/>
          <w:lang w:val="nl-NL"/>
        </w:rPr>
        <w:instrText>4</w:instrText>
      </w:r>
      <w:r w:rsidR="00007B33">
        <w:rPr>
          <w:noProof/>
        </w:rPr>
        <w:fldChar w:fldCharType="end"/>
      </w:r>
      <w:r w:rsidRPr="00D761A2">
        <w:rPr>
          <w:lang w:val="nl-NL"/>
        </w:rPr>
        <w:instrText>.</w:instrText>
      </w:r>
      <w:r w:rsidR="00007B33">
        <w:fldChar w:fldCharType="begin"/>
      </w:r>
      <w:r w:rsidR="00007B33" w:rsidRPr="00D761A2">
        <w:rPr>
          <w:lang w:val="nl-NL"/>
        </w:rPr>
        <w:instrText xml:space="preserve"> SEQ MTEqn \c \* Arabic \* MERGEFORMAT </w:instrText>
      </w:r>
      <w:r w:rsidR="00007B33">
        <w:fldChar w:fldCharType="separate"/>
      </w:r>
      <w:r w:rsidR="0010782A">
        <w:rPr>
          <w:noProof/>
          <w:lang w:val="nl-NL"/>
        </w:rPr>
        <w:instrText>9</w:instrText>
      </w:r>
      <w:r w:rsidR="00007B33">
        <w:rPr>
          <w:noProof/>
        </w:rPr>
        <w:fldChar w:fldCharType="end"/>
      </w:r>
      <w:r w:rsidRPr="00D761A2">
        <w:rPr>
          <w:lang w:val="nl-NL"/>
        </w:rPr>
        <w:instrText>)</w:instrText>
      </w:r>
      <w:r>
        <w:fldChar w:fldCharType="end"/>
      </w:r>
    </w:p>
    <w:p w:rsidR="008179F5" w:rsidRPr="00D761A2" w:rsidRDefault="008179F5" w:rsidP="004F5674">
      <w:pPr>
        <w:pStyle w:val="HdWequationline"/>
        <w:rPr>
          <w:lang w:val="nl-NL"/>
        </w:rPr>
      </w:pPr>
      <w:r w:rsidRPr="00D761A2">
        <w:rPr>
          <w:lang w:val="nl-NL"/>
        </w:rPr>
        <w:tab/>
      </w:r>
      <w:r w:rsidR="00EF4697" w:rsidRPr="00EF4697">
        <w:rPr>
          <w:position w:val="-12"/>
          <w:lang w:val="nl-NL"/>
        </w:rPr>
        <w:object w:dxaOrig="2220" w:dyaOrig="340">
          <v:shape id="_x0000_i1033" type="#_x0000_t75" style="width:111.15pt;height:17.3pt" o:ole="">
            <v:imagedata r:id="rId45" o:title=""/>
          </v:shape>
          <o:OLEObject Type="Embed" ProgID="Equation.DSMT4" ShapeID="_x0000_i1033" DrawAspect="Content" ObjectID="_1502019593" r:id="rId46"/>
        </w:object>
      </w:r>
      <w:r w:rsidRPr="00D761A2">
        <w:rPr>
          <w:lang w:val="nl-NL"/>
        </w:rPr>
        <w:t xml:space="preserve"> </w:t>
      </w:r>
      <w:r w:rsidRPr="00D761A2">
        <w:rPr>
          <w:lang w:val="nl-NL"/>
        </w:rPr>
        <w:tab/>
      </w:r>
      <w:r>
        <w:fldChar w:fldCharType="begin"/>
      </w:r>
      <w:r w:rsidRPr="00D761A2">
        <w:rPr>
          <w:lang w:val="nl-NL"/>
        </w:rPr>
        <w:instrText xml:space="preserve"> MACROBUTTON MTPlaceRef \* MERGEFORMAT </w:instrText>
      </w:r>
      <w:r>
        <w:fldChar w:fldCharType="begin"/>
      </w:r>
      <w:r w:rsidRPr="00D761A2">
        <w:rPr>
          <w:lang w:val="nl-NL"/>
        </w:rPr>
        <w:instrText xml:space="preserve"> SEQ MTEqn \h \* MERGEFORMAT </w:instrText>
      </w:r>
      <w:r>
        <w:fldChar w:fldCharType="end"/>
      </w:r>
      <w:r w:rsidRPr="00D761A2">
        <w:rPr>
          <w:lang w:val="nl-NL"/>
        </w:rPr>
        <w:instrText>(</w:instrText>
      </w:r>
      <w:r w:rsidR="00007B33">
        <w:fldChar w:fldCharType="begin"/>
      </w:r>
      <w:r w:rsidR="00007B33" w:rsidRPr="00D761A2">
        <w:rPr>
          <w:lang w:val="nl-NL"/>
        </w:rPr>
        <w:instrText xml:space="preserve"> SEQ MTSec \c \* Arabic \* MERGEFORMAT </w:instrText>
      </w:r>
      <w:r w:rsidR="00007B33">
        <w:fldChar w:fldCharType="separate"/>
      </w:r>
      <w:r w:rsidR="0010782A">
        <w:rPr>
          <w:noProof/>
          <w:lang w:val="nl-NL"/>
        </w:rPr>
        <w:instrText>4</w:instrText>
      </w:r>
      <w:r w:rsidR="00007B33">
        <w:rPr>
          <w:noProof/>
        </w:rPr>
        <w:fldChar w:fldCharType="end"/>
      </w:r>
      <w:r w:rsidRPr="00D761A2">
        <w:rPr>
          <w:lang w:val="nl-NL"/>
        </w:rPr>
        <w:instrText>.</w:instrText>
      </w:r>
      <w:r w:rsidR="00007B33">
        <w:fldChar w:fldCharType="begin"/>
      </w:r>
      <w:r w:rsidR="00007B33" w:rsidRPr="00D761A2">
        <w:rPr>
          <w:lang w:val="nl-NL"/>
        </w:rPr>
        <w:instrText xml:space="preserve"> SEQ MTEqn \c \* Arabic \* MERGEFORMAT </w:instrText>
      </w:r>
      <w:r w:rsidR="00007B33">
        <w:fldChar w:fldCharType="separate"/>
      </w:r>
      <w:r w:rsidR="0010782A">
        <w:rPr>
          <w:noProof/>
          <w:lang w:val="nl-NL"/>
        </w:rPr>
        <w:instrText>10</w:instrText>
      </w:r>
      <w:r w:rsidR="00007B33">
        <w:rPr>
          <w:noProof/>
        </w:rPr>
        <w:fldChar w:fldCharType="end"/>
      </w:r>
      <w:r w:rsidRPr="00D761A2">
        <w:rPr>
          <w:lang w:val="nl-NL"/>
        </w:rPr>
        <w:instrText>)</w:instrText>
      </w:r>
      <w:r>
        <w:fldChar w:fldCharType="end"/>
      </w:r>
    </w:p>
    <w:p w:rsidR="003B77CE" w:rsidRPr="00D761A2" w:rsidRDefault="003B77CE" w:rsidP="004F5674">
      <w:pPr>
        <w:pStyle w:val="HdWequationline"/>
        <w:rPr>
          <w:lang w:val="nl-NL"/>
        </w:rPr>
      </w:pPr>
      <w:r w:rsidRPr="00D761A2">
        <w:rPr>
          <w:lang w:val="nl-NL"/>
        </w:rPr>
        <w:tab/>
      </w:r>
      <w:r w:rsidR="00EF4697" w:rsidRPr="00EF4697">
        <w:rPr>
          <w:position w:val="-4"/>
          <w:lang w:val="nl-NL"/>
        </w:rPr>
        <w:object w:dxaOrig="920" w:dyaOrig="240">
          <v:shape id="_x0000_i1034" type="#_x0000_t75" style="width:46.1pt;height:12.1pt" o:ole="">
            <v:imagedata r:id="rId47" o:title=""/>
          </v:shape>
          <o:OLEObject Type="Embed" ProgID="Equation.DSMT4" ShapeID="_x0000_i1034" DrawAspect="Content" ObjectID="_1502019594" r:id="rId48"/>
        </w:object>
      </w:r>
      <w:r w:rsidRPr="00D761A2">
        <w:rPr>
          <w:lang w:val="nl-NL"/>
        </w:rPr>
        <w:t xml:space="preserve"> </w:t>
      </w:r>
      <w:r w:rsidRPr="00D761A2">
        <w:rPr>
          <w:lang w:val="nl-NL"/>
        </w:rPr>
        <w:tab/>
      </w:r>
      <w:r>
        <w:fldChar w:fldCharType="begin"/>
      </w:r>
      <w:r w:rsidRPr="00D761A2">
        <w:rPr>
          <w:lang w:val="nl-NL"/>
        </w:rPr>
        <w:instrText xml:space="preserve"> MACROBUTTON MTPlaceRef \* MERGEFORMAT </w:instrText>
      </w:r>
      <w:r>
        <w:fldChar w:fldCharType="begin"/>
      </w:r>
      <w:r w:rsidRPr="00D761A2">
        <w:rPr>
          <w:lang w:val="nl-NL"/>
        </w:rPr>
        <w:instrText xml:space="preserve"> SEQ MTEqn \h \* MERGEFORMAT </w:instrText>
      </w:r>
      <w:r>
        <w:fldChar w:fldCharType="end"/>
      </w:r>
      <w:r w:rsidRPr="00D761A2">
        <w:rPr>
          <w:lang w:val="nl-NL"/>
        </w:rPr>
        <w:instrText>(</w:instrText>
      </w:r>
      <w:r w:rsidR="00007B33">
        <w:fldChar w:fldCharType="begin"/>
      </w:r>
      <w:r w:rsidR="00007B33" w:rsidRPr="00D761A2">
        <w:rPr>
          <w:lang w:val="nl-NL"/>
        </w:rPr>
        <w:instrText xml:space="preserve"> SEQ MTSec \c \* Arabic \* MERGEFORMAT </w:instrText>
      </w:r>
      <w:r w:rsidR="00007B33">
        <w:fldChar w:fldCharType="separate"/>
      </w:r>
      <w:r w:rsidR="0010782A">
        <w:rPr>
          <w:noProof/>
          <w:lang w:val="nl-NL"/>
        </w:rPr>
        <w:instrText>4</w:instrText>
      </w:r>
      <w:r w:rsidR="00007B33">
        <w:rPr>
          <w:noProof/>
        </w:rPr>
        <w:fldChar w:fldCharType="end"/>
      </w:r>
      <w:r w:rsidRPr="00D761A2">
        <w:rPr>
          <w:lang w:val="nl-NL"/>
        </w:rPr>
        <w:instrText>.</w:instrText>
      </w:r>
      <w:r w:rsidR="00007B33">
        <w:fldChar w:fldCharType="begin"/>
      </w:r>
      <w:r w:rsidR="00007B33" w:rsidRPr="00D761A2">
        <w:rPr>
          <w:lang w:val="nl-NL"/>
        </w:rPr>
        <w:instrText xml:space="preserve"> SEQ MTEqn \c \* Arabic \* MERGEFORMAT </w:instrText>
      </w:r>
      <w:r w:rsidR="00007B33">
        <w:fldChar w:fldCharType="separate"/>
      </w:r>
      <w:r w:rsidR="0010782A">
        <w:rPr>
          <w:noProof/>
          <w:lang w:val="nl-NL"/>
        </w:rPr>
        <w:instrText>11</w:instrText>
      </w:r>
      <w:r w:rsidR="00007B33">
        <w:rPr>
          <w:noProof/>
        </w:rPr>
        <w:fldChar w:fldCharType="end"/>
      </w:r>
      <w:r w:rsidRPr="00D761A2">
        <w:rPr>
          <w:lang w:val="nl-NL"/>
        </w:rPr>
        <w:instrText>)</w:instrText>
      </w:r>
      <w:r>
        <w:fldChar w:fldCharType="end"/>
      </w:r>
    </w:p>
    <w:p w:rsidR="00A73673" w:rsidRDefault="00A73673" w:rsidP="009E780C"/>
    <w:p w:rsidR="009E780C" w:rsidRDefault="009E780C" w:rsidP="009E780C"/>
    <w:p w:rsidR="009E780C" w:rsidRDefault="00792306" w:rsidP="009E780C">
      <w:r>
        <w:rPr>
          <w:noProof/>
          <w:lang w:eastAsia="zh-CN"/>
        </w:rPr>
        <w:drawing>
          <wp:inline distT="0" distB="0" distL="0" distR="0" wp14:anchorId="3BCD2797" wp14:editId="487494E9">
            <wp:extent cx="3324225" cy="2800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l="4578" t="9320" r="36012" b="13980"/>
                    <a:stretch>
                      <a:fillRect/>
                    </a:stretch>
                  </pic:blipFill>
                  <pic:spPr bwMode="auto">
                    <a:xfrm>
                      <a:off x="0" y="0"/>
                      <a:ext cx="3324225" cy="2800350"/>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84" w:name="_Ref401156737"/>
      <w:proofErr w:type="gramStart"/>
      <w:r>
        <w:t xml:space="preserve">Figure </w:t>
      </w:r>
      <w:r w:rsidR="00356BB3">
        <w:fldChar w:fldCharType="begin"/>
      </w:r>
      <w:r w:rsidR="00356BB3">
        <w:instrText xml:space="preserve"> STYLEREF 1 \s </w:instrText>
      </w:r>
      <w:r w:rsidR="00356BB3">
        <w:fldChar w:fldCharType="separate"/>
      </w:r>
      <w:r w:rsidR="0010782A">
        <w:rPr>
          <w:noProof/>
        </w:rPr>
        <w:t>4</w:t>
      </w:r>
      <w:r w:rsidR="00356BB3">
        <w:fldChar w:fldCharType="end"/>
      </w:r>
      <w:r w:rsidR="00356BB3">
        <w:t>.</w:t>
      </w:r>
      <w:proofErr w:type="gramEnd"/>
      <w:r w:rsidR="00356BB3">
        <w:fldChar w:fldCharType="begin"/>
      </w:r>
      <w:r w:rsidR="00356BB3">
        <w:instrText xml:space="preserve"> SEQ Figure \* ARABIC \s 1 </w:instrText>
      </w:r>
      <w:r w:rsidR="00356BB3">
        <w:fldChar w:fldCharType="separate"/>
      </w:r>
      <w:r w:rsidR="0010782A">
        <w:rPr>
          <w:noProof/>
        </w:rPr>
        <w:t>1</w:t>
      </w:r>
      <w:r w:rsidR="00356BB3">
        <w:fldChar w:fldCharType="end"/>
      </w:r>
      <w:bookmarkEnd w:id="84"/>
      <w:r>
        <w:tab/>
        <w:t>Merging two sequential berm segments</w:t>
      </w:r>
    </w:p>
    <w:p w:rsidR="003B77CE" w:rsidRDefault="003B77CE" w:rsidP="009E780C"/>
    <w:p w:rsidR="006C2DB8" w:rsidRDefault="006C2DB8" w:rsidP="006C2DB8">
      <w:pPr>
        <w:pStyle w:val="Heading3"/>
      </w:pPr>
      <w:bookmarkStart w:id="85" w:name="_Ref401220058"/>
      <w:bookmarkStart w:id="86" w:name="_Ref401220357"/>
      <w:bookmarkStart w:id="87" w:name="_Ref401220052"/>
      <w:bookmarkStart w:id="88" w:name="_Toc428274702"/>
      <w:r>
        <w:t>Split cross section for at least one wide berm</w:t>
      </w:r>
      <w:bookmarkEnd w:id="85"/>
      <w:bookmarkEnd w:id="86"/>
      <w:bookmarkEnd w:id="88"/>
    </w:p>
    <w:p w:rsidR="006C2DB8" w:rsidRPr="009E780C" w:rsidRDefault="006C2DB8" w:rsidP="00F57A41">
      <w:pPr>
        <w:keepNext/>
      </w:pPr>
    </w:p>
    <w:p w:rsidR="006C2DB8" w:rsidRDefault="006C2DB8" w:rsidP="006C2DB8">
      <w:r>
        <w:t xml:space="preserve">A cross section contains a wide berm if the berm width is between one-quarter of the wave length and one wave length. The wave length is equal to the squared wave period multiplied by a constant. For small wave periods the wave length is also small and berms can easily be larger than one-quarter of the wave length. If the cross section contains at least one wide berm split the cross section into two different cross sections. The procedure to split the cross section is shown in </w:t>
      </w:r>
      <w:r>
        <w:fldChar w:fldCharType="begin"/>
      </w:r>
      <w:r>
        <w:instrText xml:space="preserve"> REF _Ref401156771 </w:instrText>
      </w:r>
      <w:r>
        <w:fldChar w:fldCharType="separate"/>
      </w:r>
      <w:r w:rsidR="0010782A">
        <w:t xml:space="preserve">Figure </w:t>
      </w:r>
      <w:r w:rsidR="0010782A">
        <w:rPr>
          <w:noProof/>
        </w:rPr>
        <w:t>4</w:t>
      </w:r>
      <w:r w:rsidR="0010782A">
        <w:t>.</w:t>
      </w:r>
      <w:r w:rsidR="0010782A">
        <w:rPr>
          <w:noProof/>
        </w:rPr>
        <w:t>2</w:t>
      </w:r>
      <w:r>
        <w:fldChar w:fldCharType="end"/>
      </w:r>
      <w:r>
        <w:t xml:space="preserve">. If the cross section contains more than one wide berm, all are split with the procedure shown in </w:t>
      </w:r>
      <w:r>
        <w:fldChar w:fldCharType="begin"/>
      </w:r>
      <w:r>
        <w:instrText xml:space="preserve"> REF _Ref401156771 </w:instrText>
      </w:r>
      <w:r>
        <w:fldChar w:fldCharType="separate"/>
      </w:r>
      <w:r w:rsidR="0010782A">
        <w:t xml:space="preserve">Figure </w:t>
      </w:r>
      <w:r w:rsidR="0010782A">
        <w:rPr>
          <w:noProof/>
        </w:rPr>
        <w:t>4</w:t>
      </w:r>
      <w:r w:rsidR="0010782A">
        <w:t>.</w:t>
      </w:r>
      <w:r w:rsidR="0010782A">
        <w:rPr>
          <w:noProof/>
        </w:rPr>
        <w:t>2</w:t>
      </w:r>
      <w:r>
        <w:fldChar w:fldCharType="end"/>
      </w:r>
      <w:r>
        <w:t xml:space="preserve"> and it gives two cross sections: one with berms in which the width of the berms equal to one-quarter of the wave length and one cross section with berms in which the width of the berms is equal to the wave length.</w:t>
      </w:r>
    </w:p>
    <w:p w:rsidR="006C2DB8" w:rsidRDefault="006C2DB8" w:rsidP="006C2DB8"/>
    <w:p w:rsidR="006C2DB8" w:rsidRDefault="006C2DB8" w:rsidP="006C2DB8">
      <w:r>
        <w:rPr>
          <w:noProof/>
          <w:lang w:eastAsia="zh-CN"/>
        </w:rPr>
        <w:drawing>
          <wp:inline distT="0" distB="0" distL="0" distR="0" wp14:anchorId="23C9FE1A" wp14:editId="1725DED9">
            <wp:extent cx="5533390" cy="1888529"/>
            <wp:effectExtent l="0" t="0" r="0" b="0"/>
            <wp:docPr id="18" name="Picture 18" descr="Bred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de berm"/>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533390" cy="1888529"/>
                    </a:xfrm>
                    <a:prstGeom prst="rect">
                      <a:avLst/>
                    </a:prstGeom>
                    <a:noFill/>
                    <a:ln>
                      <a:noFill/>
                    </a:ln>
                  </pic:spPr>
                </pic:pic>
              </a:graphicData>
            </a:graphic>
          </wp:inline>
        </w:drawing>
      </w:r>
      <w:r>
        <w:t xml:space="preserve"> </w:t>
      </w:r>
    </w:p>
    <w:p w:rsidR="006C2DB8" w:rsidRDefault="006C2DB8" w:rsidP="006C2DB8">
      <w:pPr>
        <w:pStyle w:val="Caption"/>
      </w:pPr>
      <w:bookmarkStart w:id="89" w:name="_Ref401156771"/>
      <w:proofErr w:type="gramStart"/>
      <w:r>
        <w:t xml:space="preserve">Figure </w:t>
      </w:r>
      <w:r>
        <w:fldChar w:fldCharType="begin"/>
      </w:r>
      <w:r>
        <w:instrText xml:space="preserve"> STYLEREF 1 \s </w:instrText>
      </w:r>
      <w:r>
        <w:fldChar w:fldCharType="separate"/>
      </w:r>
      <w:r w:rsidR="0010782A">
        <w:rPr>
          <w:noProof/>
        </w:rPr>
        <w:t>4</w:t>
      </w:r>
      <w:r>
        <w:fldChar w:fldCharType="end"/>
      </w:r>
      <w:r>
        <w:t>.</w:t>
      </w:r>
      <w:proofErr w:type="gramEnd"/>
      <w:r>
        <w:fldChar w:fldCharType="begin"/>
      </w:r>
      <w:r>
        <w:instrText xml:space="preserve"> SEQ Figure \* ARABIC \s 1 </w:instrText>
      </w:r>
      <w:r>
        <w:fldChar w:fldCharType="separate"/>
      </w:r>
      <w:r w:rsidR="0010782A">
        <w:rPr>
          <w:noProof/>
        </w:rPr>
        <w:t>2</w:t>
      </w:r>
      <w:r>
        <w:fldChar w:fldCharType="end"/>
      </w:r>
      <w:bookmarkEnd w:id="89"/>
      <w:r>
        <w:tab/>
        <w:t>Procedure to split a cross section with a wide berm into two separate cross sections</w:t>
      </w:r>
    </w:p>
    <w:p w:rsidR="006C2DB8" w:rsidRDefault="006C2DB8" w:rsidP="006C2DB8"/>
    <w:p w:rsidR="006C2DB8" w:rsidRPr="009642F0" w:rsidRDefault="006C2DB8" w:rsidP="00F57A41">
      <w:pPr>
        <w:keepNext/>
        <w:rPr>
          <w:b/>
        </w:rPr>
      </w:pPr>
      <w:r w:rsidRPr="009642F0">
        <w:rPr>
          <w:b/>
        </w:rPr>
        <w:t>Input:</w:t>
      </w:r>
    </w:p>
    <w:p w:rsidR="006C2DB8" w:rsidRDefault="006C2DB8" w:rsidP="00F57A41">
      <w:pPr>
        <w:pStyle w:val="HdWparameterline"/>
        <w:keepNext/>
      </w:pPr>
    </w:p>
    <w:p w:rsidR="006C2DB8" w:rsidRDefault="006C2DB8" w:rsidP="006C2DB8">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C2DB8" w:rsidRDefault="006C2DB8" w:rsidP="006C2DB8">
      <w:pPr>
        <w:pStyle w:val="HdWparameterline"/>
      </w:pPr>
      <w:r>
        <w:tab/>
      </w:r>
      <w:proofErr w:type="gramStart"/>
      <w:r w:rsidRPr="00ED2973">
        <w:rPr>
          <w:u w:val="single"/>
        </w:rPr>
        <w:t>x</w:t>
      </w:r>
      <w:proofErr w:type="gramEnd"/>
      <w:r>
        <w:tab/>
        <w:t>(m)</w:t>
      </w:r>
      <w:r>
        <w:tab/>
        <w:t>x-coordinates cross section with at least wide berm</w:t>
      </w:r>
    </w:p>
    <w:p w:rsidR="006C2DB8" w:rsidRDefault="006C2DB8" w:rsidP="006C2DB8">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at least wide berm (y</w:t>
      </w:r>
      <w:r w:rsidRPr="0064209F">
        <w:rPr>
          <w:vertAlign w:val="subscript"/>
        </w:rPr>
        <w:t>1</w:t>
      </w:r>
      <w:r>
        <w:t xml:space="preserve">,..., </w:t>
      </w:r>
      <w:proofErr w:type="spellStart"/>
      <w:r>
        <w:t>y</w:t>
      </w:r>
      <w:r w:rsidRPr="0064209F">
        <w:rPr>
          <w:vertAlign w:val="subscript"/>
        </w:rPr>
        <w:t>N</w:t>
      </w:r>
      <w:proofErr w:type="spellEnd"/>
      <w:r>
        <w:t>)</w:t>
      </w:r>
    </w:p>
    <w:p w:rsidR="006C2DB8" w:rsidRDefault="006C2DB8" w:rsidP="006C2DB8"/>
    <w:p w:rsidR="006C2DB8" w:rsidRPr="00ED2973" w:rsidRDefault="006C2DB8" w:rsidP="00F57A41">
      <w:pPr>
        <w:keepNext/>
        <w:rPr>
          <w:b/>
        </w:rPr>
      </w:pPr>
      <w:r w:rsidRPr="00ED2973">
        <w:rPr>
          <w:b/>
        </w:rPr>
        <w:t>Global constants:</w:t>
      </w:r>
    </w:p>
    <w:p w:rsidR="006C2DB8" w:rsidRDefault="006C2DB8" w:rsidP="00F57A41">
      <w:pPr>
        <w:pStyle w:val="HdWparameterline"/>
        <w:keepNext/>
      </w:pPr>
    </w:p>
    <w:p w:rsidR="006C2DB8" w:rsidRPr="00ED2973" w:rsidRDefault="006C2DB8" w:rsidP="006C2DB8">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6C2DB8" w:rsidRDefault="006C2DB8" w:rsidP="006C2DB8"/>
    <w:p w:rsidR="006C2DB8" w:rsidRPr="009642F0" w:rsidRDefault="006C2DB8" w:rsidP="00F57A41">
      <w:pPr>
        <w:keepNext/>
        <w:rPr>
          <w:b/>
        </w:rPr>
      </w:pPr>
      <w:r w:rsidRPr="009642F0">
        <w:rPr>
          <w:b/>
        </w:rPr>
        <w:t>Output:</w:t>
      </w:r>
    </w:p>
    <w:p w:rsidR="006C2DB8" w:rsidRDefault="006C2DB8" w:rsidP="00F57A41">
      <w:pPr>
        <w:pStyle w:val="HdWparameterline"/>
        <w:keepNext/>
      </w:pPr>
    </w:p>
    <w:p w:rsidR="006C2DB8" w:rsidRDefault="006C2DB8" w:rsidP="006C2DB8">
      <w:pPr>
        <w:pStyle w:val="HdWparameterline"/>
      </w:pPr>
      <w:r>
        <w:tab/>
      </w:r>
      <w:proofErr w:type="spellStart"/>
      <w:proofErr w:type="gramStart"/>
      <w:r w:rsidRPr="00ED2973">
        <w:rPr>
          <w:u w:val="single"/>
        </w:rPr>
        <w:t>x</w:t>
      </w:r>
      <w:r w:rsidRPr="00ED2973">
        <w:rPr>
          <w:vertAlign w:val="subscript"/>
        </w:rPr>
        <w:t>B</w:t>
      </w:r>
      <w:proofErr w:type="spellEnd"/>
      <w:proofErr w:type="gramEnd"/>
      <w:r>
        <w:tab/>
        <w:t>(m)</w:t>
      </w:r>
      <w:r>
        <w:tab/>
        <w:t>x-coordinates cross section with no berms with a berm width more than one-quarter of the wave length</w:t>
      </w:r>
    </w:p>
    <w:p w:rsidR="006C2DB8" w:rsidRDefault="006C2DB8" w:rsidP="006C2DB8">
      <w:pPr>
        <w:pStyle w:val="HdWparameterline"/>
      </w:pPr>
      <w:r>
        <w:tab/>
      </w:r>
      <w:proofErr w:type="spellStart"/>
      <w:proofErr w:type="gramStart"/>
      <w:r w:rsidRPr="00ED2973">
        <w:rPr>
          <w:u w:val="single"/>
        </w:rPr>
        <w:t>y</w:t>
      </w:r>
      <w:r w:rsidRPr="00ED2973">
        <w:rPr>
          <w:vertAlign w:val="subscript"/>
        </w:rPr>
        <w:t>B</w:t>
      </w:r>
      <w:proofErr w:type="spellEnd"/>
      <w:proofErr w:type="gramEnd"/>
      <w:r>
        <w:tab/>
        <w:t>(</w:t>
      </w:r>
      <w:proofErr w:type="spellStart"/>
      <w:r>
        <w:t>m+NAP</w:t>
      </w:r>
      <w:proofErr w:type="spellEnd"/>
      <w:r>
        <w:t>)</w:t>
      </w:r>
      <w:r>
        <w:tab/>
        <w:t>y-coordinates cross section with no berms with a berm width more than one-quarter of the wave length</w:t>
      </w:r>
    </w:p>
    <w:p w:rsidR="006C2DB8" w:rsidRDefault="006C2DB8" w:rsidP="006C2DB8">
      <w:pPr>
        <w:pStyle w:val="HdWparameterline"/>
      </w:pPr>
      <w:r>
        <w:tab/>
      </w:r>
      <w:proofErr w:type="spellStart"/>
      <w:proofErr w:type="gramStart"/>
      <w:r w:rsidRPr="00ED2973">
        <w:rPr>
          <w:u w:val="single"/>
        </w:rPr>
        <w:t>x</w:t>
      </w:r>
      <w:r w:rsidRPr="00ED2973">
        <w:rPr>
          <w:vertAlign w:val="subscript"/>
        </w:rPr>
        <w:t>F</w:t>
      </w:r>
      <w:proofErr w:type="spellEnd"/>
      <w:proofErr w:type="gramEnd"/>
      <w:r>
        <w:tab/>
        <w:t>(m)</w:t>
      </w:r>
      <w:r>
        <w:tab/>
        <w:t>x-coordinates cross section with at least one foreshore</w:t>
      </w:r>
    </w:p>
    <w:p w:rsidR="006C2DB8" w:rsidRDefault="006C2DB8" w:rsidP="006C2DB8">
      <w:pPr>
        <w:pStyle w:val="HdWparameterline"/>
      </w:pPr>
      <w:r>
        <w:tab/>
      </w:r>
      <w:proofErr w:type="spellStart"/>
      <w:proofErr w:type="gramStart"/>
      <w:r w:rsidRPr="00ED2973">
        <w:rPr>
          <w:u w:val="single"/>
        </w:rPr>
        <w:t>y</w:t>
      </w:r>
      <w:r w:rsidRPr="00ED2973">
        <w:rPr>
          <w:vertAlign w:val="subscript"/>
        </w:rPr>
        <w:t>F</w:t>
      </w:r>
      <w:proofErr w:type="spellEnd"/>
      <w:proofErr w:type="gramEnd"/>
      <w:r>
        <w:tab/>
        <w:t>(</w:t>
      </w:r>
      <w:proofErr w:type="spellStart"/>
      <w:r>
        <w:t>m+NAP</w:t>
      </w:r>
      <w:proofErr w:type="spellEnd"/>
      <w:r>
        <w:t>)</w:t>
      </w:r>
      <w:r>
        <w:tab/>
        <w:t>y-coordinates cross section with at least one foreshore</w:t>
      </w:r>
    </w:p>
    <w:p w:rsidR="006C2DB8" w:rsidRDefault="006C2DB8" w:rsidP="006C2DB8">
      <w:pPr>
        <w:pStyle w:val="HdWparameterline"/>
      </w:pPr>
      <w:r>
        <w:tab/>
        <w:t>L</w:t>
      </w:r>
      <w:r w:rsidRPr="00ED2973">
        <w:rPr>
          <w:vertAlign w:val="subscript"/>
        </w:rPr>
        <w:t>0</w:t>
      </w:r>
      <w:r>
        <w:tab/>
        <w:t>(m)</w:t>
      </w:r>
      <w:r>
        <w:tab/>
        <w:t>Wave length</w:t>
      </w:r>
    </w:p>
    <w:p w:rsidR="006C2DB8" w:rsidRDefault="006C2DB8" w:rsidP="006C2DB8">
      <w:pPr>
        <w:pStyle w:val="HdWparameterline"/>
      </w:pPr>
      <w:r>
        <w:tab/>
      </w:r>
      <w:proofErr w:type="spellStart"/>
      <w:r>
        <w:t>N</w:t>
      </w:r>
      <w:r w:rsidRPr="00ED2973">
        <w:rPr>
          <w:vertAlign w:val="subscript"/>
        </w:rPr>
        <w:t>b</w:t>
      </w:r>
      <w:proofErr w:type="spellEnd"/>
      <w:r>
        <w:tab/>
        <w:t>(-)</w:t>
      </w:r>
      <w:r>
        <w:tab/>
        <w:t>Number of wide berms</w:t>
      </w:r>
    </w:p>
    <w:p w:rsidR="006C2DB8" w:rsidRDefault="006C2DB8" w:rsidP="006C2DB8"/>
    <w:p w:rsidR="006C2DB8" w:rsidRDefault="006C2DB8" w:rsidP="006C2DB8">
      <w:pPr>
        <w:rPr>
          <w:b/>
        </w:rPr>
      </w:pPr>
      <w:r w:rsidRPr="009642F0">
        <w:rPr>
          <w:b/>
        </w:rPr>
        <w:t>Calculation:</w:t>
      </w:r>
    </w:p>
    <w:p w:rsidR="006C2DB8" w:rsidRPr="009642F0" w:rsidRDefault="006C2DB8" w:rsidP="006C2DB8">
      <w:pPr>
        <w:rPr>
          <w:b/>
        </w:rPr>
      </w:pPr>
    </w:p>
    <w:p w:rsidR="006C2DB8" w:rsidRDefault="006C2DB8" w:rsidP="00B23DFB">
      <w:pPr>
        <w:pStyle w:val="ListNumber"/>
        <w:numPr>
          <w:ilvl w:val="0"/>
          <w:numId w:val="6"/>
        </w:numPr>
      </w:pPr>
      <w:r>
        <w:t>Calculate the wave length</w:t>
      </w:r>
      <w:r w:rsidR="00280E7B">
        <w:t xml:space="preserve"> L</w:t>
      </w:r>
      <w:r w:rsidR="00280E7B" w:rsidRPr="00280E7B">
        <w:rPr>
          <w:vertAlign w:val="subscript"/>
        </w:rPr>
        <w:t>0</w:t>
      </w:r>
      <w:r w:rsidR="0010782A">
        <w:t xml:space="preserve"> [section </w:t>
      </w:r>
      <w:r w:rsidR="0010782A">
        <w:fldChar w:fldCharType="begin"/>
      </w:r>
      <w:r w:rsidR="0010782A">
        <w:instrText xml:space="preserve"> REF _Ref428263272 \r </w:instrText>
      </w:r>
      <w:r w:rsidR="0010782A">
        <w:fldChar w:fldCharType="separate"/>
      </w:r>
      <w:r w:rsidR="0010782A">
        <w:t>4.5.3</w:t>
      </w:r>
      <w:r w:rsidR="0010782A">
        <w:fldChar w:fldCharType="end"/>
      </w:r>
      <w:r w:rsidR="0010782A">
        <w:t>]</w:t>
      </w:r>
    </w:p>
    <w:p w:rsidR="006C2DB8" w:rsidRDefault="006C2DB8" w:rsidP="006C2DB8"/>
    <w:p w:rsidR="006C2DB8" w:rsidRDefault="006C2DB8" w:rsidP="00B23DFB">
      <w:pPr>
        <w:pStyle w:val="ListNumber"/>
        <w:numPr>
          <w:ilvl w:val="0"/>
          <w:numId w:val="6"/>
        </w:numPr>
      </w:pPr>
      <w:r>
        <w:t>Determine the number of wide berms (</w:t>
      </w:r>
      <w:proofErr w:type="spellStart"/>
      <w:r>
        <w:t>N</w:t>
      </w:r>
      <w:r w:rsidRPr="00D55A75">
        <w:rPr>
          <w:vertAlign w:val="subscript"/>
        </w:rPr>
        <w:t>b</w:t>
      </w:r>
      <w:proofErr w:type="spellEnd"/>
      <w:r>
        <w:t>)</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berm (</w:t>
      </w:r>
      <w:proofErr w:type="spellStart"/>
      <w:r>
        <w:t>x</w:t>
      </w:r>
      <w:r w:rsidRPr="00D55A75">
        <w:rPr>
          <w:vertAlign w:val="subscript"/>
        </w:rPr>
        <w:t>B</w:t>
      </w:r>
      <w:proofErr w:type="spellEnd"/>
      <w:r>
        <w:t xml:space="preserve">, </w:t>
      </w:r>
      <w:proofErr w:type="spellStart"/>
      <w:r>
        <w:t>y</w:t>
      </w:r>
      <w:r w:rsidRPr="00D55A75">
        <w:rPr>
          <w:vertAlign w:val="subscript"/>
        </w:rPr>
        <w:t>B</w:t>
      </w:r>
      <w:proofErr w:type="spellEnd"/>
      <w:r>
        <w:t xml:space="preserve">) through interpolation using x and y. </w:t>
      </w:r>
      <w:r>
        <w:fldChar w:fldCharType="begin"/>
      </w:r>
      <w:r>
        <w:instrText xml:space="preserve"> REF _Ref401156771 </w:instrText>
      </w:r>
      <w:r>
        <w:fldChar w:fldCharType="separate"/>
      </w:r>
      <w:r w:rsidR="0010782A">
        <w:t xml:space="preserve">Figure </w:t>
      </w:r>
      <w:r w:rsidR="0010782A">
        <w:rPr>
          <w:noProof/>
        </w:rPr>
        <w:t>4</w:t>
      </w:r>
      <w:r w:rsidR="0010782A">
        <w:t>.</w:t>
      </w:r>
      <w:r w:rsidR="0010782A">
        <w:rPr>
          <w:noProof/>
        </w:rPr>
        <w:t>2</w:t>
      </w:r>
      <w:r>
        <w:fldChar w:fldCharType="end"/>
      </w:r>
      <w:r>
        <w:t xml:space="preserve"> gives the derivation method.</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foreshore (</w:t>
      </w:r>
      <w:proofErr w:type="spellStart"/>
      <w:r>
        <w:t>x</w:t>
      </w:r>
      <w:r w:rsidRPr="00257C0A">
        <w:rPr>
          <w:vertAlign w:val="subscript"/>
        </w:rPr>
        <w:t>F</w:t>
      </w:r>
      <w:proofErr w:type="spellEnd"/>
      <w:r>
        <w:t xml:space="preserve">, </w:t>
      </w:r>
      <w:proofErr w:type="spellStart"/>
      <w:r>
        <w:t>y</w:t>
      </w:r>
      <w:r w:rsidRPr="00257C0A">
        <w:rPr>
          <w:vertAlign w:val="subscript"/>
        </w:rPr>
        <w:t>F</w:t>
      </w:r>
      <w:proofErr w:type="spellEnd"/>
      <w:r>
        <w:t xml:space="preserve">) through interpolation using x and y. </w:t>
      </w:r>
      <w:r>
        <w:fldChar w:fldCharType="begin"/>
      </w:r>
      <w:r>
        <w:instrText xml:space="preserve"> REF _Ref401156771 </w:instrText>
      </w:r>
      <w:r>
        <w:fldChar w:fldCharType="separate"/>
      </w:r>
      <w:r w:rsidR="0010782A">
        <w:t xml:space="preserve">Figure </w:t>
      </w:r>
      <w:r w:rsidR="0010782A">
        <w:rPr>
          <w:noProof/>
        </w:rPr>
        <w:t>4</w:t>
      </w:r>
      <w:r w:rsidR="0010782A">
        <w:t>.</w:t>
      </w:r>
      <w:r w:rsidR="0010782A">
        <w:rPr>
          <w:noProof/>
        </w:rPr>
        <w:t>2</w:t>
      </w:r>
      <w:r>
        <w:fldChar w:fldCharType="end"/>
      </w:r>
      <w:r>
        <w:t xml:space="preserve"> gives the derivation method.</w:t>
      </w:r>
    </w:p>
    <w:p w:rsidR="006C2DB8" w:rsidRDefault="006C2DB8" w:rsidP="006C2DB8"/>
    <w:p w:rsidR="00574B3C" w:rsidRDefault="00574B3C" w:rsidP="00574B3C">
      <w:pPr>
        <w:pStyle w:val="Heading3"/>
      </w:pPr>
      <w:bookmarkStart w:id="90" w:name="_Ref428272570"/>
      <w:bookmarkStart w:id="91" w:name="_Ref428274581"/>
      <w:bookmarkStart w:id="92" w:name="_Toc428274703"/>
      <w:r>
        <w:t>Force horizontal berms</w:t>
      </w:r>
      <w:bookmarkEnd w:id="90"/>
      <w:bookmarkEnd w:id="91"/>
      <w:bookmarkEnd w:id="92"/>
    </w:p>
    <w:p w:rsidR="00574B3C" w:rsidRPr="00280E7B" w:rsidRDefault="00574B3C" w:rsidP="00F57A41">
      <w:pPr>
        <w:keepNext/>
      </w:pPr>
    </w:p>
    <w:p w:rsidR="00574B3C" w:rsidRDefault="00574B3C" w:rsidP="00574B3C">
      <w:r>
        <w:t xml:space="preserve">The influence factor of berms is computed with cross sections with horizontal berms. So, in addition to the cross section with non-horizontal berms, a calculation cross section with just horizontal berms is derived from the original cross section. The derivation is shown in </w:t>
      </w:r>
      <w:r>
        <w:fldChar w:fldCharType="begin"/>
      </w:r>
      <w:r>
        <w:instrText xml:space="preserve"> REF _Ref401156855 </w:instrText>
      </w:r>
      <w:r>
        <w:fldChar w:fldCharType="separate"/>
      </w:r>
      <w:r w:rsidR="0010782A">
        <w:t xml:space="preserve">Figure </w:t>
      </w:r>
      <w:r w:rsidR="0010782A">
        <w:rPr>
          <w:noProof/>
        </w:rPr>
        <w:t>4</w:t>
      </w:r>
      <w:r w:rsidR="0010782A">
        <w:t>.</w:t>
      </w:r>
      <w:r w:rsidR="0010782A">
        <w:rPr>
          <w:noProof/>
        </w:rPr>
        <w:t>3</w:t>
      </w:r>
      <w:r>
        <w:fldChar w:fldCharType="end"/>
      </w:r>
      <w:r>
        <w:t xml:space="preserve"> for one berm. Each berm is treated in this way. The computation of the wave run-up and wave overtopping discharge is performed in an iteration process (paragraph </w:t>
      </w:r>
      <w:r>
        <w:fldChar w:fldCharType="begin"/>
      </w:r>
      <w:r>
        <w:instrText xml:space="preserve"> REF _Ref401220234 \r </w:instrText>
      </w:r>
      <w:r>
        <w:fldChar w:fldCharType="separate"/>
      </w:r>
      <w:r w:rsidR="0010782A">
        <w:t>5.2</w:t>
      </w:r>
      <w:r>
        <w:fldChar w:fldCharType="end"/>
      </w:r>
      <w:r>
        <w:t xml:space="preserve">). In this process the calculation cross section with just horizontal berms is used, but it isn't necessary to compute it in each iteration step. So this computation is done only once. It is done before the iteration process. </w:t>
      </w:r>
    </w:p>
    <w:p w:rsidR="00574B3C" w:rsidRDefault="00574B3C" w:rsidP="00574B3C"/>
    <w:p w:rsidR="00574B3C" w:rsidRPr="004C06BE" w:rsidRDefault="00574B3C" w:rsidP="00F57A41">
      <w:pPr>
        <w:keepNext/>
        <w:rPr>
          <w:b/>
        </w:rPr>
      </w:pPr>
      <w:r w:rsidRPr="004C06BE">
        <w:rPr>
          <w:b/>
        </w:rPr>
        <w:t>Input:</w:t>
      </w:r>
    </w:p>
    <w:p w:rsidR="00574B3C" w:rsidRDefault="00574B3C" w:rsidP="00574B3C">
      <w:pPr>
        <w:pStyle w:val="HdWparameterline"/>
      </w:pPr>
      <w:r>
        <w:tab/>
      </w:r>
      <w:proofErr w:type="gramStart"/>
      <w:r w:rsidRPr="00ED2973">
        <w:rPr>
          <w:u w:val="single"/>
        </w:rPr>
        <w:t>x</w:t>
      </w:r>
      <w:proofErr w:type="gramEnd"/>
      <w:r>
        <w:tab/>
        <w:t>(m)</w:t>
      </w:r>
      <w:r>
        <w:tab/>
        <w:t>x-coordinates cross section with non-horizontal berms</w:t>
      </w:r>
      <w:r>
        <w:tab/>
      </w:r>
    </w:p>
    <w:p w:rsidR="00574B3C" w:rsidRDefault="00574B3C" w:rsidP="00574B3C">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non-horizontal berms</w:t>
      </w:r>
      <w:r>
        <w:tab/>
      </w:r>
    </w:p>
    <w:p w:rsidR="00574B3C" w:rsidRDefault="00574B3C" w:rsidP="00574B3C"/>
    <w:p w:rsidR="00574B3C" w:rsidRPr="004C06BE" w:rsidRDefault="00574B3C" w:rsidP="00F57A41">
      <w:pPr>
        <w:keepNext/>
        <w:rPr>
          <w:b/>
        </w:rPr>
      </w:pPr>
      <w:r w:rsidRPr="004C06BE">
        <w:rPr>
          <w:b/>
        </w:rPr>
        <w:t>Output:</w:t>
      </w:r>
    </w:p>
    <w:p w:rsidR="00574B3C" w:rsidRDefault="00574B3C" w:rsidP="00574B3C">
      <w:pPr>
        <w:pStyle w:val="HdWparameterline"/>
      </w:pPr>
      <w:r>
        <w:tab/>
      </w:r>
      <w:proofErr w:type="gramStart"/>
      <w:r w:rsidRPr="00ED2973">
        <w:rPr>
          <w:u w:val="single"/>
        </w:rPr>
        <w:t>x</w:t>
      </w:r>
      <w:proofErr w:type="gramEnd"/>
      <w:r>
        <w:tab/>
        <w:t>(m)</w:t>
      </w:r>
      <w:r>
        <w:tab/>
        <w:t>x-coordinates cross section with horizontal berms</w:t>
      </w:r>
      <w:r>
        <w:tab/>
      </w:r>
    </w:p>
    <w:p w:rsidR="00574B3C" w:rsidRDefault="00574B3C" w:rsidP="00574B3C">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w:t>
      </w:r>
      <w:r>
        <w:tab/>
      </w:r>
    </w:p>
    <w:p w:rsidR="00574B3C" w:rsidRDefault="00574B3C" w:rsidP="00574B3C"/>
    <w:p w:rsidR="00574B3C" w:rsidRPr="004C06BE" w:rsidRDefault="00574B3C" w:rsidP="00574B3C">
      <w:pPr>
        <w:rPr>
          <w:b/>
        </w:rPr>
      </w:pPr>
      <w:r w:rsidRPr="004C06BE">
        <w:rPr>
          <w:b/>
        </w:rPr>
        <w:t>Calculation:</w:t>
      </w:r>
    </w:p>
    <w:p w:rsidR="00574B3C" w:rsidRDefault="00574B3C" w:rsidP="00574B3C"/>
    <w:p w:rsidR="00574B3C" w:rsidRDefault="00574B3C" w:rsidP="00574B3C">
      <w:pPr>
        <w:pStyle w:val="ListNumber"/>
        <w:numPr>
          <w:ilvl w:val="0"/>
          <w:numId w:val="8"/>
        </w:numPr>
      </w:pPr>
      <w:r>
        <w:t>Assess the middle of the berm:</w:t>
      </w:r>
    </w:p>
    <w:p w:rsidR="00574B3C" w:rsidRPr="000A5748" w:rsidRDefault="00574B3C" w:rsidP="00574B3C">
      <w:pPr>
        <w:pStyle w:val="HdWequationline"/>
        <w:rPr>
          <w:lang w:val="nl-NL"/>
        </w:rPr>
      </w:pPr>
      <w:r w:rsidRPr="00C77819">
        <w:tab/>
      </w:r>
      <w:r w:rsidRPr="004C06BE">
        <w:rPr>
          <w:position w:val="-22"/>
        </w:rPr>
        <w:object w:dxaOrig="1260" w:dyaOrig="580">
          <v:shape id="_x0000_i1741" type="#_x0000_t75" style="width:62.8pt;height:29.4pt" o:ole="">
            <v:imagedata r:id="rId51" o:title=""/>
          </v:shape>
          <o:OLEObject Type="Embed" ProgID="Equation.DSMT4" ShapeID="_x0000_i1741" DrawAspect="Content" ObjectID="_1502019595" r:id="rId52"/>
        </w:object>
      </w:r>
      <w:r w:rsidRPr="000A5748">
        <w:rPr>
          <w:lang w:val="nl-NL"/>
        </w:rPr>
        <w:t xml:space="preserve"> </w: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12</w:instrText>
      </w:r>
      <w:r>
        <w:rPr>
          <w:noProof/>
        </w:rPr>
        <w:fldChar w:fldCharType="end"/>
      </w:r>
      <w:r w:rsidRPr="000A5748">
        <w:rPr>
          <w:lang w:val="nl-NL"/>
        </w:rPr>
        <w:instrText>)</w:instrText>
      </w:r>
      <w:r>
        <w:fldChar w:fldCharType="end"/>
      </w:r>
    </w:p>
    <w:p w:rsidR="00574B3C" w:rsidRPr="000A5748" w:rsidRDefault="00574B3C" w:rsidP="00574B3C">
      <w:pPr>
        <w:pStyle w:val="HdWequationline"/>
        <w:rPr>
          <w:lang w:val="nl-NL"/>
        </w:rPr>
      </w:pPr>
      <w:r w:rsidRPr="004C06BE">
        <w:rPr>
          <w:lang w:val="nl-NL"/>
        </w:rPr>
        <w:tab/>
      </w:r>
      <w:r w:rsidRPr="004C06BE">
        <w:rPr>
          <w:position w:val="-22"/>
        </w:rPr>
        <w:object w:dxaOrig="1280" w:dyaOrig="580">
          <v:shape id="_x0000_i1742" type="#_x0000_t75" style="width:63.95pt;height:29.4pt" o:ole="">
            <v:imagedata r:id="rId53" o:title=""/>
          </v:shape>
          <o:OLEObject Type="Embed" ProgID="Equation.DSMT4" ShapeID="_x0000_i1742" DrawAspect="Content" ObjectID="_1502019596" r:id="rId54"/>
        </w:object>
      </w:r>
      <w:r w:rsidRPr="000A5748">
        <w:rPr>
          <w:lang w:val="nl-NL"/>
        </w:rPr>
        <w:t xml:space="preserve"> </w: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13</w:instrText>
      </w:r>
      <w:r>
        <w:rPr>
          <w:noProof/>
        </w:rPr>
        <w:fldChar w:fldCharType="end"/>
      </w:r>
      <w:r w:rsidRPr="000A5748">
        <w:rPr>
          <w:lang w:val="nl-NL"/>
        </w:rPr>
        <w:instrText>)</w:instrText>
      </w:r>
      <w:r>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lower slope:</w:t>
      </w:r>
    </w:p>
    <w:p w:rsidR="00574B3C" w:rsidRDefault="00574B3C" w:rsidP="00574B3C">
      <w:pPr>
        <w:pStyle w:val="ListNumber"/>
        <w:numPr>
          <w:ilvl w:val="0"/>
          <w:numId w:val="0"/>
        </w:numPr>
        <w:ind w:left="510" w:hanging="510"/>
      </w:pPr>
    </w:p>
    <w:p w:rsidR="00574B3C" w:rsidRDefault="00574B3C" w:rsidP="00574B3C">
      <w:pPr>
        <w:pStyle w:val="HdWequationline"/>
      </w:pPr>
      <w:r w:rsidRPr="004C06BE">
        <w:rPr>
          <w:lang w:val="nl-NL"/>
        </w:rPr>
        <w:tab/>
      </w:r>
      <w:r w:rsidRPr="004C06BE">
        <w:rPr>
          <w:position w:val="-28"/>
        </w:rPr>
        <w:object w:dxaOrig="1660" w:dyaOrig="639">
          <v:shape id="_x0000_i1743" type="#_x0000_t75" style="width:83.5pt;height:32.25pt" o:ole="">
            <v:imagedata r:id="rId55" o:title=""/>
          </v:shape>
          <o:OLEObject Type="Embed" ProgID="Equation.DSMT4" ShapeID="_x0000_i1743" DrawAspect="Content" ObjectID="_1502019597" r:id="rId56"/>
        </w:object>
      </w:r>
      <w:r w:rsidRPr="000A5748">
        <w:rPr>
          <w:lang w:val="nl-NL"/>
        </w:rPr>
        <w:t xml:space="preserve"> </w: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14</w:instrText>
      </w:r>
      <w:r>
        <w:rPr>
          <w:noProof/>
        </w:rPr>
        <w:fldChar w:fldCharType="end"/>
      </w:r>
      <w:r w:rsidRPr="000A5748">
        <w:rPr>
          <w:lang w:val="nl-NL"/>
        </w:rPr>
        <w:instrText>)</w:instrText>
      </w:r>
      <w:r>
        <w:fldChar w:fldCharType="end"/>
      </w:r>
    </w:p>
    <w:p w:rsidR="00574B3C" w:rsidRPr="009611AA" w:rsidRDefault="00574B3C" w:rsidP="00574B3C"/>
    <w:p w:rsidR="00574B3C" w:rsidRDefault="00574B3C" w:rsidP="00574B3C">
      <w:pPr>
        <w:pStyle w:val="ListNumber"/>
        <w:numPr>
          <w:ilvl w:val="0"/>
          <w:numId w:val="8"/>
        </w:numPr>
      </w:pPr>
      <w:r>
        <w:t>Calculate the upper slope:</w:t>
      </w:r>
    </w:p>
    <w:p w:rsidR="00574B3C" w:rsidRDefault="00574B3C" w:rsidP="00574B3C">
      <w:pPr>
        <w:pStyle w:val="ListNumber"/>
        <w:numPr>
          <w:ilvl w:val="0"/>
          <w:numId w:val="0"/>
        </w:numPr>
        <w:ind w:left="510" w:hanging="510"/>
      </w:pPr>
    </w:p>
    <w:p w:rsidR="00574B3C" w:rsidRPr="000A5748" w:rsidRDefault="00574B3C" w:rsidP="00574B3C">
      <w:pPr>
        <w:pStyle w:val="HdWequationline"/>
        <w:rPr>
          <w:lang w:val="nl-NL"/>
        </w:rPr>
      </w:pPr>
      <w:r w:rsidRPr="004C06BE">
        <w:rPr>
          <w:lang w:val="nl-NL"/>
        </w:rPr>
        <w:tab/>
      </w:r>
      <w:r w:rsidRPr="004C06BE">
        <w:rPr>
          <w:position w:val="-28"/>
        </w:rPr>
        <w:object w:dxaOrig="1820" w:dyaOrig="639">
          <v:shape id="_x0000_i1744" type="#_x0000_t75" style="width:91pt;height:32.25pt" o:ole="">
            <v:imagedata r:id="rId57" o:title=""/>
          </v:shape>
          <o:OLEObject Type="Embed" ProgID="Equation.DSMT4" ShapeID="_x0000_i1744" DrawAspect="Content" ObjectID="_1502019598" r:id="rId58"/>
        </w:object>
      </w:r>
      <w:r w:rsidRPr="000A5748">
        <w:rPr>
          <w:lang w:val="nl-NL"/>
        </w:rPr>
        <w:t xml:space="preserve"> </w: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15</w:instrText>
      </w:r>
      <w:r>
        <w:rPr>
          <w:noProof/>
        </w:rPr>
        <w:fldChar w:fldCharType="end"/>
      </w:r>
      <w:r w:rsidRPr="000A5748">
        <w:rPr>
          <w:lang w:val="nl-NL"/>
        </w:rPr>
        <w:instrText>)</w:instrText>
      </w:r>
      <w:r>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starting point of the horizontal berm:</w:t>
      </w:r>
    </w:p>
    <w:p w:rsidR="00574B3C" w:rsidRDefault="00574B3C" w:rsidP="00574B3C">
      <w:pPr>
        <w:pStyle w:val="ListNumber"/>
        <w:numPr>
          <w:ilvl w:val="0"/>
          <w:numId w:val="0"/>
        </w:numPr>
        <w:ind w:left="510" w:hanging="510"/>
      </w:pPr>
    </w:p>
    <w:p w:rsidR="00574B3C" w:rsidRPr="000A5748" w:rsidRDefault="00574B3C" w:rsidP="00574B3C">
      <w:pPr>
        <w:pStyle w:val="HdWequationline"/>
        <w:rPr>
          <w:lang w:val="nl-NL"/>
        </w:rPr>
      </w:pPr>
      <w:r w:rsidRPr="00C77819">
        <w:tab/>
      </w:r>
      <w:r w:rsidRPr="00D77B70">
        <w:rPr>
          <w:position w:val="-28"/>
        </w:rPr>
        <w:object w:dxaOrig="2060" w:dyaOrig="639">
          <v:shape id="_x0000_i1745" type="#_x0000_t75" style="width:102.55pt;height:32.25pt" o:ole="">
            <v:imagedata r:id="rId59" o:title=""/>
          </v:shape>
          <o:OLEObject Type="Embed" ProgID="Equation.DSMT4" ShapeID="_x0000_i1745" DrawAspect="Content" ObjectID="_1502019599" r:id="rId60"/>
        </w:object>
      </w:r>
      <w:r w:rsidRPr="000A5748">
        <w:rPr>
          <w:lang w:val="nl-NL"/>
        </w:rPr>
        <w:t xml:space="preserve"> </w: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16</w:instrText>
      </w:r>
      <w:r>
        <w:rPr>
          <w:noProof/>
        </w:rPr>
        <w:fldChar w:fldCharType="end"/>
      </w:r>
      <w:r w:rsidRPr="000A5748">
        <w:rPr>
          <w:lang w:val="nl-NL"/>
        </w:rPr>
        <w:instrText>)</w:instrText>
      </w:r>
      <w:r>
        <w:fldChar w:fldCharType="end"/>
      </w:r>
    </w:p>
    <w:p w:rsidR="00574B3C" w:rsidRPr="00F57A41" w:rsidRDefault="00574B3C" w:rsidP="00574B3C">
      <w:pPr>
        <w:pStyle w:val="HdWequationline"/>
        <w:rPr>
          <w:lang w:val="nl-NL"/>
        </w:rPr>
      </w:pPr>
      <w:proofErr w:type="gramStart"/>
      <w:r w:rsidRPr="00F57A41">
        <w:rPr>
          <w:lang w:val="nl-NL"/>
        </w:rPr>
        <w:t>or</w:t>
      </w:r>
      <w:proofErr w:type="gramEnd"/>
      <w:r w:rsidR="00F57A41">
        <w:rPr>
          <w:lang w:val="nl-NL"/>
        </w:rPr>
        <w:t xml:space="preserve">, </w:t>
      </w:r>
      <w:proofErr w:type="spellStart"/>
      <w:r w:rsidR="00F57A41">
        <w:rPr>
          <w:lang w:val="nl-NL"/>
        </w:rPr>
        <w:t>alternatively</w:t>
      </w:r>
      <w:proofErr w:type="spellEnd"/>
      <w:r w:rsidR="00F57A41">
        <w:rPr>
          <w:lang w:val="nl-NL"/>
        </w:rPr>
        <w:t>:</w:t>
      </w:r>
    </w:p>
    <w:p w:rsidR="00574B3C" w:rsidRPr="00F57A41" w:rsidRDefault="00574B3C" w:rsidP="00574B3C">
      <w:pPr>
        <w:pStyle w:val="HdWequationline"/>
        <w:rPr>
          <w:lang w:val="nl-NL"/>
        </w:rPr>
      </w:pPr>
      <w:r w:rsidRPr="007775F9">
        <w:rPr>
          <w:color w:val="FF0000"/>
          <w:lang w:val="nl-NL"/>
        </w:rPr>
        <w:tab/>
      </w:r>
      <w:r w:rsidRPr="007775F9">
        <w:rPr>
          <w:color w:val="FF0000"/>
          <w:position w:val="-28"/>
        </w:rPr>
        <w:object w:dxaOrig="1800" w:dyaOrig="639">
          <v:shape id="_x0000_i1746" type="#_x0000_t75" style="width:89.85pt;height:32.25pt" o:ole="">
            <v:imagedata r:id="rId61" o:title=""/>
          </v:shape>
          <o:OLEObject Type="Embed" ProgID="Equation.DSMT4" ShapeID="_x0000_i1746" DrawAspect="Content" ObjectID="_1502019600" r:id="rId62"/>
        </w:object>
      </w:r>
      <w:r w:rsidRPr="007775F9">
        <w:rPr>
          <w:color w:val="FF0000"/>
          <w:lang w:val="nl-NL"/>
        </w:rPr>
        <w:t xml:space="preserve"> </w:t>
      </w:r>
      <w:r w:rsidRPr="007775F9">
        <w:rPr>
          <w:color w:val="FF0000"/>
          <w:lang w:val="nl-NL"/>
        </w:rPr>
        <w:tab/>
      </w:r>
      <w:r w:rsidRPr="00F57A41">
        <w:fldChar w:fldCharType="begin"/>
      </w:r>
      <w:r w:rsidRPr="00F57A41">
        <w:rPr>
          <w:lang w:val="nl-NL"/>
        </w:rPr>
        <w:instrText xml:space="preserve"> MACROBUTTON MTPlaceRef \* MERGEFORMAT </w:instrText>
      </w:r>
      <w:r w:rsidRPr="00F57A41">
        <w:fldChar w:fldCharType="begin"/>
      </w:r>
      <w:r w:rsidRPr="00F57A41">
        <w:rPr>
          <w:lang w:val="nl-NL"/>
        </w:rPr>
        <w:instrText xml:space="preserve"> SEQ MTEqn \h \* MERGEFORMAT </w:instrText>
      </w:r>
      <w:r w:rsidRPr="00F57A41">
        <w:fldChar w:fldCharType="end"/>
      </w:r>
      <w:r w:rsidRPr="00F57A41">
        <w:rPr>
          <w:lang w:val="nl-NL"/>
        </w:rPr>
        <w:instrText>(</w:instrText>
      </w:r>
      <w:r w:rsidRPr="00F57A41">
        <w:fldChar w:fldCharType="begin"/>
      </w:r>
      <w:r w:rsidRPr="00F57A41">
        <w:rPr>
          <w:lang w:val="nl-NL"/>
        </w:rPr>
        <w:instrText xml:space="preserve"> SEQ MTSec \c \* Arabic \* MERGEFORMAT </w:instrText>
      </w:r>
      <w:r w:rsidRPr="00F57A41">
        <w:fldChar w:fldCharType="separate"/>
      </w:r>
      <w:r w:rsidR="0010782A">
        <w:rPr>
          <w:noProof/>
          <w:lang w:val="nl-NL"/>
        </w:rPr>
        <w:instrText>4</w:instrText>
      </w:r>
      <w:r w:rsidRPr="00F57A41">
        <w:rPr>
          <w:noProof/>
        </w:rPr>
        <w:fldChar w:fldCharType="end"/>
      </w:r>
      <w:r w:rsidRPr="00F57A41">
        <w:rPr>
          <w:lang w:val="nl-NL"/>
        </w:rPr>
        <w:instrText>.</w:instrText>
      </w:r>
      <w:r w:rsidRPr="00F57A41">
        <w:fldChar w:fldCharType="begin"/>
      </w:r>
      <w:r w:rsidRPr="00F57A41">
        <w:rPr>
          <w:lang w:val="nl-NL"/>
        </w:rPr>
        <w:instrText xml:space="preserve"> SEQ MTEqn \c \* Arabic \* MERGEFORMAT </w:instrText>
      </w:r>
      <w:r w:rsidRPr="00F57A41">
        <w:fldChar w:fldCharType="separate"/>
      </w:r>
      <w:r w:rsidR="0010782A">
        <w:rPr>
          <w:noProof/>
          <w:lang w:val="nl-NL"/>
        </w:rPr>
        <w:instrText>17</w:instrText>
      </w:r>
      <w:r w:rsidRPr="00F57A41">
        <w:rPr>
          <w:noProof/>
        </w:rPr>
        <w:fldChar w:fldCharType="end"/>
      </w:r>
      <w:r w:rsidRPr="00F57A41">
        <w:rPr>
          <w:lang w:val="nl-NL"/>
        </w:rPr>
        <w:instrText>)</w:instrText>
      </w:r>
      <w:r w:rsidRPr="00F57A41">
        <w:fldChar w:fldCharType="end"/>
      </w:r>
    </w:p>
    <w:p w:rsidR="00574B3C" w:rsidRPr="000A5748" w:rsidRDefault="00574B3C" w:rsidP="00574B3C">
      <w:pPr>
        <w:pStyle w:val="HdWequationline"/>
        <w:rPr>
          <w:lang w:val="nl-NL"/>
        </w:rPr>
      </w:pPr>
      <w:r w:rsidRPr="004C06BE">
        <w:rPr>
          <w:lang w:val="nl-NL"/>
        </w:rPr>
        <w:tab/>
      </w:r>
      <w:r w:rsidRPr="00D77B70">
        <w:rPr>
          <w:position w:val="-12"/>
        </w:rPr>
        <w:object w:dxaOrig="999" w:dyaOrig="340">
          <v:shape id="_x0000_i1747" type="#_x0000_t75" style="width:50.1pt;height:17.3pt" o:ole="">
            <v:imagedata r:id="rId63" o:title=""/>
          </v:shape>
          <o:OLEObject Type="Embed" ProgID="Equation.DSMT4" ShapeID="_x0000_i1747" DrawAspect="Content" ObjectID="_1502019601" r:id="rId64"/>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18</w:instrText>
      </w:r>
      <w:r>
        <w:rPr>
          <w:noProof/>
        </w:rPr>
        <w:fldChar w:fldCharType="end"/>
      </w:r>
      <w:r w:rsidRPr="000A5748">
        <w:rPr>
          <w:lang w:val="nl-NL"/>
        </w:rPr>
        <w:instrText>)</w:instrText>
      </w:r>
      <w:r>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end point of the horizontal berm:</w:t>
      </w:r>
    </w:p>
    <w:p w:rsidR="00574B3C" w:rsidRDefault="00574B3C" w:rsidP="00574B3C">
      <w:pPr>
        <w:pStyle w:val="ListNumber"/>
        <w:numPr>
          <w:ilvl w:val="0"/>
          <w:numId w:val="0"/>
        </w:numPr>
        <w:ind w:left="510" w:hanging="510"/>
      </w:pPr>
    </w:p>
    <w:p w:rsidR="00574B3C" w:rsidRPr="000A5748" w:rsidRDefault="00574B3C" w:rsidP="00574B3C">
      <w:pPr>
        <w:pStyle w:val="HdWequationline"/>
        <w:rPr>
          <w:lang w:val="nl-NL"/>
        </w:rPr>
      </w:pPr>
      <w:r w:rsidRPr="00C77819">
        <w:tab/>
      </w:r>
      <w:r w:rsidRPr="00D77B70">
        <w:rPr>
          <w:position w:val="-28"/>
        </w:rPr>
        <w:object w:dxaOrig="2180" w:dyaOrig="639">
          <v:shape id="_x0000_i1748" type="#_x0000_t75" style="width:108.85pt;height:32.25pt" o:ole="">
            <v:imagedata r:id="rId65" o:title=""/>
          </v:shape>
          <o:OLEObject Type="Embed" ProgID="Equation.DSMT4" ShapeID="_x0000_i1748" DrawAspect="Content" ObjectID="_1502019602" r:id="rId66"/>
        </w:object>
      </w:r>
      <w:r w:rsidRPr="000A5748">
        <w:rPr>
          <w:lang w:val="nl-NL"/>
        </w:rPr>
        <w:t xml:space="preserve"> </w: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19</w:instrText>
      </w:r>
      <w:r>
        <w:rPr>
          <w:noProof/>
        </w:rPr>
        <w:fldChar w:fldCharType="end"/>
      </w:r>
      <w:r w:rsidRPr="000A5748">
        <w:rPr>
          <w:lang w:val="nl-NL"/>
        </w:rPr>
        <w:instrText>)</w:instrText>
      </w:r>
      <w:r>
        <w:fldChar w:fldCharType="end"/>
      </w:r>
    </w:p>
    <w:p w:rsidR="00574B3C" w:rsidRPr="000A5748" w:rsidRDefault="00574B3C" w:rsidP="00574B3C">
      <w:pPr>
        <w:pStyle w:val="HdWequationline"/>
        <w:rPr>
          <w:lang w:val="nl-NL"/>
        </w:rPr>
      </w:pPr>
      <w:r w:rsidRPr="004C06BE">
        <w:rPr>
          <w:lang w:val="nl-NL"/>
        </w:rPr>
        <w:tab/>
      </w:r>
      <w:r w:rsidRPr="00D77B70">
        <w:rPr>
          <w:position w:val="-12"/>
        </w:rPr>
        <w:object w:dxaOrig="1120" w:dyaOrig="340">
          <v:shape id="_x0000_i1749" type="#_x0000_t75" style="width:56.45pt;height:17.3pt" o:ole="">
            <v:imagedata r:id="rId67" o:title=""/>
          </v:shape>
          <o:OLEObject Type="Embed" ProgID="Equation.DSMT4" ShapeID="_x0000_i1749" DrawAspect="Content" ObjectID="_1502019603" r:id="rId68"/>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20</w:instrText>
      </w:r>
      <w:r>
        <w:rPr>
          <w:noProof/>
        </w:rPr>
        <w:fldChar w:fldCharType="end"/>
      </w:r>
      <w:r w:rsidRPr="000A5748">
        <w:rPr>
          <w:lang w:val="nl-NL"/>
        </w:rPr>
        <w:instrText>)</w:instrText>
      </w:r>
      <w:r>
        <w:fldChar w:fldCharType="end"/>
      </w:r>
    </w:p>
    <w:p w:rsidR="00574B3C" w:rsidRDefault="00574B3C" w:rsidP="00574B3C">
      <w:pPr>
        <w:pStyle w:val="ListNumber"/>
        <w:numPr>
          <w:ilvl w:val="0"/>
          <w:numId w:val="0"/>
        </w:numPr>
        <w:ind w:left="510" w:hanging="510"/>
      </w:pPr>
    </w:p>
    <w:p w:rsidR="00574B3C" w:rsidRDefault="00574B3C" w:rsidP="00574B3C">
      <w:r>
        <w:rPr>
          <w:noProof/>
          <w:lang w:eastAsia="zh-CN"/>
        </w:rPr>
        <w:drawing>
          <wp:inline distT="0" distB="0" distL="0" distR="0" wp14:anchorId="22E2F58A" wp14:editId="77F26647">
            <wp:extent cx="5533390" cy="1939051"/>
            <wp:effectExtent l="0" t="0" r="0" b="4445"/>
            <wp:docPr id="19" name="Picture 19" descr="Berm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rm rotation"/>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533390" cy="1939051"/>
                    </a:xfrm>
                    <a:prstGeom prst="rect">
                      <a:avLst/>
                    </a:prstGeom>
                    <a:noFill/>
                    <a:ln>
                      <a:noFill/>
                    </a:ln>
                  </pic:spPr>
                </pic:pic>
              </a:graphicData>
            </a:graphic>
          </wp:inline>
        </w:drawing>
      </w:r>
    </w:p>
    <w:p w:rsidR="00574B3C" w:rsidRDefault="00574B3C" w:rsidP="00574B3C">
      <w:pPr>
        <w:pStyle w:val="Caption"/>
      </w:pPr>
      <w:bookmarkStart w:id="93" w:name="_Ref401156855"/>
      <w:proofErr w:type="gramStart"/>
      <w:r>
        <w:t xml:space="preserve">Figure </w:t>
      </w:r>
      <w:r>
        <w:fldChar w:fldCharType="begin"/>
      </w:r>
      <w:r>
        <w:instrText xml:space="preserve"> STYLEREF 1 \s </w:instrText>
      </w:r>
      <w:r>
        <w:fldChar w:fldCharType="separate"/>
      </w:r>
      <w:r w:rsidR="0010782A">
        <w:rPr>
          <w:noProof/>
        </w:rPr>
        <w:t>4</w:t>
      </w:r>
      <w:r>
        <w:fldChar w:fldCharType="end"/>
      </w:r>
      <w:r>
        <w:t>.</w:t>
      </w:r>
      <w:proofErr w:type="gramEnd"/>
      <w:r>
        <w:fldChar w:fldCharType="begin"/>
      </w:r>
      <w:r>
        <w:instrText xml:space="preserve"> SEQ Figure \* ARABIC \s 1 </w:instrText>
      </w:r>
      <w:r>
        <w:fldChar w:fldCharType="separate"/>
      </w:r>
      <w:r w:rsidR="0010782A">
        <w:rPr>
          <w:noProof/>
        </w:rPr>
        <w:t>3</w:t>
      </w:r>
      <w:r>
        <w:fldChar w:fldCharType="end"/>
      </w:r>
      <w:bookmarkEnd w:id="93"/>
      <w:r>
        <w:tab/>
        <w:t>Adjustment of a non-horizontal berm</w:t>
      </w:r>
    </w:p>
    <w:p w:rsidR="00574B3C" w:rsidRDefault="00574B3C" w:rsidP="00574B3C"/>
    <w:p w:rsidR="00574B3C" w:rsidRDefault="00574B3C" w:rsidP="00574B3C">
      <w:pPr>
        <w:pStyle w:val="Heading3"/>
      </w:pPr>
      <w:bookmarkStart w:id="94" w:name="_Toc428274704"/>
      <w:r>
        <w:t>Remove a horizontal berm</w:t>
      </w:r>
      <w:bookmarkEnd w:id="94"/>
    </w:p>
    <w:p w:rsidR="00F57A41" w:rsidRDefault="00F57A41" w:rsidP="00F57A41">
      <w:pPr>
        <w:keepNext/>
      </w:pPr>
    </w:p>
    <w:p w:rsidR="00574B3C" w:rsidRDefault="00D14B95" w:rsidP="00574B3C">
      <w:r>
        <w:t xml:space="preserve">A horizontal berm is removed from a cross section by removing the inner end point of the berm and shifting all </w:t>
      </w:r>
      <w:r w:rsidR="007E2EE4">
        <w:t xml:space="preserve">profile </w:t>
      </w:r>
      <w:r>
        <w:t xml:space="preserve">points higher than the berm </w:t>
      </w:r>
      <w:r w:rsidR="007E2EE4">
        <w:t>horizontally outward, over a distance equal to the width of the horizontal berm.</w:t>
      </w:r>
    </w:p>
    <w:p w:rsidR="00574B3C" w:rsidRDefault="00574B3C" w:rsidP="00574B3C"/>
    <w:p w:rsidR="009E780C" w:rsidRDefault="009E780C" w:rsidP="009E780C">
      <w:pPr>
        <w:pStyle w:val="Heading2"/>
      </w:pPr>
      <w:bookmarkStart w:id="95" w:name="_Ref428262552"/>
      <w:bookmarkStart w:id="96" w:name="_Toc428274705"/>
      <w:r>
        <w:t>Calculate influence factors angle of wave attack</w:t>
      </w:r>
      <w:bookmarkEnd w:id="87"/>
      <w:bookmarkEnd w:id="95"/>
      <w:bookmarkEnd w:id="96"/>
    </w:p>
    <w:p w:rsidR="009E780C" w:rsidRPr="009E780C" w:rsidRDefault="009E780C" w:rsidP="001804CC">
      <w:pPr>
        <w:keepNext/>
      </w:pPr>
    </w:p>
    <w:p w:rsidR="009E780C" w:rsidRPr="00827A8D" w:rsidRDefault="009E780C" w:rsidP="001804CC">
      <w:pPr>
        <w:keepNext/>
        <w:rPr>
          <w:b/>
        </w:rPr>
      </w:pPr>
      <w:r w:rsidRPr="00827A8D">
        <w:rPr>
          <w:b/>
        </w:rPr>
        <w:t>Input:</w:t>
      </w:r>
    </w:p>
    <w:p w:rsidR="00827A8D" w:rsidRDefault="00827A8D" w:rsidP="001804CC">
      <w:pPr>
        <w:keepNext/>
        <w:tabs>
          <w:tab w:val="left" w:pos="510"/>
          <w:tab w:val="left" w:pos="1134"/>
          <w:tab w:val="left" w:pos="2268"/>
        </w:tabs>
        <w:ind w:left="2268" w:hanging="2268"/>
      </w:pPr>
    </w:p>
    <w:p w:rsidR="0064209F" w:rsidRDefault="0064209F" w:rsidP="00E205F9">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64209F" w:rsidRDefault="0064209F" w:rsidP="0064209F">
      <w:pPr>
        <w:pStyle w:val="HdWparameterline"/>
      </w:pPr>
      <w:r>
        <w:tab/>
      </w:r>
      <w:r>
        <w:sym w:font="Symbol" w:char="F06A"/>
      </w:r>
      <w:r>
        <w:tab/>
        <w:t>(</w:t>
      </w:r>
      <w:r>
        <w:sym w:font="Symbol" w:char="F0B0"/>
      </w:r>
      <w:r>
        <w:t>N)</w:t>
      </w:r>
      <w:r>
        <w:tab/>
        <w:t>Wave direction</w:t>
      </w:r>
    </w:p>
    <w:p w:rsidR="0064209F" w:rsidRDefault="0064209F" w:rsidP="0064209F">
      <w:pPr>
        <w:pStyle w:val="HdWparameterline"/>
      </w:pPr>
      <w:r>
        <w:tab/>
        <w:t>H</w:t>
      </w:r>
      <w:r w:rsidRPr="00F72353">
        <w:rPr>
          <w:vertAlign w:val="subscript"/>
        </w:rPr>
        <w:t>m0</w:t>
      </w:r>
      <w:r>
        <w:tab/>
        <w:t>(m)</w:t>
      </w:r>
      <w:r>
        <w:tab/>
        <w:t>Significant wave height</w:t>
      </w:r>
    </w:p>
    <w:p w:rsidR="0064209F" w:rsidRDefault="0064209F" w:rsidP="0064209F">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4209F" w:rsidRDefault="0064209F" w:rsidP="0064209F">
      <w:pPr>
        <w:tabs>
          <w:tab w:val="left" w:pos="510"/>
          <w:tab w:val="left" w:pos="1134"/>
          <w:tab w:val="left" w:pos="2268"/>
        </w:tabs>
        <w:ind w:left="2268" w:hanging="2268"/>
      </w:pPr>
    </w:p>
    <w:p w:rsidR="009E780C" w:rsidRPr="00827A8D" w:rsidRDefault="009E780C" w:rsidP="001804CC">
      <w:pPr>
        <w:keepNext/>
        <w:rPr>
          <w:b/>
        </w:rPr>
      </w:pPr>
      <w:r w:rsidRPr="00827A8D">
        <w:rPr>
          <w:b/>
        </w:rPr>
        <w:t>Output:</w:t>
      </w:r>
    </w:p>
    <w:p w:rsidR="00827A8D" w:rsidRDefault="00827A8D" w:rsidP="001804CC">
      <w:pPr>
        <w:pStyle w:val="HdWparameterline"/>
        <w:keepNext/>
      </w:pPr>
    </w:p>
    <w:p w:rsidR="009E780C" w:rsidRDefault="004F5674" w:rsidP="004F5674">
      <w:pPr>
        <w:pStyle w:val="HdWparameterline"/>
      </w:pPr>
      <w:r>
        <w:tab/>
      </w:r>
      <w:proofErr w:type="gramStart"/>
      <w:r>
        <w:t>β</w:t>
      </w:r>
      <w:proofErr w:type="gramEnd"/>
      <w:r>
        <w:tab/>
        <w:t>(</w:t>
      </w:r>
      <w:r>
        <w:sym w:font="Symbol" w:char="F0B0"/>
      </w:r>
      <w:r>
        <w:t>)</w:t>
      </w:r>
      <w:r>
        <w:tab/>
        <w:t>Angle of wave attack</w:t>
      </w:r>
    </w:p>
    <w:p w:rsidR="009E780C" w:rsidRDefault="004F5674" w:rsidP="004F5674">
      <w:pPr>
        <w:pStyle w:val="HdWparameterline"/>
      </w:pPr>
      <w:r>
        <w:tab/>
      </w:r>
      <w:r>
        <w:sym w:font="Symbol" w:char="F067"/>
      </w:r>
      <w:proofErr w:type="gramStart"/>
      <w:r w:rsidRPr="004F5674">
        <w:rPr>
          <w:vertAlign w:val="subscript"/>
        </w:rPr>
        <w:t>βz</w:t>
      </w:r>
      <w:proofErr w:type="gramEnd"/>
      <w:r>
        <w:tab/>
        <w:t>(-)</w:t>
      </w:r>
      <w:r>
        <w:tab/>
      </w:r>
      <w:r w:rsidR="009E780C">
        <w:t>Influence factor angle of wave attack for 2% wave run-up</w:t>
      </w:r>
    </w:p>
    <w:p w:rsidR="009E780C" w:rsidRDefault="004F5674" w:rsidP="004F5674">
      <w:pPr>
        <w:pStyle w:val="HdWparameterline"/>
      </w:pPr>
      <w:r>
        <w:tab/>
      </w:r>
      <w:r>
        <w:sym w:font="Symbol" w:char="F067"/>
      </w:r>
      <w:proofErr w:type="gramStart"/>
      <w:r w:rsidRPr="004F5674">
        <w:rPr>
          <w:vertAlign w:val="subscript"/>
        </w:rPr>
        <w:t>β</w:t>
      </w:r>
      <w:r>
        <w:rPr>
          <w:vertAlign w:val="subscript"/>
        </w:rPr>
        <w:t>o</w:t>
      </w:r>
      <w:proofErr w:type="gramEnd"/>
      <w:r>
        <w:tab/>
        <w:t>(-)</w:t>
      </w:r>
      <w:r>
        <w:tab/>
      </w:r>
      <w:r w:rsidR="009E780C">
        <w:t>Influence factor angle</w:t>
      </w:r>
      <w:r w:rsidR="00B4138E">
        <w:t xml:space="preserve"> of wave attack for overtopping</w:t>
      </w:r>
    </w:p>
    <w:p w:rsidR="00637E09" w:rsidRDefault="00637E09" w:rsidP="00637E09">
      <w:pPr>
        <w:pStyle w:val="HdWparameterline"/>
      </w:pPr>
      <w:r>
        <w:tab/>
      </w:r>
      <w:r>
        <w:sym w:font="Symbol" w:char="F067"/>
      </w:r>
      <w:proofErr w:type="gramStart"/>
      <w:r>
        <w:rPr>
          <w:vertAlign w:val="subscript"/>
        </w:rPr>
        <w:t>s</w:t>
      </w:r>
      <w:proofErr w:type="gramEnd"/>
      <w:r>
        <w:tab/>
        <w:t>(-)</w:t>
      </w:r>
      <w:r>
        <w:tab/>
        <w:t>Wave adjustment parameter</w:t>
      </w:r>
    </w:p>
    <w:p w:rsidR="004F5674" w:rsidRDefault="004F5674" w:rsidP="004F5674">
      <w:pPr>
        <w:pStyle w:val="HdWparameterline"/>
      </w:pPr>
      <w:r>
        <w:tab/>
        <w:t>H</w:t>
      </w:r>
      <w:r w:rsidRPr="00F72353">
        <w:rPr>
          <w:vertAlign w:val="subscript"/>
        </w:rPr>
        <w:t>m0</w:t>
      </w:r>
      <w:r>
        <w:tab/>
        <w:t>(m)</w:t>
      </w:r>
      <w:r>
        <w:tab/>
      </w:r>
      <w:r w:rsidR="00637E09">
        <w:t xml:space="preserve">(Adjusted) </w:t>
      </w:r>
      <w:r>
        <w:t>Significant wave height</w:t>
      </w:r>
    </w:p>
    <w:p w:rsidR="004F5674" w:rsidRDefault="004F5674" w:rsidP="004F5674">
      <w:pPr>
        <w:pStyle w:val="HdWparameterline"/>
      </w:pPr>
      <w:r>
        <w:tab/>
        <w:t>T</w:t>
      </w:r>
      <w:r w:rsidRPr="00F72353">
        <w:rPr>
          <w:vertAlign w:val="subscript"/>
        </w:rPr>
        <w:t>m-1</w:t>
      </w:r>
      <w:proofErr w:type="gramStart"/>
      <w:r w:rsidRPr="00F72353">
        <w:rPr>
          <w:vertAlign w:val="subscript"/>
        </w:rPr>
        <w:t>,0</w:t>
      </w:r>
      <w:proofErr w:type="gramEnd"/>
      <w:r>
        <w:tab/>
        <w:t>(s)</w:t>
      </w:r>
      <w:r>
        <w:tab/>
      </w:r>
      <w:r w:rsidR="00637E09">
        <w:t xml:space="preserve">(Adjusted) </w:t>
      </w:r>
      <w:r>
        <w:t>Spectral wave period</w:t>
      </w:r>
    </w:p>
    <w:p w:rsidR="004F5674" w:rsidRDefault="004F5674" w:rsidP="009E780C"/>
    <w:p w:rsidR="009E780C" w:rsidRDefault="009E780C" w:rsidP="001804CC">
      <w:pPr>
        <w:keepNext/>
        <w:rPr>
          <w:b/>
        </w:rPr>
      </w:pPr>
      <w:r w:rsidRPr="00ED2973">
        <w:rPr>
          <w:b/>
        </w:rPr>
        <w:t>Calculation:</w:t>
      </w:r>
    </w:p>
    <w:p w:rsidR="00ED2973" w:rsidRPr="00ED2973" w:rsidRDefault="00ED2973" w:rsidP="001804CC">
      <w:pPr>
        <w:keepNext/>
      </w:pPr>
    </w:p>
    <w:p w:rsidR="004F5674" w:rsidRDefault="009E780C" w:rsidP="00B23DFB">
      <w:pPr>
        <w:pStyle w:val="ListNumber"/>
        <w:numPr>
          <w:ilvl w:val="0"/>
          <w:numId w:val="12"/>
        </w:numPr>
      </w:pPr>
      <w:r>
        <w:t xml:space="preserve">Calculate the angle of wave attack: </w:t>
      </w:r>
    </w:p>
    <w:p w:rsidR="0034222E" w:rsidRDefault="0034222E" w:rsidP="0034222E"/>
    <w:p w:rsidR="0034222E" w:rsidRDefault="0034222E" w:rsidP="0034222E">
      <w:pPr>
        <w:pStyle w:val="HdWequationline"/>
      </w:pPr>
      <w:r>
        <w:tab/>
      </w:r>
      <w:r w:rsidR="00EF4697" w:rsidRPr="0034222E">
        <w:rPr>
          <w:position w:val="-30"/>
        </w:rPr>
        <w:object w:dxaOrig="3900" w:dyaOrig="700">
          <v:shape id="_x0000_i1044" type="#_x0000_t75" style="width:195.25pt;height:35.15pt" o:ole="">
            <v:imagedata r:id="rId70" o:title=""/>
          </v:shape>
          <o:OLEObject Type="Embed" ProgID="Equation.DSMT4" ShapeID="_x0000_i1044" DrawAspect="Content" ObjectID="_1502019604"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4</w:instrText>
        </w:r>
      </w:fldSimple>
      <w:r>
        <w:instrText>.</w:instrText>
      </w:r>
      <w:fldSimple w:instr=" SEQ MTEqn \c \* Arabic \* MERGEFORMAT ">
        <w:r w:rsidR="0010782A">
          <w:rPr>
            <w:noProof/>
          </w:rPr>
          <w:instrText>21</w:instrText>
        </w:r>
      </w:fldSimple>
      <w:r>
        <w:instrText>)</w:instrText>
      </w:r>
      <w:r>
        <w:fldChar w:fldCharType="end"/>
      </w:r>
    </w:p>
    <w:p w:rsidR="004F5674" w:rsidRDefault="004F5674" w:rsidP="0034222E">
      <w:pPr>
        <w:pStyle w:val="HdWparameterline"/>
      </w:pPr>
    </w:p>
    <w:p w:rsidR="004F5674" w:rsidRDefault="009E780C" w:rsidP="00D35598">
      <w:pPr>
        <w:pStyle w:val="ListNumber"/>
      </w:pPr>
      <w:r>
        <w:t xml:space="preserve">Calculate the influence factor for the angle of wave attack for 2% wave run-up ([TAW, 2002], formula 8, page 16): </w:t>
      </w:r>
    </w:p>
    <w:p w:rsidR="004F5674" w:rsidRDefault="004F5674" w:rsidP="004F5674"/>
    <w:p w:rsidR="0034222E" w:rsidRDefault="0034222E" w:rsidP="0034222E">
      <w:pPr>
        <w:pStyle w:val="HdWequationline"/>
      </w:pPr>
      <w:r>
        <w:tab/>
      </w:r>
      <w:bookmarkStart w:id="97" w:name="DSIEqnMarkerStart"/>
      <w:bookmarkStart w:id="98" w:name="DSIEqnMarkerEnd"/>
      <w:bookmarkEnd w:id="97"/>
      <w:bookmarkEnd w:id="98"/>
      <w:r w:rsidR="00D55A75" w:rsidRPr="0034222E">
        <w:rPr>
          <w:position w:val="-14"/>
        </w:rPr>
        <w:object w:dxaOrig="2560" w:dyaOrig="360">
          <v:shape id="_x0000_i1045" type="#_x0000_t75" style="width:128.45pt;height:17.85pt" o:ole="">
            <v:imagedata r:id="rId72" o:title=""/>
          </v:shape>
          <o:OLEObject Type="Embed" ProgID="Equation.DSMT4" ShapeID="_x0000_i1045" DrawAspect="Content" ObjectID="_1502019605"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4</w:instrText>
        </w:r>
      </w:fldSimple>
      <w:r>
        <w:instrText>.</w:instrText>
      </w:r>
      <w:fldSimple w:instr=" SEQ MTEqn \c \* Arabic \* MERGEFORMAT ">
        <w:r w:rsidR="0010782A">
          <w:rPr>
            <w:noProof/>
          </w:rPr>
          <w:instrText>22</w:instrText>
        </w:r>
      </w:fldSimple>
      <w:r>
        <w:instrText>)</w:instrText>
      </w:r>
      <w:r>
        <w:fldChar w:fldCharType="end"/>
      </w:r>
    </w:p>
    <w:p w:rsidR="0034222E" w:rsidRDefault="0034222E" w:rsidP="004F5674"/>
    <w:p w:rsidR="004F5674" w:rsidRDefault="009E780C" w:rsidP="00D35598">
      <w:pPr>
        <w:pStyle w:val="ListNumber"/>
      </w:pPr>
      <w:r>
        <w:t>Calculate the influence factor for the angle of wave attack for overtopping ([TAW, 2002], formula 9, page 16):</w:t>
      </w:r>
    </w:p>
    <w:p w:rsidR="00910B1F" w:rsidRDefault="00910B1F" w:rsidP="00910B1F">
      <w:pPr>
        <w:pStyle w:val="HdWequationline"/>
      </w:pPr>
    </w:p>
    <w:p w:rsidR="00910B1F" w:rsidRDefault="00910B1F" w:rsidP="00910B1F">
      <w:pPr>
        <w:pStyle w:val="HdWequationline"/>
      </w:pPr>
      <w:r>
        <w:tab/>
      </w:r>
      <w:r w:rsidRPr="0034222E">
        <w:rPr>
          <w:position w:val="-14"/>
        </w:rPr>
        <w:object w:dxaOrig="2560" w:dyaOrig="360">
          <v:shape id="_x0000_i1046" type="#_x0000_t75" style="width:128.45pt;height:17.85pt" o:ole="">
            <v:imagedata r:id="rId74" o:title=""/>
          </v:shape>
          <o:OLEObject Type="Embed" ProgID="Equation.DSMT4" ShapeID="_x0000_i1046" DrawAspect="Content" ObjectID="_1502019606"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4</w:instrText>
        </w:r>
      </w:fldSimple>
      <w:r>
        <w:instrText>.</w:instrText>
      </w:r>
      <w:fldSimple w:instr=" SEQ MTEqn \c \* Arabic \* MERGEFORMAT ">
        <w:r w:rsidR="0010782A">
          <w:rPr>
            <w:noProof/>
          </w:rPr>
          <w:instrText>23</w:instrText>
        </w:r>
      </w:fldSimple>
      <w:r>
        <w:instrText>)</w:instrText>
      </w:r>
      <w:r>
        <w:fldChar w:fldCharType="end"/>
      </w:r>
    </w:p>
    <w:p w:rsidR="004F5674" w:rsidRDefault="004F5674" w:rsidP="004F5674"/>
    <w:p w:rsidR="00637E09" w:rsidRDefault="00637E09" w:rsidP="00637E09">
      <w:pPr>
        <w:pStyle w:val="ListNumber"/>
      </w:pPr>
      <w:r>
        <w:t>Calculate the wave adjustment parameter ([TAW, 2002], page 16):</w:t>
      </w:r>
    </w:p>
    <w:p w:rsidR="00637E09" w:rsidRDefault="00637E09" w:rsidP="00637E09">
      <w:pPr>
        <w:pStyle w:val="HdWequationline"/>
      </w:pPr>
    </w:p>
    <w:p w:rsidR="00637E09" w:rsidRPr="00DE72AB" w:rsidRDefault="00637E09" w:rsidP="00637E09">
      <w:pPr>
        <w:pStyle w:val="HdWequationline"/>
        <w:rPr>
          <w:lang w:val="nl-NL"/>
        </w:rPr>
      </w:pPr>
      <w:r>
        <w:tab/>
      </w:r>
      <w:r w:rsidRPr="00910B1F">
        <w:rPr>
          <w:position w:val="-28"/>
        </w:rPr>
        <w:object w:dxaOrig="2740" w:dyaOrig="660">
          <v:shape id="_x0000_i1047" type="#_x0000_t75" style="width:137.1pt;height:32.85pt" o:ole="">
            <v:imagedata r:id="rId76" o:title=""/>
          </v:shape>
          <o:OLEObject Type="Embed" ProgID="Equation.DSMT4" ShapeID="_x0000_i1047" DrawAspect="Content" ObjectID="_1502019607" r:id="rId77"/>
        </w:object>
      </w:r>
      <w:r w:rsidRPr="00DE72AB">
        <w:rPr>
          <w:lang w:val="nl-NL"/>
        </w:rPr>
        <w:t xml:space="preserve"> </w:t>
      </w:r>
      <w:r w:rsidRPr="00DE72AB">
        <w:rPr>
          <w:lang w:val="nl-NL"/>
        </w:rPr>
        <w:tab/>
      </w:r>
      <w:r>
        <w:fldChar w:fldCharType="begin"/>
      </w:r>
      <w:r w:rsidRPr="00DE72AB">
        <w:rPr>
          <w:lang w:val="nl-NL"/>
        </w:rPr>
        <w:instrText xml:space="preserve"> MACROBUTTON MTPlaceRef \* MERGEFORMAT </w:instrText>
      </w:r>
      <w:r>
        <w:fldChar w:fldCharType="begin"/>
      </w:r>
      <w:r w:rsidRPr="00DE72AB">
        <w:rPr>
          <w:lang w:val="nl-NL"/>
        </w:rPr>
        <w:instrText xml:space="preserve"> SEQ MTEqn \h \* MERGEFORMAT </w:instrText>
      </w:r>
      <w:r>
        <w:fldChar w:fldCharType="end"/>
      </w:r>
      <w:r w:rsidRPr="00DE72AB">
        <w:rPr>
          <w:lang w:val="nl-NL"/>
        </w:rPr>
        <w:instrText>(</w:instrText>
      </w:r>
      <w:r>
        <w:fldChar w:fldCharType="begin"/>
      </w:r>
      <w:r w:rsidRPr="00DE72AB">
        <w:rPr>
          <w:lang w:val="nl-NL"/>
        </w:rPr>
        <w:instrText xml:space="preserve"> SEQ MTSec \c \* Arabic \* MERGEFORMAT </w:instrText>
      </w:r>
      <w:r>
        <w:fldChar w:fldCharType="separate"/>
      </w:r>
      <w:r w:rsidR="0010782A">
        <w:rPr>
          <w:noProof/>
          <w:lang w:val="nl-NL"/>
        </w:rPr>
        <w:instrText>4</w:instrText>
      </w:r>
      <w:r>
        <w:rPr>
          <w:noProof/>
        </w:rPr>
        <w:fldChar w:fldCharType="end"/>
      </w:r>
      <w:r w:rsidRPr="00DE72AB">
        <w:rPr>
          <w:lang w:val="nl-NL"/>
        </w:rPr>
        <w:instrText>.</w:instrText>
      </w:r>
      <w:r>
        <w:fldChar w:fldCharType="begin"/>
      </w:r>
      <w:r w:rsidRPr="00DE72AB">
        <w:rPr>
          <w:lang w:val="nl-NL"/>
        </w:rPr>
        <w:instrText xml:space="preserve"> SEQ MTEqn \c \* Arabic \* MERGEFORMAT </w:instrText>
      </w:r>
      <w:r>
        <w:fldChar w:fldCharType="separate"/>
      </w:r>
      <w:r w:rsidR="0010782A">
        <w:rPr>
          <w:noProof/>
          <w:lang w:val="nl-NL"/>
        </w:rPr>
        <w:instrText>24</w:instrText>
      </w:r>
      <w:r>
        <w:rPr>
          <w:noProof/>
        </w:rPr>
        <w:fldChar w:fldCharType="end"/>
      </w:r>
      <w:r w:rsidRPr="00DE72AB">
        <w:rPr>
          <w:lang w:val="nl-NL"/>
        </w:rPr>
        <w:instrText>)</w:instrText>
      </w:r>
      <w:r>
        <w:fldChar w:fldCharType="end"/>
      </w:r>
    </w:p>
    <w:p w:rsidR="00637E09" w:rsidRDefault="00637E09" w:rsidP="00637E09"/>
    <w:p w:rsidR="009E780C" w:rsidRDefault="009E780C" w:rsidP="00D35598">
      <w:pPr>
        <w:pStyle w:val="ListNumber"/>
      </w:pPr>
      <w:r>
        <w:t>Adjust the wave parameters ([TAW, 2002], page 16):</w:t>
      </w:r>
    </w:p>
    <w:p w:rsidR="00910B1F" w:rsidRDefault="00910B1F" w:rsidP="00910B1F"/>
    <w:p w:rsidR="00910B1F" w:rsidRPr="007C32C3" w:rsidRDefault="00910B1F" w:rsidP="00910B1F">
      <w:pPr>
        <w:pStyle w:val="HdWequationline"/>
        <w:rPr>
          <w:lang w:val="nl-NL"/>
        </w:rPr>
      </w:pPr>
      <w:r w:rsidRPr="00535942">
        <w:tab/>
      </w:r>
      <w:r w:rsidRPr="00910B1F">
        <w:rPr>
          <w:position w:val="-10"/>
        </w:rPr>
        <w:object w:dxaOrig="1340" w:dyaOrig="320">
          <v:shape id="_x0000_i1048" type="#_x0000_t75" style="width:66.8pt;height:15.55pt" o:ole="">
            <v:imagedata r:id="rId78" o:title=""/>
          </v:shape>
          <o:OLEObject Type="Embed" ProgID="Equation.DSMT4" ShapeID="_x0000_i1048" DrawAspect="Content" ObjectID="_1502019608" r:id="rId79"/>
        </w:object>
      </w:r>
      <w:r w:rsidRPr="007C32C3">
        <w:rPr>
          <w:lang w:val="nl-NL"/>
        </w:rPr>
        <w:t xml:space="preserve"> </w:t>
      </w:r>
      <w:r w:rsidRPr="007C32C3">
        <w:rPr>
          <w:lang w:val="nl-NL"/>
        </w:rPr>
        <w:tab/>
      </w:r>
      <w:r>
        <w:fldChar w:fldCharType="begin"/>
      </w:r>
      <w:r w:rsidRPr="007C32C3">
        <w:rPr>
          <w:lang w:val="nl-NL"/>
        </w:rPr>
        <w:instrText xml:space="preserve"> MACROBUTTON MTPlaceRef \* MERGEFORMAT </w:instrText>
      </w:r>
      <w:r>
        <w:fldChar w:fldCharType="begin"/>
      </w:r>
      <w:r w:rsidRPr="007C32C3">
        <w:rPr>
          <w:lang w:val="nl-NL"/>
        </w:rPr>
        <w:instrText xml:space="preserve"> SEQ MTEqn \h \* MERGEFORMAT </w:instrText>
      </w:r>
      <w:r>
        <w:fldChar w:fldCharType="end"/>
      </w:r>
      <w:r w:rsidRPr="007C32C3">
        <w:rPr>
          <w:lang w:val="nl-NL"/>
        </w:rPr>
        <w:instrText>(</w:instrText>
      </w:r>
      <w:r w:rsidR="009023AA">
        <w:fldChar w:fldCharType="begin"/>
      </w:r>
      <w:r w:rsidR="009023AA" w:rsidRPr="007C32C3">
        <w:rPr>
          <w:lang w:val="nl-NL"/>
        </w:rPr>
        <w:instrText xml:space="preserve"> SEQ MTSec \c \* Arabic \* MERGEFORMAT </w:instrText>
      </w:r>
      <w:r w:rsidR="009023AA">
        <w:fldChar w:fldCharType="separate"/>
      </w:r>
      <w:r w:rsidR="0010782A">
        <w:rPr>
          <w:noProof/>
          <w:lang w:val="nl-NL"/>
        </w:rPr>
        <w:instrText>4</w:instrText>
      </w:r>
      <w:r w:rsidR="009023AA">
        <w:rPr>
          <w:noProof/>
        </w:rPr>
        <w:fldChar w:fldCharType="end"/>
      </w:r>
      <w:r w:rsidRPr="007C32C3">
        <w:rPr>
          <w:lang w:val="nl-NL"/>
        </w:rPr>
        <w:instrText>.</w:instrText>
      </w:r>
      <w:r w:rsidR="009023AA">
        <w:fldChar w:fldCharType="begin"/>
      </w:r>
      <w:r w:rsidR="009023AA" w:rsidRPr="007C32C3">
        <w:rPr>
          <w:lang w:val="nl-NL"/>
        </w:rPr>
        <w:instrText xml:space="preserve"> SEQ MTEqn \c \* Arabic \* MERGEFORMAT </w:instrText>
      </w:r>
      <w:r w:rsidR="009023AA">
        <w:fldChar w:fldCharType="separate"/>
      </w:r>
      <w:r w:rsidR="0010782A">
        <w:rPr>
          <w:noProof/>
          <w:lang w:val="nl-NL"/>
        </w:rPr>
        <w:instrText>25</w:instrText>
      </w:r>
      <w:r w:rsidR="009023AA">
        <w:rPr>
          <w:noProof/>
        </w:rPr>
        <w:fldChar w:fldCharType="end"/>
      </w:r>
      <w:r w:rsidRPr="007C32C3">
        <w:rPr>
          <w:lang w:val="nl-NL"/>
        </w:rPr>
        <w:instrText>)</w:instrText>
      </w:r>
      <w:r>
        <w:fldChar w:fldCharType="end"/>
      </w:r>
    </w:p>
    <w:p w:rsidR="00910B1F" w:rsidRPr="007C32C3" w:rsidRDefault="00910B1F" w:rsidP="00910B1F">
      <w:pPr>
        <w:pStyle w:val="HdWequationline"/>
        <w:rPr>
          <w:lang w:val="nl-NL"/>
        </w:rPr>
      </w:pPr>
      <w:r w:rsidRPr="007C32C3">
        <w:rPr>
          <w:lang w:val="nl-NL"/>
        </w:rPr>
        <w:tab/>
      </w:r>
      <w:r w:rsidRPr="00910B1F">
        <w:rPr>
          <w:position w:val="-12"/>
        </w:rPr>
        <w:object w:dxaOrig="1700" w:dyaOrig="380">
          <v:shape id="_x0000_i1049" type="#_x0000_t75" style="width:84.65pt;height:19pt" o:ole="">
            <v:imagedata r:id="rId80" o:title=""/>
          </v:shape>
          <o:OLEObject Type="Embed" ProgID="Equation.DSMT4" ShapeID="_x0000_i1049" DrawAspect="Content" ObjectID="_1502019609" r:id="rId81"/>
        </w:object>
      </w:r>
      <w:r w:rsidRPr="007C32C3">
        <w:rPr>
          <w:lang w:val="nl-NL"/>
        </w:rPr>
        <w:t xml:space="preserve"> </w:t>
      </w:r>
      <w:r w:rsidRPr="007C32C3">
        <w:rPr>
          <w:lang w:val="nl-NL"/>
        </w:rPr>
        <w:tab/>
      </w:r>
      <w:r>
        <w:fldChar w:fldCharType="begin"/>
      </w:r>
      <w:r w:rsidRPr="007C32C3">
        <w:rPr>
          <w:lang w:val="nl-NL"/>
        </w:rPr>
        <w:instrText xml:space="preserve"> MACROBUTTON MTPlaceRef \* MERGEFORMAT </w:instrText>
      </w:r>
      <w:r>
        <w:fldChar w:fldCharType="begin"/>
      </w:r>
      <w:r w:rsidRPr="007C32C3">
        <w:rPr>
          <w:lang w:val="nl-NL"/>
        </w:rPr>
        <w:instrText xml:space="preserve"> SEQ MTEqn \h \* MERGEFORMAT </w:instrText>
      </w:r>
      <w:r>
        <w:fldChar w:fldCharType="end"/>
      </w:r>
      <w:r w:rsidRPr="007C32C3">
        <w:rPr>
          <w:lang w:val="nl-NL"/>
        </w:rPr>
        <w:instrText>(</w:instrText>
      </w:r>
      <w:r w:rsidR="009023AA">
        <w:fldChar w:fldCharType="begin"/>
      </w:r>
      <w:r w:rsidR="009023AA" w:rsidRPr="007C32C3">
        <w:rPr>
          <w:lang w:val="nl-NL"/>
        </w:rPr>
        <w:instrText xml:space="preserve"> SEQ MTSec \c \* Arabic \* MERGEFORMAT </w:instrText>
      </w:r>
      <w:r w:rsidR="009023AA">
        <w:fldChar w:fldCharType="separate"/>
      </w:r>
      <w:r w:rsidR="0010782A">
        <w:rPr>
          <w:noProof/>
          <w:lang w:val="nl-NL"/>
        </w:rPr>
        <w:instrText>4</w:instrText>
      </w:r>
      <w:r w:rsidR="009023AA">
        <w:rPr>
          <w:noProof/>
        </w:rPr>
        <w:fldChar w:fldCharType="end"/>
      </w:r>
      <w:r w:rsidRPr="007C32C3">
        <w:rPr>
          <w:lang w:val="nl-NL"/>
        </w:rPr>
        <w:instrText>.</w:instrText>
      </w:r>
      <w:r w:rsidR="009023AA">
        <w:fldChar w:fldCharType="begin"/>
      </w:r>
      <w:r w:rsidR="009023AA" w:rsidRPr="007C32C3">
        <w:rPr>
          <w:lang w:val="nl-NL"/>
        </w:rPr>
        <w:instrText xml:space="preserve"> SEQ MTEqn \c \* Arabic \* MERGEFORMAT </w:instrText>
      </w:r>
      <w:r w:rsidR="009023AA">
        <w:fldChar w:fldCharType="separate"/>
      </w:r>
      <w:r w:rsidR="0010782A">
        <w:rPr>
          <w:noProof/>
          <w:lang w:val="nl-NL"/>
        </w:rPr>
        <w:instrText>26</w:instrText>
      </w:r>
      <w:r w:rsidR="009023AA">
        <w:rPr>
          <w:noProof/>
        </w:rPr>
        <w:fldChar w:fldCharType="end"/>
      </w:r>
      <w:r w:rsidRPr="007C32C3">
        <w:rPr>
          <w:lang w:val="nl-NL"/>
        </w:rPr>
        <w:instrText>)</w:instrText>
      </w:r>
      <w:r>
        <w:fldChar w:fldCharType="end"/>
      </w:r>
    </w:p>
    <w:p w:rsidR="00910B1F" w:rsidRPr="001804CC" w:rsidRDefault="00910B1F" w:rsidP="009E780C">
      <w:pPr>
        <w:rPr>
          <w:lang w:val="nl-NL"/>
        </w:rPr>
      </w:pPr>
    </w:p>
    <w:p w:rsidR="009E780C" w:rsidRDefault="009E780C" w:rsidP="009642F0">
      <w:pPr>
        <w:pStyle w:val="Heading2"/>
      </w:pPr>
      <w:bookmarkStart w:id="99" w:name="_Ref401220078"/>
      <w:bookmarkStart w:id="100" w:name="_Toc428274706"/>
      <w:r>
        <w:t>Combine computation results for cross sections</w:t>
      </w:r>
      <w:bookmarkEnd w:id="99"/>
      <w:bookmarkEnd w:id="100"/>
    </w:p>
    <w:p w:rsidR="009642F0" w:rsidRDefault="009642F0" w:rsidP="001804CC">
      <w:pPr>
        <w:keepNext/>
      </w:pPr>
    </w:p>
    <w:p w:rsidR="0061424F" w:rsidRDefault="009E780C" w:rsidP="009E780C">
      <w:r>
        <w:t xml:space="preserve">If the original cross section – i.e. the cross section chosen by the user – </w:t>
      </w:r>
      <w:r w:rsidR="0061424F">
        <w:t>includes</w:t>
      </w:r>
      <w:r>
        <w:t xml:space="preserve"> at least one wide berm</w:t>
      </w:r>
      <w:r w:rsidR="0061424F">
        <w:t>,</w:t>
      </w:r>
      <w:r>
        <w:t xml:space="preserve"> </w:t>
      </w:r>
      <w:r w:rsidR="0061424F">
        <w:t xml:space="preserve">then </w:t>
      </w:r>
      <w:r>
        <w:t>this cross section is split into two cross sections. For both cross sections a separate computation is made. The results of these two computations have to be combined ([TDR, 2005], section 7.8</w:t>
      </w:r>
      <w:r w:rsidR="00993BBD">
        <w:t>)</w:t>
      </w:r>
      <w:r>
        <w:t>.</w:t>
      </w:r>
    </w:p>
    <w:p w:rsidR="009E780C" w:rsidRDefault="009E780C" w:rsidP="009E780C"/>
    <w:p w:rsidR="009E780C" w:rsidRPr="0061424F" w:rsidRDefault="009E780C" w:rsidP="001804CC">
      <w:pPr>
        <w:keepNext/>
        <w:rPr>
          <w:b/>
        </w:rPr>
      </w:pPr>
      <w:r w:rsidRPr="0061424F">
        <w:rPr>
          <w:b/>
        </w:rPr>
        <w:t>Input:</w:t>
      </w:r>
    </w:p>
    <w:p w:rsidR="0061424F" w:rsidRDefault="0061424F" w:rsidP="001804CC">
      <w:pPr>
        <w:keepNext/>
      </w:pPr>
    </w:p>
    <w:p w:rsidR="009E780C" w:rsidRDefault="0061424F" w:rsidP="0061424F">
      <w:pPr>
        <w:pStyle w:val="HdWparameterline"/>
      </w:pPr>
      <w:r>
        <w:tab/>
        <w:t>z</w:t>
      </w:r>
      <w:r>
        <w:rPr>
          <w:vertAlign w:val="subscript"/>
        </w:rPr>
        <w:t>2%</w:t>
      </w:r>
      <w:proofErr w:type="gramStart"/>
      <w:r>
        <w:rPr>
          <w:vertAlign w:val="subscript"/>
        </w:rPr>
        <w:t>,B</w:t>
      </w:r>
      <w:proofErr w:type="gramEnd"/>
      <w:r>
        <w:tab/>
        <w:t>(m)</w:t>
      </w:r>
      <w:r>
        <w:tab/>
      </w:r>
      <w:r w:rsidR="009E780C">
        <w:t xml:space="preserve">2% wave run-up </w:t>
      </w:r>
      <w:r w:rsidR="00037616">
        <w:t xml:space="preserve">height </w:t>
      </w:r>
      <w:r>
        <w:t xml:space="preserve">of </w:t>
      </w:r>
      <w:r w:rsidR="009E780C">
        <w:t>cross section with</w:t>
      </w:r>
      <w:r w:rsidR="00725D02">
        <w:t xml:space="preserve">out any wide berm, but with at least one </w:t>
      </w:r>
      <w:r w:rsidR="009E780C">
        <w:t>berm</w:t>
      </w:r>
    </w:p>
    <w:p w:rsidR="00037616" w:rsidRDefault="00037616" w:rsidP="00037616">
      <w:pPr>
        <w:pStyle w:val="HdWparameterline"/>
      </w:pPr>
      <w:r>
        <w:tab/>
        <w:t>z</w:t>
      </w:r>
      <w:r>
        <w:rPr>
          <w:vertAlign w:val="subscript"/>
        </w:rPr>
        <w:t>2%</w:t>
      </w:r>
      <w:proofErr w:type="gramStart"/>
      <w:r>
        <w:rPr>
          <w:vertAlign w:val="subscript"/>
        </w:rPr>
        <w:t>,F</w:t>
      </w:r>
      <w:proofErr w:type="gramEnd"/>
      <w:r>
        <w:tab/>
        <w:t>(m)</w:t>
      </w:r>
      <w:r>
        <w:tab/>
      </w:r>
      <w:r w:rsidR="00725D02">
        <w:t xml:space="preserve">2% wave run-up height of cross section without any wide berm, but with at least one </w:t>
      </w:r>
      <w:r>
        <w:t>foreshore</w:t>
      </w:r>
    </w:p>
    <w:p w:rsidR="00037616" w:rsidRDefault="00037616" w:rsidP="00037616">
      <w:pPr>
        <w:pStyle w:val="HdWparameterline"/>
      </w:pPr>
      <w:r>
        <w:tab/>
      </w:r>
      <w:proofErr w:type="spellStart"/>
      <w:proofErr w:type="gramStart"/>
      <w:r>
        <w:t>q</w:t>
      </w:r>
      <w:r>
        <w:rPr>
          <w:vertAlign w:val="subscript"/>
        </w:rPr>
        <w:t>o,</w:t>
      </w:r>
      <w:proofErr w:type="gramEnd"/>
      <w:r>
        <w:rPr>
          <w:vertAlign w:val="subscript"/>
        </w:rPr>
        <w:t>B</w:t>
      </w:r>
      <w:proofErr w:type="spellEnd"/>
      <w:r>
        <w:tab/>
        <w:t>(m</w:t>
      </w:r>
      <w:r w:rsidRPr="00037616">
        <w:rPr>
          <w:vertAlign w:val="superscript"/>
        </w:rPr>
        <w:t>3</w:t>
      </w:r>
      <w:r>
        <w:t>/</w:t>
      </w:r>
      <w:proofErr w:type="spellStart"/>
      <w:r>
        <w:t>ms</w:t>
      </w:r>
      <w:proofErr w:type="spellEnd"/>
      <w:r>
        <w:t>)</w:t>
      </w:r>
      <w:r>
        <w:tab/>
        <w:t xml:space="preserve">wave overtopping discharge per meter crest width of cross section </w:t>
      </w:r>
      <w:r w:rsidR="00725D02">
        <w:t>without any wide berm, but with at least one berm</w:t>
      </w:r>
    </w:p>
    <w:p w:rsidR="009E780C" w:rsidRDefault="00037616" w:rsidP="00037616">
      <w:pPr>
        <w:pStyle w:val="HdWparameterline"/>
      </w:pPr>
      <w:r>
        <w:tab/>
      </w:r>
      <w:proofErr w:type="spellStart"/>
      <w:proofErr w:type="gramStart"/>
      <w:r>
        <w:t>q</w:t>
      </w:r>
      <w:r>
        <w:rPr>
          <w:vertAlign w:val="subscript"/>
        </w:rPr>
        <w:t>o,</w:t>
      </w:r>
      <w:proofErr w:type="gramEnd"/>
      <w:r>
        <w:rPr>
          <w:vertAlign w:val="subscript"/>
        </w:rPr>
        <w:t>F</w:t>
      </w:r>
      <w:proofErr w:type="spellEnd"/>
      <w:r>
        <w:tab/>
        <w:t>(m</w:t>
      </w:r>
      <w:r w:rsidRPr="00037616">
        <w:rPr>
          <w:vertAlign w:val="superscript"/>
        </w:rPr>
        <w:t>3</w:t>
      </w:r>
      <w:r>
        <w:t>/</w:t>
      </w:r>
      <w:proofErr w:type="spellStart"/>
      <w:r>
        <w:t>ms</w:t>
      </w:r>
      <w:proofErr w:type="spellEnd"/>
      <w:r>
        <w:t>)</w:t>
      </w:r>
      <w:r>
        <w:tab/>
        <w:t xml:space="preserve">wave overtopping discharge per meter crest width of </w:t>
      </w:r>
      <w:r w:rsidR="00725D02">
        <w:t xml:space="preserve">cross section without any wide berm, but with at least one </w:t>
      </w:r>
      <w:r>
        <w:t>foreshore</w:t>
      </w:r>
    </w:p>
    <w:p w:rsidR="0062339F" w:rsidRDefault="0062339F" w:rsidP="0062339F">
      <w:pPr>
        <w:pStyle w:val="HdWparameterline"/>
      </w:pPr>
      <w:r>
        <w:tab/>
      </w:r>
      <w:proofErr w:type="spellStart"/>
      <w:r>
        <w:t>N</w:t>
      </w:r>
      <w:r w:rsidRPr="00037616">
        <w:rPr>
          <w:vertAlign w:val="subscript"/>
        </w:rPr>
        <w:t>b</w:t>
      </w:r>
      <w:proofErr w:type="spellEnd"/>
      <w:r>
        <w:tab/>
        <w:t>(-)</w:t>
      </w:r>
      <w:r>
        <w:tab/>
        <w:t>Number of wide berms</w:t>
      </w:r>
    </w:p>
    <w:p w:rsidR="009E780C" w:rsidRDefault="00037616" w:rsidP="00037616">
      <w:pPr>
        <w:pStyle w:val="HdWparameterline"/>
      </w:pPr>
      <w:r>
        <w:tab/>
      </w:r>
      <w:r w:rsidRPr="00037616">
        <w:rPr>
          <w:u w:val="single"/>
        </w:rPr>
        <w:t>B</w:t>
      </w:r>
      <w:r>
        <w:tab/>
        <w:t>(m)</w:t>
      </w:r>
      <w:r>
        <w:tab/>
      </w:r>
      <w:r w:rsidR="0062339F">
        <w:t>A</w:t>
      </w:r>
      <w:r w:rsidR="00725D02">
        <w:t xml:space="preserve">rray of </w:t>
      </w:r>
      <w:r>
        <w:t>b</w:t>
      </w:r>
      <w:r w:rsidR="009E780C">
        <w:t>erm width</w:t>
      </w:r>
      <w:r w:rsidR="00725D02">
        <w:t>s</w:t>
      </w:r>
      <w:r w:rsidR="009E780C">
        <w:t xml:space="preserve"> of wide berm</w:t>
      </w:r>
      <w:r>
        <w:t>s</w:t>
      </w:r>
    </w:p>
    <w:p w:rsidR="00037616" w:rsidRDefault="00037616" w:rsidP="00037616">
      <w:pPr>
        <w:pStyle w:val="HdWparameterline"/>
      </w:pPr>
      <w:r>
        <w:tab/>
        <w:t>L</w:t>
      </w:r>
      <w:r w:rsidRPr="00037616">
        <w:rPr>
          <w:vertAlign w:val="subscript"/>
        </w:rPr>
        <w:t>0</w:t>
      </w:r>
      <w:r>
        <w:tab/>
        <w:t>(m)</w:t>
      </w:r>
      <w:r>
        <w:tab/>
        <w:t>w</w:t>
      </w:r>
      <w:r w:rsidR="009E780C">
        <w:t>ave length</w:t>
      </w:r>
    </w:p>
    <w:p w:rsidR="0061424F" w:rsidRDefault="0061424F" w:rsidP="009E780C"/>
    <w:p w:rsidR="009E780C" w:rsidRPr="0061424F" w:rsidRDefault="009E780C" w:rsidP="001804CC">
      <w:pPr>
        <w:keepNext/>
        <w:rPr>
          <w:b/>
        </w:rPr>
      </w:pPr>
      <w:r w:rsidRPr="0061424F">
        <w:rPr>
          <w:b/>
        </w:rPr>
        <w:t>Output:</w:t>
      </w:r>
    </w:p>
    <w:p w:rsidR="0061424F" w:rsidRDefault="0061424F" w:rsidP="001804CC">
      <w:pPr>
        <w:keepNext/>
      </w:pPr>
    </w:p>
    <w:p w:rsidR="00037616" w:rsidRDefault="00037616" w:rsidP="00037616">
      <w:pPr>
        <w:pStyle w:val="HdWparameterline"/>
      </w:pPr>
      <w:r>
        <w:tab/>
        <w:t>z</w:t>
      </w:r>
      <w:r>
        <w:rPr>
          <w:vertAlign w:val="subscript"/>
        </w:rPr>
        <w:t>2%</w:t>
      </w:r>
      <w:r>
        <w:tab/>
        <w:t>(m)</w:t>
      </w:r>
      <w:r>
        <w:tab/>
        <w:t xml:space="preserve">2% </w:t>
      </w:r>
      <w:proofErr w:type="spellStart"/>
      <w:r>
        <w:t>runup</w:t>
      </w:r>
      <w:proofErr w:type="spellEnd"/>
      <w:r>
        <w:t xml:space="preserve"> height</w:t>
      </w:r>
    </w:p>
    <w:p w:rsidR="00037616" w:rsidRDefault="00037616" w:rsidP="00037616">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w:t>
      </w:r>
      <w:proofErr w:type="spellStart"/>
      <w:r>
        <w:t>ms</w:t>
      </w:r>
      <w:proofErr w:type="spellEnd"/>
      <w:r>
        <w:t>)</w:t>
      </w:r>
      <w:r>
        <w:tab/>
        <w:t>overtopping discharge</w:t>
      </w:r>
    </w:p>
    <w:p w:rsidR="007E428B" w:rsidRPr="007E428B" w:rsidRDefault="007E428B" w:rsidP="007E428B"/>
    <w:p w:rsidR="0061424F" w:rsidRDefault="0061424F" w:rsidP="009E780C"/>
    <w:p w:rsidR="009E780C" w:rsidRPr="00C5597A" w:rsidRDefault="009E780C" w:rsidP="001804CC">
      <w:pPr>
        <w:keepNext/>
        <w:rPr>
          <w:b/>
          <w:lang w:val="nl-NL"/>
        </w:rPr>
      </w:pPr>
      <w:proofErr w:type="spellStart"/>
      <w:r w:rsidRPr="00C5597A">
        <w:rPr>
          <w:b/>
          <w:lang w:val="nl-NL"/>
        </w:rPr>
        <w:t>Calculation</w:t>
      </w:r>
      <w:proofErr w:type="spellEnd"/>
      <w:r w:rsidRPr="00C5597A">
        <w:rPr>
          <w:b/>
          <w:lang w:val="nl-NL"/>
        </w:rPr>
        <w:t>:</w:t>
      </w:r>
    </w:p>
    <w:p w:rsidR="0061424F" w:rsidRPr="00C5597A" w:rsidRDefault="0061424F" w:rsidP="001804CC">
      <w:pPr>
        <w:keepNext/>
        <w:rPr>
          <w:lang w:val="nl-NL"/>
        </w:rPr>
      </w:pPr>
    </w:p>
    <w:p w:rsidR="00037616" w:rsidRPr="000A5748" w:rsidRDefault="00037616" w:rsidP="00037616">
      <w:pPr>
        <w:pStyle w:val="HdWequationline"/>
        <w:rPr>
          <w:lang w:val="nl-NL"/>
        </w:rPr>
      </w:pPr>
      <w:r w:rsidRPr="00C5597A">
        <w:rPr>
          <w:lang w:val="nl-NL"/>
        </w:rPr>
        <w:tab/>
      </w:r>
      <w:r w:rsidRPr="00037616">
        <w:rPr>
          <w:position w:val="-56"/>
        </w:rPr>
        <w:object w:dxaOrig="3980" w:dyaOrig="1280">
          <v:shape id="_x0000_i1051" type="#_x0000_t75" style="width:198.7pt;height:64.5pt" o:ole="">
            <v:imagedata r:id="rId82" o:title=""/>
          </v:shape>
          <o:OLEObject Type="Embed" ProgID="Equation.DSMT4" ShapeID="_x0000_i1051" DrawAspect="Content" ObjectID="_1502019610" r:id="rId83"/>
        </w:object>
      </w:r>
      <w:r w:rsidRPr="000A5748">
        <w:rPr>
          <w:lang w:val="nl-NL"/>
        </w:rPr>
        <w:t xml:space="preserve"> </w: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27</w:instrText>
      </w:r>
      <w:r>
        <w:rPr>
          <w:noProof/>
        </w:rPr>
        <w:fldChar w:fldCharType="end"/>
      </w:r>
      <w:r w:rsidRPr="000A5748">
        <w:rPr>
          <w:lang w:val="nl-NL"/>
        </w:rPr>
        <w:instrText>)</w:instrText>
      </w:r>
      <w:r>
        <w:fldChar w:fldCharType="end"/>
      </w:r>
    </w:p>
    <w:p w:rsidR="00037616" w:rsidRDefault="00037616" w:rsidP="009E780C">
      <w:pPr>
        <w:rPr>
          <w:lang w:val="nl-NL"/>
        </w:rPr>
      </w:pPr>
    </w:p>
    <w:p w:rsidR="000A5748" w:rsidRPr="000A5748" w:rsidRDefault="000A5748" w:rsidP="000A5748">
      <w:pPr>
        <w:pStyle w:val="HdWequationline"/>
        <w:rPr>
          <w:lang w:val="nl-NL"/>
        </w:rPr>
      </w:pPr>
      <w:r w:rsidRPr="004C06BE">
        <w:rPr>
          <w:lang w:val="nl-NL"/>
        </w:rPr>
        <w:tab/>
      </w:r>
      <w:r w:rsidRPr="00037616">
        <w:rPr>
          <w:position w:val="-56"/>
        </w:rPr>
        <w:object w:dxaOrig="3620" w:dyaOrig="1280">
          <v:shape id="_x0000_i1052" type="#_x0000_t75" style="width:180.85pt;height:64.5pt" o:ole="">
            <v:imagedata r:id="rId84" o:title=""/>
          </v:shape>
          <o:OLEObject Type="Embed" ProgID="Equation.DSMT4" ShapeID="_x0000_i1052" DrawAspect="Content" ObjectID="_1502019611" r:id="rId85"/>
        </w:object>
      </w:r>
      <w:r w:rsidRPr="000A5748">
        <w:rPr>
          <w:lang w:val="nl-NL"/>
        </w:rPr>
        <w:t xml:space="preserve"> </w: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bookmarkStart w:id="101" w:name="ZEqnNum634509"/>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28</w:instrText>
      </w:r>
      <w:r>
        <w:rPr>
          <w:noProof/>
        </w:rPr>
        <w:fldChar w:fldCharType="end"/>
      </w:r>
      <w:r w:rsidRPr="000A5748">
        <w:rPr>
          <w:lang w:val="nl-NL"/>
        </w:rPr>
        <w:instrText>)</w:instrText>
      </w:r>
      <w:bookmarkEnd w:id="101"/>
      <w:r>
        <w:fldChar w:fldCharType="end"/>
      </w:r>
    </w:p>
    <w:p w:rsidR="000A5748" w:rsidRDefault="000A5748" w:rsidP="009E780C">
      <w:pPr>
        <w:rPr>
          <w:lang w:val="nl-NL"/>
        </w:rPr>
      </w:pPr>
    </w:p>
    <w:p w:rsidR="000A5748" w:rsidRPr="00E81E01" w:rsidRDefault="00E81E01" w:rsidP="00E81E01">
      <w:pPr>
        <w:pStyle w:val="Heading2"/>
      </w:pPr>
      <w:bookmarkStart w:id="102" w:name="_Ref428266351"/>
      <w:bookmarkStart w:id="103" w:name="_Toc428274707"/>
      <w:r w:rsidRPr="00E81E01">
        <w:t>Calculate limit state function wave overtopping discharge</w:t>
      </w:r>
      <w:bookmarkEnd w:id="102"/>
      <w:bookmarkEnd w:id="103"/>
    </w:p>
    <w:p w:rsidR="009E780C" w:rsidRDefault="009E780C" w:rsidP="009E780C"/>
    <w:p w:rsidR="00E81E01" w:rsidRPr="0061424F" w:rsidRDefault="00E81E01" w:rsidP="00E81E01">
      <w:pPr>
        <w:keepNext/>
        <w:rPr>
          <w:b/>
        </w:rPr>
      </w:pPr>
      <w:r w:rsidRPr="0061424F">
        <w:rPr>
          <w:b/>
        </w:rPr>
        <w:t>Input:</w:t>
      </w:r>
    </w:p>
    <w:p w:rsidR="00E81E01" w:rsidRDefault="00E81E01" w:rsidP="00E81E01">
      <w:pPr>
        <w:keepNext/>
      </w:pPr>
    </w:p>
    <w:p w:rsidR="00E81E01" w:rsidRDefault="00E81E01" w:rsidP="00E81E01">
      <w:pPr>
        <w:pStyle w:val="HdWparameterline"/>
      </w:pPr>
      <w:r>
        <w:tab/>
      </w:r>
      <w:proofErr w:type="spellStart"/>
      <w:proofErr w:type="gramStart"/>
      <w:r>
        <w:t>q</w:t>
      </w:r>
      <w:r>
        <w:rPr>
          <w:vertAlign w:val="subscript"/>
        </w:rPr>
        <w:t>o</w:t>
      </w:r>
      <w:proofErr w:type="spellEnd"/>
      <w:proofErr w:type="gramEnd"/>
      <w:r>
        <w:tab/>
        <w:t>(m</w:t>
      </w:r>
      <w:r w:rsidRPr="00037616">
        <w:rPr>
          <w:vertAlign w:val="superscript"/>
        </w:rPr>
        <w:t>3</w:t>
      </w:r>
      <w:r>
        <w:t>/</w:t>
      </w:r>
      <w:proofErr w:type="spellStart"/>
      <w:r>
        <w:t>ms</w:t>
      </w:r>
      <w:proofErr w:type="spellEnd"/>
      <w:r>
        <w:t>)</w:t>
      </w:r>
      <w:r>
        <w:tab/>
        <w:t>wave overtopping discharge per meter crest width</w:t>
      </w:r>
    </w:p>
    <w:p w:rsidR="00E81E01" w:rsidRDefault="00E81E01" w:rsidP="00E81E01">
      <w:pPr>
        <w:pStyle w:val="HdWparameterline"/>
      </w:pPr>
      <w:r>
        <w:tab/>
      </w:r>
      <w:proofErr w:type="gramStart"/>
      <w:r>
        <w:t>q</w:t>
      </w:r>
      <w:r>
        <w:rPr>
          <w:vertAlign w:val="subscript"/>
        </w:rPr>
        <w:t>c</w:t>
      </w:r>
      <w:proofErr w:type="gramEnd"/>
      <w:r>
        <w:tab/>
        <w:t>(m</w:t>
      </w:r>
      <w:r w:rsidRPr="00037616">
        <w:rPr>
          <w:vertAlign w:val="superscript"/>
        </w:rPr>
        <w:t>3</w:t>
      </w:r>
      <w:r>
        <w:t>/</w:t>
      </w:r>
      <w:proofErr w:type="spellStart"/>
      <w:r>
        <w:t>ms</w:t>
      </w:r>
      <w:proofErr w:type="spellEnd"/>
      <w:r>
        <w:t>)</w:t>
      </w:r>
      <w:r>
        <w:tab/>
        <w:t>critical value for the wave overtopping discharge per meter crest width</w:t>
      </w:r>
    </w:p>
    <w:p w:rsidR="00E81E01" w:rsidRDefault="00E81E01" w:rsidP="00E81E01">
      <w:pPr>
        <w:pStyle w:val="HdWparameterline"/>
      </w:pPr>
      <w:r>
        <w:tab/>
      </w:r>
      <w:proofErr w:type="spellStart"/>
      <w:proofErr w:type="gramStart"/>
      <w:r>
        <w:t>m</w:t>
      </w:r>
      <w:r w:rsidRPr="00E81E01">
        <w:rPr>
          <w:vertAlign w:val="subscript"/>
        </w:rPr>
        <w:t>qc</w:t>
      </w:r>
      <w:proofErr w:type="spellEnd"/>
      <w:proofErr w:type="gramEnd"/>
      <w:r>
        <w:tab/>
        <w:t>(-)</w:t>
      </w:r>
      <w:r>
        <w:tab/>
        <w:t>model factor describing the uncertainty of q</w:t>
      </w:r>
      <w:r w:rsidRPr="00E81E01">
        <w:rPr>
          <w:vertAlign w:val="subscript"/>
        </w:rPr>
        <w:t>c</w:t>
      </w:r>
    </w:p>
    <w:p w:rsidR="00E81E01" w:rsidRDefault="00E81E01" w:rsidP="00E81E01">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t xml:space="preserve">model factor describing the uncertainty of </w:t>
      </w:r>
      <w:proofErr w:type="spellStart"/>
      <w:r>
        <w:t>q</w:t>
      </w:r>
      <w:r w:rsidRPr="00E81E01">
        <w:rPr>
          <w:vertAlign w:val="subscript"/>
        </w:rPr>
        <w:t>o</w:t>
      </w:r>
      <w:proofErr w:type="spellEnd"/>
    </w:p>
    <w:p w:rsidR="00E81E01" w:rsidRDefault="00E81E01" w:rsidP="00E81E01"/>
    <w:p w:rsidR="00E81E01" w:rsidRPr="0061424F" w:rsidRDefault="00E81E01" w:rsidP="00E81E01">
      <w:pPr>
        <w:keepNext/>
        <w:rPr>
          <w:b/>
        </w:rPr>
      </w:pPr>
      <w:r w:rsidRPr="0061424F">
        <w:rPr>
          <w:b/>
        </w:rPr>
        <w:t>Output:</w:t>
      </w:r>
    </w:p>
    <w:p w:rsidR="00E81E01" w:rsidRDefault="00E81E01" w:rsidP="00E81E01">
      <w:pPr>
        <w:keepNext/>
      </w:pPr>
    </w:p>
    <w:p w:rsidR="00E81E01" w:rsidRDefault="00E81E01" w:rsidP="00E81E01">
      <w:pPr>
        <w:pStyle w:val="HdWparameterline"/>
      </w:pPr>
      <w:r>
        <w:tab/>
        <w:t>Z</w:t>
      </w:r>
      <w:r>
        <w:tab/>
        <w:t>(-)</w:t>
      </w:r>
      <w:r>
        <w:tab/>
        <w:t xml:space="preserve">limit state for </w:t>
      </w:r>
      <w:r w:rsidRPr="00E81E01">
        <w:t>wave overtopping discharge</w:t>
      </w:r>
    </w:p>
    <w:p w:rsidR="00E81E01" w:rsidRDefault="00E81E01" w:rsidP="00E81E01"/>
    <w:p w:rsidR="00E81E01" w:rsidRPr="0010782A" w:rsidRDefault="00E81E01" w:rsidP="00E81E01">
      <w:pPr>
        <w:keepNext/>
        <w:rPr>
          <w:b/>
        </w:rPr>
      </w:pPr>
      <w:r w:rsidRPr="0010782A">
        <w:rPr>
          <w:b/>
        </w:rPr>
        <w:t>Calculation:</w:t>
      </w:r>
    </w:p>
    <w:p w:rsidR="00E81E01" w:rsidRPr="0010782A" w:rsidRDefault="00E81E01" w:rsidP="00E81E01">
      <w:pPr>
        <w:keepNext/>
      </w:pPr>
    </w:p>
    <w:p w:rsidR="00E81E01" w:rsidRPr="0010782A" w:rsidRDefault="00E81E01" w:rsidP="00E81E01">
      <w:pPr>
        <w:pStyle w:val="HdWequationline"/>
      </w:pPr>
      <w:r w:rsidRPr="0010782A">
        <w:tab/>
      </w:r>
      <w:r w:rsidR="007E428B" w:rsidRPr="007E428B">
        <w:rPr>
          <w:position w:val="-16"/>
        </w:rPr>
        <w:object w:dxaOrig="3920" w:dyaOrig="420">
          <v:shape id="_x0000_i2190" type="#_x0000_t75" style="width:195.85pt;height:21.3pt" o:ole="">
            <v:imagedata r:id="rId86" o:title=""/>
          </v:shape>
          <o:OLEObject Type="Embed" ProgID="Equation.DSMT4" ShapeID="_x0000_i2190" DrawAspect="Content" ObjectID="_1502019612" r:id="rId87"/>
        </w:object>
      </w:r>
      <w:r w:rsidRPr="0010782A">
        <w:t xml:space="preserve"> </w:t>
      </w:r>
      <w:r w:rsidRPr="0010782A">
        <w:tab/>
      </w:r>
      <w:r>
        <w:fldChar w:fldCharType="begin"/>
      </w:r>
      <w:r w:rsidRPr="0010782A">
        <w:instrText xml:space="preserve"> MACROBUTTON MTPlaceRef \* MERGEFORMAT </w:instrText>
      </w:r>
      <w:r>
        <w:fldChar w:fldCharType="begin"/>
      </w:r>
      <w:r w:rsidRPr="0010782A">
        <w:instrText xml:space="preserve"> SEQ MTEqn \h \* MERGEFORMAT </w:instrText>
      </w:r>
      <w:r>
        <w:fldChar w:fldCharType="end"/>
      </w:r>
      <w:r w:rsidRPr="0010782A">
        <w:instrText>(</w:instrText>
      </w:r>
      <w:r>
        <w:fldChar w:fldCharType="begin"/>
      </w:r>
      <w:r w:rsidRPr="0010782A">
        <w:instrText xml:space="preserve"> SEQ MTSec \c \* Arabic \* MERGEFORMAT </w:instrText>
      </w:r>
      <w:r>
        <w:fldChar w:fldCharType="separate"/>
      </w:r>
      <w:r w:rsidR="0010782A" w:rsidRPr="0010782A">
        <w:rPr>
          <w:noProof/>
        </w:rPr>
        <w:instrText>4</w:instrText>
      </w:r>
      <w:r>
        <w:rPr>
          <w:noProof/>
        </w:rPr>
        <w:fldChar w:fldCharType="end"/>
      </w:r>
      <w:r w:rsidRPr="0010782A">
        <w:instrText>.</w:instrText>
      </w:r>
      <w:r>
        <w:fldChar w:fldCharType="begin"/>
      </w:r>
      <w:r w:rsidRPr="0010782A">
        <w:instrText xml:space="preserve"> SEQ MTEqn \c \* Arabic \* MERGEFORMAT </w:instrText>
      </w:r>
      <w:r>
        <w:fldChar w:fldCharType="separate"/>
      </w:r>
      <w:r w:rsidR="0010782A" w:rsidRPr="0010782A">
        <w:rPr>
          <w:noProof/>
        </w:rPr>
        <w:instrText>29</w:instrText>
      </w:r>
      <w:r>
        <w:rPr>
          <w:noProof/>
        </w:rPr>
        <w:fldChar w:fldCharType="end"/>
      </w:r>
      <w:r w:rsidRPr="0010782A">
        <w:instrText>)</w:instrText>
      </w:r>
      <w:r>
        <w:fldChar w:fldCharType="end"/>
      </w:r>
    </w:p>
    <w:p w:rsidR="00E81E01" w:rsidRPr="0010782A" w:rsidRDefault="00E81E01" w:rsidP="00E81E01"/>
    <w:p w:rsidR="00E81E01" w:rsidRPr="00E81E01" w:rsidRDefault="007E428B" w:rsidP="009E780C">
      <w:r>
        <w:t>Where</w:t>
      </w:r>
    </w:p>
    <w:p w:rsidR="007E428B" w:rsidRDefault="007E428B" w:rsidP="007E428B">
      <w:pPr>
        <w:pStyle w:val="HdWparameterline"/>
      </w:pPr>
      <w:r>
        <w:tab/>
      </w:r>
      <w:proofErr w:type="spellStart"/>
      <w:proofErr w:type="gramStart"/>
      <w:r>
        <w:t>q</w:t>
      </w:r>
      <w:r>
        <w:rPr>
          <w:vertAlign w:val="subscript"/>
        </w:rPr>
        <w:t>o,</w:t>
      </w:r>
      <w:proofErr w:type="gramEnd"/>
      <w:r>
        <w:rPr>
          <w:vertAlign w:val="subscript"/>
        </w:rPr>
        <w:t>min</w:t>
      </w:r>
      <w:proofErr w:type="spellEnd"/>
      <w:r>
        <w:tab/>
        <w:t>(m</w:t>
      </w:r>
      <w:r w:rsidRPr="00037616">
        <w:rPr>
          <w:vertAlign w:val="superscript"/>
        </w:rPr>
        <w:t>3</w:t>
      </w:r>
      <w:r>
        <w:t>/</w:t>
      </w:r>
      <w:proofErr w:type="spellStart"/>
      <w:r>
        <w:t>ms</w:t>
      </w:r>
      <w:proofErr w:type="spellEnd"/>
      <w:r>
        <w:t>)</w:t>
      </w:r>
      <w:r>
        <w:tab/>
      </w:r>
      <w:r w:rsidR="00F133AC">
        <w:t>M</w:t>
      </w:r>
      <w:r>
        <w:t>inimum value for the computed wave overtopping discharge, introduced in order to avoid computing log(0).</w:t>
      </w:r>
      <w:r w:rsidR="0010782A">
        <w:t xml:space="preserve"> It is</w:t>
      </w:r>
      <w:r w:rsidR="0010782A" w:rsidRPr="0010782A">
        <w:t xml:space="preserve"> </w:t>
      </w:r>
      <w:r w:rsidR="0010782A">
        <w:t xml:space="preserve">set equal to </w:t>
      </w:r>
      <w:r w:rsidR="0010782A" w:rsidRPr="0010782A">
        <w:t>the smal</w:t>
      </w:r>
      <w:r w:rsidR="00F133AC">
        <w:t>lest positive (</w:t>
      </w:r>
      <w:proofErr w:type="spellStart"/>
      <w:r w:rsidR="00F133AC">
        <w:t>non zero</w:t>
      </w:r>
      <w:proofErr w:type="spellEnd"/>
      <w:r w:rsidR="00F133AC">
        <w:t xml:space="preserve">) number, within </w:t>
      </w:r>
      <w:r w:rsidR="0010782A" w:rsidRPr="0010782A">
        <w:t xml:space="preserve">the </w:t>
      </w:r>
      <w:r w:rsidR="0010782A">
        <w:t xml:space="preserve">accuracy </w:t>
      </w:r>
      <w:r w:rsidR="00C86FFC">
        <w:t xml:space="preserve">settings </w:t>
      </w:r>
      <w:r w:rsidR="0010782A">
        <w:t>of the kernel.</w:t>
      </w:r>
    </w:p>
    <w:p w:rsidR="009E780C" w:rsidRPr="00E81E01" w:rsidRDefault="009E780C" w:rsidP="009E780C"/>
    <w:p w:rsidR="009E780C" w:rsidRPr="00E81E01" w:rsidRDefault="009E780C" w:rsidP="009E780C">
      <w:pPr>
        <w:sectPr w:rsidR="009E780C" w:rsidRPr="00E81E01" w:rsidSect="00B651EE">
          <w:type w:val="oddPage"/>
          <w:pgSz w:w="11906" w:h="16838" w:code="9"/>
          <w:pgMar w:top="2552" w:right="1094" w:bottom="1077" w:left="2098" w:header="822" w:footer="199" w:gutter="0"/>
          <w:paperSrc w:first="1" w:other="1"/>
          <w:cols w:space="708"/>
          <w:docGrid w:linePitch="360"/>
        </w:sectPr>
      </w:pPr>
    </w:p>
    <w:p w:rsidR="009E780C" w:rsidRDefault="009E780C"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04" w:name="_Ref428262710"/>
      <w:bookmarkStart w:id="105" w:name="_Toc428274708"/>
      <w:r>
        <w:t>Computation method</w:t>
      </w:r>
      <w:bookmarkEnd w:id="104"/>
      <w:bookmarkEnd w:id="105"/>
      <w:r>
        <w:t xml:space="preserve"> </w:t>
      </w:r>
    </w:p>
    <w:p w:rsidR="00F57A41" w:rsidRDefault="00F57A41" w:rsidP="00F57A41">
      <w:pPr>
        <w:pStyle w:val="Heading2"/>
      </w:pPr>
      <w:bookmarkStart w:id="106" w:name="_Toc428274709"/>
      <w:r>
        <w:t>Introduction</w:t>
      </w:r>
      <w:bookmarkEnd w:id="106"/>
    </w:p>
    <w:p w:rsidR="00F57A41" w:rsidRDefault="00F57A41" w:rsidP="00F57A41">
      <w:pPr>
        <w:keepNext/>
      </w:pPr>
    </w:p>
    <w:p w:rsidR="009E780C" w:rsidRDefault="009E780C" w:rsidP="009E780C">
      <w:r>
        <w:t xml:space="preserve">This chapter describes the computation method to calculate the wave </w:t>
      </w:r>
      <w:r w:rsidR="00B51853">
        <w:t xml:space="preserve">run-up and wave </w:t>
      </w:r>
      <w:r>
        <w:t xml:space="preserve">overtopping discharge over the crest of a dike. First the calculation steps are presented (paragraph </w:t>
      </w:r>
      <w:r w:rsidR="0034153F">
        <w:fldChar w:fldCharType="begin"/>
      </w:r>
      <w:r w:rsidR="0034153F">
        <w:instrText xml:space="preserve"> REF _Ref401229714 \r </w:instrText>
      </w:r>
      <w:r w:rsidR="0034153F">
        <w:fldChar w:fldCharType="separate"/>
      </w:r>
      <w:r w:rsidR="0010782A">
        <w:t>5.2</w:t>
      </w:r>
      <w:r w:rsidR="0034153F">
        <w:fldChar w:fldCharType="end"/>
      </w:r>
      <w:r>
        <w:t>). In the next paragraph functions are described</w:t>
      </w:r>
      <w:r w:rsidR="0088760D">
        <w:t xml:space="preserve"> in detail</w:t>
      </w:r>
      <w:r>
        <w:t xml:space="preserve">. </w:t>
      </w:r>
    </w:p>
    <w:p w:rsidR="009E780C" w:rsidRDefault="009E780C" w:rsidP="009E780C">
      <w:pPr>
        <w:pStyle w:val="Heading2"/>
      </w:pPr>
      <w:bookmarkStart w:id="107" w:name="_Ref401220234"/>
      <w:bookmarkStart w:id="108" w:name="_Ref401220490"/>
      <w:bookmarkStart w:id="109" w:name="_Ref401229714"/>
      <w:bookmarkStart w:id="110" w:name="_Ref401229802"/>
      <w:bookmarkStart w:id="111" w:name="_Toc428274710"/>
      <w:r>
        <w:t>Calculation steps</w:t>
      </w:r>
      <w:bookmarkEnd w:id="107"/>
      <w:bookmarkEnd w:id="108"/>
      <w:bookmarkEnd w:id="109"/>
      <w:bookmarkEnd w:id="110"/>
      <w:bookmarkEnd w:id="111"/>
    </w:p>
    <w:p w:rsidR="009E780C" w:rsidRPr="009E780C" w:rsidRDefault="009E780C" w:rsidP="001804CC">
      <w:pPr>
        <w:keepNext/>
      </w:pPr>
    </w:p>
    <w:p w:rsidR="009E780C" w:rsidRDefault="004A42B3" w:rsidP="00B23DFB">
      <w:pPr>
        <w:pStyle w:val="ListParagraph"/>
        <w:numPr>
          <w:ilvl w:val="0"/>
          <w:numId w:val="7"/>
        </w:numPr>
        <w:tabs>
          <w:tab w:val="left" w:pos="5954"/>
        </w:tabs>
      </w:pPr>
      <w:r>
        <w:t>If applicable, adjust non-horizontal berms to horizontal berms [</w:t>
      </w:r>
      <w:r w:rsidR="009E780C">
        <w:t xml:space="preserve">section </w:t>
      </w:r>
      <w:r w:rsidR="00C62A6D">
        <w:fldChar w:fldCharType="begin"/>
      </w:r>
      <w:r w:rsidR="00C62A6D">
        <w:instrText xml:space="preserve"> REF _Ref428274581 \r </w:instrText>
      </w:r>
      <w:r w:rsidR="00C62A6D">
        <w:fldChar w:fldCharType="separate"/>
      </w:r>
      <w:r w:rsidR="0010782A">
        <w:t>4.6.4</w:t>
      </w:r>
      <w:r w:rsidR="00C62A6D">
        <w:fldChar w:fldCharType="end"/>
      </w:r>
      <w:r>
        <w:t>].</w:t>
      </w:r>
    </w:p>
    <w:p w:rsidR="009E780C" w:rsidRDefault="009E780C" w:rsidP="00B23DFB">
      <w:pPr>
        <w:pStyle w:val="ListParagraph"/>
        <w:numPr>
          <w:ilvl w:val="0"/>
          <w:numId w:val="7"/>
        </w:numPr>
        <w:tabs>
          <w:tab w:val="left" w:pos="5954"/>
        </w:tabs>
      </w:pPr>
      <w:r>
        <w:t>Iterate</w:t>
      </w:r>
      <w:r w:rsidR="0009554C">
        <w:t>*)</w:t>
      </w:r>
      <w:r>
        <w:t xml:space="preserve"> until 2% wave run-up reaches an equilibrium</w:t>
      </w:r>
      <w:r w:rsidR="004A42B3">
        <w:t>:</w:t>
      </w:r>
    </w:p>
    <w:p w:rsidR="0006500A" w:rsidRDefault="0006500A" w:rsidP="00B23DFB">
      <w:pPr>
        <w:pStyle w:val="ListParagraph"/>
        <w:numPr>
          <w:ilvl w:val="1"/>
          <w:numId w:val="7"/>
        </w:numPr>
        <w:tabs>
          <w:tab w:val="left" w:pos="5954"/>
        </w:tabs>
      </w:pPr>
      <w:r>
        <w:t>Estimate 2% wave run-up: z</w:t>
      </w:r>
      <w:r w:rsidRPr="0009554C">
        <w:rPr>
          <w:vertAlign w:val="subscript"/>
        </w:rPr>
        <w:t>2%</w:t>
      </w:r>
      <w:r>
        <w:t xml:space="preserve"> (if available, use result of former iteration step, otherwise assume </w:t>
      </w:r>
      <w:r w:rsidR="00543EB2">
        <w:t>z</w:t>
      </w:r>
      <w:r w:rsidR="00543EB2" w:rsidRPr="00FF4393">
        <w:rPr>
          <w:vertAlign w:val="subscript"/>
        </w:rPr>
        <w:t>2%</w:t>
      </w:r>
      <w:r w:rsidR="00543EB2">
        <w:t xml:space="preserve"> = 1.5 H</w:t>
      </w:r>
      <w:r w:rsidR="00543EB2" w:rsidRPr="00FF4393">
        <w:rPr>
          <w:vertAlign w:val="subscript"/>
        </w:rPr>
        <w:t>m0</w:t>
      </w:r>
      <w:r w:rsidR="00543EB2">
        <w:t xml:space="preserve"> </w:t>
      </w:r>
      <w:r>
        <w:t>a</w:t>
      </w:r>
      <w:r w:rsidR="00543EB2">
        <w:t>s</w:t>
      </w:r>
      <w:r>
        <w:t xml:space="preserve"> initial value)</w:t>
      </w:r>
    </w:p>
    <w:p w:rsidR="009E780C" w:rsidRDefault="009E780C" w:rsidP="00B23DFB">
      <w:pPr>
        <w:pStyle w:val="ListParagraph"/>
        <w:numPr>
          <w:ilvl w:val="1"/>
          <w:numId w:val="7"/>
        </w:numPr>
        <w:tabs>
          <w:tab w:val="left" w:pos="5954"/>
        </w:tabs>
      </w:pPr>
      <w:r>
        <w:t>Calculate representative slope angle</w:t>
      </w:r>
      <w:r w:rsidR="004A42B3">
        <w:t xml:space="preserve"> tan </w:t>
      </w:r>
      <w:r w:rsidR="004A42B3">
        <w:sym w:font="Symbol" w:char="F061"/>
      </w:r>
      <w:r w:rsidR="004A42B3">
        <w:t xml:space="preserve"> [</w:t>
      </w:r>
      <w:r>
        <w:t xml:space="preserve">section </w:t>
      </w:r>
      <w:r w:rsidR="00363E2D">
        <w:fldChar w:fldCharType="begin"/>
      </w:r>
      <w:r w:rsidR="00363E2D">
        <w:instrText xml:space="preserve"> REF _Ref401220166 \r </w:instrText>
      </w:r>
      <w:r w:rsidR="00363E2D">
        <w:fldChar w:fldCharType="separate"/>
      </w:r>
      <w:r w:rsidR="0010782A">
        <w:t>5.3.1</w:t>
      </w:r>
      <w:r w:rsidR="00363E2D">
        <w:fldChar w:fldCharType="end"/>
      </w:r>
      <w:r w:rsidR="004A42B3">
        <w:t>].</w:t>
      </w:r>
    </w:p>
    <w:p w:rsidR="009E780C" w:rsidRDefault="009E780C" w:rsidP="00B23DFB">
      <w:pPr>
        <w:pStyle w:val="ListParagraph"/>
        <w:numPr>
          <w:ilvl w:val="1"/>
          <w:numId w:val="7"/>
        </w:numPr>
        <w:tabs>
          <w:tab w:val="left" w:pos="5954"/>
        </w:tabs>
      </w:pPr>
      <w:r>
        <w:t>Calculate z</w:t>
      </w:r>
      <w:r w:rsidRPr="0009554C">
        <w:rPr>
          <w:vertAlign w:val="subscript"/>
        </w:rPr>
        <w:t>2%</w:t>
      </w:r>
      <w:proofErr w:type="gramStart"/>
      <w:r w:rsidRPr="0009554C">
        <w:rPr>
          <w:vertAlign w:val="subscript"/>
        </w:rPr>
        <w:t>,smooth</w:t>
      </w:r>
      <w:proofErr w:type="gramEnd"/>
      <w:r w:rsidR="004A42B3">
        <w:t xml:space="preserve">, neglecting the effect of berms and roughness </w:t>
      </w:r>
      <w:r>
        <w:t>(</w:t>
      </w:r>
      <w:r w:rsidR="004A42B3">
        <w:t xml:space="preserve">assume </w:t>
      </w:r>
      <w:r w:rsidR="0009554C">
        <w:sym w:font="Symbol" w:char="F067"/>
      </w:r>
      <w:r w:rsidRPr="0009554C">
        <w:rPr>
          <w:vertAlign w:val="subscript"/>
        </w:rPr>
        <w:t>b</w:t>
      </w:r>
      <w:r w:rsidR="004A42B3">
        <w:t>=</w:t>
      </w:r>
      <w:r>
        <w:t xml:space="preserve">1 and </w:t>
      </w:r>
      <w:r w:rsidR="0009554C">
        <w:sym w:font="Symbol" w:char="F067"/>
      </w:r>
      <w:r w:rsidRPr="0009554C">
        <w:rPr>
          <w:vertAlign w:val="subscript"/>
        </w:rPr>
        <w:t>f</w:t>
      </w:r>
      <w:r w:rsidR="004A42B3">
        <w:t>=</w:t>
      </w:r>
      <w:r>
        <w:t>1)</w:t>
      </w:r>
      <w:r w:rsidR="004A42B3">
        <w:t xml:space="preserve"> [s</w:t>
      </w:r>
      <w:r>
        <w:t xml:space="preserve">ection </w:t>
      </w:r>
      <w:r w:rsidR="00363E2D">
        <w:fldChar w:fldCharType="begin"/>
      </w:r>
      <w:r w:rsidR="00363E2D">
        <w:instrText xml:space="preserve"> REF _Ref401220172 \r </w:instrText>
      </w:r>
      <w:r w:rsidR="00363E2D">
        <w:fldChar w:fldCharType="separate"/>
      </w:r>
      <w:r w:rsidR="0010782A">
        <w:t>5.3.2</w:t>
      </w:r>
      <w:r w:rsidR="00363E2D">
        <w:fldChar w:fldCharType="end"/>
      </w:r>
      <w:r w:rsidR="004A42B3">
        <w:t>].</w:t>
      </w:r>
    </w:p>
    <w:p w:rsidR="009E780C" w:rsidRDefault="009E780C" w:rsidP="00B23DFB">
      <w:pPr>
        <w:pStyle w:val="ListParagraph"/>
        <w:numPr>
          <w:ilvl w:val="1"/>
          <w:numId w:val="7"/>
        </w:numPr>
        <w:tabs>
          <w:tab w:val="left" w:pos="5954"/>
        </w:tabs>
      </w:pPr>
      <w:r>
        <w:t>Calculate influence factor roughness on slope</w:t>
      </w:r>
      <w:r w:rsidR="0009554C">
        <w:t xml:space="preserve">: </w:t>
      </w:r>
      <w:r w:rsidR="0009554C">
        <w:sym w:font="Symbol" w:char="F067"/>
      </w:r>
      <w:r w:rsidR="0009554C" w:rsidRPr="0009554C">
        <w:rPr>
          <w:vertAlign w:val="subscript"/>
        </w:rPr>
        <w:t>f</w:t>
      </w:r>
      <w:r w:rsidR="004A42B3">
        <w:t xml:space="preserve"> [</w:t>
      </w:r>
      <w:r>
        <w:t xml:space="preserve">section </w:t>
      </w:r>
      <w:r w:rsidR="00363E2D">
        <w:fldChar w:fldCharType="begin"/>
      </w:r>
      <w:r w:rsidR="00363E2D">
        <w:instrText xml:space="preserve"> REF _Ref401220180 \r </w:instrText>
      </w:r>
      <w:r w:rsidR="00363E2D">
        <w:fldChar w:fldCharType="separate"/>
      </w:r>
      <w:r w:rsidR="0010782A">
        <w:t>5.3.4</w:t>
      </w:r>
      <w:r w:rsidR="00363E2D">
        <w:fldChar w:fldCharType="end"/>
      </w:r>
      <w:r w:rsidR="004A42B3">
        <w:t>].</w:t>
      </w:r>
    </w:p>
    <w:p w:rsidR="009E780C" w:rsidRDefault="009E780C" w:rsidP="00B23DFB">
      <w:pPr>
        <w:pStyle w:val="ListParagraph"/>
        <w:numPr>
          <w:ilvl w:val="1"/>
          <w:numId w:val="7"/>
        </w:numPr>
        <w:tabs>
          <w:tab w:val="left" w:pos="5954"/>
        </w:tabs>
      </w:pPr>
      <w:r>
        <w:t>Calculate z</w:t>
      </w:r>
      <w:r w:rsidRPr="0009554C">
        <w:rPr>
          <w:vertAlign w:val="subscript"/>
        </w:rPr>
        <w:t>2%</w:t>
      </w:r>
      <w:proofErr w:type="gramStart"/>
      <w:r w:rsidRPr="0009554C">
        <w:rPr>
          <w:vertAlign w:val="subscript"/>
        </w:rPr>
        <w:t>,rough</w:t>
      </w:r>
      <w:proofErr w:type="gramEnd"/>
      <w:r w:rsidR="004A42B3">
        <w:t xml:space="preserve">, neglecting the effect of berms </w:t>
      </w:r>
      <w:r>
        <w:t>(</w:t>
      </w:r>
      <w:r w:rsidR="004A42B3">
        <w:t xml:space="preserve">assume </w:t>
      </w:r>
      <w:r w:rsidR="0009554C">
        <w:sym w:font="Symbol" w:char="F067"/>
      </w:r>
      <w:r w:rsidRPr="0009554C">
        <w:rPr>
          <w:vertAlign w:val="subscript"/>
        </w:rPr>
        <w:t>b</w:t>
      </w:r>
      <w:r w:rsidR="004A42B3">
        <w:t xml:space="preserve"> = 1) [</w:t>
      </w:r>
      <w:r>
        <w:t xml:space="preserve">section </w:t>
      </w:r>
      <w:r w:rsidR="00363E2D">
        <w:fldChar w:fldCharType="begin"/>
      </w:r>
      <w:r w:rsidR="00363E2D">
        <w:instrText xml:space="preserve"> REF _Ref401220187 \r </w:instrText>
      </w:r>
      <w:r w:rsidR="00363E2D">
        <w:fldChar w:fldCharType="separate"/>
      </w:r>
      <w:r w:rsidR="0010782A">
        <w:t>5.3.2</w:t>
      </w:r>
      <w:r w:rsidR="00363E2D">
        <w:fldChar w:fldCharType="end"/>
      </w:r>
      <w:r w:rsidR="004A42B3">
        <w:t>].</w:t>
      </w:r>
    </w:p>
    <w:p w:rsidR="009E780C" w:rsidRDefault="009E780C" w:rsidP="00B23DFB">
      <w:pPr>
        <w:pStyle w:val="ListParagraph"/>
        <w:numPr>
          <w:ilvl w:val="1"/>
          <w:numId w:val="7"/>
        </w:numPr>
        <w:tabs>
          <w:tab w:val="left" w:pos="5954"/>
        </w:tabs>
      </w:pPr>
      <w:r>
        <w:t>Calculate influence factor berms</w:t>
      </w:r>
      <w:r w:rsidR="0009554C">
        <w:t xml:space="preserve">: </w:t>
      </w:r>
      <w:r w:rsidR="0009554C">
        <w:sym w:font="Symbol" w:char="F067"/>
      </w:r>
      <w:r w:rsidR="0009554C" w:rsidRPr="0009554C">
        <w:rPr>
          <w:vertAlign w:val="subscript"/>
        </w:rPr>
        <w:t>b</w:t>
      </w:r>
      <w:r w:rsidR="004A42B3">
        <w:t xml:space="preserve"> [</w:t>
      </w:r>
      <w:r>
        <w:t>section</w:t>
      </w:r>
      <w:r w:rsidR="00591FC5">
        <w:t xml:space="preserve"> </w:t>
      </w:r>
      <w:r w:rsidR="00591FC5">
        <w:fldChar w:fldCharType="begin"/>
      </w:r>
      <w:r w:rsidR="00591FC5">
        <w:instrText xml:space="preserve"> REF _Ref428263945 \r </w:instrText>
      </w:r>
      <w:r w:rsidR="00591FC5">
        <w:fldChar w:fldCharType="separate"/>
      </w:r>
      <w:r w:rsidR="0010782A">
        <w:t>5.3.5</w:t>
      </w:r>
      <w:r w:rsidR="00591FC5">
        <w:fldChar w:fldCharType="end"/>
      </w:r>
      <w:r w:rsidR="004A42B3">
        <w:t>].</w:t>
      </w:r>
    </w:p>
    <w:p w:rsidR="009E780C" w:rsidRDefault="009E780C" w:rsidP="00B23DFB">
      <w:pPr>
        <w:pStyle w:val="ListParagraph"/>
        <w:numPr>
          <w:ilvl w:val="1"/>
          <w:numId w:val="7"/>
        </w:numPr>
        <w:tabs>
          <w:tab w:val="left" w:pos="5954"/>
        </w:tabs>
      </w:pPr>
      <w:r>
        <w:t>Calculate new influence factor roughness on slope</w:t>
      </w:r>
      <w:r w:rsidR="0009554C">
        <w:t xml:space="preserve">: </w:t>
      </w:r>
      <w:r w:rsidR="0009554C">
        <w:sym w:font="Symbol" w:char="F067"/>
      </w:r>
      <w:r w:rsidR="0009554C" w:rsidRPr="0009554C">
        <w:rPr>
          <w:vertAlign w:val="subscript"/>
        </w:rPr>
        <w:t>f</w:t>
      </w:r>
      <w:r w:rsidR="004A42B3">
        <w:t xml:space="preserve"> [</w:t>
      </w:r>
      <w:r>
        <w:t xml:space="preserve">section </w:t>
      </w:r>
      <w:r w:rsidR="00363E2D">
        <w:fldChar w:fldCharType="begin"/>
      </w:r>
      <w:r w:rsidR="00363E2D">
        <w:instrText xml:space="preserve"> REF _Ref401220201 \r </w:instrText>
      </w:r>
      <w:r w:rsidR="00363E2D">
        <w:fldChar w:fldCharType="separate"/>
      </w:r>
      <w:r w:rsidR="0010782A">
        <w:t>5.3.4</w:t>
      </w:r>
      <w:r w:rsidR="00363E2D">
        <w:fldChar w:fldCharType="end"/>
      </w:r>
      <w:r w:rsidR="004A42B3">
        <w:t>].</w:t>
      </w:r>
    </w:p>
    <w:p w:rsidR="00591FC5" w:rsidRDefault="00591FC5" w:rsidP="00B23DFB">
      <w:pPr>
        <w:pStyle w:val="ListParagraph"/>
        <w:numPr>
          <w:ilvl w:val="1"/>
          <w:numId w:val="7"/>
        </w:numPr>
        <w:tabs>
          <w:tab w:val="left" w:pos="5954"/>
        </w:tabs>
      </w:pPr>
      <w:r>
        <w:t xml:space="preserve">If applicable, adjust the influence factors [section </w:t>
      </w:r>
      <w:r>
        <w:fldChar w:fldCharType="begin"/>
      </w:r>
      <w:r>
        <w:instrText xml:space="preserve"> REF _Ref401220396 \r </w:instrText>
      </w:r>
      <w:r>
        <w:fldChar w:fldCharType="separate"/>
      </w:r>
      <w:r w:rsidR="0010782A">
        <w:t>5.3.8</w:t>
      </w:r>
      <w:r>
        <w:fldChar w:fldCharType="end"/>
      </w:r>
      <w:r>
        <w:t>]</w:t>
      </w:r>
    </w:p>
    <w:p w:rsidR="009E780C" w:rsidRDefault="009E780C" w:rsidP="00B23DFB">
      <w:pPr>
        <w:pStyle w:val="ListParagraph"/>
        <w:numPr>
          <w:ilvl w:val="1"/>
          <w:numId w:val="7"/>
        </w:numPr>
        <w:tabs>
          <w:tab w:val="left" w:pos="5954"/>
        </w:tabs>
      </w:pPr>
      <w:r>
        <w:t>Calculate 2% wave run-up</w:t>
      </w:r>
      <w:r w:rsidR="0009554C">
        <w:t>: z</w:t>
      </w:r>
      <w:r w:rsidR="0009554C" w:rsidRPr="0009554C">
        <w:rPr>
          <w:vertAlign w:val="subscript"/>
        </w:rPr>
        <w:t>2%</w:t>
      </w:r>
      <w:r w:rsidR="004A42B3">
        <w:t xml:space="preserve"> [</w:t>
      </w:r>
      <w:r>
        <w:t xml:space="preserve">section </w:t>
      </w:r>
      <w:r w:rsidR="00363E2D">
        <w:fldChar w:fldCharType="begin"/>
      </w:r>
      <w:r w:rsidR="00363E2D">
        <w:instrText xml:space="preserve"> REF _Ref401220207 \r </w:instrText>
      </w:r>
      <w:r w:rsidR="00363E2D">
        <w:fldChar w:fldCharType="separate"/>
      </w:r>
      <w:r w:rsidR="0010782A">
        <w:t>5.3.2</w:t>
      </w:r>
      <w:r w:rsidR="00363E2D">
        <w:fldChar w:fldCharType="end"/>
      </w:r>
      <w:r w:rsidR="004A42B3">
        <w:t>].</w:t>
      </w:r>
    </w:p>
    <w:p w:rsidR="009E780C" w:rsidRDefault="009E780C" w:rsidP="00B23DFB">
      <w:pPr>
        <w:pStyle w:val="ListParagraph"/>
        <w:numPr>
          <w:ilvl w:val="0"/>
          <w:numId w:val="7"/>
        </w:numPr>
        <w:tabs>
          <w:tab w:val="left" w:pos="5954"/>
        </w:tabs>
      </w:pPr>
      <w:r>
        <w:t>Calculate wave overtopping discharge</w:t>
      </w:r>
      <w:r w:rsidR="0009554C">
        <w:t xml:space="preserve">: </w:t>
      </w:r>
      <w:proofErr w:type="spellStart"/>
      <w:r w:rsidR="0009554C">
        <w:t>q</w:t>
      </w:r>
      <w:r w:rsidR="0009554C" w:rsidRPr="0009554C">
        <w:rPr>
          <w:vertAlign w:val="subscript"/>
        </w:rPr>
        <w:t>o</w:t>
      </w:r>
      <w:proofErr w:type="spellEnd"/>
      <w:r w:rsidR="004A42B3">
        <w:t xml:space="preserve"> [</w:t>
      </w:r>
      <w:r w:rsidR="008A505B">
        <w:t>s</w:t>
      </w:r>
      <w:r>
        <w:t xml:space="preserve">ection </w:t>
      </w:r>
      <w:r w:rsidR="00363E2D">
        <w:fldChar w:fldCharType="begin"/>
      </w:r>
      <w:r w:rsidR="00363E2D">
        <w:instrText xml:space="preserve"> REF _Ref401220216 \r </w:instrText>
      </w:r>
      <w:r w:rsidR="00363E2D">
        <w:fldChar w:fldCharType="separate"/>
      </w:r>
      <w:r w:rsidR="0010782A">
        <w:t>5.3.9</w:t>
      </w:r>
      <w:r w:rsidR="00363E2D">
        <w:fldChar w:fldCharType="end"/>
      </w:r>
      <w:r w:rsidR="004A42B3">
        <w:t>].</w:t>
      </w:r>
    </w:p>
    <w:p w:rsidR="009E780C" w:rsidRDefault="009E780C" w:rsidP="009E780C"/>
    <w:p w:rsidR="009E780C" w:rsidRPr="00C11781" w:rsidRDefault="009E780C" w:rsidP="00C11781">
      <w:pPr>
        <w:pBdr>
          <w:top w:val="single" w:sz="4" w:space="1" w:color="auto"/>
          <w:left w:val="single" w:sz="4" w:space="4" w:color="auto"/>
          <w:bottom w:val="single" w:sz="4" w:space="1" w:color="auto"/>
          <w:right w:val="single" w:sz="4" w:space="4" w:color="auto"/>
        </w:pBdr>
        <w:rPr>
          <w:b/>
        </w:rPr>
      </w:pPr>
      <w:r w:rsidRPr="00C11781">
        <w:rPr>
          <w:b/>
        </w:rPr>
        <w:t>Remarks</w:t>
      </w:r>
    </w:p>
    <w:p w:rsidR="009E780C" w:rsidRDefault="0009554C" w:rsidP="00C11781">
      <w:pPr>
        <w:pBdr>
          <w:top w:val="single" w:sz="4" w:space="1" w:color="auto"/>
          <w:left w:val="single" w:sz="4" w:space="4" w:color="auto"/>
          <w:bottom w:val="single" w:sz="4" w:space="1" w:color="auto"/>
          <w:right w:val="single" w:sz="4" w:space="4" w:color="auto"/>
        </w:pBdr>
      </w:pPr>
      <w:r>
        <w:t xml:space="preserve">*) </w:t>
      </w:r>
      <w:r w:rsidR="009611AA">
        <w:t xml:space="preserve">Convergence of </w:t>
      </w:r>
      <w:r w:rsidR="009E780C">
        <w:t xml:space="preserve">the iteration process cannot be </w:t>
      </w:r>
      <w:r w:rsidR="009611AA">
        <w:t>guaranteed</w:t>
      </w:r>
      <w:r w:rsidR="009E780C">
        <w:t>. The stopping criteri</w:t>
      </w:r>
      <w:r w:rsidR="00C11781">
        <w:t>on</w:t>
      </w:r>
      <w:r w:rsidR="009E780C">
        <w:t xml:space="preserve"> will become a function of two subsequent iteration steps.</w:t>
      </w:r>
    </w:p>
    <w:p w:rsidR="0088760D" w:rsidRDefault="0088760D" w:rsidP="0088760D"/>
    <w:p w:rsidR="009E780C" w:rsidRDefault="009E780C" w:rsidP="009E780C">
      <w:pPr>
        <w:pStyle w:val="Heading2"/>
      </w:pPr>
      <w:bookmarkStart w:id="112" w:name="_Toc428274711"/>
      <w:r>
        <w:t>Detailed functions</w:t>
      </w:r>
      <w:bookmarkEnd w:id="112"/>
    </w:p>
    <w:p w:rsidR="009E780C" w:rsidRDefault="009E780C" w:rsidP="009E780C">
      <w:pPr>
        <w:pStyle w:val="Heading3"/>
      </w:pPr>
      <w:bookmarkStart w:id="113" w:name="_Ref401220166"/>
      <w:bookmarkStart w:id="114" w:name="_Toc428274712"/>
      <w:r>
        <w:t>Calculate representative slope angle</w:t>
      </w:r>
      <w:bookmarkEnd w:id="113"/>
      <w:bookmarkEnd w:id="114"/>
    </w:p>
    <w:p w:rsidR="00D53E4F" w:rsidRDefault="00D53E4F" w:rsidP="00F57A41">
      <w:pPr>
        <w:keepNext/>
      </w:pPr>
    </w:p>
    <w:p w:rsidR="009E780C" w:rsidRPr="00D53E4F" w:rsidRDefault="009E780C" w:rsidP="001804CC">
      <w:pPr>
        <w:keepNext/>
        <w:rPr>
          <w:b/>
        </w:rPr>
      </w:pPr>
      <w:r w:rsidRPr="00D53E4F">
        <w:rPr>
          <w:b/>
        </w:rPr>
        <w:t>Input:</w:t>
      </w:r>
    </w:p>
    <w:p w:rsidR="00C77819" w:rsidRPr="00C77819" w:rsidRDefault="00C77819" w:rsidP="00C77819">
      <w:pPr>
        <w:pStyle w:val="HdWparameterline"/>
      </w:pPr>
      <w:r w:rsidRPr="00C77819">
        <w:tab/>
        <w:t>SWL</w:t>
      </w:r>
      <w:r w:rsidRPr="00C77819">
        <w:tab/>
        <w:t>(</w:t>
      </w:r>
      <w:proofErr w:type="spellStart"/>
      <w:r w:rsidRPr="00C77819">
        <w:t>m+NAP</w:t>
      </w:r>
      <w:proofErr w:type="spellEnd"/>
      <w:r w:rsidRPr="00C77819">
        <w:t>)</w:t>
      </w:r>
      <w:r w:rsidRPr="00C77819">
        <w:tab/>
      </w:r>
      <w:proofErr w:type="gramStart"/>
      <w:r w:rsidRPr="00C77819">
        <w:t>Still</w:t>
      </w:r>
      <w:proofErr w:type="gramEnd"/>
      <w:r w:rsidRPr="00C77819">
        <w:t xml:space="preserve"> water level</w:t>
      </w:r>
    </w:p>
    <w:p w:rsidR="00C77819" w:rsidRDefault="00C77819" w:rsidP="00C77819">
      <w:pPr>
        <w:pStyle w:val="HdWparameterline"/>
      </w:pPr>
      <w:r>
        <w:tab/>
        <w:t>H</w:t>
      </w:r>
      <w:r w:rsidRPr="00F72353">
        <w:rPr>
          <w:vertAlign w:val="subscript"/>
        </w:rPr>
        <w:t>m0</w:t>
      </w:r>
      <w:r>
        <w:tab/>
        <w:t>(m)</w:t>
      </w:r>
      <w:r>
        <w:tab/>
        <w:t>Significant wave height</w:t>
      </w:r>
    </w:p>
    <w:p w:rsidR="00C77819" w:rsidRDefault="00C77819" w:rsidP="00C77819">
      <w:pPr>
        <w:pStyle w:val="HdWparameterline"/>
      </w:pPr>
      <w:r>
        <w:tab/>
        <w:t>z</w:t>
      </w:r>
      <w:r>
        <w:rPr>
          <w:vertAlign w:val="subscript"/>
        </w:rPr>
        <w:t>2%</w:t>
      </w:r>
      <w:r>
        <w:tab/>
        <w:t>(m)</w:t>
      </w:r>
      <w:r>
        <w:tab/>
        <w:t xml:space="preserve">2% </w:t>
      </w:r>
      <w:proofErr w:type="spellStart"/>
      <w:r>
        <w:t>runup</w:t>
      </w:r>
      <w:proofErr w:type="spellEnd"/>
      <w:r>
        <w:t xml:space="preserve"> height</w:t>
      </w:r>
    </w:p>
    <w:p w:rsidR="00C77819" w:rsidRDefault="00C77819" w:rsidP="00C77819">
      <w:pPr>
        <w:pStyle w:val="HdWparameterline"/>
      </w:pPr>
      <w:r>
        <w:tab/>
      </w:r>
      <w:proofErr w:type="gramStart"/>
      <w:r w:rsidRPr="00ED2973">
        <w:rPr>
          <w:u w:val="single"/>
        </w:rPr>
        <w:t>x</w:t>
      </w:r>
      <w:proofErr w:type="gramEnd"/>
      <w:r>
        <w:tab/>
        <w:t>(m)</w:t>
      </w:r>
      <w:r>
        <w:tab/>
        <w:t>x-coordinates cross section without berms</w:t>
      </w:r>
      <w:r>
        <w:tab/>
      </w:r>
    </w:p>
    <w:p w:rsidR="00C77819" w:rsidRDefault="00C77819" w:rsidP="00C7781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without berms</w:t>
      </w:r>
      <w:r>
        <w:tab/>
      </w:r>
    </w:p>
    <w:p w:rsidR="00D53E4F" w:rsidRDefault="00D53E4F" w:rsidP="009E780C"/>
    <w:p w:rsidR="009E780C" w:rsidRPr="00D53E4F" w:rsidRDefault="009E780C" w:rsidP="001804CC">
      <w:pPr>
        <w:keepNext/>
        <w:rPr>
          <w:b/>
        </w:rPr>
      </w:pPr>
      <w:r w:rsidRPr="00D53E4F">
        <w:rPr>
          <w:b/>
        </w:rPr>
        <w:t>Output:</w:t>
      </w:r>
    </w:p>
    <w:p w:rsidR="009E780C" w:rsidRDefault="00C77819" w:rsidP="00C77819">
      <w:pPr>
        <w:pStyle w:val="HdWparameterline"/>
      </w:pPr>
      <w:r w:rsidRPr="00C77819">
        <w:tab/>
      </w:r>
      <w:proofErr w:type="gramStart"/>
      <w:r>
        <w:t>tan</w:t>
      </w:r>
      <w:proofErr w:type="gramEnd"/>
      <w:r>
        <w:sym w:font="Symbol" w:char="F061"/>
      </w:r>
      <w:r w:rsidRPr="00C77819">
        <w:tab/>
        <w:t>(</w:t>
      </w:r>
      <w:r>
        <w:t>-</w:t>
      </w:r>
      <w:r w:rsidRPr="00C77819">
        <w:t>)</w:t>
      </w:r>
      <w:r w:rsidRPr="00C77819">
        <w:tab/>
      </w:r>
      <w:r w:rsidR="00FF4393">
        <w:t>r</w:t>
      </w:r>
      <w:r w:rsidR="009E780C">
        <w:t>epresentative slope angle</w:t>
      </w:r>
    </w:p>
    <w:p w:rsidR="00D53E4F" w:rsidRDefault="00D53E4F" w:rsidP="009E780C"/>
    <w:p w:rsidR="009E780C" w:rsidRPr="00D53E4F" w:rsidRDefault="009E780C" w:rsidP="001804CC">
      <w:pPr>
        <w:keepNext/>
        <w:rPr>
          <w:b/>
        </w:rPr>
      </w:pPr>
      <w:r w:rsidRPr="00D53E4F">
        <w:rPr>
          <w:b/>
        </w:rPr>
        <w:t>Calculation:</w:t>
      </w:r>
    </w:p>
    <w:p w:rsidR="00D53E4F" w:rsidRDefault="00D53E4F" w:rsidP="001804CC">
      <w:pPr>
        <w:keepNext/>
      </w:pPr>
    </w:p>
    <w:p w:rsidR="0088760D" w:rsidRDefault="009E780C" w:rsidP="00356BB3">
      <w:r>
        <w:t xml:space="preserve">The calculation of the representative slope is displayed in </w:t>
      </w:r>
      <w:r w:rsidR="00356BB3">
        <w:fldChar w:fldCharType="begin"/>
      </w:r>
      <w:r w:rsidR="00356BB3">
        <w:instrText xml:space="preserve"> REF _Ref401156891 </w:instrText>
      </w:r>
      <w:r w:rsidR="00356BB3">
        <w:fldChar w:fldCharType="separate"/>
      </w:r>
      <w:r w:rsidR="0010782A">
        <w:t xml:space="preserve">Figure </w:t>
      </w:r>
      <w:r w:rsidR="0010782A">
        <w:rPr>
          <w:noProof/>
        </w:rPr>
        <w:t>5</w:t>
      </w:r>
      <w:r w:rsidR="0010782A">
        <w:t>.</w:t>
      </w:r>
      <w:r w:rsidR="0010782A">
        <w:rPr>
          <w:noProof/>
        </w:rPr>
        <w:t>1</w:t>
      </w:r>
      <w:r w:rsidR="00356BB3">
        <w:fldChar w:fldCharType="end"/>
      </w:r>
      <w:r w:rsidR="00356BB3">
        <w:t xml:space="preserve"> </w:t>
      </w:r>
      <w:r>
        <w:t>([TAW, 2002], page 13). The representative slope angle is the average slope in the zone between SWL – 1.5 H</w:t>
      </w:r>
      <w:r w:rsidRPr="00FF4393">
        <w:rPr>
          <w:vertAlign w:val="subscript"/>
        </w:rPr>
        <w:t>m0</w:t>
      </w:r>
      <w:r>
        <w:t xml:space="preserve"> and SWL + z</w:t>
      </w:r>
      <w:r w:rsidRPr="00FF4393">
        <w:rPr>
          <w:vertAlign w:val="subscript"/>
        </w:rPr>
        <w:t>2%</w:t>
      </w:r>
      <w:r>
        <w:t xml:space="preserve">. </w:t>
      </w:r>
      <w:r w:rsidR="0088760D">
        <w:t>B</w:t>
      </w:r>
      <w:r>
        <w:t xml:space="preserve">erms </w:t>
      </w:r>
      <w:r w:rsidR="0088760D">
        <w:t xml:space="preserve">must </w:t>
      </w:r>
      <w:r>
        <w:t xml:space="preserve">be </w:t>
      </w:r>
      <w:r w:rsidR="0088760D">
        <w:t xml:space="preserve">disregarded </w:t>
      </w:r>
      <w:r>
        <w:t xml:space="preserve">in this calculation. </w:t>
      </w:r>
    </w:p>
    <w:p w:rsidR="0088760D" w:rsidRDefault="0088760D" w:rsidP="00356BB3"/>
    <w:p w:rsidR="009E780C" w:rsidRDefault="009E780C" w:rsidP="00356BB3">
      <w:r>
        <w:t>The first time the representative slope angle is calculated, the 2% wave run-up is unknown. As initial value for the wave run-up z</w:t>
      </w:r>
      <w:r w:rsidRPr="00FF4393">
        <w:rPr>
          <w:vertAlign w:val="subscript"/>
        </w:rPr>
        <w:t>2%</w:t>
      </w:r>
      <w:r>
        <w:t xml:space="preserve"> = 1.5 H</w:t>
      </w:r>
      <w:r w:rsidRPr="00FF4393">
        <w:rPr>
          <w:vertAlign w:val="subscript"/>
        </w:rPr>
        <w:t>m0</w:t>
      </w:r>
      <w:r>
        <w:t xml:space="preserve"> is used.</w:t>
      </w:r>
    </w:p>
    <w:p w:rsidR="009E780C" w:rsidRDefault="009E780C" w:rsidP="009E780C"/>
    <w:p w:rsidR="009E780C" w:rsidRDefault="00D53E4F" w:rsidP="009E780C">
      <w:r>
        <w:rPr>
          <w:noProof/>
          <w:lang w:eastAsia="zh-CN"/>
        </w:rPr>
        <w:drawing>
          <wp:inline distT="0" distB="0" distL="0" distR="0" wp14:anchorId="2C921885" wp14:editId="7BC37909">
            <wp:extent cx="5533390" cy="2440367"/>
            <wp:effectExtent l="0" t="0" r="0" b="0"/>
            <wp:docPr id="20" name="Picture 20" descr="Rep h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 helli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533390" cy="2440367"/>
                    </a:xfrm>
                    <a:prstGeom prst="rect">
                      <a:avLst/>
                    </a:prstGeom>
                    <a:noFill/>
                    <a:ln>
                      <a:noFill/>
                    </a:ln>
                  </pic:spPr>
                </pic:pic>
              </a:graphicData>
            </a:graphic>
          </wp:inline>
        </w:drawing>
      </w:r>
    </w:p>
    <w:p w:rsidR="00B07D60" w:rsidRDefault="00B07D60" w:rsidP="00B07D60">
      <w:pPr>
        <w:pStyle w:val="Caption"/>
      </w:pPr>
      <w:bookmarkStart w:id="115" w:name="_Ref401156891"/>
      <w:proofErr w:type="gramStart"/>
      <w:r>
        <w:t xml:space="preserve">Figure </w:t>
      </w:r>
      <w:r w:rsidR="00356BB3">
        <w:fldChar w:fldCharType="begin"/>
      </w:r>
      <w:r w:rsidR="00356BB3">
        <w:instrText xml:space="preserve"> STYLEREF 1 \s </w:instrText>
      </w:r>
      <w:r w:rsidR="00356BB3">
        <w:fldChar w:fldCharType="separate"/>
      </w:r>
      <w:r w:rsidR="0010782A">
        <w:rPr>
          <w:noProof/>
        </w:rPr>
        <w:t>5</w:t>
      </w:r>
      <w:r w:rsidR="00356BB3">
        <w:fldChar w:fldCharType="end"/>
      </w:r>
      <w:r w:rsidR="00356BB3">
        <w:t>.</w:t>
      </w:r>
      <w:proofErr w:type="gramEnd"/>
      <w:r w:rsidR="00356BB3">
        <w:fldChar w:fldCharType="begin"/>
      </w:r>
      <w:r w:rsidR="00356BB3">
        <w:instrText xml:space="preserve"> SEQ Figure \* ARABIC \s 1 </w:instrText>
      </w:r>
      <w:r w:rsidR="00356BB3">
        <w:fldChar w:fldCharType="separate"/>
      </w:r>
      <w:r w:rsidR="0010782A">
        <w:rPr>
          <w:noProof/>
        </w:rPr>
        <w:t>1</w:t>
      </w:r>
      <w:r w:rsidR="00356BB3">
        <w:fldChar w:fldCharType="end"/>
      </w:r>
      <w:bookmarkEnd w:id="115"/>
      <w:r>
        <w:tab/>
        <w:t>Calculation of the representative slope for a cross section with multiple sections</w:t>
      </w:r>
    </w:p>
    <w:p w:rsidR="009E780C" w:rsidRDefault="009E780C" w:rsidP="009E780C"/>
    <w:p w:rsidR="009E780C" w:rsidRDefault="009E780C" w:rsidP="009E780C">
      <w:r>
        <w:t>Because a cross section without berms is the input, the calculation of the representative slope angle uses the following steps:</w:t>
      </w:r>
    </w:p>
    <w:p w:rsidR="009E780C" w:rsidRDefault="009E780C" w:rsidP="009E780C"/>
    <w:p w:rsidR="009E780C" w:rsidRDefault="009E780C" w:rsidP="00B23DFB">
      <w:pPr>
        <w:pStyle w:val="ListNumber"/>
        <w:numPr>
          <w:ilvl w:val="0"/>
          <w:numId w:val="9"/>
        </w:numPr>
      </w:pPr>
      <w:r>
        <w:t xml:space="preserve">Determine </w:t>
      </w:r>
      <w:proofErr w:type="spellStart"/>
      <w:r>
        <w:t>y</w:t>
      </w:r>
      <w:r w:rsidRPr="00363E2D">
        <w:rPr>
          <w:vertAlign w:val="subscript"/>
        </w:rPr>
        <w:t>lower</w:t>
      </w:r>
      <w:proofErr w:type="spellEnd"/>
      <w:r w:rsidR="00363E2D">
        <w:t>:</w:t>
      </w:r>
    </w:p>
    <w:p w:rsidR="00FF4393" w:rsidRDefault="00FF4393" w:rsidP="00FF4393">
      <w:pPr>
        <w:pStyle w:val="ListNumber"/>
        <w:numPr>
          <w:ilvl w:val="0"/>
          <w:numId w:val="0"/>
        </w:numPr>
        <w:ind w:left="510" w:hanging="510"/>
      </w:pPr>
    </w:p>
    <w:p w:rsidR="00FF4393" w:rsidRPr="000A5748" w:rsidRDefault="00FF4393" w:rsidP="00FF4393">
      <w:pPr>
        <w:pStyle w:val="HdWequationline"/>
        <w:rPr>
          <w:lang w:val="nl-NL"/>
        </w:rPr>
      </w:pPr>
      <w:r w:rsidRPr="00007B33">
        <w:tab/>
      </w:r>
      <w:r w:rsidRPr="00D77B70">
        <w:rPr>
          <w:position w:val="-12"/>
        </w:rPr>
        <w:object w:dxaOrig="2880" w:dyaOrig="340">
          <v:shape id="_x0000_i1053" type="#_x0000_t75" style="width:144.6pt;height:17.3pt" o:ole="">
            <v:imagedata r:id="rId89" o:title=""/>
          </v:shape>
          <o:OLEObject Type="Embed" ProgID="Equation.DSMT4" ShapeID="_x0000_i1053" DrawAspect="Content" ObjectID="_1502019613" r:id="rId90"/>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w:instrText>
      </w:r>
      <w:r>
        <w:rPr>
          <w:noProof/>
        </w:rPr>
        <w:fldChar w:fldCharType="end"/>
      </w:r>
      <w:r w:rsidRPr="000A5748">
        <w:rPr>
          <w:lang w:val="nl-NL"/>
        </w:rPr>
        <w:instrText>)</w:instrText>
      </w:r>
      <w:r>
        <w:fldChar w:fldCharType="end"/>
      </w:r>
    </w:p>
    <w:p w:rsidR="00FF4393" w:rsidRDefault="00FF4393" w:rsidP="00FF4393">
      <w:pPr>
        <w:pStyle w:val="ListNumber"/>
        <w:numPr>
          <w:ilvl w:val="0"/>
          <w:numId w:val="0"/>
        </w:numPr>
        <w:ind w:left="510" w:hanging="510"/>
      </w:pPr>
    </w:p>
    <w:p w:rsidR="009E780C" w:rsidRDefault="009E780C" w:rsidP="00B23DFB">
      <w:pPr>
        <w:pStyle w:val="ListNumber"/>
        <w:numPr>
          <w:ilvl w:val="0"/>
          <w:numId w:val="9"/>
        </w:numPr>
      </w:pPr>
      <w:r>
        <w:t xml:space="preserve">Determine the corresponding </w:t>
      </w:r>
      <w:proofErr w:type="spellStart"/>
      <w:r>
        <w:t>x</w:t>
      </w:r>
      <w:r w:rsidRPr="00363E2D">
        <w:rPr>
          <w:vertAlign w:val="subscript"/>
        </w:rPr>
        <w:t>lower</w:t>
      </w:r>
      <w:proofErr w:type="spellEnd"/>
      <w:r>
        <w:t xml:space="preserve"> through interpolation using x and y</w:t>
      </w:r>
    </w:p>
    <w:p w:rsidR="00FF4393" w:rsidRDefault="00FF4393" w:rsidP="00FF4393">
      <w:pPr>
        <w:pStyle w:val="ListNumber"/>
        <w:numPr>
          <w:ilvl w:val="0"/>
          <w:numId w:val="0"/>
        </w:numPr>
        <w:ind w:left="510" w:hanging="510"/>
      </w:pPr>
    </w:p>
    <w:p w:rsidR="009E780C" w:rsidRDefault="009E780C" w:rsidP="00B23DFB">
      <w:pPr>
        <w:pStyle w:val="ListNumber"/>
        <w:numPr>
          <w:ilvl w:val="0"/>
          <w:numId w:val="9"/>
        </w:numPr>
      </w:pPr>
      <w:r>
        <w:t xml:space="preserve">Determine </w:t>
      </w:r>
      <w:proofErr w:type="spellStart"/>
      <w:r>
        <w:t>y</w:t>
      </w:r>
      <w:r w:rsidRPr="00363E2D">
        <w:rPr>
          <w:vertAlign w:val="subscript"/>
        </w:rPr>
        <w:t>upper</w:t>
      </w:r>
      <w:proofErr w:type="spellEnd"/>
    </w:p>
    <w:p w:rsidR="00FF4393" w:rsidRDefault="00FF4393" w:rsidP="00FF4393">
      <w:pPr>
        <w:pStyle w:val="ListNumber"/>
        <w:numPr>
          <w:ilvl w:val="0"/>
          <w:numId w:val="0"/>
        </w:numPr>
        <w:ind w:left="510" w:hanging="510"/>
      </w:pPr>
    </w:p>
    <w:p w:rsidR="00FF4393" w:rsidRPr="000A5748" w:rsidRDefault="00FF4393" w:rsidP="00FF4393">
      <w:pPr>
        <w:pStyle w:val="HdWequationline"/>
        <w:rPr>
          <w:lang w:val="nl-NL"/>
        </w:rPr>
      </w:pPr>
      <w:r w:rsidRPr="004C06BE">
        <w:rPr>
          <w:lang w:val="nl-NL"/>
        </w:rPr>
        <w:tab/>
      </w:r>
      <w:r w:rsidRPr="00FF4393">
        <w:rPr>
          <w:position w:val="-14"/>
        </w:rPr>
        <w:object w:dxaOrig="2560" w:dyaOrig="360">
          <v:shape id="_x0000_i1054" type="#_x0000_t75" style="width:128.45pt;height:17.85pt" o:ole="">
            <v:imagedata r:id="rId91" o:title=""/>
          </v:shape>
          <o:OLEObject Type="Embed" ProgID="Equation.DSMT4" ShapeID="_x0000_i1054" DrawAspect="Content" ObjectID="_1502019614" r:id="rId92"/>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2</w:instrText>
      </w:r>
      <w:r>
        <w:rPr>
          <w:noProof/>
        </w:rPr>
        <w:fldChar w:fldCharType="end"/>
      </w:r>
      <w:r w:rsidRPr="000A5748">
        <w:rPr>
          <w:lang w:val="nl-NL"/>
        </w:rPr>
        <w:instrText>)</w:instrText>
      </w:r>
      <w:r>
        <w:fldChar w:fldCharType="end"/>
      </w:r>
    </w:p>
    <w:p w:rsidR="00FF4393" w:rsidRDefault="00FF4393" w:rsidP="00FF4393">
      <w:pPr>
        <w:pStyle w:val="ListNumber"/>
        <w:numPr>
          <w:ilvl w:val="0"/>
          <w:numId w:val="0"/>
        </w:numPr>
        <w:ind w:left="510" w:hanging="510"/>
      </w:pPr>
    </w:p>
    <w:p w:rsidR="009E780C" w:rsidRDefault="009E780C" w:rsidP="00B23DFB">
      <w:pPr>
        <w:pStyle w:val="ListNumber"/>
        <w:numPr>
          <w:ilvl w:val="0"/>
          <w:numId w:val="9"/>
        </w:numPr>
      </w:pPr>
      <w:r>
        <w:t xml:space="preserve">Determine the corresponding </w:t>
      </w:r>
      <w:proofErr w:type="spellStart"/>
      <w:r>
        <w:t>x</w:t>
      </w:r>
      <w:r w:rsidRPr="00363E2D">
        <w:rPr>
          <w:vertAlign w:val="subscript"/>
        </w:rPr>
        <w:t>upper</w:t>
      </w:r>
      <w:proofErr w:type="spellEnd"/>
      <w:r>
        <w:t xml:space="preserve"> through interpolation using x and y</w:t>
      </w:r>
    </w:p>
    <w:p w:rsidR="00FF4393" w:rsidRDefault="00FF4393" w:rsidP="00FF4393">
      <w:pPr>
        <w:pStyle w:val="ListNumber"/>
        <w:numPr>
          <w:ilvl w:val="0"/>
          <w:numId w:val="0"/>
        </w:numPr>
        <w:ind w:left="510" w:hanging="510"/>
      </w:pPr>
    </w:p>
    <w:p w:rsidR="009E780C" w:rsidRDefault="009E780C" w:rsidP="00B23DFB">
      <w:pPr>
        <w:pStyle w:val="ListNumber"/>
        <w:numPr>
          <w:ilvl w:val="0"/>
          <w:numId w:val="9"/>
        </w:numPr>
      </w:pPr>
      <w:r>
        <w:t>Calculate the representative slope angle:</w:t>
      </w:r>
    </w:p>
    <w:p w:rsidR="00FF4393" w:rsidRDefault="00FF4393" w:rsidP="00FF4393">
      <w:pPr>
        <w:pStyle w:val="ListNumber"/>
        <w:numPr>
          <w:ilvl w:val="0"/>
          <w:numId w:val="0"/>
        </w:numPr>
        <w:ind w:left="510" w:hanging="510"/>
      </w:pPr>
    </w:p>
    <w:p w:rsidR="00FF4393" w:rsidRPr="000A5748" w:rsidRDefault="00FF4393" w:rsidP="00FF4393">
      <w:pPr>
        <w:pStyle w:val="HdWequationline"/>
        <w:rPr>
          <w:lang w:val="nl-NL"/>
        </w:rPr>
      </w:pPr>
      <w:r w:rsidRPr="00007B33">
        <w:tab/>
      </w:r>
      <w:r w:rsidRPr="00FF4393">
        <w:rPr>
          <w:position w:val="-30"/>
        </w:rPr>
        <w:object w:dxaOrig="1920" w:dyaOrig="680">
          <v:shape id="_x0000_i1055" type="#_x0000_t75" style="width:96.75pt;height:34.55pt" o:ole="">
            <v:imagedata r:id="rId93" o:title=""/>
          </v:shape>
          <o:OLEObject Type="Embed" ProgID="Equation.DSMT4" ShapeID="_x0000_i1055" DrawAspect="Content" ObjectID="_1502019615" r:id="rId94"/>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3</w:instrText>
      </w:r>
      <w:r>
        <w:rPr>
          <w:noProof/>
        </w:rPr>
        <w:fldChar w:fldCharType="end"/>
      </w:r>
      <w:r w:rsidRPr="000A5748">
        <w:rPr>
          <w:lang w:val="nl-NL"/>
        </w:rPr>
        <w:instrText>)</w:instrText>
      </w:r>
      <w:r>
        <w:fldChar w:fldCharType="end"/>
      </w:r>
    </w:p>
    <w:p w:rsidR="009E780C" w:rsidRDefault="009E780C" w:rsidP="009E780C"/>
    <w:p w:rsidR="009E780C" w:rsidRDefault="009E780C" w:rsidP="009E780C">
      <w:pPr>
        <w:pStyle w:val="Heading3"/>
      </w:pPr>
      <w:bookmarkStart w:id="116" w:name="_Ref401220172"/>
      <w:bookmarkStart w:id="117" w:name="_Ref401220187"/>
      <w:bookmarkStart w:id="118" w:name="_Ref401220207"/>
      <w:bookmarkStart w:id="119" w:name="_Ref401220436"/>
      <w:bookmarkStart w:id="120" w:name="_Toc428274713"/>
      <w:r>
        <w:t>Calculate 2% wave run-up</w:t>
      </w:r>
      <w:bookmarkEnd w:id="116"/>
      <w:bookmarkEnd w:id="117"/>
      <w:bookmarkEnd w:id="118"/>
      <w:bookmarkEnd w:id="119"/>
      <w:bookmarkEnd w:id="120"/>
    </w:p>
    <w:p w:rsidR="009E780C" w:rsidRDefault="009E780C" w:rsidP="00F57A41">
      <w:pPr>
        <w:keepNext/>
      </w:pPr>
    </w:p>
    <w:p w:rsidR="009E780C" w:rsidRPr="00FF4393" w:rsidRDefault="009E780C" w:rsidP="00F57A41">
      <w:pPr>
        <w:keepNext/>
        <w:rPr>
          <w:b/>
        </w:rPr>
      </w:pPr>
      <w:r w:rsidRPr="00FF4393">
        <w:rPr>
          <w:b/>
        </w:rPr>
        <w:t>Input:</w:t>
      </w:r>
    </w:p>
    <w:p w:rsidR="00FF4393" w:rsidRDefault="00FF4393" w:rsidP="00FF4393">
      <w:pPr>
        <w:pStyle w:val="HdWparameterline"/>
      </w:pPr>
      <w:r>
        <w:tab/>
        <w:t>H</w:t>
      </w:r>
      <w:r w:rsidRPr="00F72353">
        <w:rPr>
          <w:vertAlign w:val="subscript"/>
        </w:rPr>
        <w:t>m0</w:t>
      </w:r>
      <w:r>
        <w:tab/>
        <w:t>(m)</w:t>
      </w:r>
      <w:r>
        <w:tab/>
        <w:t>Significant wave height</w:t>
      </w:r>
    </w:p>
    <w:p w:rsidR="00FF4393" w:rsidRDefault="00FF4393" w:rsidP="00FF4393">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00658C" w:rsidRDefault="0000658C" w:rsidP="0000658C">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00658C" w:rsidRDefault="0000658C" w:rsidP="0000658C">
      <w:pPr>
        <w:pStyle w:val="HdWparameterline"/>
      </w:pPr>
      <w:r>
        <w:tab/>
      </w:r>
      <w:r w:rsidR="00F90889">
        <w:sym w:font="Symbol" w:char="F067"/>
      </w:r>
      <w:proofErr w:type="gramStart"/>
      <w:r w:rsidR="00F90889" w:rsidRPr="00F90889">
        <w:rPr>
          <w:vertAlign w:val="subscript"/>
        </w:rPr>
        <w:t>β</w:t>
      </w:r>
      <w:r w:rsidR="00591FC5">
        <w:rPr>
          <w:vertAlign w:val="subscript"/>
        </w:rPr>
        <w:t>z</w:t>
      </w:r>
      <w:proofErr w:type="gramEnd"/>
      <w:r>
        <w:tab/>
        <w:t>(-)</w:t>
      </w:r>
      <w:r>
        <w:tab/>
        <w:t>Influence factor angle of wave attack</w:t>
      </w:r>
      <w:r w:rsidR="00591FC5">
        <w:t xml:space="preserve"> for wave run-up</w:t>
      </w:r>
    </w:p>
    <w:p w:rsidR="0000658C" w:rsidRDefault="0000658C" w:rsidP="0000658C">
      <w:pPr>
        <w:pStyle w:val="HdWparameterline"/>
      </w:pPr>
      <w:r>
        <w:tab/>
      </w:r>
      <w:r w:rsidR="00F90889">
        <w:sym w:font="Symbol" w:char="F067"/>
      </w:r>
      <w:proofErr w:type="gramStart"/>
      <w:r w:rsidR="00F90889" w:rsidRPr="00F90889">
        <w:rPr>
          <w:vertAlign w:val="subscript"/>
        </w:rPr>
        <w:t>f</w:t>
      </w:r>
      <w:proofErr w:type="gramEnd"/>
      <w:r>
        <w:tab/>
        <w:t>(-)</w:t>
      </w:r>
      <w:r>
        <w:tab/>
        <w:t>Influence factor roughness</w:t>
      </w:r>
    </w:p>
    <w:p w:rsidR="00FF4393" w:rsidRDefault="00FF4393" w:rsidP="00FF4393">
      <w:pPr>
        <w:pStyle w:val="HdWparameterline"/>
      </w:pPr>
      <w:r>
        <w:tab/>
      </w:r>
      <w:r w:rsidR="00F90889">
        <w:sym w:font="Symbol" w:char="F067"/>
      </w:r>
      <w:proofErr w:type="gramStart"/>
      <w:r w:rsidR="00F90889" w:rsidRPr="00F90889">
        <w:rPr>
          <w:vertAlign w:val="subscript"/>
        </w:rPr>
        <w:t>b</w:t>
      </w:r>
      <w:proofErr w:type="gramEnd"/>
      <w:r>
        <w:tab/>
        <w:t>(</w:t>
      </w:r>
      <w:r w:rsidR="0000658C">
        <w:t>-</w:t>
      </w:r>
      <w:r>
        <w:t>)</w:t>
      </w:r>
      <w:r>
        <w:tab/>
      </w:r>
      <w:r w:rsidR="0000658C">
        <w:t>Influence factor berms</w:t>
      </w:r>
    </w:p>
    <w:p w:rsidR="00FF4393" w:rsidRDefault="00FF4393" w:rsidP="00FF4393">
      <w:pPr>
        <w:pStyle w:val="HdWparameterline"/>
      </w:pPr>
      <w:r>
        <w:tab/>
      </w:r>
      <w:proofErr w:type="gramStart"/>
      <w:r>
        <w:t>f</w:t>
      </w:r>
      <w:r w:rsidRPr="00D22FCB">
        <w:rPr>
          <w:vertAlign w:val="subscript"/>
        </w:rPr>
        <w:t>run-up1</w:t>
      </w:r>
      <w:proofErr w:type="gramEnd"/>
      <w:r>
        <w:tab/>
        <w:t>(-)</w:t>
      </w:r>
      <w:r>
        <w:tab/>
        <w:t>Model factor wave run-up 1 (1.75 in [TAW, 2002], formula 3a)</w:t>
      </w:r>
    </w:p>
    <w:p w:rsidR="00FF4393" w:rsidRDefault="00FF4393" w:rsidP="00FF4393">
      <w:pPr>
        <w:pStyle w:val="HdWparameterline"/>
      </w:pPr>
      <w:r>
        <w:tab/>
      </w:r>
      <w:proofErr w:type="gramStart"/>
      <w:r>
        <w:t>f</w:t>
      </w:r>
      <w:r w:rsidRPr="00D22FCB">
        <w:rPr>
          <w:vertAlign w:val="subscript"/>
        </w:rPr>
        <w:t>run-up2</w:t>
      </w:r>
      <w:proofErr w:type="gramEnd"/>
      <w:r>
        <w:tab/>
        <w:t>(-)</w:t>
      </w:r>
      <w:r>
        <w:tab/>
        <w:t>Model factor wave run-up 2 (4.3   in [TAW, 2002], formula 3b)</w:t>
      </w:r>
    </w:p>
    <w:p w:rsidR="00FF4393" w:rsidRDefault="00FF4393" w:rsidP="00FF4393">
      <w:pPr>
        <w:pStyle w:val="HdWparameterline"/>
      </w:pPr>
      <w:r>
        <w:tab/>
      </w:r>
      <w:proofErr w:type="gramStart"/>
      <w:r>
        <w:t>f</w:t>
      </w:r>
      <w:r w:rsidRPr="00D22FCB">
        <w:rPr>
          <w:vertAlign w:val="subscript"/>
        </w:rPr>
        <w:t>run-up3</w:t>
      </w:r>
      <w:proofErr w:type="gramEnd"/>
      <w:r>
        <w:tab/>
        <w:t>(-)</w:t>
      </w:r>
      <w:r>
        <w:tab/>
        <w:t>Model factor wave run-up 3 (1.6   in [TAW, 2002], formula 3b)</w:t>
      </w:r>
    </w:p>
    <w:p w:rsidR="00FF4393" w:rsidRDefault="00FF4393" w:rsidP="009E780C"/>
    <w:p w:rsidR="009E780C" w:rsidRPr="00FF4393" w:rsidRDefault="009E780C" w:rsidP="00F57A41">
      <w:pPr>
        <w:keepNext/>
        <w:rPr>
          <w:b/>
        </w:rPr>
      </w:pPr>
      <w:r w:rsidRPr="00FF4393">
        <w:rPr>
          <w:b/>
        </w:rPr>
        <w:t>Output:</w:t>
      </w:r>
    </w:p>
    <w:p w:rsidR="00F90889" w:rsidRDefault="00F90889" w:rsidP="00F57A41">
      <w:pPr>
        <w:pStyle w:val="HdWparameterline"/>
        <w:keepNext/>
      </w:pPr>
    </w:p>
    <w:p w:rsidR="009E780C" w:rsidRDefault="00F90889" w:rsidP="00F90889">
      <w:pPr>
        <w:pStyle w:val="HdWparameterline"/>
      </w:pPr>
      <w:r>
        <w:tab/>
      </w:r>
      <w:r>
        <w:sym w:font="Symbol" w:char="F078"/>
      </w:r>
      <w:proofErr w:type="gramStart"/>
      <w:r>
        <w:rPr>
          <w:vertAlign w:val="subscript"/>
        </w:rPr>
        <w:t>o</w:t>
      </w:r>
      <w:proofErr w:type="gramEnd"/>
      <w:r>
        <w:tab/>
        <w:t>(-)</w:t>
      </w:r>
      <w:r>
        <w:tab/>
      </w:r>
      <w:r w:rsidR="009E780C">
        <w:t>Breaker parameter</w:t>
      </w:r>
    </w:p>
    <w:p w:rsidR="009E780C" w:rsidRDefault="00F90889" w:rsidP="00F90889">
      <w:pPr>
        <w:pStyle w:val="HdWparameterline"/>
      </w:pPr>
      <w:r>
        <w:tab/>
      </w:r>
      <w:proofErr w:type="gramStart"/>
      <w:r>
        <w:t>s</w:t>
      </w:r>
      <w:r>
        <w:rPr>
          <w:vertAlign w:val="subscript"/>
        </w:rPr>
        <w:t>o</w:t>
      </w:r>
      <w:proofErr w:type="gramEnd"/>
      <w:r>
        <w:tab/>
        <w:t>(-)</w:t>
      </w:r>
      <w:r>
        <w:tab/>
      </w:r>
      <w:r w:rsidR="009E780C">
        <w:t>Wave steepness</w:t>
      </w:r>
    </w:p>
    <w:p w:rsidR="00F90889" w:rsidRDefault="00F90889" w:rsidP="00F90889">
      <w:pPr>
        <w:pStyle w:val="HdWparameterline"/>
      </w:pPr>
      <w:r>
        <w:tab/>
      </w:r>
      <w:r w:rsidRPr="00F90889">
        <w:rPr>
          <w:position w:val="-4"/>
        </w:rPr>
        <w:object w:dxaOrig="220" w:dyaOrig="300">
          <v:shape id="_x0000_i1056" type="#_x0000_t75" style="width:11.5pt;height:15pt" o:ole="">
            <v:imagedata r:id="rId95" o:title=""/>
          </v:shape>
          <o:OLEObject Type="Embed" ProgID="Equation.DSMT4" ShapeID="_x0000_i1056" DrawAspect="Content" ObjectID="_1502019616" r:id="rId96"/>
        </w:object>
      </w:r>
      <w:r>
        <w:tab/>
        <w:t>(-)</w:t>
      </w:r>
      <w:r>
        <w:tab/>
        <w:t>intersection point for breaking and non-breaking waves</w:t>
      </w:r>
    </w:p>
    <w:p w:rsidR="00F90889" w:rsidRDefault="00F90889" w:rsidP="00F90889">
      <w:pPr>
        <w:pStyle w:val="HdWparameterline"/>
      </w:pPr>
      <w:r>
        <w:tab/>
        <w:t>z</w:t>
      </w:r>
      <w:r>
        <w:rPr>
          <w:vertAlign w:val="subscript"/>
        </w:rPr>
        <w:t>2%</w:t>
      </w:r>
      <w:r>
        <w:tab/>
        <w:t>(m)</w:t>
      </w:r>
      <w:r>
        <w:tab/>
        <w:t>2% run</w:t>
      </w:r>
      <w:r w:rsidR="00591FC5">
        <w:t>-</w:t>
      </w:r>
      <w:r>
        <w:t>up height</w:t>
      </w:r>
    </w:p>
    <w:p w:rsidR="009E780C" w:rsidRDefault="009E780C" w:rsidP="009E780C"/>
    <w:p w:rsidR="009E780C" w:rsidRPr="00FF4393" w:rsidRDefault="009E780C" w:rsidP="009E780C">
      <w:pPr>
        <w:rPr>
          <w:b/>
        </w:rPr>
      </w:pPr>
      <w:r w:rsidRPr="00FF4393">
        <w:rPr>
          <w:b/>
        </w:rPr>
        <w:t>Calculation:</w:t>
      </w:r>
    </w:p>
    <w:p w:rsidR="00FF4393" w:rsidRDefault="00FF4393" w:rsidP="009E780C"/>
    <w:p w:rsidR="00F90889" w:rsidRDefault="009E780C" w:rsidP="00B23DFB">
      <w:pPr>
        <w:pStyle w:val="ListNumber"/>
        <w:numPr>
          <w:ilvl w:val="0"/>
          <w:numId w:val="10"/>
        </w:numPr>
      </w:pPr>
      <w:r>
        <w:t xml:space="preserve">Calculate the wave steepness </w:t>
      </w:r>
      <w:r w:rsidR="00591FC5">
        <w:t xml:space="preserve">[section </w:t>
      </w:r>
      <w:r w:rsidR="00591FC5">
        <w:fldChar w:fldCharType="begin"/>
      </w:r>
      <w:r w:rsidR="00591FC5">
        <w:instrText xml:space="preserve"> REF _Ref428263272 \r </w:instrText>
      </w:r>
      <w:r w:rsidR="00591FC5">
        <w:fldChar w:fldCharType="separate"/>
      </w:r>
      <w:r w:rsidR="0010782A">
        <w:t>4.5.3</w:t>
      </w:r>
      <w:r w:rsidR="00591FC5">
        <w:fldChar w:fldCharType="end"/>
      </w:r>
      <w:r w:rsidR="00591FC5">
        <w:t>]</w:t>
      </w:r>
      <w:r>
        <w:t xml:space="preserve"> </w:t>
      </w:r>
    </w:p>
    <w:p w:rsidR="006D0E8E" w:rsidRPr="006D0E8E" w:rsidRDefault="006D0E8E" w:rsidP="006D0E8E"/>
    <w:p w:rsidR="006D0E8E" w:rsidRDefault="009E780C" w:rsidP="00B23DFB">
      <w:pPr>
        <w:pStyle w:val="ListNumber"/>
        <w:numPr>
          <w:ilvl w:val="0"/>
          <w:numId w:val="10"/>
        </w:numPr>
      </w:pPr>
      <w:r>
        <w:t>Calculate the breaker parameter ([TAW, 2002], formula 1, page 8):</w:t>
      </w:r>
    </w:p>
    <w:p w:rsidR="006D0E8E" w:rsidRDefault="006D0E8E" w:rsidP="006D0E8E">
      <w:pPr>
        <w:pStyle w:val="ListNumber"/>
        <w:numPr>
          <w:ilvl w:val="0"/>
          <w:numId w:val="0"/>
        </w:numPr>
        <w:ind w:left="510" w:hanging="510"/>
      </w:pPr>
    </w:p>
    <w:p w:rsidR="006D0E8E" w:rsidRDefault="006D0E8E" w:rsidP="006D0E8E">
      <w:pPr>
        <w:pStyle w:val="HdWequationline"/>
      </w:pPr>
      <w:r w:rsidRPr="00007B33">
        <w:tab/>
      </w:r>
      <w:r w:rsidRPr="006D0E8E">
        <w:rPr>
          <w:position w:val="-32"/>
        </w:rPr>
        <w:object w:dxaOrig="980" w:dyaOrig="660">
          <v:shape id="_x0000_i1058" type="#_x0000_t75" style="width:49.55pt;height:34pt" o:ole="">
            <v:imagedata r:id="rId97" o:title=""/>
          </v:shape>
          <o:OLEObject Type="Embed" ProgID="Equation.DSMT4" ShapeID="_x0000_i1058" DrawAspect="Content" ObjectID="_1502019617" r:id="rId98"/>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4</w:instrText>
      </w:r>
      <w:r>
        <w:rPr>
          <w:noProof/>
        </w:rPr>
        <w:fldChar w:fldCharType="end"/>
      </w:r>
      <w:r w:rsidRPr="000A5748">
        <w:rPr>
          <w:lang w:val="nl-NL"/>
        </w:rPr>
        <w:instrText>)</w:instrText>
      </w:r>
      <w:r>
        <w:fldChar w:fldCharType="end"/>
      </w:r>
    </w:p>
    <w:p w:rsidR="006D0E8E" w:rsidRPr="006D0E8E" w:rsidRDefault="006D0E8E" w:rsidP="006D0E8E"/>
    <w:p w:rsidR="009E780C" w:rsidRDefault="009E780C" w:rsidP="00B23DFB">
      <w:pPr>
        <w:pStyle w:val="ListNumber"/>
        <w:numPr>
          <w:ilvl w:val="0"/>
          <w:numId w:val="10"/>
        </w:numPr>
      </w:pPr>
      <w:r>
        <w:t xml:space="preserve">Calculate the intersection point for breaking and non-breaking waves </w:t>
      </w:r>
      <w:r w:rsidR="00591FC5">
        <w:t>[section</w:t>
      </w:r>
      <w:r>
        <w:t xml:space="preserve"> </w:t>
      </w:r>
      <w:r w:rsidR="00363E2D">
        <w:fldChar w:fldCharType="begin"/>
      </w:r>
      <w:r w:rsidR="00363E2D">
        <w:instrText xml:space="preserve"> REF _Ref401220303 \r </w:instrText>
      </w:r>
      <w:r w:rsidR="00363E2D">
        <w:fldChar w:fldCharType="separate"/>
      </w:r>
      <w:r w:rsidR="0010782A">
        <w:t>5.3.3</w:t>
      </w:r>
      <w:r w:rsidR="00363E2D">
        <w:fldChar w:fldCharType="end"/>
      </w:r>
      <w:r w:rsidR="00591FC5">
        <w:t>]</w:t>
      </w:r>
      <w:r>
        <w:t>.</w:t>
      </w:r>
    </w:p>
    <w:p w:rsidR="006D0E8E" w:rsidRDefault="006D0E8E" w:rsidP="006D0E8E">
      <w:pPr>
        <w:pStyle w:val="ListNumber"/>
        <w:numPr>
          <w:ilvl w:val="0"/>
          <w:numId w:val="0"/>
        </w:numPr>
        <w:ind w:left="510" w:hanging="510"/>
      </w:pPr>
    </w:p>
    <w:p w:rsidR="00BE412A" w:rsidRDefault="00BE412A" w:rsidP="00B23DFB">
      <w:pPr>
        <w:pStyle w:val="ListNumber"/>
        <w:numPr>
          <w:ilvl w:val="0"/>
          <w:numId w:val="10"/>
        </w:numPr>
      </w:pPr>
      <w:r>
        <w:t>For small breaker parameter calculate the 2% wave run-up for breaking waves ([TAW, 2002], formula 3a, page 8), otherwise calculate 2% wave run-up for non-breaking waves ([TAW, 2002], formula 3b, page 9):</w:t>
      </w:r>
    </w:p>
    <w:p w:rsidR="00BE412A" w:rsidRDefault="00BE412A" w:rsidP="00BE412A">
      <w:pPr>
        <w:pStyle w:val="ListNumber"/>
        <w:numPr>
          <w:ilvl w:val="0"/>
          <w:numId w:val="0"/>
        </w:numPr>
        <w:ind w:left="510" w:hanging="510"/>
      </w:pPr>
      <w:r>
        <w:t xml:space="preserve"> </w:t>
      </w:r>
    </w:p>
    <w:p w:rsidR="006D0E8E" w:rsidRDefault="006D0E8E" w:rsidP="006D0E8E">
      <w:pPr>
        <w:pStyle w:val="HdWequationline"/>
      </w:pPr>
      <w:r>
        <w:tab/>
      </w:r>
      <w:r w:rsidR="00591FC5" w:rsidRPr="00B4138E">
        <w:rPr>
          <w:position w:val="-92"/>
        </w:rPr>
        <w:object w:dxaOrig="4400" w:dyaOrig="1500">
          <v:shape id="_x0000_i2073" type="#_x0000_t75" style="width:220.6pt;height:75.45pt" o:ole="">
            <v:imagedata r:id="rId99" o:title=""/>
          </v:shape>
          <o:OLEObject Type="Embed" ProgID="Equation.DSMT4" ShapeID="_x0000_i2073" DrawAspect="Content" ObjectID="_1502019618" r:id="rId1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5</w:instrText>
        </w:r>
      </w:fldSimple>
      <w:r>
        <w:instrText>)</w:instrText>
      </w:r>
      <w:r>
        <w:fldChar w:fldCharType="end"/>
      </w:r>
    </w:p>
    <w:p w:rsidR="009E780C" w:rsidRDefault="009E780C" w:rsidP="009E780C">
      <w:pPr>
        <w:pStyle w:val="Heading3"/>
      </w:pPr>
      <w:bookmarkStart w:id="121" w:name="_Ref401220303"/>
      <w:bookmarkStart w:id="122" w:name="_Toc428274714"/>
      <w:r>
        <w:t>Calculate intersection point breaking and non-breaking waves</w:t>
      </w:r>
      <w:bookmarkEnd w:id="121"/>
      <w:bookmarkEnd w:id="122"/>
    </w:p>
    <w:p w:rsidR="00BE412A" w:rsidRDefault="00BE412A" w:rsidP="00F57A41">
      <w:pPr>
        <w:keepNext/>
      </w:pPr>
    </w:p>
    <w:p w:rsidR="009E780C" w:rsidRPr="00BE412A" w:rsidRDefault="009E780C" w:rsidP="00F57A41">
      <w:pPr>
        <w:keepNext/>
        <w:rPr>
          <w:b/>
        </w:rPr>
      </w:pPr>
      <w:r w:rsidRPr="00BE412A">
        <w:rPr>
          <w:b/>
        </w:rPr>
        <w:t>Input:</w:t>
      </w:r>
    </w:p>
    <w:p w:rsidR="00DD137E" w:rsidRDefault="00DD137E" w:rsidP="00DD137E">
      <w:pPr>
        <w:pStyle w:val="HdWparameterline"/>
      </w:pPr>
      <w:r>
        <w:tab/>
      </w:r>
      <w:r>
        <w:sym w:font="Symbol" w:char="F067"/>
      </w:r>
      <w:proofErr w:type="gramStart"/>
      <w:r w:rsidRPr="00F90889">
        <w:rPr>
          <w:vertAlign w:val="subscript"/>
        </w:rPr>
        <w:t>b</w:t>
      </w:r>
      <w:proofErr w:type="gramEnd"/>
      <w:r>
        <w:tab/>
        <w:t>(-)</w:t>
      </w:r>
      <w:r>
        <w:tab/>
        <w:t>Influence factor berms</w:t>
      </w:r>
    </w:p>
    <w:p w:rsidR="00DD137E" w:rsidRDefault="00DD137E" w:rsidP="00DD137E">
      <w:pPr>
        <w:pStyle w:val="HdWparameterline"/>
      </w:pPr>
      <w:r>
        <w:tab/>
      </w:r>
      <w:proofErr w:type="gramStart"/>
      <w:r>
        <w:t>f</w:t>
      </w:r>
      <w:r w:rsidRPr="00D22FCB">
        <w:rPr>
          <w:vertAlign w:val="subscript"/>
        </w:rPr>
        <w:t>run-up1</w:t>
      </w:r>
      <w:proofErr w:type="gramEnd"/>
      <w:r>
        <w:tab/>
        <w:t>(-)</w:t>
      </w:r>
      <w:r>
        <w:tab/>
        <w:t>Model factor wave run-up 1 (1.75 in [TAW, 2002], formula 3a)</w:t>
      </w:r>
    </w:p>
    <w:p w:rsidR="00DD137E" w:rsidRDefault="00DD137E" w:rsidP="00DD137E">
      <w:pPr>
        <w:pStyle w:val="HdWparameterline"/>
      </w:pPr>
      <w:r>
        <w:tab/>
      </w:r>
      <w:proofErr w:type="gramStart"/>
      <w:r>
        <w:t>f</w:t>
      </w:r>
      <w:r w:rsidRPr="00D22FCB">
        <w:rPr>
          <w:vertAlign w:val="subscript"/>
        </w:rPr>
        <w:t>run-up2</w:t>
      </w:r>
      <w:proofErr w:type="gramEnd"/>
      <w:r>
        <w:tab/>
        <w:t>(-)</w:t>
      </w:r>
      <w:r>
        <w:tab/>
        <w:t>Model factor wave run-up 2 (4.3   in [TAW, 2002], formula 3b)</w:t>
      </w:r>
    </w:p>
    <w:p w:rsidR="00DD137E" w:rsidRDefault="00DD137E" w:rsidP="00DD137E">
      <w:pPr>
        <w:pStyle w:val="HdWparameterline"/>
      </w:pPr>
      <w:r>
        <w:tab/>
      </w:r>
      <w:proofErr w:type="gramStart"/>
      <w:r>
        <w:t>f</w:t>
      </w:r>
      <w:r w:rsidRPr="00D22FCB">
        <w:rPr>
          <w:vertAlign w:val="subscript"/>
        </w:rPr>
        <w:t>run-up3</w:t>
      </w:r>
      <w:proofErr w:type="gramEnd"/>
      <w:r>
        <w:tab/>
        <w:t>(-)</w:t>
      </w:r>
      <w:r>
        <w:tab/>
        <w:t>Model factor wave run-up 3 (1.6   in [TAW, 2002], formula 3b)</w:t>
      </w:r>
    </w:p>
    <w:p w:rsidR="00BE412A" w:rsidRDefault="00BE412A" w:rsidP="009E780C"/>
    <w:p w:rsidR="009E780C" w:rsidRPr="00007B33" w:rsidRDefault="009E780C" w:rsidP="00F57A41">
      <w:pPr>
        <w:keepNext/>
        <w:rPr>
          <w:b/>
        </w:rPr>
      </w:pPr>
      <w:r w:rsidRPr="00007B33">
        <w:rPr>
          <w:b/>
        </w:rPr>
        <w:t>Output:</w:t>
      </w:r>
    </w:p>
    <w:p w:rsidR="009E780C" w:rsidRDefault="00591FC5" w:rsidP="00591FC5">
      <w:pPr>
        <w:pStyle w:val="HdWparameterline"/>
      </w:pPr>
      <w:r>
        <w:tab/>
      </w:r>
      <w:r w:rsidRPr="00591FC5">
        <w:rPr>
          <w:position w:val="-4"/>
        </w:rPr>
        <w:object w:dxaOrig="220" w:dyaOrig="300">
          <v:shape id="_x0000_i2107" type="#_x0000_t75" style="width:10.95pt;height:15pt" o:ole="">
            <v:imagedata r:id="rId101" o:title=""/>
          </v:shape>
          <o:OLEObject Type="Embed" ProgID="Equation.DSMT4" ShapeID="_x0000_i2107" DrawAspect="Content" ObjectID="_1502019619" r:id="rId102"/>
        </w:object>
      </w:r>
      <w:r>
        <w:tab/>
        <w:t>(-)</w:t>
      </w:r>
      <w:r>
        <w:tab/>
        <w:t>I</w:t>
      </w:r>
      <w:r w:rsidR="009E780C">
        <w:t>ntersection point for bre</w:t>
      </w:r>
      <w:r>
        <w:t>aking and non-breaking waves</w:t>
      </w:r>
    </w:p>
    <w:p w:rsidR="00007B33" w:rsidRDefault="00007B33" w:rsidP="009E780C"/>
    <w:p w:rsidR="009E780C" w:rsidRPr="00007B33" w:rsidRDefault="009E780C" w:rsidP="009E780C">
      <w:pPr>
        <w:rPr>
          <w:b/>
        </w:rPr>
      </w:pPr>
      <w:r w:rsidRPr="00007B33">
        <w:rPr>
          <w:b/>
        </w:rPr>
        <w:t>Calculation:</w:t>
      </w:r>
    </w:p>
    <w:p w:rsidR="00007B33" w:rsidRDefault="00007B33" w:rsidP="009E780C"/>
    <w:p w:rsidR="00007B33" w:rsidRDefault="009E780C" w:rsidP="00B23DFB">
      <w:pPr>
        <w:pStyle w:val="ListNumber"/>
        <w:numPr>
          <w:ilvl w:val="0"/>
          <w:numId w:val="11"/>
        </w:numPr>
      </w:pPr>
      <w:r>
        <w:t xml:space="preserve">Solve </w:t>
      </w:r>
      <w:r w:rsidR="00007B33">
        <w:sym w:font="Symbol" w:char="F078"/>
      </w:r>
      <w:r w:rsidR="00007B33" w:rsidRPr="00007B33">
        <w:rPr>
          <w:vertAlign w:val="subscript"/>
        </w:rPr>
        <w:t>0</w:t>
      </w:r>
      <w:r>
        <w:t xml:space="preserve"> in the equation </w:t>
      </w:r>
    </w:p>
    <w:p w:rsidR="00007B33" w:rsidRDefault="00007B33" w:rsidP="00007B33">
      <w:pPr>
        <w:pStyle w:val="HdWequationline"/>
      </w:pPr>
    </w:p>
    <w:p w:rsidR="00007B33" w:rsidRDefault="00007B33" w:rsidP="00007B33">
      <w:pPr>
        <w:pStyle w:val="HdWequationline"/>
      </w:pPr>
      <w:r>
        <w:tab/>
      </w:r>
      <w:r w:rsidRPr="00007B33">
        <w:rPr>
          <w:position w:val="-32"/>
        </w:rPr>
        <w:object w:dxaOrig="2260" w:dyaOrig="700">
          <v:shape id="_x0000_i1060" type="#_x0000_t75" style="width:113.45pt;height:35.15pt" o:ole="">
            <v:imagedata r:id="rId103" o:title=""/>
          </v:shape>
          <o:OLEObject Type="Embed" ProgID="Equation.DSMT4" ShapeID="_x0000_i1060" DrawAspect="Content" ObjectID="_1502019620"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6</w:instrText>
        </w:r>
      </w:fldSimple>
      <w:r>
        <w:instrText>)</w:instrText>
      </w:r>
      <w:r>
        <w:fldChar w:fldCharType="end"/>
      </w:r>
    </w:p>
    <w:p w:rsidR="00007B33" w:rsidRDefault="009E780C" w:rsidP="00007B33">
      <w:pPr>
        <w:pStyle w:val="HdWequationline"/>
      </w:pPr>
      <w:proofErr w:type="gramStart"/>
      <w:r>
        <w:t>using</w:t>
      </w:r>
      <w:proofErr w:type="gramEnd"/>
      <w:r>
        <w:t xml:space="preserve"> cubic roots solver.</w:t>
      </w:r>
    </w:p>
    <w:p w:rsidR="009E780C" w:rsidRDefault="009E780C" w:rsidP="00007B33">
      <w:pPr>
        <w:pStyle w:val="HdWequationline"/>
      </w:pPr>
    </w:p>
    <w:p w:rsidR="009E780C" w:rsidRDefault="00007B33" w:rsidP="00356BB3">
      <w:pPr>
        <w:pStyle w:val="ListNumber"/>
      </w:pPr>
      <w:r>
        <w:t>C</w:t>
      </w:r>
      <w:r w:rsidR="009E780C">
        <w:t xml:space="preserve">hoose in solutions for </w:t>
      </w:r>
      <w:r>
        <w:sym w:font="Symbol" w:char="F078"/>
      </w:r>
      <w:r w:rsidRPr="00007B33">
        <w:rPr>
          <w:vertAlign w:val="subscript"/>
        </w:rPr>
        <w:t>0</w:t>
      </w:r>
      <w:r>
        <w:t xml:space="preserve"> </w:t>
      </w:r>
      <w:r w:rsidR="009E780C">
        <w:t>the relevant intersection point (</w:t>
      </w:r>
      <w:r w:rsidR="00356BB3">
        <w:fldChar w:fldCharType="begin"/>
      </w:r>
      <w:r w:rsidR="00356BB3">
        <w:instrText xml:space="preserve"> REF _Ref401156908 </w:instrText>
      </w:r>
      <w:r w:rsidR="00356BB3">
        <w:fldChar w:fldCharType="separate"/>
      </w:r>
      <w:r w:rsidR="0010782A">
        <w:t xml:space="preserve">Figure </w:t>
      </w:r>
      <w:r w:rsidR="0010782A">
        <w:rPr>
          <w:noProof/>
        </w:rPr>
        <w:t>5</w:t>
      </w:r>
      <w:r w:rsidR="0010782A">
        <w:t>.</w:t>
      </w:r>
      <w:r w:rsidR="0010782A">
        <w:rPr>
          <w:noProof/>
        </w:rPr>
        <w:t>2</w:t>
      </w:r>
      <w:r w:rsidR="00356BB3">
        <w:fldChar w:fldCharType="end"/>
      </w:r>
      <w:r w:rsidR="009E780C">
        <w:t xml:space="preserve">). </w:t>
      </w:r>
    </w:p>
    <w:p w:rsidR="00007B33" w:rsidRDefault="00007B33" w:rsidP="00007B33">
      <w:pPr>
        <w:pStyle w:val="ListNumber"/>
        <w:numPr>
          <w:ilvl w:val="0"/>
          <w:numId w:val="0"/>
        </w:numPr>
        <w:ind w:left="510" w:hanging="510"/>
      </w:pPr>
    </w:p>
    <w:p w:rsidR="009E780C" w:rsidRDefault="009E780C" w:rsidP="00B23DFB">
      <w:pPr>
        <w:pStyle w:val="ListNumber"/>
        <w:numPr>
          <w:ilvl w:val="0"/>
          <w:numId w:val="11"/>
        </w:numPr>
      </w:pPr>
      <w:r>
        <w:t xml:space="preserve">If no solution is found, set </w:t>
      </w:r>
      <w:r w:rsidR="00712F29">
        <w:sym w:font="Symbol" w:char="F078"/>
      </w:r>
      <w:r w:rsidR="00712F29" w:rsidRPr="00007B33">
        <w:rPr>
          <w:vertAlign w:val="subscript"/>
        </w:rPr>
        <w:t>0</w:t>
      </w:r>
      <w:r>
        <w:t xml:space="preserve"> = 0.</w:t>
      </w:r>
    </w:p>
    <w:p w:rsidR="00712F29" w:rsidRPr="00F57A41" w:rsidRDefault="00712F29" w:rsidP="00007B33">
      <w:pPr>
        <w:pStyle w:val="ListNumber"/>
        <w:numPr>
          <w:ilvl w:val="0"/>
          <w:numId w:val="0"/>
        </w:numPr>
        <w:ind w:left="510" w:hanging="510"/>
      </w:pPr>
    </w:p>
    <w:p w:rsidR="00712F29" w:rsidRDefault="00591FC5" w:rsidP="00B23DFB">
      <w:pPr>
        <w:pStyle w:val="ListNumber"/>
        <w:numPr>
          <w:ilvl w:val="0"/>
          <w:numId w:val="11"/>
        </w:numPr>
      </w:pPr>
      <w:r>
        <w:t>A</w:t>
      </w:r>
      <w:r w:rsidR="00712F29">
        <w:t>ssess</w:t>
      </w:r>
      <w:r>
        <w:t xml:space="preserve"> </w:t>
      </w:r>
      <w:r w:rsidRPr="00591FC5">
        <w:rPr>
          <w:position w:val="-4"/>
        </w:rPr>
        <w:object w:dxaOrig="220" w:dyaOrig="300">
          <v:shape id="_x0000_i2076" type="#_x0000_t75" style="width:10.95pt;height:15pt" o:ole="">
            <v:imagedata r:id="rId101" o:title=""/>
          </v:shape>
          <o:OLEObject Type="Embed" ProgID="Equation.DSMT4" ShapeID="_x0000_i2076" DrawAspect="Content" ObjectID="_1502019621" r:id="rId105"/>
        </w:object>
      </w:r>
      <w:r w:rsidR="00712F29">
        <w:t>:</w:t>
      </w:r>
    </w:p>
    <w:p w:rsidR="00712F29" w:rsidRPr="00F57A41" w:rsidRDefault="00712F29" w:rsidP="00007B33">
      <w:pPr>
        <w:pStyle w:val="ListNumber"/>
        <w:numPr>
          <w:ilvl w:val="0"/>
          <w:numId w:val="0"/>
        </w:numPr>
        <w:ind w:left="510" w:hanging="510"/>
      </w:pPr>
    </w:p>
    <w:p w:rsidR="00007B33" w:rsidRDefault="00007B33" w:rsidP="00007B33">
      <w:pPr>
        <w:pStyle w:val="HdWequationline"/>
      </w:pPr>
      <w:r>
        <w:tab/>
      </w:r>
      <w:r w:rsidR="00712F29" w:rsidRPr="00712F29">
        <w:rPr>
          <w:position w:val="-10"/>
        </w:rPr>
        <w:object w:dxaOrig="800" w:dyaOrig="360">
          <v:shape id="_x0000_i1061" type="#_x0000_t75" style="width:39.75pt;height:17.85pt" o:ole="">
            <v:imagedata r:id="rId106" o:title=""/>
          </v:shape>
          <o:OLEObject Type="Embed" ProgID="Equation.DSMT4" ShapeID="_x0000_i1061" DrawAspect="Content" ObjectID="_1502019622"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7</w:instrText>
        </w:r>
      </w:fldSimple>
      <w:r>
        <w:instrText>)</w:instrText>
      </w:r>
      <w:r>
        <w:fldChar w:fldCharType="end"/>
      </w:r>
    </w:p>
    <w:p w:rsidR="00712F29" w:rsidRDefault="00712F29" w:rsidP="009E780C"/>
    <w:p w:rsidR="00712F29" w:rsidRDefault="00712F29" w:rsidP="009E780C">
      <w:r>
        <w:rPr>
          <w:noProof/>
          <w:lang w:eastAsia="zh-CN"/>
        </w:rPr>
        <w:drawing>
          <wp:inline distT="0" distB="0" distL="0" distR="0" wp14:anchorId="15073C7E" wp14:editId="51A868BE">
            <wp:extent cx="5533390" cy="3625976"/>
            <wp:effectExtent l="19050" t="19050" r="1016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533390" cy="3625976"/>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123" w:name="_Ref401156908"/>
      <w:proofErr w:type="gramStart"/>
      <w:r>
        <w:t xml:space="preserve">Figure </w:t>
      </w:r>
      <w:r w:rsidR="00356BB3">
        <w:fldChar w:fldCharType="begin"/>
      </w:r>
      <w:r w:rsidR="00356BB3">
        <w:instrText xml:space="preserve"> STYLEREF 1 \s </w:instrText>
      </w:r>
      <w:r w:rsidR="00356BB3">
        <w:fldChar w:fldCharType="separate"/>
      </w:r>
      <w:r w:rsidR="0010782A">
        <w:rPr>
          <w:noProof/>
        </w:rPr>
        <w:t>5</w:t>
      </w:r>
      <w:r w:rsidR="00356BB3">
        <w:fldChar w:fldCharType="end"/>
      </w:r>
      <w:r w:rsidR="00356BB3">
        <w:t>.</w:t>
      </w:r>
      <w:proofErr w:type="gramEnd"/>
      <w:r w:rsidR="00356BB3">
        <w:fldChar w:fldCharType="begin"/>
      </w:r>
      <w:r w:rsidR="00356BB3">
        <w:instrText xml:space="preserve"> SEQ Figure \* ARABIC \s 1 </w:instrText>
      </w:r>
      <w:r w:rsidR="00356BB3">
        <w:fldChar w:fldCharType="separate"/>
      </w:r>
      <w:r w:rsidR="0010782A">
        <w:rPr>
          <w:noProof/>
        </w:rPr>
        <w:t>2</w:t>
      </w:r>
      <w:r w:rsidR="00356BB3">
        <w:fldChar w:fldCharType="end"/>
      </w:r>
      <w:bookmarkEnd w:id="123"/>
      <w:r>
        <w:tab/>
        <w:t>Wave run-up as function of breaker parameter</w:t>
      </w:r>
    </w:p>
    <w:p w:rsidR="009E780C" w:rsidRDefault="009E780C" w:rsidP="009E780C"/>
    <w:p w:rsidR="009E780C" w:rsidRDefault="009E780C" w:rsidP="009E780C">
      <w:pPr>
        <w:pStyle w:val="Heading3"/>
      </w:pPr>
      <w:bookmarkStart w:id="124" w:name="_Ref401220180"/>
      <w:bookmarkStart w:id="125" w:name="_Ref401220201"/>
      <w:bookmarkStart w:id="126" w:name="_Toc428274715"/>
      <w:r>
        <w:t>Calculate influence factor roughness on slope</w:t>
      </w:r>
      <w:bookmarkEnd w:id="124"/>
      <w:bookmarkEnd w:id="125"/>
      <w:bookmarkEnd w:id="126"/>
    </w:p>
    <w:p w:rsidR="009E780C" w:rsidRDefault="009E780C" w:rsidP="0042041F">
      <w:pPr>
        <w:keepNext/>
      </w:pPr>
    </w:p>
    <w:p w:rsidR="009E780C" w:rsidRPr="00712F29" w:rsidRDefault="009E780C" w:rsidP="0042041F">
      <w:pPr>
        <w:keepNext/>
        <w:rPr>
          <w:b/>
        </w:rPr>
      </w:pPr>
      <w:r w:rsidRPr="00712F29">
        <w:rPr>
          <w:b/>
        </w:rPr>
        <w:t>Input:</w:t>
      </w:r>
    </w:p>
    <w:p w:rsidR="00712F29" w:rsidRDefault="00712F29" w:rsidP="0042041F">
      <w:pPr>
        <w:keepNext/>
      </w:pPr>
    </w:p>
    <w:p w:rsidR="007775F9" w:rsidRPr="00112953" w:rsidRDefault="007775F9" w:rsidP="00112953">
      <w:pPr>
        <w:pStyle w:val="HdWparameterline"/>
      </w:pPr>
      <w:r w:rsidRPr="00112953">
        <w:tab/>
      </w:r>
      <w:proofErr w:type="gramStart"/>
      <w:r w:rsidRPr="00112953">
        <w:t>x</w:t>
      </w:r>
      <w:proofErr w:type="gramEnd"/>
      <w:r w:rsidRPr="00112953">
        <w:tab/>
        <w:t>(m)</w:t>
      </w:r>
      <w:r w:rsidRPr="00112953">
        <w:tab/>
        <w:t>x-coordinates cross section (x</w:t>
      </w:r>
      <w:r w:rsidRPr="00993BBD">
        <w:rPr>
          <w:vertAlign w:val="subscript"/>
        </w:rPr>
        <w:t>1</w:t>
      </w:r>
      <w:r w:rsidRPr="00112953">
        <w:t xml:space="preserve">,..., </w:t>
      </w:r>
      <w:proofErr w:type="spellStart"/>
      <w:r w:rsidRPr="00112953">
        <w:t>x</w:t>
      </w:r>
      <w:r w:rsidRPr="00993BBD">
        <w:rPr>
          <w:vertAlign w:val="subscript"/>
        </w:rPr>
        <w:t>N</w:t>
      </w:r>
      <w:proofErr w:type="spellEnd"/>
      <w:r w:rsidRPr="00112953">
        <w:t>)</w:t>
      </w:r>
    </w:p>
    <w:p w:rsidR="007775F9" w:rsidRDefault="007775F9" w:rsidP="007775F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7775F9" w:rsidRDefault="007775F9" w:rsidP="007775F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7775F9" w:rsidRDefault="007775F9" w:rsidP="007775F9">
      <w:pPr>
        <w:pStyle w:val="HdWparameterline"/>
      </w:pPr>
      <w:r>
        <w:tab/>
        <w:t>SWL</w:t>
      </w:r>
      <w:r>
        <w:tab/>
        <w:t>(</w:t>
      </w:r>
      <w:proofErr w:type="spellStart"/>
      <w:r>
        <w:t>m+NAP</w:t>
      </w:r>
      <w:proofErr w:type="spellEnd"/>
      <w:r>
        <w:t>)</w:t>
      </w:r>
      <w:r>
        <w:tab/>
        <w:t>Still water level (i.e. local water level)</w:t>
      </w:r>
    </w:p>
    <w:p w:rsidR="007775F9" w:rsidRDefault="007775F9" w:rsidP="007775F9">
      <w:pPr>
        <w:pStyle w:val="HdWparameterline"/>
      </w:pPr>
      <w:r>
        <w:tab/>
        <w:t>z</w:t>
      </w:r>
      <w:r>
        <w:rPr>
          <w:vertAlign w:val="subscript"/>
        </w:rPr>
        <w:t>2%</w:t>
      </w:r>
      <w:proofErr w:type="gramStart"/>
      <w:r>
        <w:rPr>
          <w:vertAlign w:val="subscript"/>
        </w:rPr>
        <w:t>,smooth</w:t>
      </w:r>
      <w:proofErr w:type="gramEnd"/>
      <w:r>
        <w:tab/>
        <w:t>(m)</w:t>
      </w:r>
      <w:r>
        <w:tab/>
        <w:t xml:space="preserve">2% </w:t>
      </w:r>
      <w:proofErr w:type="spellStart"/>
      <w:r>
        <w:t>runup</w:t>
      </w:r>
      <w:proofErr w:type="spellEnd"/>
      <w:r>
        <w:t xml:space="preserve"> height</w:t>
      </w:r>
      <w:r w:rsidRPr="007775F9">
        <w:t xml:space="preserve"> </w:t>
      </w:r>
      <w:r>
        <w:t>without roughness</w:t>
      </w:r>
    </w:p>
    <w:p w:rsidR="007775F9" w:rsidRDefault="007775F9" w:rsidP="007775F9">
      <w:pPr>
        <w:pStyle w:val="HdWparameterline"/>
      </w:pPr>
      <w:r>
        <w:tab/>
      </w:r>
      <w:r w:rsidRPr="00F90889">
        <w:rPr>
          <w:position w:val="-4"/>
        </w:rPr>
        <w:object w:dxaOrig="220" w:dyaOrig="300">
          <v:shape id="_x0000_i1062" type="#_x0000_t75" style="width:11.5pt;height:15pt" o:ole="">
            <v:imagedata r:id="rId95" o:title=""/>
          </v:shape>
          <o:OLEObject Type="Embed" ProgID="Equation.DSMT4" ShapeID="_x0000_i1062" DrawAspect="Content" ObjectID="_1502019623" r:id="rId109"/>
        </w:object>
      </w:r>
      <w:r>
        <w:tab/>
        <w:t>(-)</w:t>
      </w:r>
      <w:r>
        <w:tab/>
        <w:t>intersection point for breaking and non-breaking waves</w:t>
      </w:r>
    </w:p>
    <w:p w:rsidR="00564198" w:rsidRDefault="00564198" w:rsidP="00564198">
      <w:pPr>
        <w:pStyle w:val="HdWparameterline"/>
      </w:pPr>
      <w:r>
        <w:tab/>
      </w:r>
      <w:r>
        <w:sym w:font="Symbol" w:char="F067"/>
      </w:r>
      <w:proofErr w:type="gramStart"/>
      <w:r w:rsidRPr="00F90889">
        <w:rPr>
          <w:vertAlign w:val="subscript"/>
        </w:rPr>
        <w:t>b</w:t>
      </w:r>
      <w:proofErr w:type="gramEnd"/>
      <w:r>
        <w:tab/>
        <w:t>(-)</w:t>
      </w:r>
      <w:r>
        <w:tab/>
        <w:t>Influence factor berms</w:t>
      </w:r>
    </w:p>
    <w:p w:rsidR="007775F9" w:rsidRDefault="007775F9" w:rsidP="007775F9">
      <w:pPr>
        <w:pStyle w:val="HdWparameterline"/>
      </w:pPr>
      <w:r>
        <w:tab/>
      </w:r>
      <w:r>
        <w:sym w:font="Symbol" w:char="F078"/>
      </w:r>
      <w:proofErr w:type="gramStart"/>
      <w:r>
        <w:rPr>
          <w:vertAlign w:val="subscript"/>
        </w:rPr>
        <w:t>o</w:t>
      </w:r>
      <w:proofErr w:type="gramEnd"/>
      <w:r>
        <w:tab/>
        <w:t>(-)</w:t>
      </w:r>
      <w:r>
        <w:tab/>
        <w:t>Breaker parameter</w:t>
      </w:r>
    </w:p>
    <w:p w:rsidR="00712F29" w:rsidRDefault="00712F29" w:rsidP="009E780C"/>
    <w:p w:rsidR="009E780C" w:rsidRPr="00712F29" w:rsidRDefault="009E780C" w:rsidP="00F57A41">
      <w:pPr>
        <w:keepNext/>
        <w:rPr>
          <w:b/>
        </w:rPr>
      </w:pPr>
      <w:r w:rsidRPr="00712F29">
        <w:rPr>
          <w:b/>
        </w:rPr>
        <w:t>Output:</w:t>
      </w:r>
    </w:p>
    <w:p w:rsidR="00712F29" w:rsidRDefault="00712F29" w:rsidP="00F57A41">
      <w:pPr>
        <w:keepNext/>
      </w:pPr>
    </w:p>
    <w:p w:rsidR="00564198" w:rsidRDefault="00564198" w:rsidP="00564198">
      <w:pPr>
        <w:pStyle w:val="HdWparameterline"/>
      </w:pPr>
      <w:r>
        <w:tab/>
      </w:r>
      <w:r>
        <w:sym w:font="Symbol" w:char="F067"/>
      </w:r>
      <w:r>
        <w:softHyphen/>
      </w:r>
      <w:r w:rsidRPr="00564198">
        <w:rPr>
          <w:vertAlign w:val="subscript"/>
        </w:rPr>
        <w:t>f</w:t>
      </w:r>
      <w:r>
        <w:tab/>
        <w:t>(-)</w:t>
      </w:r>
      <w:r>
        <w:tab/>
        <w:t>Influence factor roughness</w:t>
      </w:r>
    </w:p>
    <w:p w:rsidR="00712F29" w:rsidRDefault="00712F29" w:rsidP="009E780C"/>
    <w:p w:rsidR="009E780C" w:rsidRPr="00712F29" w:rsidRDefault="009E780C" w:rsidP="009E780C">
      <w:pPr>
        <w:rPr>
          <w:b/>
        </w:rPr>
      </w:pPr>
      <w:r w:rsidRPr="00712F29">
        <w:rPr>
          <w:b/>
        </w:rPr>
        <w:t>Calculation:</w:t>
      </w:r>
    </w:p>
    <w:p w:rsidR="00712F29" w:rsidRDefault="00712F29" w:rsidP="009E780C"/>
    <w:p w:rsidR="00564198" w:rsidRDefault="009E780C" w:rsidP="00B23DFB">
      <w:pPr>
        <w:pStyle w:val="ListNumber"/>
        <w:numPr>
          <w:ilvl w:val="0"/>
          <w:numId w:val="13"/>
        </w:numPr>
      </w:pPr>
      <w:r>
        <w:t xml:space="preserve">Determine </w:t>
      </w:r>
      <w:proofErr w:type="spellStart"/>
      <w:r>
        <w:t>y</w:t>
      </w:r>
      <w:r w:rsidRPr="00564198">
        <w:rPr>
          <w:vertAlign w:val="subscript"/>
        </w:rPr>
        <w:t>lower</w:t>
      </w:r>
      <w:proofErr w:type="spellEnd"/>
      <w:r w:rsidR="00564198">
        <w:t>:</w:t>
      </w:r>
    </w:p>
    <w:p w:rsidR="00564198" w:rsidRDefault="00564198" w:rsidP="009E780C"/>
    <w:p w:rsidR="00564198" w:rsidRPr="000A5748" w:rsidRDefault="00564198" w:rsidP="00564198">
      <w:pPr>
        <w:pStyle w:val="HdWequationline"/>
        <w:rPr>
          <w:lang w:val="nl-NL"/>
        </w:rPr>
      </w:pPr>
      <w:r w:rsidRPr="00007B33">
        <w:tab/>
      </w:r>
      <w:r w:rsidRPr="00564198">
        <w:rPr>
          <w:position w:val="-14"/>
        </w:rPr>
        <w:object w:dxaOrig="3500" w:dyaOrig="380">
          <v:shape id="_x0000_i1063" type="#_x0000_t75" style="width:175.7pt;height:19.6pt" o:ole="">
            <v:imagedata r:id="rId110" o:title=""/>
          </v:shape>
          <o:OLEObject Type="Embed" ProgID="Equation.DSMT4" ShapeID="_x0000_i1063" DrawAspect="Content" ObjectID="_1502019624" r:id="rId111"/>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8</w:instrText>
      </w:r>
      <w:r>
        <w:rPr>
          <w:noProof/>
        </w:rPr>
        <w:fldChar w:fldCharType="end"/>
      </w:r>
      <w:r w:rsidRPr="000A5748">
        <w:rPr>
          <w:lang w:val="nl-NL"/>
        </w:rPr>
        <w:instrText>)</w:instrText>
      </w:r>
      <w:r>
        <w:fldChar w:fldCharType="end"/>
      </w:r>
    </w:p>
    <w:p w:rsidR="00564198" w:rsidRDefault="00564198" w:rsidP="009E780C"/>
    <w:p w:rsidR="00564198" w:rsidRDefault="009E780C" w:rsidP="00B23DFB">
      <w:pPr>
        <w:pStyle w:val="ListNumber"/>
        <w:numPr>
          <w:ilvl w:val="0"/>
          <w:numId w:val="13"/>
        </w:numPr>
      </w:pPr>
      <w:r>
        <w:t xml:space="preserve">Determine </w:t>
      </w:r>
      <w:proofErr w:type="spellStart"/>
      <w:r>
        <w:t>y</w:t>
      </w:r>
      <w:r w:rsidRPr="00564198">
        <w:rPr>
          <w:vertAlign w:val="subscript"/>
        </w:rPr>
        <w:t>upper</w:t>
      </w:r>
      <w:proofErr w:type="spellEnd"/>
    </w:p>
    <w:p w:rsidR="00564198" w:rsidRDefault="00564198" w:rsidP="009E780C"/>
    <w:p w:rsidR="00564198" w:rsidRDefault="00564198" w:rsidP="009E780C"/>
    <w:p w:rsidR="00564198" w:rsidRPr="000A5748" w:rsidRDefault="00564198" w:rsidP="00564198">
      <w:pPr>
        <w:pStyle w:val="HdWequationline"/>
        <w:rPr>
          <w:lang w:val="nl-NL"/>
        </w:rPr>
      </w:pPr>
      <w:r w:rsidRPr="00007B33">
        <w:tab/>
      </w:r>
      <w:r w:rsidRPr="00564198">
        <w:rPr>
          <w:position w:val="-14"/>
        </w:rPr>
        <w:object w:dxaOrig="3400" w:dyaOrig="380">
          <v:shape id="_x0000_i1064" type="#_x0000_t75" style="width:171.05pt;height:19.6pt" o:ole="">
            <v:imagedata r:id="rId112" o:title=""/>
          </v:shape>
          <o:OLEObject Type="Embed" ProgID="Equation.DSMT4" ShapeID="_x0000_i1064" DrawAspect="Content" ObjectID="_1502019625" r:id="rId113"/>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9</w:instrText>
      </w:r>
      <w:r>
        <w:rPr>
          <w:noProof/>
        </w:rPr>
        <w:fldChar w:fldCharType="end"/>
      </w:r>
      <w:r w:rsidRPr="000A5748">
        <w:rPr>
          <w:lang w:val="nl-NL"/>
        </w:rPr>
        <w:instrText>)</w:instrText>
      </w:r>
      <w:r>
        <w:fldChar w:fldCharType="end"/>
      </w:r>
    </w:p>
    <w:p w:rsidR="009E780C" w:rsidRDefault="009E780C" w:rsidP="009E780C"/>
    <w:p w:rsidR="009E780C" w:rsidRDefault="009E780C" w:rsidP="00B23DFB">
      <w:pPr>
        <w:pStyle w:val="ListNumber"/>
        <w:numPr>
          <w:ilvl w:val="0"/>
          <w:numId w:val="13"/>
        </w:numPr>
      </w:pPr>
      <w:r>
        <w:t>Determine the roughness (</w:t>
      </w:r>
      <w:proofErr w:type="spellStart"/>
      <w:r w:rsidR="00591FC5">
        <w:t>r</w:t>
      </w:r>
      <w:r w:rsidRPr="00564198">
        <w:rPr>
          <w:vertAlign w:val="subscript"/>
        </w:rPr>
        <w:t>,i</w:t>
      </w:r>
      <w:proofErr w:type="spellEnd"/>
      <w:r>
        <w:t>) and the length (L</w:t>
      </w:r>
      <w:r w:rsidRPr="00564198">
        <w:rPr>
          <w:vertAlign w:val="subscript"/>
        </w:rPr>
        <w:t>i</w:t>
      </w:r>
      <w:r>
        <w:t xml:space="preserve">) of the segments between </w:t>
      </w:r>
      <w:proofErr w:type="spellStart"/>
      <w:r>
        <w:t>y</w:t>
      </w:r>
      <w:r w:rsidRPr="00564198">
        <w:rPr>
          <w:vertAlign w:val="subscript"/>
        </w:rPr>
        <w:t>lower</w:t>
      </w:r>
      <w:proofErr w:type="spellEnd"/>
      <w:r>
        <w:t xml:space="preserve"> and </w:t>
      </w:r>
      <w:proofErr w:type="spellStart"/>
      <w:r>
        <w:t>y</w:t>
      </w:r>
      <w:r w:rsidRPr="00564198">
        <w:rPr>
          <w:vertAlign w:val="subscript"/>
        </w:rPr>
        <w:t>upper</w:t>
      </w:r>
      <w:proofErr w:type="spellEnd"/>
    </w:p>
    <w:p w:rsidR="00564198" w:rsidRDefault="00564198" w:rsidP="009E780C"/>
    <w:p w:rsidR="009E780C" w:rsidRDefault="009E780C" w:rsidP="00B23DFB">
      <w:pPr>
        <w:pStyle w:val="ListNumber"/>
        <w:numPr>
          <w:ilvl w:val="0"/>
          <w:numId w:val="13"/>
        </w:numPr>
      </w:pPr>
      <w:r>
        <w:t>Calculate the influence factor for the roughness ([TAW, 2002], formula 19, page 25):</w:t>
      </w:r>
    </w:p>
    <w:p w:rsidR="009E780C" w:rsidRDefault="009E780C" w:rsidP="009E780C"/>
    <w:p w:rsidR="00564198" w:rsidRPr="000A5748" w:rsidRDefault="00564198" w:rsidP="00564198">
      <w:pPr>
        <w:pStyle w:val="HdWequationline"/>
        <w:rPr>
          <w:lang w:val="nl-NL"/>
        </w:rPr>
      </w:pPr>
      <w:r w:rsidRPr="00007B33">
        <w:tab/>
      </w:r>
      <w:r w:rsidR="00591FC5" w:rsidRPr="00564198">
        <w:rPr>
          <w:position w:val="-56"/>
        </w:rPr>
        <w:object w:dxaOrig="1040" w:dyaOrig="1219">
          <v:shape id="_x0000_i2078" type="#_x0000_t75" style="width:52.4pt;height:61.65pt" o:ole="">
            <v:imagedata r:id="rId114" o:title=""/>
          </v:shape>
          <o:OLEObject Type="Embed" ProgID="Equation.DSMT4" ShapeID="_x0000_i2078" DrawAspect="Content" ObjectID="_1502019626" r:id="rId115"/>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10</w:instrText>
      </w:r>
      <w:r>
        <w:rPr>
          <w:noProof/>
        </w:rPr>
        <w:fldChar w:fldCharType="end"/>
      </w:r>
      <w:r w:rsidRPr="000A5748">
        <w:rPr>
          <w:lang w:val="nl-NL"/>
        </w:rPr>
        <w:instrText>)</w:instrText>
      </w:r>
      <w:r>
        <w:fldChar w:fldCharType="end"/>
      </w:r>
    </w:p>
    <w:p w:rsidR="00564198" w:rsidRDefault="00564198" w:rsidP="009E780C"/>
    <w:p w:rsidR="009E780C" w:rsidRDefault="009E780C" w:rsidP="00B23DFB">
      <w:pPr>
        <w:pStyle w:val="ListNumber"/>
        <w:numPr>
          <w:ilvl w:val="0"/>
          <w:numId w:val="13"/>
        </w:numPr>
      </w:pPr>
      <w:r>
        <w:t xml:space="preserve">Adjust the influence factor </w:t>
      </w:r>
      <w:r w:rsidR="00F758D1">
        <w:t xml:space="preserve">for large breaker parameter values </w:t>
      </w:r>
      <w:r>
        <w:t>([TAW, 2002], page 20):</w:t>
      </w:r>
    </w:p>
    <w:p w:rsidR="009E780C" w:rsidRDefault="009E780C" w:rsidP="009E780C"/>
    <w:p w:rsidR="00F758D1" w:rsidRDefault="00F758D1" w:rsidP="00F758D1">
      <w:pPr>
        <w:pStyle w:val="HdWequationline"/>
      </w:pPr>
      <w:r>
        <w:tab/>
      </w:r>
      <w:r w:rsidR="001970A1" w:rsidRPr="001970A1">
        <w:rPr>
          <w:position w:val="-50"/>
        </w:rPr>
        <w:object w:dxaOrig="4680" w:dyaOrig="1120">
          <v:shape id="_x0000_i1066" type="#_x0000_t75" style="width:234.45pt;height:56.45pt" o:ole="">
            <v:imagedata r:id="rId116" o:title=""/>
          </v:shape>
          <o:OLEObject Type="Embed" ProgID="Equation.DSMT4" ShapeID="_x0000_i1066" DrawAspect="Content" ObjectID="_1502019627"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11</w:instrText>
        </w:r>
      </w:fldSimple>
      <w:r>
        <w:instrText>)</w:instrText>
      </w:r>
      <w:r>
        <w:fldChar w:fldCharType="end"/>
      </w:r>
    </w:p>
    <w:p w:rsidR="00F758D1" w:rsidRDefault="00F758D1" w:rsidP="009E780C"/>
    <w:p w:rsidR="009E780C" w:rsidRDefault="009E780C" w:rsidP="009E780C">
      <w:pPr>
        <w:pStyle w:val="Heading3"/>
      </w:pPr>
      <w:bookmarkStart w:id="127" w:name="_Ref428263945"/>
      <w:bookmarkStart w:id="128" w:name="_Toc428274716"/>
      <w:r>
        <w:t>Calculate influence factor berms</w:t>
      </w:r>
      <w:bookmarkEnd w:id="127"/>
      <w:bookmarkEnd w:id="128"/>
      <w:r>
        <w:t xml:space="preserve"> </w:t>
      </w:r>
    </w:p>
    <w:p w:rsidR="007409C2" w:rsidRDefault="007409C2" w:rsidP="0042041F">
      <w:pPr>
        <w:keepNext/>
      </w:pPr>
    </w:p>
    <w:p w:rsidR="009E780C" w:rsidRDefault="009E780C" w:rsidP="009E780C">
      <w:r>
        <w:t xml:space="preserve">The permitted cross sections have a maximum of two berms (section </w:t>
      </w:r>
      <w:r w:rsidR="00363E2D">
        <w:fldChar w:fldCharType="begin"/>
      </w:r>
      <w:r w:rsidR="00363E2D">
        <w:instrText xml:space="preserve"> REF _Ref401220332 \r </w:instrText>
      </w:r>
      <w:r w:rsidR="00363E2D">
        <w:fldChar w:fldCharType="separate"/>
      </w:r>
      <w:r w:rsidR="0010782A">
        <w:t>4.3</w:t>
      </w:r>
      <w:r w:rsidR="00363E2D">
        <w:fldChar w:fldCharType="end"/>
      </w:r>
      <w:r>
        <w:t xml:space="preserve">). The computation of the influence of the berms is made with the calculation cross section with only horizontal berms with a maximal width of one-quarter of the wave length. The computation is made for each berm separately and afterwards the influences of the berms are combined. </w:t>
      </w:r>
    </w:p>
    <w:p w:rsidR="007409C2" w:rsidRDefault="007409C2" w:rsidP="009E780C"/>
    <w:p w:rsidR="009E780C" w:rsidRPr="007409C2" w:rsidRDefault="009E780C" w:rsidP="0042041F">
      <w:pPr>
        <w:keepNext/>
        <w:rPr>
          <w:b/>
        </w:rPr>
      </w:pPr>
      <w:r w:rsidRPr="007409C2">
        <w:rPr>
          <w:b/>
        </w:rPr>
        <w:t>Input:</w:t>
      </w:r>
    </w:p>
    <w:p w:rsidR="007409C2" w:rsidRDefault="007409C2" w:rsidP="0042041F">
      <w:pPr>
        <w:keepNext/>
      </w:pPr>
    </w:p>
    <w:p w:rsidR="00F758D1" w:rsidRDefault="00F758D1" w:rsidP="00F758D1">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F758D1" w:rsidRDefault="00F758D1" w:rsidP="00F758D1">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7409C2" w:rsidRDefault="007409C2" w:rsidP="009E780C"/>
    <w:p w:rsidR="009E780C" w:rsidRPr="007409C2" w:rsidRDefault="009E780C" w:rsidP="0042041F">
      <w:pPr>
        <w:keepNext/>
        <w:rPr>
          <w:b/>
        </w:rPr>
      </w:pPr>
      <w:r w:rsidRPr="007409C2">
        <w:rPr>
          <w:b/>
        </w:rPr>
        <w:t>Output:</w:t>
      </w:r>
    </w:p>
    <w:p w:rsidR="007409C2" w:rsidRDefault="007409C2" w:rsidP="0042041F">
      <w:pPr>
        <w:keepNext/>
      </w:pPr>
    </w:p>
    <w:p w:rsidR="00F758D1" w:rsidRDefault="00F758D1" w:rsidP="00F758D1">
      <w:pPr>
        <w:pStyle w:val="HdWparameterline"/>
      </w:pPr>
      <w:r>
        <w:tab/>
      </w:r>
      <w:r>
        <w:sym w:font="Symbol" w:char="F067"/>
      </w:r>
      <w:proofErr w:type="gramStart"/>
      <w:r w:rsidRPr="00F90889">
        <w:rPr>
          <w:vertAlign w:val="subscript"/>
        </w:rPr>
        <w:t>b</w:t>
      </w:r>
      <w:proofErr w:type="gramEnd"/>
      <w:r>
        <w:tab/>
        <w:t>(-)</w:t>
      </w:r>
      <w:r>
        <w:tab/>
        <w:t>Influence factor berms</w:t>
      </w:r>
    </w:p>
    <w:p w:rsidR="007409C2" w:rsidRDefault="007409C2" w:rsidP="009E780C"/>
    <w:p w:rsidR="009E780C" w:rsidRPr="007409C2" w:rsidRDefault="009E780C" w:rsidP="0042041F">
      <w:pPr>
        <w:keepNext/>
        <w:rPr>
          <w:b/>
        </w:rPr>
      </w:pPr>
      <w:r w:rsidRPr="007409C2">
        <w:rPr>
          <w:b/>
        </w:rPr>
        <w:t>Calculation:</w:t>
      </w:r>
    </w:p>
    <w:p w:rsidR="007409C2" w:rsidRDefault="007409C2" w:rsidP="0042041F">
      <w:pPr>
        <w:keepNext/>
      </w:pPr>
    </w:p>
    <w:p w:rsidR="009E780C" w:rsidRDefault="009E780C" w:rsidP="00B23DFB">
      <w:pPr>
        <w:pStyle w:val="ListNumber"/>
        <w:numPr>
          <w:ilvl w:val="0"/>
          <w:numId w:val="14"/>
        </w:numPr>
        <w:jc w:val="left"/>
      </w:pPr>
      <w:r>
        <w:t>Calculate influence factor first berm</w:t>
      </w:r>
      <w:r w:rsidR="000369F6">
        <w:t xml:space="preserve"> [</w:t>
      </w:r>
      <w:r>
        <w:t xml:space="preserve">section </w:t>
      </w:r>
      <w:r w:rsidR="00363E2D">
        <w:fldChar w:fldCharType="begin"/>
      </w:r>
      <w:r w:rsidR="00363E2D">
        <w:instrText xml:space="preserve"> REF _Ref401220370 \r </w:instrText>
      </w:r>
      <w:r w:rsidR="00363E2D">
        <w:fldChar w:fldCharType="separate"/>
      </w:r>
      <w:r w:rsidR="0010782A">
        <w:t>5.3.6</w:t>
      </w:r>
      <w:r w:rsidR="00363E2D">
        <w:fldChar w:fldCharType="end"/>
      </w:r>
      <w:r w:rsidR="000369F6">
        <w:t>]</w:t>
      </w:r>
    </w:p>
    <w:p w:rsidR="009E780C" w:rsidRDefault="009E780C" w:rsidP="00B23DFB">
      <w:pPr>
        <w:pStyle w:val="ListNumber2"/>
        <w:numPr>
          <w:ilvl w:val="1"/>
          <w:numId w:val="4"/>
        </w:numPr>
        <w:jc w:val="left"/>
      </w:pPr>
      <w:proofErr w:type="gramStart"/>
      <w:r>
        <w:t>if</w:t>
      </w:r>
      <w:proofErr w:type="gramEnd"/>
      <w:r>
        <w:t xml:space="preserve"> influence factor first berm equals 0.6 no further computations are needed: </w:t>
      </w:r>
      <w:r w:rsidR="000369F6">
        <w:br/>
      </w:r>
      <w:r>
        <w:t>total influence factor berms is equal to 0.6.</w:t>
      </w:r>
    </w:p>
    <w:p w:rsidR="009E780C" w:rsidRDefault="009E780C" w:rsidP="00B23DFB">
      <w:pPr>
        <w:pStyle w:val="ListNumber2"/>
        <w:numPr>
          <w:ilvl w:val="1"/>
          <w:numId w:val="4"/>
        </w:numPr>
        <w:jc w:val="left"/>
      </w:pPr>
      <w:r>
        <w:t xml:space="preserve">if a second berm exists: </w:t>
      </w:r>
      <w:r w:rsidR="000369F6">
        <w:br/>
      </w:r>
      <w:r>
        <w:t>calculate influence factor second berm</w:t>
      </w:r>
      <w:r w:rsidR="000369F6">
        <w:t xml:space="preserve"> [</w:t>
      </w:r>
      <w:r>
        <w:t>section</w:t>
      </w:r>
      <w:r w:rsidR="00363E2D">
        <w:t xml:space="preserve"> </w:t>
      </w:r>
      <w:r w:rsidR="00363E2D">
        <w:fldChar w:fldCharType="begin"/>
      </w:r>
      <w:r w:rsidR="00363E2D">
        <w:instrText xml:space="preserve"> REF _Ref401220381 \r </w:instrText>
      </w:r>
      <w:r w:rsidR="00363E2D">
        <w:fldChar w:fldCharType="separate"/>
      </w:r>
      <w:r w:rsidR="0010782A">
        <w:t>5.3.6</w:t>
      </w:r>
      <w:r w:rsidR="00363E2D">
        <w:fldChar w:fldCharType="end"/>
      </w:r>
      <w:r w:rsidR="000369F6">
        <w:t>]</w:t>
      </w:r>
    </w:p>
    <w:p w:rsidR="009E780C" w:rsidRDefault="009E780C" w:rsidP="00B23DFB">
      <w:pPr>
        <w:pStyle w:val="ListNumber2"/>
        <w:numPr>
          <w:ilvl w:val="1"/>
          <w:numId w:val="4"/>
        </w:numPr>
        <w:jc w:val="left"/>
      </w:pPr>
      <w:proofErr w:type="gramStart"/>
      <w:r>
        <w:t>if</w:t>
      </w:r>
      <w:proofErr w:type="gramEnd"/>
      <w:r>
        <w:t xml:space="preserve"> influence factor second berm equals 0.6 no further computations are needed: </w:t>
      </w:r>
      <w:r w:rsidR="000369F6">
        <w:br/>
      </w:r>
      <w:r>
        <w:t>total influence factor berms is equal to 0.6.</w:t>
      </w:r>
    </w:p>
    <w:p w:rsidR="009E780C" w:rsidRDefault="009E780C" w:rsidP="00B23DFB">
      <w:pPr>
        <w:pStyle w:val="ListNumber2"/>
        <w:numPr>
          <w:ilvl w:val="1"/>
          <w:numId w:val="4"/>
        </w:numPr>
        <w:jc w:val="left"/>
      </w:pPr>
      <w:r>
        <w:t>if applicable combine influence factors berms</w:t>
      </w:r>
      <w:r w:rsidR="00312973">
        <w:t xml:space="preserve"> </w:t>
      </w:r>
      <w:r w:rsidR="000369F6">
        <w:t>[</w:t>
      </w:r>
      <w:r>
        <w:t xml:space="preserve">section </w:t>
      </w:r>
      <w:r w:rsidR="00363E2D">
        <w:fldChar w:fldCharType="begin"/>
      </w:r>
      <w:r w:rsidR="00363E2D">
        <w:instrText xml:space="preserve"> REF _Ref401220389 \r </w:instrText>
      </w:r>
      <w:r w:rsidR="00363E2D">
        <w:fldChar w:fldCharType="separate"/>
      </w:r>
      <w:r w:rsidR="0010782A">
        <w:t>5.3.7</w:t>
      </w:r>
      <w:r w:rsidR="00363E2D">
        <w:fldChar w:fldCharType="end"/>
      </w:r>
      <w:r w:rsidR="000369F6">
        <w:t>]</w:t>
      </w:r>
    </w:p>
    <w:p w:rsidR="009E780C" w:rsidRDefault="009E780C" w:rsidP="00B23DFB">
      <w:pPr>
        <w:pStyle w:val="ListNumber"/>
        <w:numPr>
          <w:ilvl w:val="0"/>
          <w:numId w:val="14"/>
        </w:numPr>
        <w:jc w:val="left"/>
      </w:pPr>
      <w:r>
        <w:t>Calculate ad</w:t>
      </w:r>
      <w:r w:rsidR="000369F6">
        <w:t>justment of influence factors [</w:t>
      </w:r>
      <w:r>
        <w:t xml:space="preserve">section </w:t>
      </w:r>
      <w:r w:rsidR="00363E2D">
        <w:fldChar w:fldCharType="begin"/>
      </w:r>
      <w:r w:rsidR="00363E2D">
        <w:instrText xml:space="preserve"> REF _Ref401220396 \r </w:instrText>
      </w:r>
      <w:r w:rsidR="00363E2D">
        <w:fldChar w:fldCharType="separate"/>
      </w:r>
      <w:r w:rsidR="0010782A">
        <w:t>5.3.8</w:t>
      </w:r>
      <w:r w:rsidR="00363E2D">
        <w:fldChar w:fldCharType="end"/>
      </w:r>
      <w:r w:rsidR="000369F6">
        <w:t>]</w:t>
      </w:r>
    </w:p>
    <w:p w:rsidR="009E780C" w:rsidRDefault="009E780C" w:rsidP="009E780C"/>
    <w:p w:rsidR="009E780C" w:rsidRDefault="009E780C" w:rsidP="009E780C">
      <w:pPr>
        <w:pStyle w:val="Heading3"/>
      </w:pPr>
      <w:bookmarkStart w:id="129" w:name="_Ref401220193"/>
      <w:bookmarkStart w:id="130" w:name="_Ref401220370"/>
      <w:bookmarkStart w:id="131" w:name="_Ref401220381"/>
      <w:bookmarkStart w:id="132" w:name="_Toc428274717"/>
      <w:r>
        <w:t>Calculate influence factor one berm</w:t>
      </w:r>
      <w:bookmarkEnd w:id="129"/>
      <w:bookmarkEnd w:id="130"/>
      <w:bookmarkEnd w:id="131"/>
      <w:bookmarkEnd w:id="132"/>
    </w:p>
    <w:p w:rsidR="007409C2" w:rsidRDefault="007409C2" w:rsidP="0042041F">
      <w:pPr>
        <w:keepNext/>
      </w:pPr>
    </w:p>
    <w:p w:rsidR="009E780C" w:rsidRDefault="009E780C" w:rsidP="009E780C">
      <w:r>
        <w:t xml:space="preserve">A berm in a cross section affects the wave run-up and the wave overtopping. The width of a berm is significant and also the position of the berm in relation to the still water line (SWL). The total influence of one berm is the combination of the influences of these two elements. </w:t>
      </w:r>
    </w:p>
    <w:p w:rsidR="007409C2" w:rsidRDefault="007409C2" w:rsidP="009E780C"/>
    <w:p w:rsidR="009E780C" w:rsidRPr="007409C2" w:rsidRDefault="009E780C" w:rsidP="0042041F">
      <w:pPr>
        <w:keepNext/>
        <w:rPr>
          <w:b/>
        </w:rPr>
      </w:pPr>
      <w:r w:rsidRPr="007409C2">
        <w:rPr>
          <w:b/>
        </w:rPr>
        <w:t>Input:</w:t>
      </w:r>
    </w:p>
    <w:p w:rsidR="007409C2" w:rsidRDefault="007409C2" w:rsidP="0042041F">
      <w:pPr>
        <w:keepNext/>
      </w:pPr>
    </w:p>
    <w:p w:rsidR="000B5DB7" w:rsidRDefault="000B5DB7" w:rsidP="000B5DB7">
      <w:pPr>
        <w:pStyle w:val="HdWparameterline"/>
      </w:pPr>
      <w:r>
        <w:tab/>
        <w:t>SWL</w:t>
      </w:r>
      <w:r>
        <w:tab/>
        <w:t>(</w:t>
      </w:r>
      <w:proofErr w:type="spellStart"/>
      <w:r>
        <w:t>m+NAP</w:t>
      </w:r>
      <w:proofErr w:type="spellEnd"/>
      <w:r>
        <w:t>)</w:t>
      </w:r>
      <w:r>
        <w:tab/>
        <w:t>Still water level (i.e. local water level)</w:t>
      </w:r>
    </w:p>
    <w:p w:rsidR="000B5DB7" w:rsidRDefault="000B5DB7" w:rsidP="000B5DB7">
      <w:pPr>
        <w:pStyle w:val="HdWparameterline"/>
      </w:pPr>
      <w:r>
        <w:tab/>
        <w:t>H</w:t>
      </w:r>
      <w:r w:rsidRPr="00F72353">
        <w:rPr>
          <w:vertAlign w:val="subscript"/>
        </w:rPr>
        <w:t>m0</w:t>
      </w:r>
      <w:r>
        <w:tab/>
        <w:t>(m)</w:t>
      </w:r>
      <w:r>
        <w:tab/>
        <w:t>Significant wave height</w:t>
      </w:r>
    </w:p>
    <w:p w:rsidR="000B5DB7" w:rsidRDefault="000B5DB7" w:rsidP="000B5DB7">
      <w:pPr>
        <w:pStyle w:val="HdWparameterline"/>
      </w:pPr>
      <w:r>
        <w:tab/>
        <w:t>z</w:t>
      </w:r>
      <w:r>
        <w:rPr>
          <w:vertAlign w:val="subscript"/>
        </w:rPr>
        <w:t>2%</w:t>
      </w:r>
      <w:proofErr w:type="gramStart"/>
      <w:r>
        <w:rPr>
          <w:vertAlign w:val="subscript"/>
        </w:rPr>
        <w:t>,rough</w:t>
      </w:r>
      <w:proofErr w:type="gramEnd"/>
      <w:r>
        <w:tab/>
        <w:t>(m)</w:t>
      </w:r>
      <w:r>
        <w:tab/>
        <w:t xml:space="preserve">2% </w:t>
      </w:r>
      <w:proofErr w:type="spellStart"/>
      <w:r>
        <w:t>runup</w:t>
      </w:r>
      <w:proofErr w:type="spellEnd"/>
      <w:r>
        <w:t xml:space="preserve"> height</w:t>
      </w:r>
      <w:r w:rsidRPr="000B5DB7">
        <w:t xml:space="preserve"> </w:t>
      </w:r>
      <w:r>
        <w:t>with roughness</w:t>
      </w:r>
    </w:p>
    <w:p w:rsidR="000B5DB7" w:rsidRDefault="000B5DB7" w:rsidP="000B5DB7">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0B5DB7" w:rsidRDefault="000B5DB7" w:rsidP="000B5DB7">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7409C2" w:rsidRDefault="007409C2" w:rsidP="009E780C"/>
    <w:p w:rsidR="009E780C" w:rsidRPr="007409C2" w:rsidRDefault="009E780C" w:rsidP="0042041F">
      <w:pPr>
        <w:keepNext/>
        <w:rPr>
          <w:b/>
        </w:rPr>
      </w:pPr>
      <w:r w:rsidRPr="007409C2">
        <w:rPr>
          <w:b/>
        </w:rPr>
        <w:t>Output:</w:t>
      </w:r>
    </w:p>
    <w:p w:rsidR="007409C2" w:rsidRDefault="007409C2" w:rsidP="0042041F">
      <w:pPr>
        <w:keepNext/>
      </w:pPr>
    </w:p>
    <w:p w:rsidR="000B5DB7" w:rsidRDefault="000B5DB7" w:rsidP="000B5DB7">
      <w:pPr>
        <w:pStyle w:val="HdWparameterline"/>
      </w:pPr>
      <w:r>
        <w:tab/>
      </w:r>
      <w:r>
        <w:sym w:font="Symbol" w:char="F067"/>
      </w:r>
      <w:proofErr w:type="gramStart"/>
      <w:r w:rsidRPr="00F90889">
        <w:rPr>
          <w:vertAlign w:val="subscript"/>
        </w:rPr>
        <w:t>b</w:t>
      </w:r>
      <w:proofErr w:type="gramEnd"/>
      <w:r>
        <w:tab/>
        <w:t>(-)</w:t>
      </w:r>
      <w:r>
        <w:tab/>
        <w:t>Influence factor berm</w:t>
      </w:r>
    </w:p>
    <w:p w:rsidR="009E780C" w:rsidRDefault="000B5DB7" w:rsidP="000B5DB7">
      <w:pPr>
        <w:pStyle w:val="HdWparameterline"/>
      </w:pPr>
      <w:r>
        <w:tab/>
        <w:t>B</w:t>
      </w:r>
      <w:r>
        <w:tab/>
        <w:t>(m)</w:t>
      </w:r>
      <w:r>
        <w:tab/>
        <w:t>Berm width</w:t>
      </w:r>
    </w:p>
    <w:p w:rsidR="000B5DB7" w:rsidRDefault="000B5DB7" w:rsidP="000B5DB7">
      <w:pPr>
        <w:pStyle w:val="HdWparameterline"/>
      </w:pPr>
      <w:r>
        <w:tab/>
      </w:r>
      <w:proofErr w:type="spellStart"/>
      <w:r>
        <w:t>L</w:t>
      </w:r>
      <w:r>
        <w:rPr>
          <w:vertAlign w:val="subscript"/>
        </w:rPr>
        <w:t>berm</w:t>
      </w:r>
      <w:proofErr w:type="spellEnd"/>
      <w:r>
        <w:tab/>
        <w:t>(m)</w:t>
      </w:r>
      <w:r>
        <w:tab/>
        <w:t>Length of the cross section with influence of the berm</w:t>
      </w:r>
    </w:p>
    <w:p w:rsidR="009E780C" w:rsidRDefault="000B5DB7" w:rsidP="000B5DB7">
      <w:pPr>
        <w:pStyle w:val="HdWparameterline"/>
      </w:pPr>
      <w:r>
        <w:tab/>
      </w:r>
      <w:proofErr w:type="spellStart"/>
      <w:proofErr w:type="gramStart"/>
      <w:r>
        <w:t>r</w:t>
      </w:r>
      <w:r w:rsidRPr="000B5DB7">
        <w:rPr>
          <w:vertAlign w:val="subscript"/>
        </w:rPr>
        <w:t>dh</w:t>
      </w:r>
      <w:proofErr w:type="spellEnd"/>
      <w:proofErr w:type="gramEnd"/>
      <w:r>
        <w:tab/>
        <w:t>(m)</w:t>
      </w:r>
      <w:r>
        <w:tab/>
      </w:r>
      <w:r w:rsidR="009E780C">
        <w:t>depth of the berm in</w:t>
      </w:r>
      <w:r>
        <w:t xml:space="preserve"> relation to the water level</w:t>
      </w:r>
    </w:p>
    <w:p w:rsidR="007409C2" w:rsidRDefault="007409C2" w:rsidP="009E780C"/>
    <w:p w:rsidR="009E780C" w:rsidRPr="007409C2" w:rsidRDefault="009E780C" w:rsidP="0042041F">
      <w:pPr>
        <w:keepNext/>
        <w:rPr>
          <w:b/>
        </w:rPr>
      </w:pPr>
      <w:r w:rsidRPr="007409C2">
        <w:rPr>
          <w:b/>
        </w:rPr>
        <w:t>Calculation:</w:t>
      </w:r>
    </w:p>
    <w:p w:rsidR="007409C2" w:rsidRDefault="007409C2" w:rsidP="0042041F">
      <w:pPr>
        <w:keepNext/>
      </w:pPr>
    </w:p>
    <w:p w:rsidR="009E780C" w:rsidRDefault="009E780C" w:rsidP="009E780C">
      <w:r>
        <w:t>In wave run-up formulas, the influence of a berm is calculated with a berm factor, in which two influences are taken into account:</w:t>
      </w:r>
    </w:p>
    <w:p w:rsidR="009E780C" w:rsidRDefault="009E780C" w:rsidP="00B23DFB">
      <w:pPr>
        <w:numPr>
          <w:ilvl w:val="0"/>
          <w:numId w:val="4"/>
        </w:numPr>
      </w:pPr>
      <w:r>
        <w:t xml:space="preserve">the influence of the width of the berm in relation to the wave height and the shape of the </w:t>
      </w:r>
      <w:r w:rsidR="000B5DB7">
        <w:t>c</w:t>
      </w:r>
      <w:r>
        <w:t xml:space="preserve">ross section (parameter </w:t>
      </w:r>
      <w:proofErr w:type="spellStart"/>
      <w:r>
        <w:t>r</w:t>
      </w:r>
      <w:r w:rsidRPr="000B5DB7">
        <w:rPr>
          <w:vertAlign w:val="subscript"/>
        </w:rPr>
        <w:t>b</w:t>
      </w:r>
      <w:proofErr w:type="spellEnd"/>
      <w:r>
        <w:t>)</w:t>
      </w:r>
    </w:p>
    <w:p w:rsidR="009E780C" w:rsidRDefault="009E780C" w:rsidP="00B23DFB">
      <w:pPr>
        <w:numPr>
          <w:ilvl w:val="0"/>
          <w:numId w:val="4"/>
        </w:numPr>
      </w:pPr>
      <w:proofErr w:type="gramStart"/>
      <w:r>
        <w:t>depth</w:t>
      </w:r>
      <w:proofErr w:type="gramEnd"/>
      <w:r>
        <w:t xml:space="preserve"> of the berm in relation to the water level (parameter </w:t>
      </w:r>
      <w:proofErr w:type="spellStart"/>
      <w:r>
        <w:t>r</w:t>
      </w:r>
      <w:r w:rsidRPr="000B5DB7">
        <w:rPr>
          <w:vertAlign w:val="subscript"/>
        </w:rPr>
        <w:t>dh</w:t>
      </w:r>
      <w:proofErr w:type="spellEnd"/>
      <w:r>
        <w:t>).</w:t>
      </w:r>
    </w:p>
    <w:p w:rsidR="009E780C" w:rsidRDefault="009E780C" w:rsidP="009E780C"/>
    <w:p w:rsidR="009E780C" w:rsidRDefault="009E780C" w:rsidP="00B23DFB">
      <w:pPr>
        <w:pStyle w:val="ListNumber"/>
        <w:numPr>
          <w:ilvl w:val="0"/>
          <w:numId w:val="20"/>
        </w:numPr>
      </w:pPr>
      <w:r>
        <w:t xml:space="preserve">Determine </w:t>
      </w:r>
      <w:proofErr w:type="spellStart"/>
      <w:r>
        <w:t>L</w:t>
      </w:r>
      <w:r w:rsidRPr="00312973">
        <w:rPr>
          <w:vertAlign w:val="subscript"/>
        </w:rPr>
        <w:t>berm</w:t>
      </w:r>
      <w:proofErr w:type="spellEnd"/>
      <w:r>
        <w:t xml:space="preserve"> – the length of the cross section against which the length of the berm is deposed – through interpolation using x and y. </w:t>
      </w:r>
      <w:r w:rsidR="00356BB3">
        <w:fldChar w:fldCharType="begin"/>
      </w:r>
      <w:r w:rsidR="00356BB3">
        <w:instrText xml:space="preserve"> REF _Ref401156922 </w:instrText>
      </w:r>
      <w:r w:rsidR="00356BB3">
        <w:fldChar w:fldCharType="separate"/>
      </w:r>
      <w:r w:rsidR="0010782A">
        <w:t xml:space="preserve">Figure </w:t>
      </w:r>
      <w:r w:rsidR="0010782A">
        <w:rPr>
          <w:noProof/>
        </w:rPr>
        <w:t>5</w:t>
      </w:r>
      <w:r w:rsidR="0010782A">
        <w:t>.</w:t>
      </w:r>
      <w:r w:rsidR="0010782A">
        <w:rPr>
          <w:noProof/>
        </w:rPr>
        <w:t>3</w:t>
      </w:r>
      <w:r w:rsidR="00356BB3">
        <w:fldChar w:fldCharType="end"/>
      </w:r>
      <w:r w:rsidR="00356BB3">
        <w:t xml:space="preserve"> </w:t>
      </w:r>
      <w:r>
        <w:t>shows the derivation method. Note that the still water line (SWL) isn't relevant</w:t>
      </w:r>
      <w:r w:rsidR="000B5DB7">
        <w:t xml:space="preserve"> for </w:t>
      </w:r>
      <w:proofErr w:type="spellStart"/>
      <w:r w:rsidR="000B5DB7">
        <w:t>L</w:t>
      </w:r>
      <w:r w:rsidR="000B5DB7" w:rsidRPr="00312973">
        <w:rPr>
          <w:vertAlign w:val="subscript"/>
        </w:rPr>
        <w:t>berm</w:t>
      </w:r>
      <w:proofErr w:type="spellEnd"/>
      <w:r>
        <w:t xml:space="preserve">. Restrict </w:t>
      </w:r>
      <w:proofErr w:type="spellStart"/>
      <w:r>
        <w:t>L</w:t>
      </w:r>
      <w:r w:rsidRPr="00312973">
        <w:rPr>
          <w:vertAlign w:val="subscript"/>
        </w:rPr>
        <w:t>berm</w:t>
      </w:r>
      <w:proofErr w:type="spellEnd"/>
      <w:r>
        <w:t xml:space="preserve"> by using the toe and crest of the cross section in the computation of </w:t>
      </w:r>
      <w:proofErr w:type="spellStart"/>
      <w:r>
        <w:t>L</w:t>
      </w:r>
      <w:r w:rsidRPr="00312973">
        <w:rPr>
          <w:vertAlign w:val="subscript"/>
        </w:rPr>
        <w:t>berm</w:t>
      </w:r>
      <w:proofErr w:type="spellEnd"/>
      <w:r>
        <w:t xml:space="preserve">: </w:t>
      </w:r>
    </w:p>
    <w:p w:rsidR="000B5DB7" w:rsidRDefault="000B5DB7" w:rsidP="009E780C"/>
    <w:p w:rsidR="00DD389F" w:rsidRPr="000A5748" w:rsidRDefault="00DD389F" w:rsidP="00DD389F">
      <w:pPr>
        <w:pStyle w:val="HdWequationline"/>
        <w:rPr>
          <w:lang w:val="nl-NL"/>
        </w:rPr>
      </w:pPr>
      <w:r w:rsidRPr="00007B33">
        <w:tab/>
      </w:r>
      <w:r w:rsidRPr="00DD389F">
        <w:rPr>
          <w:position w:val="-12"/>
        </w:rPr>
        <w:object w:dxaOrig="2560" w:dyaOrig="340">
          <v:shape id="_x0000_i1067" type="#_x0000_t75" style="width:129pt;height:17.3pt" o:ole="">
            <v:imagedata r:id="rId118" o:title=""/>
          </v:shape>
          <o:OLEObject Type="Embed" ProgID="Equation.DSMT4" ShapeID="_x0000_i1067" DrawAspect="Content" ObjectID="_1502019628" r:id="rId119"/>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12</w:instrText>
      </w:r>
      <w:r>
        <w:rPr>
          <w:noProof/>
        </w:rPr>
        <w:fldChar w:fldCharType="end"/>
      </w:r>
      <w:r w:rsidRPr="000A5748">
        <w:rPr>
          <w:lang w:val="nl-NL"/>
        </w:rPr>
        <w:instrText>)</w:instrText>
      </w:r>
      <w:r>
        <w:fldChar w:fldCharType="end"/>
      </w:r>
    </w:p>
    <w:p w:rsidR="00DD389F" w:rsidRPr="000A5748" w:rsidRDefault="00DD389F" w:rsidP="00DD389F">
      <w:pPr>
        <w:pStyle w:val="HdWequationline"/>
        <w:rPr>
          <w:lang w:val="nl-NL"/>
        </w:rPr>
      </w:pPr>
      <w:r w:rsidRPr="00007B33">
        <w:tab/>
      </w:r>
      <w:r w:rsidRPr="00564198">
        <w:rPr>
          <w:position w:val="-14"/>
        </w:rPr>
        <w:object w:dxaOrig="2560" w:dyaOrig="360">
          <v:shape id="_x0000_i1068" type="#_x0000_t75" style="width:129pt;height:17.85pt" o:ole="">
            <v:imagedata r:id="rId120" o:title=""/>
          </v:shape>
          <o:OLEObject Type="Embed" ProgID="Equation.DSMT4" ShapeID="_x0000_i1068" DrawAspect="Content" ObjectID="_1502019629" r:id="rId121"/>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13</w:instrText>
      </w:r>
      <w:r>
        <w:rPr>
          <w:noProof/>
        </w:rPr>
        <w:fldChar w:fldCharType="end"/>
      </w:r>
      <w:r w:rsidRPr="000A5748">
        <w:rPr>
          <w:lang w:val="nl-NL"/>
        </w:rPr>
        <w:instrText>)</w:instrText>
      </w:r>
      <w:r>
        <w:fldChar w:fldCharType="end"/>
      </w:r>
    </w:p>
    <w:p w:rsidR="00DD389F" w:rsidRDefault="00DD389F" w:rsidP="009E780C"/>
    <w:p w:rsidR="00A560C8" w:rsidRDefault="00A560C8" w:rsidP="009E780C">
      <w:r>
        <w:rPr>
          <w:noProof/>
          <w:lang w:eastAsia="zh-CN"/>
        </w:rPr>
        <w:drawing>
          <wp:inline distT="0" distB="0" distL="0" distR="0" wp14:anchorId="44C718FD" wp14:editId="25168531">
            <wp:extent cx="5533390" cy="2360661"/>
            <wp:effectExtent l="0" t="0" r="0" b="1905"/>
            <wp:docPr id="22" name="Picture 22" descr="LBerm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Berm computation"/>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533390" cy="2360661"/>
                    </a:xfrm>
                    <a:prstGeom prst="rect">
                      <a:avLst/>
                    </a:prstGeom>
                    <a:noFill/>
                    <a:ln>
                      <a:noFill/>
                    </a:ln>
                  </pic:spPr>
                </pic:pic>
              </a:graphicData>
            </a:graphic>
          </wp:inline>
        </w:drawing>
      </w:r>
    </w:p>
    <w:p w:rsidR="00B07D60" w:rsidRDefault="00B07D60" w:rsidP="00B07D60">
      <w:pPr>
        <w:pStyle w:val="Caption"/>
      </w:pPr>
      <w:bookmarkStart w:id="133" w:name="_Ref401156922"/>
      <w:proofErr w:type="gramStart"/>
      <w:r>
        <w:t xml:space="preserve">Figure </w:t>
      </w:r>
      <w:r w:rsidR="00356BB3">
        <w:fldChar w:fldCharType="begin"/>
      </w:r>
      <w:r w:rsidR="00356BB3">
        <w:instrText xml:space="preserve"> STYLEREF 1 \s </w:instrText>
      </w:r>
      <w:r w:rsidR="00356BB3">
        <w:fldChar w:fldCharType="separate"/>
      </w:r>
      <w:r w:rsidR="0010782A">
        <w:rPr>
          <w:noProof/>
        </w:rPr>
        <w:t>5</w:t>
      </w:r>
      <w:r w:rsidR="00356BB3">
        <w:fldChar w:fldCharType="end"/>
      </w:r>
      <w:r w:rsidR="00356BB3">
        <w:t>.</w:t>
      </w:r>
      <w:proofErr w:type="gramEnd"/>
      <w:r w:rsidR="00356BB3">
        <w:fldChar w:fldCharType="begin"/>
      </w:r>
      <w:r w:rsidR="00356BB3">
        <w:instrText xml:space="preserve"> SEQ Figure \* ARABIC \s 1 </w:instrText>
      </w:r>
      <w:r w:rsidR="00356BB3">
        <w:fldChar w:fldCharType="separate"/>
      </w:r>
      <w:r w:rsidR="0010782A">
        <w:rPr>
          <w:noProof/>
        </w:rPr>
        <w:t>3</w:t>
      </w:r>
      <w:r w:rsidR="00356BB3">
        <w:fldChar w:fldCharType="end"/>
      </w:r>
      <w:bookmarkEnd w:id="133"/>
      <w:r>
        <w:tab/>
        <w:t xml:space="preserve">Computation of </w:t>
      </w:r>
      <w:proofErr w:type="spellStart"/>
      <w:proofErr w:type="gramStart"/>
      <w:r>
        <w:t>Lberm</w:t>
      </w:r>
      <w:proofErr w:type="spellEnd"/>
      <w:r>
        <w:t xml:space="preserve">  the</w:t>
      </w:r>
      <w:proofErr w:type="gramEnd"/>
      <w:r>
        <w:t xml:space="preserve"> length of the cross section against which the length of the berm is deposed</w:t>
      </w:r>
    </w:p>
    <w:p w:rsidR="009E780C" w:rsidRDefault="009E780C" w:rsidP="009E780C"/>
    <w:p w:rsidR="000A1BA6" w:rsidRDefault="009E780C" w:rsidP="00B23DFB">
      <w:pPr>
        <w:pStyle w:val="ListNumber"/>
        <w:numPr>
          <w:ilvl w:val="0"/>
          <w:numId w:val="20"/>
        </w:numPr>
      </w:pPr>
      <w:r>
        <w:t xml:space="preserve">Calculate the influence of the width of the berm in relation to </w:t>
      </w:r>
      <w:proofErr w:type="spellStart"/>
      <w:r>
        <w:t>L</w:t>
      </w:r>
      <w:r w:rsidRPr="00312973">
        <w:rPr>
          <w:vertAlign w:val="subscript"/>
        </w:rPr>
        <w:t>berm</w:t>
      </w:r>
      <w:proofErr w:type="spellEnd"/>
      <w:r>
        <w:t xml:space="preserve">: </w:t>
      </w:r>
    </w:p>
    <w:p w:rsidR="000A1BA6" w:rsidRDefault="000A1BA6" w:rsidP="000A1BA6">
      <w:pPr>
        <w:pStyle w:val="HdWequationline"/>
      </w:pPr>
    </w:p>
    <w:p w:rsidR="000A1BA6" w:rsidRDefault="000A1BA6" w:rsidP="000A1BA6">
      <w:pPr>
        <w:pStyle w:val="HdWequationline"/>
      </w:pPr>
      <w:r w:rsidRPr="00007B33">
        <w:tab/>
      </w:r>
      <w:r w:rsidRPr="000A1BA6">
        <w:rPr>
          <w:position w:val="-28"/>
        </w:rPr>
        <w:object w:dxaOrig="900" w:dyaOrig="620">
          <v:shape id="_x0000_i1069" type="#_x0000_t75" style="width:44.95pt;height:31.7pt" o:ole="">
            <v:imagedata r:id="rId123" o:title=""/>
          </v:shape>
          <o:OLEObject Type="Embed" ProgID="Equation.DSMT4" ShapeID="_x0000_i1069" DrawAspect="Content" ObjectID="_1502019630" r:id="rId124"/>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14</w:instrText>
      </w:r>
      <w:r>
        <w:rPr>
          <w:noProof/>
        </w:rPr>
        <w:fldChar w:fldCharType="end"/>
      </w:r>
      <w:r w:rsidRPr="000A5748">
        <w:rPr>
          <w:lang w:val="nl-NL"/>
        </w:rPr>
        <w:instrText>)</w:instrText>
      </w:r>
      <w:r>
        <w:fldChar w:fldCharType="end"/>
      </w:r>
    </w:p>
    <w:p w:rsidR="000A1BA6" w:rsidRPr="000A1BA6" w:rsidRDefault="000A1BA6" w:rsidP="000A1BA6"/>
    <w:p w:rsidR="000A1BA6" w:rsidRDefault="009E780C" w:rsidP="00B23DFB">
      <w:pPr>
        <w:pStyle w:val="ListNumber"/>
        <w:numPr>
          <w:ilvl w:val="0"/>
          <w:numId w:val="20"/>
        </w:numPr>
      </w:pPr>
      <w:r>
        <w:t>Calculate the difference between the berm height and the still water line</w:t>
      </w:r>
      <w:r w:rsidR="000A1BA6">
        <w:t>:</w:t>
      </w:r>
    </w:p>
    <w:p w:rsidR="000A1BA6" w:rsidRDefault="000A1BA6" w:rsidP="000A1BA6">
      <w:pPr>
        <w:pStyle w:val="HdWequationline"/>
      </w:pPr>
    </w:p>
    <w:p w:rsidR="000A1BA6" w:rsidRDefault="000A1BA6" w:rsidP="000A1BA6">
      <w:pPr>
        <w:pStyle w:val="HdWequationline"/>
      </w:pPr>
      <w:r w:rsidRPr="00007B33">
        <w:tab/>
      </w:r>
      <w:r w:rsidRPr="000A1BA6">
        <w:rPr>
          <w:position w:val="-10"/>
        </w:rPr>
        <w:object w:dxaOrig="1560" w:dyaOrig="320">
          <v:shape id="_x0000_i1070" type="#_x0000_t75" style="width:78.9pt;height:16.7pt" o:ole="">
            <v:imagedata r:id="rId125" o:title=""/>
          </v:shape>
          <o:OLEObject Type="Embed" ProgID="Equation.DSMT4" ShapeID="_x0000_i1070" DrawAspect="Content" ObjectID="_1502019631" r:id="rId126"/>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15</w:instrText>
      </w:r>
      <w:r>
        <w:rPr>
          <w:noProof/>
        </w:rPr>
        <w:fldChar w:fldCharType="end"/>
      </w:r>
      <w:r w:rsidRPr="000A5748">
        <w:rPr>
          <w:lang w:val="nl-NL"/>
        </w:rPr>
        <w:instrText>)</w:instrText>
      </w:r>
      <w:r>
        <w:fldChar w:fldCharType="end"/>
      </w:r>
    </w:p>
    <w:p w:rsidR="000A1BA6" w:rsidRPr="000A1BA6" w:rsidRDefault="000A1BA6" w:rsidP="000A1BA6"/>
    <w:p w:rsidR="009E780C" w:rsidRDefault="009E780C" w:rsidP="00B23DFB">
      <w:pPr>
        <w:pStyle w:val="ListNumber"/>
        <w:numPr>
          <w:ilvl w:val="0"/>
          <w:numId w:val="20"/>
        </w:numPr>
      </w:pPr>
      <w:r>
        <w:t>Calculate the influence of the depth of the berm in relation to the still water line:</w:t>
      </w:r>
    </w:p>
    <w:p w:rsidR="000A1BA6" w:rsidRDefault="000A1BA6" w:rsidP="000A1BA6">
      <w:pPr>
        <w:pStyle w:val="ListNumber"/>
        <w:numPr>
          <w:ilvl w:val="0"/>
          <w:numId w:val="0"/>
        </w:numPr>
        <w:ind w:left="510" w:hanging="510"/>
      </w:pPr>
    </w:p>
    <w:p w:rsidR="000A1BA6" w:rsidRDefault="000A1BA6" w:rsidP="000A1BA6">
      <w:pPr>
        <w:pStyle w:val="HdWequationline"/>
      </w:pPr>
      <w:r w:rsidRPr="00007B33">
        <w:tab/>
      </w:r>
      <w:r w:rsidR="007C5A43" w:rsidRPr="007C5A43">
        <w:rPr>
          <w:position w:val="-146"/>
        </w:rPr>
        <w:object w:dxaOrig="4020" w:dyaOrig="2640">
          <v:shape id="_x0000_i1071" type="#_x0000_t75" style="width:202.2pt;height:134.8pt" o:ole="">
            <v:imagedata r:id="rId127" o:title=""/>
          </v:shape>
          <o:OLEObject Type="Embed" ProgID="Equation.DSMT4" ShapeID="_x0000_i1071" DrawAspect="Content" ObjectID="_1502019632" r:id="rId128"/>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16</w:instrText>
      </w:r>
      <w:r>
        <w:rPr>
          <w:noProof/>
        </w:rPr>
        <w:fldChar w:fldCharType="end"/>
      </w:r>
      <w:r w:rsidRPr="000A5748">
        <w:rPr>
          <w:lang w:val="nl-NL"/>
        </w:rPr>
        <w:instrText>)</w:instrText>
      </w:r>
      <w:r>
        <w:fldChar w:fldCharType="end"/>
      </w:r>
    </w:p>
    <w:p w:rsidR="00E25CED" w:rsidRPr="00E25CED" w:rsidRDefault="00E25CED" w:rsidP="00E25CED"/>
    <w:p w:rsidR="00D761A2" w:rsidRDefault="009E780C" w:rsidP="00B23DFB">
      <w:pPr>
        <w:pStyle w:val="ListNumber"/>
        <w:numPr>
          <w:ilvl w:val="0"/>
          <w:numId w:val="20"/>
        </w:numPr>
      </w:pPr>
      <w:r>
        <w:t>calculate</w:t>
      </w:r>
      <w:r w:rsidR="00D761A2">
        <w:t>;</w:t>
      </w:r>
    </w:p>
    <w:p w:rsidR="00B4138E" w:rsidRDefault="00B4138E" w:rsidP="00B4138E">
      <w:pPr>
        <w:pStyle w:val="ListNumber"/>
        <w:numPr>
          <w:ilvl w:val="0"/>
          <w:numId w:val="0"/>
        </w:numPr>
        <w:ind w:left="510" w:hanging="510"/>
      </w:pPr>
    </w:p>
    <w:p w:rsidR="00D761A2" w:rsidRDefault="00D761A2" w:rsidP="00D761A2">
      <w:pPr>
        <w:pStyle w:val="HdWequationline"/>
      </w:pPr>
      <w:r w:rsidRPr="00007B33">
        <w:tab/>
      </w:r>
      <w:r w:rsidRPr="00D761A2">
        <w:rPr>
          <w:position w:val="-14"/>
        </w:rPr>
        <w:object w:dxaOrig="2620" w:dyaOrig="380">
          <v:shape id="_x0000_i1072" type="#_x0000_t75" style="width:131.9pt;height:19.6pt" o:ole="">
            <v:imagedata r:id="rId129" o:title=""/>
          </v:shape>
          <o:OLEObject Type="Embed" ProgID="Equation.DSMT4" ShapeID="_x0000_i1072" DrawAspect="Content" ObjectID="_1502019633" r:id="rId130"/>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17</w:instrText>
      </w:r>
      <w:r>
        <w:rPr>
          <w:noProof/>
        </w:rPr>
        <w:fldChar w:fldCharType="end"/>
      </w:r>
      <w:r w:rsidRPr="000A5748">
        <w:rPr>
          <w:lang w:val="nl-NL"/>
        </w:rPr>
        <w:instrText>)</w:instrText>
      </w:r>
      <w:r>
        <w:fldChar w:fldCharType="end"/>
      </w:r>
    </w:p>
    <w:p w:rsidR="009E780C" w:rsidRDefault="009E780C" w:rsidP="009E780C"/>
    <w:p w:rsidR="000A1BA6" w:rsidRDefault="000A1BA6" w:rsidP="009E780C"/>
    <w:p w:rsidR="009E780C" w:rsidRDefault="000A1BA6" w:rsidP="009E780C">
      <w:r>
        <w:rPr>
          <w:noProof/>
          <w:lang w:eastAsia="zh-CN"/>
        </w:rPr>
        <w:drawing>
          <wp:inline distT="0" distB="0" distL="0" distR="0" wp14:anchorId="6C007620" wp14:editId="68C094D8">
            <wp:extent cx="5533390" cy="2115152"/>
            <wp:effectExtent l="0" t="0" r="0" b="0"/>
            <wp:docPr id="23" name="Picture 23" descr="GammaB ho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maB hoge berm"/>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533390" cy="2115152"/>
                    </a:xfrm>
                    <a:prstGeom prst="rect">
                      <a:avLst/>
                    </a:prstGeom>
                    <a:noFill/>
                    <a:ln>
                      <a:noFill/>
                    </a:ln>
                  </pic:spPr>
                </pic:pic>
              </a:graphicData>
            </a:graphic>
          </wp:inline>
        </w:drawing>
      </w:r>
      <w:r w:rsidR="009E780C">
        <w:t xml:space="preserve"> </w:t>
      </w:r>
    </w:p>
    <w:p w:rsidR="00B07D60" w:rsidRDefault="00B07D60" w:rsidP="00B07D60">
      <w:pPr>
        <w:pStyle w:val="Caption"/>
      </w:pPr>
      <w:proofErr w:type="gramStart"/>
      <w:r>
        <w:t xml:space="preserve">Figure </w:t>
      </w:r>
      <w:r w:rsidR="00356BB3">
        <w:fldChar w:fldCharType="begin"/>
      </w:r>
      <w:r w:rsidR="00356BB3">
        <w:instrText xml:space="preserve"> STYLEREF 1 \s </w:instrText>
      </w:r>
      <w:r w:rsidR="00356BB3">
        <w:fldChar w:fldCharType="separate"/>
      </w:r>
      <w:r w:rsidR="0010782A">
        <w:rPr>
          <w:noProof/>
        </w:rPr>
        <w:t>5</w:t>
      </w:r>
      <w:r w:rsidR="00356BB3">
        <w:fldChar w:fldCharType="end"/>
      </w:r>
      <w:r w:rsidR="00356BB3">
        <w:t>.</w:t>
      </w:r>
      <w:proofErr w:type="gramEnd"/>
      <w:r w:rsidR="00356BB3">
        <w:fldChar w:fldCharType="begin"/>
      </w:r>
      <w:r w:rsidR="00356BB3">
        <w:instrText xml:space="preserve"> SEQ Figure \* ARABIC \s 1 </w:instrText>
      </w:r>
      <w:r w:rsidR="00356BB3">
        <w:fldChar w:fldCharType="separate"/>
      </w:r>
      <w:r w:rsidR="0010782A">
        <w:rPr>
          <w:noProof/>
        </w:rPr>
        <w:t>4</w:t>
      </w:r>
      <w:r w:rsidR="00356BB3">
        <w:fldChar w:fldCharType="end"/>
      </w:r>
      <w:r>
        <w:tab/>
        <w:t xml:space="preserve">If the position of the berm is above the water level the parameter </w:t>
      </w:r>
      <w:proofErr w:type="spellStart"/>
      <w:r>
        <w:t>rdh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w:t>
      </w:r>
      <w:r w:rsidR="0088018A">
        <w:t>z</w:t>
      </w:r>
      <w:r w:rsidRPr="00B07D60">
        <w:rPr>
          <w:vertAlign w:val="subscript"/>
        </w:rPr>
        <w:t>2%</w:t>
      </w:r>
      <w:r>
        <w:t xml:space="preserve"> (</w:t>
      </w:r>
      <w:r w:rsidR="0088018A">
        <w:t>z</w:t>
      </w:r>
      <w:r w:rsidRPr="00B07D60">
        <w:rPr>
          <w:vertAlign w:val="subscript"/>
        </w:rPr>
        <w:t>2%</w:t>
      </w:r>
      <w:r>
        <w:t xml:space="preserve"> &gt; -</w:t>
      </w:r>
      <w:proofErr w:type="gramStart"/>
      <w:r>
        <w:t>d</w:t>
      </w:r>
      <w:r w:rsidRPr="00B07D60">
        <w:rPr>
          <w:vertAlign w:val="subscript"/>
        </w:rPr>
        <w:t>h</w:t>
      </w:r>
      <w:proofErr w:type="gramEnd"/>
      <w:r>
        <w:t>)</w:t>
      </w:r>
    </w:p>
    <w:p w:rsidR="009E780C" w:rsidRDefault="009E780C" w:rsidP="009E780C"/>
    <w:p w:rsidR="000A1BA6" w:rsidRDefault="000A1BA6" w:rsidP="009E780C"/>
    <w:p w:rsidR="000A1BA6" w:rsidRDefault="000A1BA6" w:rsidP="009E780C">
      <w:r>
        <w:rPr>
          <w:noProof/>
          <w:lang w:eastAsia="zh-CN"/>
        </w:rPr>
        <w:drawing>
          <wp:inline distT="0" distB="0" distL="0" distR="0" wp14:anchorId="3F1B1FF9" wp14:editId="0EA676D1">
            <wp:extent cx="5533390" cy="2411991"/>
            <wp:effectExtent l="0" t="0" r="0" b="7620"/>
            <wp:docPr id="31" name="Picture 31" descr="GammaB la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ammaB lage berm"/>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533390" cy="2411991"/>
                    </a:xfrm>
                    <a:prstGeom prst="rect">
                      <a:avLst/>
                    </a:prstGeom>
                    <a:noFill/>
                    <a:ln>
                      <a:noFill/>
                    </a:ln>
                  </pic:spPr>
                </pic:pic>
              </a:graphicData>
            </a:graphic>
          </wp:inline>
        </w:drawing>
      </w:r>
    </w:p>
    <w:p w:rsidR="00B07D60" w:rsidRDefault="00B07D60" w:rsidP="00B07D60">
      <w:pPr>
        <w:pStyle w:val="Caption"/>
      </w:pPr>
      <w:proofErr w:type="gramStart"/>
      <w:r>
        <w:t xml:space="preserve">Figure </w:t>
      </w:r>
      <w:r w:rsidR="00356BB3">
        <w:fldChar w:fldCharType="begin"/>
      </w:r>
      <w:r w:rsidR="00356BB3">
        <w:instrText xml:space="preserve"> STYLEREF 1 \s </w:instrText>
      </w:r>
      <w:r w:rsidR="00356BB3">
        <w:fldChar w:fldCharType="separate"/>
      </w:r>
      <w:r w:rsidR="0010782A">
        <w:rPr>
          <w:noProof/>
        </w:rPr>
        <w:t>5</w:t>
      </w:r>
      <w:r w:rsidR="00356BB3">
        <w:fldChar w:fldCharType="end"/>
      </w:r>
      <w:r w:rsidR="00356BB3">
        <w:t>.</w:t>
      </w:r>
      <w:proofErr w:type="gramEnd"/>
      <w:r w:rsidR="00356BB3">
        <w:fldChar w:fldCharType="begin"/>
      </w:r>
      <w:r w:rsidR="00356BB3">
        <w:instrText xml:space="preserve"> SEQ Figure \* ARABIC \s 1 </w:instrText>
      </w:r>
      <w:r w:rsidR="00356BB3">
        <w:fldChar w:fldCharType="separate"/>
      </w:r>
      <w:r w:rsidR="0010782A">
        <w:rPr>
          <w:noProof/>
        </w:rPr>
        <w:t>5</w:t>
      </w:r>
      <w:r w:rsidR="00356BB3">
        <w:fldChar w:fldCharType="end"/>
      </w:r>
      <w:r>
        <w:tab/>
        <w:t xml:space="preserve">If the position of the berm is below the water level the parameter </w:t>
      </w:r>
      <w:proofErr w:type="spellStart"/>
      <w:r>
        <w:t>r</w:t>
      </w:r>
      <w:r w:rsidRPr="00EA260D">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2H</w:t>
      </w:r>
      <w:r w:rsidRPr="00B07D60">
        <w:rPr>
          <w:vertAlign w:val="subscript"/>
        </w:rPr>
        <w:t>m0</w:t>
      </w:r>
      <w:r>
        <w:t xml:space="preserve"> (2H</w:t>
      </w:r>
      <w:r w:rsidRPr="00B07D60">
        <w:rPr>
          <w:vertAlign w:val="subscript"/>
        </w:rPr>
        <w:t xml:space="preserve">m0 </w:t>
      </w:r>
      <w:r>
        <w:t xml:space="preserve">&gt; </w:t>
      </w:r>
      <w:proofErr w:type="gramStart"/>
      <w:r>
        <w:t>d</w:t>
      </w:r>
      <w:r w:rsidRPr="00B07D60">
        <w:rPr>
          <w:vertAlign w:val="subscript"/>
        </w:rPr>
        <w:t>h</w:t>
      </w:r>
      <w:proofErr w:type="gramEnd"/>
      <w:r>
        <w:t>)</w:t>
      </w:r>
    </w:p>
    <w:p w:rsidR="00F3186E" w:rsidRDefault="00F3186E" w:rsidP="009E780C"/>
    <w:p w:rsidR="009E780C" w:rsidRDefault="009E780C" w:rsidP="009E780C">
      <w:pPr>
        <w:pStyle w:val="Heading3"/>
      </w:pPr>
      <w:bookmarkStart w:id="134" w:name="_Ref401220389"/>
      <w:bookmarkStart w:id="135" w:name="_Toc428274718"/>
      <w:r>
        <w:t>Combine influence factors berms</w:t>
      </w:r>
      <w:bookmarkEnd w:id="134"/>
      <w:bookmarkEnd w:id="135"/>
    </w:p>
    <w:p w:rsidR="007409C2" w:rsidRDefault="007409C2" w:rsidP="0042041F">
      <w:pPr>
        <w:keepNext/>
      </w:pPr>
    </w:p>
    <w:p w:rsidR="009E780C" w:rsidRPr="007409C2" w:rsidRDefault="009E780C" w:rsidP="0042041F">
      <w:pPr>
        <w:keepNext/>
        <w:rPr>
          <w:b/>
        </w:rPr>
      </w:pPr>
      <w:r w:rsidRPr="007409C2">
        <w:rPr>
          <w:b/>
        </w:rPr>
        <w:t>Input:</w:t>
      </w:r>
    </w:p>
    <w:p w:rsidR="007409C2" w:rsidRDefault="007409C2" w:rsidP="0042041F">
      <w:pPr>
        <w:keepNext/>
      </w:pPr>
    </w:p>
    <w:p w:rsidR="00E31C05" w:rsidRDefault="00E31C05" w:rsidP="00E31C05">
      <w:pPr>
        <w:pStyle w:val="HdWparameterline"/>
      </w:pPr>
      <w:r>
        <w:tab/>
      </w:r>
      <w:r w:rsidRPr="00E31C05">
        <w:rPr>
          <w:u w:val="single"/>
        </w:rPr>
        <w:t>B</w:t>
      </w:r>
      <w:r>
        <w:tab/>
        <w:t>(m)</w:t>
      </w:r>
      <w:r>
        <w:tab/>
        <w:t>Berm widths (vector)</w:t>
      </w:r>
    </w:p>
    <w:p w:rsidR="009E780C" w:rsidRDefault="00E31C05" w:rsidP="00E31C05">
      <w:pPr>
        <w:pStyle w:val="HdWparameterline"/>
      </w:pPr>
      <w:r>
        <w:tab/>
      </w:r>
      <w:r w:rsidRPr="00E31C05">
        <w:rPr>
          <w:u w:val="single"/>
        </w:rPr>
        <w:t>L</w:t>
      </w:r>
      <w:r>
        <w:tab/>
        <w:t>(m)</w:t>
      </w:r>
      <w:r>
        <w:tab/>
      </w:r>
      <w:r w:rsidR="009E780C">
        <w:t>Length of the cross section with influence of the berm (vector)</w:t>
      </w:r>
    </w:p>
    <w:p w:rsidR="009E780C" w:rsidRDefault="00E31C05" w:rsidP="00E31C05">
      <w:pPr>
        <w:pStyle w:val="HdWparameterline"/>
      </w:pPr>
      <w:r>
        <w:tab/>
      </w:r>
      <w:proofErr w:type="spellStart"/>
      <w:proofErr w:type="gramStart"/>
      <w:r w:rsidRPr="00ED2973">
        <w:rPr>
          <w:u w:val="single"/>
        </w:rPr>
        <w:t>r</w:t>
      </w:r>
      <w:r w:rsidRPr="00E31C05">
        <w:rPr>
          <w:vertAlign w:val="subscript"/>
        </w:rPr>
        <w:t>dh</w:t>
      </w:r>
      <w:proofErr w:type="spellEnd"/>
      <w:proofErr w:type="gramEnd"/>
      <w:r>
        <w:tab/>
        <w:t>(m)</w:t>
      </w:r>
      <w:r>
        <w:tab/>
      </w:r>
      <w:r w:rsidR="009E780C">
        <w:t>depth of the berm in relation to the water level (vector)</w:t>
      </w:r>
    </w:p>
    <w:p w:rsidR="007409C2" w:rsidRDefault="007409C2" w:rsidP="009E780C"/>
    <w:p w:rsidR="009E780C" w:rsidRPr="007409C2" w:rsidRDefault="009E780C" w:rsidP="0042041F">
      <w:pPr>
        <w:keepNext/>
        <w:rPr>
          <w:b/>
        </w:rPr>
      </w:pPr>
      <w:r w:rsidRPr="007409C2">
        <w:rPr>
          <w:b/>
        </w:rPr>
        <w:t>Output:</w:t>
      </w:r>
    </w:p>
    <w:p w:rsidR="007409C2" w:rsidRDefault="007409C2" w:rsidP="0042041F">
      <w:pPr>
        <w:keepNext/>
      </w:pPr>
    </w:p>
    <w:p w:rsidR="00E31C05" w:rsidRDefault="00E31C05" w:rsidP="00E31C05">
      <w:pPr>
        <w:pStyle w:val="HdWparameterline"/>
      </w:pPr>
      <w:r>
        <w:tab/>
      </w:r>
      <w:r>
        <w:sym w:font="Symbol" w:char="F067"/>
      </w:r>
      <w:proofErr w:type="gramStart"/>
      <w:r w:rsidRPr="00F90889">
        <w:rPr>
          <w:vertAlign w:val="subscript"/>
        </w:rPr>
        <w:t>b</w:t>
      </w:r>
      <w:proofErr w:type="gramEnd"/>
      <w:r>
        <w:tab/>
        <w:t>(-)</w:t>
      </w:r>
      <w:r>
        <w:tab/>
        <w:t>Influence factor berms</w:t>
      </w:r>
    </w:p>
    <w:p w:rsidR="00E31C05" w:rsidRDefault="00E31C05" w:rsidP="009E780C"/>
    <w:p w:rsidR="009E780C" w:rsidRPr="007409C2" w:rsidRDefault="009E780C" w:rsidP="0042041F">
      <w:pPr>
        <w:keepNext/>
        <w:rPr>
          <w:b/>
        </w:rPr>
      </w:pPr>
      <w:r w:rsidRPr="007409C2">
        <w:rPr>
          <w:b/>
        </w:rPr>
        <w:t>Calculation:</w:t>
      </w:r>
    </w:p>
    <w:p w:rsidR="007409C2" w:rsidRDefault="007409C2" w:rsidP="0042041F">
      <w:pPr>
        <w:keepNext/>
      </w:pPr>
    </w:p>
    <w:p w:rsidR="00E31C05" w:rsidRDefault="009E780C" w:rsidP="00B23DFB">
      <w:pPr>
        <w:pStyle w:val="ListNumber"/>
        <w:numPr>
          <w:ilvl w:val="0"/>
          <w:numId w:val="15"/>
        </w:numPr>
      </w:pPr>
      <w:r>
        <w:t>calculate for all berms i:</w:t>
      </w:r>
      <w:r w:rsidR="00E31C05">
        <w:t xml:space="preserve"> </w:t>
      </w:r>
    </w:p>
    <w:p w:rsidR="00E31C05" w:rsidRDefault="00E31C05" w:rsidP="00E31C05">
      <w:pPr>
        <w:pStyle w:val="ListNumber"/>
        <w:numPr>
          <w:ilvl w:val="0"/>
          <w:numId w:val="0"/>
        </w:numPr>
        <w:ind w:left="510"/>
      </w:pPr>
    </w:p>
    <w:p w:rsidR="00E31C05" w:rsidRDefault="00E31C05" w:rsidP="00E31C05">
      <w:pPr>
        <w:pStyle w:val="HdWequationline"/>
      </w:pPr>
      <w:r w:rsidRPr="00007B33">
        <w:tab/>
      </w:r>
      <w:r w:rsidRPr="00D761A2">
        <w:rPr>
          <w:position w:val="-14"/>
        </w:rPr>
        <w:object w:dxaOrig="2079" w:dyaOrig="380">
          <v:shape id="_x0000_i1073" type="#_x0000_t75" style="width:104.85pt;height:19.6pt" o:ole="">
            <v:imagedata r:id="rId133" o:title=""/>
          </v:shape>
          <o:OLEObject Type="Embed" ProgID="Equation.DSMT4" ShapeID="_x0000_i1073" DrawAspect="Content" ObjectID="_1502019634" r:id="rId134"/>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18</w:instrText>
      </w:r>
      <w:r>
        <w:rPr>
          <w:noProof/>
        </w:rPr>
        <w:fldChar w:fldCharType="end"/>
      </w:r>
      <w:r w:rsidRPr="000A5748">
        <w:rPr>
          <w:lang w:val="nl-NL"/>
        </w:rPr>
        <w:instrText>)</w:instrText>
      </w:r>
      <w:r>
        <w:fldChar w:fldCharType="end"/>
      </w:r>
    </w:p>
    <w:p w:rsidR="00E31C05" w:rsidRPr="00E31C05" w:rsidRDefault="00E31C05" w:rsidP="00E31C05"/>
    <w:p w:rsidR="00E31C05" w:rsidRDefault="00E31C05" w:rsidP="00B23DFB">
      <w:pPr>
        <w:pStyle w:val="ListNumber"/>
        <w:numPr>
          <w:ilvl w:val="0"/>
          <w:numId w:val="15"/>
        </w:numPr>
      </w:pPr>
      <w:r>
        <w:t>calculate for all berms i: f</w:t>
      </w:r>
      <w:r w:rsidRPr="00112953">
        <w:rPr>
          <w:vertAlign w:val="subscript"/>
        </w:rPr>
        <w:t>2</w:t>
      </w:r>
      <w:r>
        <w:t>(</w:t>
      </w:r>
      <w:proofErr w:type="spellStart"/>
      <w:r>
        <w:t>i</w:t>
      </w:r>
      <w:proofErr w:type="spellEnd"/>
      <w:r>
        <w:t>)</w:t>
      </w:r>
    </w:p>
    <w:p w:rsidR="00E31C05" w:rsidRDefault="00E31C05" w:rsidP="00E31C05">
      <w:pPr>
        <w:pStyle w:val="ListNumber"/>
        <w:numPr>
          <w:ilvl w:val="0"/>
          <w:numId w:val="0"/>
        </w:numPr>
        <w:ind w:left="510" w:hanging="510"/>
      </w:pPr>
    </w:p>
    <w:p w:rsidR="00E31C05" w:rsidRDefault="00E31C05" w:rsidP="00E31C05">
      <w:pPr>
        <w:pStyle w:val="HdWequationline"/>
      </w:pPr>
      <w:r w:rsidRPr="00007B33">
        <w:tab/>
      </w:r>
      <w:r w:rsidRPr="00D761A2">
        <w:rPr>
          <w:position w:val="-14"/>
        </w:rPr>
        <w:object w:dxaOrig="3120" w:dyaOrig="380">
          <v:shape id="_x0000_i1074" type="#_x0000_t75" style="width:157.25pt;height:19.6pt" o:ole="">
            <v:imagedata r:id="rId135" o:title=""/>
          </v:shape>
          <o:OLEObject Type="Embed" ProgID="Equation.DSMT4" ShapeID="_x0000_i1074" DrawAspect="Content" ObjectID="_1502019635" r:id="rId136"/>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19</w:instrText>
      </w:r>
      <w:r>
        <w:rPr>
          <w:noProof/>
        </w:rPr>
        <w:fldChar w:fldCharType="end"/>
      </w:r>
      <w:r w:rsidRPr="000A5748">
        <w:rPr>
          <w:lang w:val="nl-NL"/>
        </w:rPr>
        <w:instrText>)</w:instrText>
      </w:r>
      <w:r>
        <w:fldChar w:fldCharType="end"/>
      </w:r>
    </w:p>
    <w:p w:rsidR="00E31C05" w:rsidRDefault="00E31C05" w:rsidP="00E31C05">
      <w:pPr>
        <w:pStyle w:val="ListNumber"/>
        <w:numPr>
          <w:ilvl w:val="0"/>
          <w:numId w:val="0"/>
        </w:numPr>
        <w:ind w:left="510" w:hanging="510"/>
      </w:pPr>
    </w:p>
    <w:p w:rsidR="009E780C" w:rsidRDefault="009E780C" w:rsidP="00B23DFB">
      <w:pPr>
        <w:pStyle w:val="ListNumber"/>
        <w:numPr>
          <w:ilvl w:val="0"/>
          <w:numId w:val="15"/>
        </w:numPr>
      </w:pPr>
      <w:r>
        <w:t>calculate f</w:t>
      </w:r>
      <w:r w:rsidRPr="00112953">
        <w:rPr>
          <w:vertAlign w:val="subscript"/>
        </w:rPr>
        <w:t>3</w:t>
      </w:r>
    </w:p>
    <w:p w:rsidR="00E31C05" w:rsidRDefault="00E31C05" w:rsidP="00E31C05">
      <w:pPr>
        <w:pStyle w:val="ListNumber"/>
        <w:numPr>
          <w:ilvl w:val="0"/>
          <w:numId w:val="0"/>
        </w:numPr>
        <w:ind w:left="510" w:hanging="510"/>
      </w:pPr>
    </w:p>
    <w:p w:rsidR="00E31C05" w:rsidRDefault="00E31C05" w:rsidP="00E31C05">
      <w:pPr>
        <w:pStyle w:val="HdWequationline"/>
      </w:pPr>
      <w:r w:rsidRPr="00007B33">
        <w:tab/>
      </w:r>
      <w:r w:rsidRPr="00E31C05">
        <w:rPr>
          <w:position w:val="-24"/>
        </w:rPr>
        <w:object w:dxaOrig="1060" w:dyaOrig="620">
          <v:shape id="_x0000_i1075" type="#_x0000_t75" style="width:53.55pt;height:31.7pt" o:ole="">
            <v:imagedata r:id="rId137" o:title=""/>
          </v:shape>
          <o:OLEObject Type="Embed" ProgID="Equation.DSMT4" ShapeID="_x0000_i1075" DrawAspect="Content" ObjectID="_1502019636" r:id="rId138"/>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20</w:instrText>
      </w:r>
      <w:r>
        <w:rPr>
          <w:noProof/>
        </w:rPr>
        <w:fldChar w:fldCharType="end"/>
      </w:r>
      <w:r w:rsidRPr="000A5748">
        <w:rPr>
          <w:lang w:val="nl-NL"/>
        </w:rPr>
        <w:instrText>)</w:instrText>
      </w:r>
      <w:r>
        <w:fldChar w:fldCharType="end"/>
      </w:r>
    </w:p>
    <w:p w:rsidR="00E31C05" w:rsidRDefault="00E31C05" w:rsidP="00E31C05">
      <w:pPr>
        <w:pStyle w:val="ListNumber"/>
        <w:numPr>
          <w:ilvl w:val="0"/>
          <w:numId w:val="0"/>
        </w:numPr>
        <w:ind w:left="510" w:hanging="510"/>
      </w:pPr>
    </w:p>
    <w:p w:rsidR="009E780C" w:rsidRDefault="009E780C" w:rsidP="00B23DFB">
      <w:pPr>
        <w:pStyle w:val="ListNumber"/>
        <w:numPr>
          <w:ilvl w:val="0"/>
          <w:numId w:val="15"/>
        </w:numPr>
      </w:pPr>
      <w:r>
        <w:t>calculate f</w:t>
      </w:r>
      <w:r w:rsidRPr="00112953">
        <w:rPr>
          <w:vertAlign w:val="subscript"/>
        </w:rPr>
        <w:t>4</w:t>
      </w:r>
    </w:p>
    <w:p w:rsidR="00AB28DC" w:rsidRDefault="00AB28DC" w:rsidP="00AB28DC">
      <w:pPr>
        <w:pStyle w:val="ListNumber"/>
        <w:numPr>
          <w:ilvl w:val="0"/>
          <w:numId w:val="0"/>
        </w:numPr>
        <w:ind w:left="510" w:hanging="510"/>
      </w:pPr>
    </w:p>
    <w:p w:rsidR="00AB28DC" w:rsidRDefault="00AB28DC" w:rsidP="00AB28DC">
      <w:pPr>
        <w:pStyle w:val="HdWequationline"/>
      </w:pPr>
      <w:r w:rsidRPr="00007B33">
        <w:tab/>
      </w:r>
      <w:r w:rsidRPr="00E31C05">
        <w:rPr>
          <w:position w:val="-24"/>
        </w:rPr>
        <w:object w:dxaOrig="1740" w:dyaOrig="620">
          <v:shape id="_x0000_i1076" type="#_x0000_t75" style="width:87.55pt;height:31.7pt" o:ole="">
            <v:imagedata r:id="rId139" o:title=""/>
          </v:shape>
          <o:OLEObject Type="Embed" ProgID="Equation.DSMT4" ShapeID="_x0000_i1076" DrawAspect="Content" ObjectID="_1502019637" r:id="rId140"/>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21</w:instrText>
      </w:r>
      <w:r>
        <w:rPr>
          <w:noProof/>
        </w:rPr>
        <w:fldChar w:fldCharType="end"/>
      </w:r>
      <w:r w:rsidRPr="000A5748">
        <w:rPr>
          <w:lang w:val="nl-NL"/>
        </w:rPr>
        <w:instrText>)</w:instrText>
      </w:r>
      <w:r>
        <w:fldChar w:fldCharType="end"/>
      </w:r>
    </w:p>
    <w:p w:rsidR="00AB28DC" w:rsidRDefault="00AB28DC" w:rsidP="00AB28DC">
      <w:pPr>
        <w:pStyle w:val="ListNumber"/>
        <w:numPr>
          <w:ilvl w:val="0"/>
          <w:numId w:val="0"/>
        </w:numPr>
        <w:ind w:left="510" w:hanging="510"/>
      </w:pPr>
    </w:p>
    <w:p w:rsidR="009E780C" w:rsidRDefault="009E780C" w:rsidP="00B23DFB">
      <w:pPr>
        <w:pStyle w:val="ListNumber"/>
        <w:numPr>
          <w:ilvl w:val="0"/>
          <w:numId w:val="15"/>
        </w:numPr>
      </w:pPr>
      <w:r>
        <w:t>calculate f</w:t>
      </w:r>
      <w:r w:rsidRPr="00112953">
        <w:rPr>
          <w:vertAlign w:val="subscript"/>
        </w:rPr>
        <w:t>5</w:t>
      </w:r>
    </w:p>
    <w:p w:rsidR="00AB28DC" w:rsidRDefault="00AB28DC" w:rsidP="00AB28DC">
      <w:pPr>
        <w:pStyle w:val="HdWequationline"/>
      </w:pPr>
      <w:r w:rsidRPr="00007B33">
        <w:tab/>
      </w:r>
      <w:r w:rsidRPr="00E31C05">
        <w:rPr>
          <w:position w:val="-24"/>
        </w:rPr>
        <w:object w:dxaOrig="2240" w:dyaOrig="620">
          <v:shape id="_x0000_i1077" type="#_x0000_t75" style="width:112.9pt;height:31.7pt" o:ole="">
            <v:imagedata r:id="rId141" o:title=""/>
          </v:shape>
          <o:OLEObject Type="Embed" ProgID="Equation.DSMT4" ShapeID="_x0000_i1077" DrawAspect="Content" ObjectID="_1502019638" r:id="rId142"/>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22</w:instrText>
      </w:r>
      <w:r>
        <w:rPr>
          <w:noProof/>
        </w:rPr>
        <w:fldChar w:fldCharType="end"/>
      </w:r>
      <w:r w:rsidRPr="000A5748">
        <w:rPr>
          <w:lang w:val="nl-NL"/>
        </w:rPr>
        <w:instrText>)</w:instrText>
      </w:r>
      <w:r>
        <w:fldChar w:fldCharType="end"/>
      </w:r>
    </w:p>
    <w:p w:rsidR="00AB28DC" w:rsidRDefault="00AB28DC" w:rsidP="00AB28DC">
      <w:pPr>
        <w:pStyle w:val="ListNumber"/>
        <w:numPr>
          <w:ilvl w:val="0"/>
          <w:numId w:val="0"/>
        </w:numPr>
        <w:ind w:left="510" w:hanging="510"/>
      </w:pPr>
    </w:p>
    <w:p w:rsidR="009E780C" w:rsidRDefault="009E780C" w:rsidP="00B23DFB">
      <w:pPr>
        <w:pStyle w:val="ListNumber"/>
        <w:numPr>
          <w:ilvl w:val="0"/>
          <w:numId w:val="15"/>
        </w:numPr>
      </w:pPr>
      <w:r>
        <w:t>calculate</w:t>
      </w:r>
      <w:r w:rsidR="00112953">
        <w:t xml:space="preserve"> </w:t>
      </w:r>
      <w:r w:rsidR="00112953">
        <w:sym w:font="Symbol" w:char="F067"/>
      </w:r>
      <w:r w:rsidR="00112953" w:rsidRPr="00F90889">
        <w:rPr>
          <w:vertAlign w:val="subscript"/>
        </w:rPr>
        <w:t>b</w:t>
      </w:r>
    </w:p>
    <w:p w:rsidR="00AB28DC" w:rsidRDefault="00AB28DC" w:rsidP="00AB28DC">
      <w:pPr>
        <w:pStyle w:val="ListNumber"/>
        <w:numPr>
          <w:ilvl w:val="0"/>
          <w:numId w:val="0"/>
        </w:numPr>
        <w:ind w:left="510" w:hanging="510"/>
      </w:pPr>
    </w:p>
    <w:p w:rsidR="00AB28DC" w:rsidRDefault="00AB28DC" w:rsidP="00AB28DC">
      <w:pPr>
        <w:pStyle w:val="HdWequationline"/>
      </w:pPr>
      <w:r w:rsidRPr="00007B33">
        <w:tab/>
      </w:r>
      <w:r w:rsidRPr="00AB28DC">
        <w:rPr>
          <w:position w:val="-56"/>
        </w:rPr>
        <w:object w:dxaOrig="2320" w:dyaOrig="1219">
          <v:shape id="_x0000_i1078" type="#_x0000_t75" style="width:116.95pt;height:62.8pt" o:ole="">
            <v:imagedata r:id="rId143" o:title=""/>
          </v:shape>
          <o:OLEObject Type="Embed" ProgID="Equation.DSMT4" ShapeID="_x0000_i1078" DrawAspect="Content" ObjectID="_1502019639" r:id="rId144"/>
        </w:object>
      </w:r>
      <w:r w:rsidRPr="000A5748">
        <w:rPr>
          <w:lang w:val="nl-NL"/>
        </w:rPr>
        <w:tab/>
      </w:r>
      <w:r>
        <w:fldChar w:fldCharType="begin"/>
      </w:r>
      <w:r w:rsidRPr="000A5748">
        <w:rPr>
          <w:lang w:val="nl-NL"/>
        </w:rPr>
        <w:instrText xml:space="preserve"> MACROBUTTON MTPlaceRef \* MERGEFORMAT </w:instrText>
      </w:r>
      <w:r>
        <w:fldChar w:fldCharType="begin"/>
      </w:r>
      <w:r w:rsidRPr="000A5748">
        <w:rPr>
          <w:lang w:val="nl-NL"/>
        </w:rPr>
        <w:instrText xml:space="preserve"> SEQ MTEqn \h \* MERGEFORMAT </w:instrText>
      </w:r>
      <w:r>
        <w:fldChar w:fldCharType="end"/>
      </w:r>
      <w:r w:rsidRPr="000A5748">
        <w:rPr>
          <w:lang w:val="nl-NL"/>
        </w:rPr>
        <w:instrText>(</w:instrText>
      </w:r>
      <w:r>
        <w:fldChar w:fldCharType="begin"/>
      </w:r>
      <w:r w:rsidRPr="000A5748">
        <w:rPr>
          <w:lang w:val="nl-NL"/>
        </w:rPr>
        <w:instrText xml:space="preserve"> SEQ MTSec \c \* Arabic \* MERGEFORMAT </w:instrText>
      </w:r>
      <w:r>
        <w:fldChar w:fldCharType="separate"/>
      </w:r>
      <w:r w:rsidR="0010782A">
        <w:rPr>
          <w:noProof/>
          <w:lang w:val="nl-NL"/>
        </w:rPr>
        <w:instrText>5</w:instrText>
      </w:r>
      <w:r>
        <w:rPr>
          <w:noProof/>
        </w:rPr>
        <w:fldChar w:fldCharType="end"/>
      </w:r>
      <w:r w:rsidRPr="000A5748">
        <w:rPr>
          <w:lang w:val="nl-NL"/>
        </w:rPr>
        <w:instrText>.</w:instrText>
      </w:r>
      <w:r>
        <w:fldChar w:fldCharType="begin"/>
      </w:r>
      <w:r w:rsidRPr="000A5748">
        <w:rPr>
          <w:lang w:val="nl-NL"/>
        </w:rPr>
        <w:instrText xml:space="preserve"> SEQ MTEqn \c \* Arabic \* MERGEFORMAT </w:instrText>
      </w:r>
      <w:r>
        <w:fldChar w:fldCharType="separate"/>
      </w:r>
      <w:r w:rsidR="0010782A">
        <w:rPr>
          <w:noProof/>
          <w:lang w:val="nl-NL"/>
        </w:rPr>
        <w:instrText>23</w:instrText>
      </w:r>
      <w:r>
        <w:rPr>
          <w:noProof/>
        </w:rPr>
        <w:fldChar w:fldCharType="end"/>
      </w:r>
      <w:r w:rsidRPr="000A5748">
        <w:rPr>
          <w:lang w:val="nl-NL"/>
        </w:rPr>
        <w:instrText>)</w:instrText>
      </w:r>
      <w:r>
        <w:fldChar w:fldCharType="end"/>
      </w:r>
    </w:p>
    <w:p w:rsidR="00821641" w:rsidRDefault="00821641" w:rsidP="009E780C"/>
    <w:p w:rsidR="009E780C" w:rsidRDefault="009E780C" w:rsidP="009E780C">
      <w:proofErr w:type="gramStart"/>
      <w:r>
        <w:t>N.B.</w:t>
      </w:r>
      <w:proofErr w:type="gramEnd"/>
      <w:r>
        <w:tab/>
        <w:t>The above formulas give in case of only one berm exactly the formula used for one berm</w:t>
      </w:r>
      <w:r w:rsidR="00AB28DC">
        <w:t>.</w:t>
      </w:r>
    </w:p>
    <w:p w:rsidR="00AB28DC" w:rsidRDefault="00AB28DC" w:rsidP="009E780C"/>
    <w:p w:rsidR="009E780C" w:rsidRDefault="009E780C" w:rsidP="009E780C">
      <w:pPr>
        <w:pStyle w:val="Heading3"/>
      </w:pPr>
      <w:bookmarkStart w:id="136" w:name="_Ref401220396"/>
      <w:bookmarkStart w:id="137" w:name="_Ref401220464"/>
      <w:bookmarkStart w:id="138" w:name="_Toc428274719"/>
      <w:r>
        <w:t>Calculate adjustment of influence factors</w:t>
      </w:r>
      <w:bookmarkEnd w:id="136"/>
      <w:bookmarkEnd w:id="137"/>
      <w:bookmarkEnd w:id="138"/>
    </w:p>
    <w:p w:rsidR="007409C2" w:rsidRDefault="007409C2" w:rsidP="0042041F">
      <w:pPr>
        <w:keepNext/>
      </w:pPr>
    </w:p>
    <w:p w:rsidR="009E780C" w:rsidRPr="007409C2" w:rsidRDefault="009E780C" w:rsidP="0042041F">
      <w:pPr>
        <w:keepNext/>
        <w:rPr>
          <w:b/>
        </w:rPr>
      </w:pPr>
      <w:r w:rsidRPr="007409C2">
        <w:rPr>
          <w:b/>
        </w:rPr>
        <w:t>Input:</w:t>
      </w:r>
    </w:p>
    <w:p w:rsidR="007409C2" w:rsidRDefault="007409C2" w:rsidP="0042041F">
      <w:pPr>
        <w:keepNext/>
      </w:pPr>
    </w:p>
    <w:p w:rsidR="00AB28DC" w:rsidRDefault="00AB28DC" w:rsidP="00AB28DC">
      <w:pPr>
        <w:pStyle w:val="HdWparameterline"/>
      </w:pPr>
      <w:r>
        <w:tab/>
      </w:r>
      <w:r>
        <w:sym w:font="Symbol" w:char="F067"/>
      </w:r>
      <w:proofErr w:type="gramStart"/>
      <w:r w:rsidRPr="00F90889">
        <w:rPr>
          <w:vertAlign w:val="subscript"/>
        </w:rPr>
        <w:t>b</w:t>
      </w:r>
      <w:proofErr w:type="gramEnd"/>
      <w:r>
        <w:tab/>
        <w:t>(-)</w:t>
      </w:r>
      <w:r>
        <w:tab/>
        <w:t>Influence factor berms</w:t>
      </w:r>
    </w:p>
    <w:p w:rsidR="00AB28DC" w:rsidRDefault="00AB28DC" w:rsidP="00AB28DC">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AB28DC" w:rsidRDefault="00AB28DC" w:rsidP="00AB28DC">
      <w:pPr>
        <w:pStyle w:val="HdWparameterline"/>
      </w:pPr>
      <w:r>
        <w:tab/>
      </w:r>
      <w:r>
        <w:sym w:font="Symbol" w:char="F067"/>
      </w:r>
      <w:r>
        <w:softHyphen/>
      </w:r>
      <w:r w:rsidRPr="00564198">
        <w:rPr>
          <w:vertAlign w:val="subscript"/>
        </w:rPr>
        <w:t>f</w:t>
      </w:r>
      <w:r>
        <w:tab/>
        <w:t>(-)</w:t>
      </w:r>
      <w:r>
        <w:tab/>
        <w:t>Influence factor roughness</w:t>
      </w:r>
    </w:p>
    <w:p w:rsidR="00AB28DC" w:rsidRDefault="00AB28DC" w:rsidP="00AB28DC">
      <w:pPr>
        <w:pStyle w:val="HdWparameterline"/>
      </w:pPr>
      <w:r>
        <w:tab/>
      </w:r>
      <w:r>
        <w:sym w:font="Symbol" w:char="F078"/>
      </w:r>
      <w:proofErr w:type="gramStart"/>
      <w:r>
        <w:rPr>
          <w:vertAlign w:val="subscript"/>
        </w:rPr>
        <w:t>o</w:t>
      </w:r>
      <w:proofErr w:type="gramEnd"/>
      <w:r>
        <w:tab/>
        <w:t>(-)</w:t>
      </w:r>
      <w:r>
        <w:tab/>
        <w:t>Breaker parameter</w:t>
      </w:r>
    </w:p>
    <w:p w:rsidR="00AB28DC" w:rsidRDefault="00AB28DC" w:rsidP="00AB28DC">
      <w:pPr>
        <w:pStyle w:val="HdWparameterline"/>
      </w:pPr>
      <w:r>
        <w:tab/>
      </w:r>
      <w:r w:rsidRPr="00F90889">
        <w:rPr>
          <w:position w:val="-4"/>
        </w:rPr>
        <w:object w:dxaOrig="220" w:dyaOrig="300">
          <v:shape id="_x0000_i1079" type="#_x0000_t75" style="width:11.5pt;height:15pt" o:ole="">
            <v:imagedata r:id="rId95" o:title=""/>
          </v:shape>
          <o:OLEObject Type="Embed" ProgID="Equation.DSMT4" ShapeID="_x0000_i1079" DrawAspect="Content" ObjectID="_1502019640" r:id="rId145"/>
        </w:object>
      </w:r>
      <w:r>
        <w:tab/>
        <w:t>(-)</w:t>
      </w:r>
      <w:r>
        <w:tab/>
        <w:t>intersection point for breaking and non-breaking waves</w:t>
      </w:r>
    </w:p>
    <w:p w:rsidR="00AB28DC" w:rsidRPr="00AB28DC" w:rsidRDefault="00AB28DC" w:rsidP="00AB28DC"/>
    <w:p w:rsidR="009E780C" w:rsidRDefault="009E780C" w:rsidP="0042041F">
      <w:pPr>
        <w:keepNext/>
        <w:rPr>
          <w:b/>
        </w:rPr>
      </w:pPr>
      <w:r w:rsidRPr="007409C2">
        <w:rPr>
          <w:b/>
        </w:rPr>
        <w:t>Output:</w:t>
      </w:r>
    </w:p>
    <w:p w:rsidR="00AB28DC" w:rsidRDefault="00AB28DC" w:rsidP="0042041F">
      <w:pPr>
        <w:pStyle w:val="HdWparameterline"/>
        <w:keepNext/>
      </w:pPr>
    </w:p>
    <w:p w:rsidR="00AB28DC" w:rsidRDefault="00AB28DC" w:rsidP="00AB28DC">
      <w:pPr>
        <w:pStyle w:val="HdWparameterline"/>
      </w:pPr>
      <w:r>
        <w:tab/>
      </w:r>
      <w:r>
        <w:sym w:font="Symbol" w:char="F067"/>
      </w:r>
      <w:proofErr w:type="gramStart"/>
      <w:r w:rsidRPr="00F90889">
        <w:rPr>
          <w:vertAlign w:val="subscript"/>
        </w:rPr>
        <w:t>b</w:t>
      </w:r>
      <w:proofErr w:type="gramEnd"/>
      <w:r>
        <w:tab/>
        <w:t>(-)</w:t>
      </w:r>
      <w:r>
        <w:tab/>
        <w:t>Influence factor berms</w:t>
      </w:r>
    </w:p>
    <w:p w:rsidR="009414D0" w:rsidRDefault="009414D0" w:rsidP="009414D0">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9414D0" w:rsidRDefault="009414D0" w:rsidP="009414D0">
      <w:pPr>
        <w:pStyle w:val="HdWparameterline"/>
      </w:pPr>
      <w:r>
        <w:tab/>
      </w:r>
      <w:r>
        <w:sym w:font="Symbol" w:char="F067"/>
      </w:r>
      <w:r>
        <w:softHyphen/>
      </w:r>
      <w:r w:rsidRPr="00564198">
        <w:rPr>
          <w:vertAlign w:val="subscript"/>
        </w:rPr>
        <w:t>f</w:t>
      </w:r>
      <w:r>
        <w:tab/>
        <w:t>(-)</w:t>
      </w:r>
      <w:r>
        <w:tab/>
        <w:t>Influence factor roughness</w:t>
      </w:r>
    </w:p>
    <w:p w:rsidR="00AB28DC" w:rsidRPr="007409C2" w:rsidRDefault="00AB28DC" w:rsidP="009E780C">
      <w:pPr>
        <w:rPr>
          <w:b/>
        </w:rPr>
      </w:pPr>
    </w:p>
    <w:p w:rsidR="009E780C" w:rsidRPr="007409C2" w:rsidRDefault="009E780C" w:rsidP="0042041F">
      <w:pPr>
        <w:keepNext/>
        <w:rPr>
          <w:b/>
        </w:rPr>
      </w:pPr>
      <w:r w:rsidRPr="007409C2">
        <w:rPr>
          <w:b/>
        </w:rPr>
        <w:t>Calculation:</w:t>
      </w:r>
    </w:p>
    <w:p w:rsidR="007409C2" w:rsidRDefault="007409C2" w:rsidP="0042041F">
      <w:pPr>
        <w:keepNext/>
      </w:pPr>
    </w:p>
    <w:p w:rsidR="009E780C" w:rsidRDefault="009E780C" w:rsidP="009E780C">
      <w:r>
        <w:t>A requirement of the influence factors (</w:t>
      </w:r>
      <w:r w:rsidR="009414D0">
        <w:sym w:font="Symbol" w:char="F067"/>
      </w:r>
      <w:r w:rsidRPr="00B4138E">
        <w:rPr>
          <w:vertAlign w:val="subscript"/>
        </w:rPr>
        <w:t>b</w:t>
      </w:r>
      <w:r>
        <w:t xml:space="preserve">, </w:t>
      </w:r>
      <w:r w:rsidR="009414D0">
        <w:sym w:font="Symbol" w:char="F067"/>
      </w:r>
      <w:r w:rsidRPr="00B4138E">
        <w:rPr>
          <w:vertAlign w:val="subscript"/>
        </w:rPr>
        <w:t>f</w:t>
      </w:r>
      <w:r>
        <w:t xml:space="preserve">, </w:t>
      </w:r>
      <w:r w:rsidR="009414D0">
        <w:sym w:font="Symbol" w:char="F067"/>
      </w:r>
      <w:r w:rsidR="009414D0" w:rsidRPr="00B4138E">
        <w:rPr>
          <w:vertAlign w:val="subscript"/>
        </w:rPr>
        <w:t>β</w:t>
      </w:r>
      <w:r>
        <w:t>) is that the product of these influence factors</w:t>
      </w:r>
      <w:r w:rsidR="005E51E7">
        <w:t xml:space="preserve"> </w:t>
      </w:r>
      <w:r>
        <w:t>is</w:t>
      </w:r>
      <w:r w:rsidR="00B4138E">
        <w:t xml:space="preserve"> </w:t>
      </w:r>
      <w:r>
        <w:t>n</w:t>
      </w:r>
      <w:r w:rsidR="00B4138E">
        <w:t>o</w:t>
      </w:r>
      <w:r>
        <w:t>t less than 0.4. In case it is less the minimum factor of 0.4 should be used for the product of the influence factors ([TAW, 2002], formula 6, page 12). For some calculation steps in the computations of the wave run-up (paragraph</w:t>
      </w:r>
      <w:r w:rsidR="00363E2D">
        <w:t xml:space="preserve"> </w:t>
      </w:r>
      <w:r w:rsidR="00363E2D">
        <w:fldChar w:fldCharType="begin"/>
      </w:r>
      <w:r w:rsidR="00363E2D">
        <w:instrText xml:space="preserve"> REF _Ref401220436 \r </w:instrText>
      </w:r>
      <w:r w:rsidR="00363E2D">
        <w:fldChar w:fldCharType="separate"/>
      </w:r>
      <w:r w:rsidR="0010782A">
        <w:t>5.3.2</w:t>
      </w:r>
      <w:r w:rsidR="00363E2D">
        <w:fldChar w:fldCharType="end"/>
      </w:r>
      <w:r>
        <w:t>) and in the computations of the wave overtopping (paragraph</w:t>
      </w:r>
      <w:r w:rsidR="00363E2D">
        <w:t xml:space="preserve"> </w:t>
      </w:r>
      <w:r w:rsidR="00363E2D">
        <w:fldChar w:fldCharType="begin"/>
      </w:r>
      <w:r w:rsidR="00363E2D">
        <w:instrText xml:space="preserve"> REF _Ref401220443 \r </w:instrText>
      </w:r>
      <w:r w:rsidR="00363E2D">
        <w:fldChar w:fldCharType="separate"/>
      </w:r>
      <w:r w:rsidR="0010782A">
        <w:t>5.3.9</w:t>
      </w:r>
      <w:r w:rsidR="00363E2D">
        <w:fldChar w:fldCharType="end"/>
      </w:r>
      <w:r>
        <w:t>) the total influence factor is used and for other steps the individual influence factors are used. In order to use consistent influence factors</w:t>
      </w:r>
      <w:r w:rsidR="00B4138E">
        <w:t>,</w:t>
      </w:r>
      <w:r>
        <w:t xml:space="preserve"> all the influence factors are adapted if the total influence factor is less than 0.4. The adjustment ensures that the product of the influence factors is equal to 0.4. The adjustment of the influence is only calculated if the product of the influence factors is less than 0.4.</w:t>
      </w:r>
    </w:p>
    <w:p w:rsidR="009E780C" w:rsidRDefault="009E780C" w:rsidP="009E780C"/>
    <w:p w:rsidR="009E780C" w:rsidRDefault="009E780C" w:rsidP="00B23DFB">
      <w:pPr>
        <w:pStyle w:val="ListNumber"/>
        <w:numPr>
          <w:ilvl w:val="0"/>
          <w:numId w:val="16"/>
        </w:numPr>
      </w:pPr>
      <w:r>
        <w:t xml:space="preserve">Calculate the total influence factor </w:t>
      </w:r>
    </w:p>
    <w:p w:rsidR="009414D0" w:rsidRDefault="009414D0" w:rsidP="009414D0">
      <w:pPr>
        <w:pStyle w:val="ListNumber"/>
        <w:numPr>
          <w:ilvl w:val="0"/>
          <w:numId w:val="0"/>
        </w:numPr>
        <w:ind w:left="510" w:hanging="510"/>
      </w:pPr>
    </w:p>
    <w:p w:rsidR="009414D0" w:rsidRDefault="009414D0" w:rsidP="009414D0">
      <w:pPr>
        <w:pStyle w:val="HdWequationline"/>
      </w:pPr>
      <w:r>
        <w:tab/>
      </w:r>
      <w:r w:rsidRPr="009414D0">
        <w:rPr>
          <w:position w:val="-32"/>
        </w:rPr>
        <w:object w:dxaOrig="3400" w:dyaOrig="740">
          <v:shape id="_x0000_i1080" type="#_x0000_t75" style="width:169.9pt;height:36.85pt" o:ole="">
            <v:imagedata r:id="rId146" o:title=""/>
          </v:shape>
          <o:OLEObject Type="Embed" ProgID="Equation.DSMT4" ShapeID="_x0000_i1080" DrawAspect="Content" ObjectID="_1502019641"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24</w:instrText>
        </w:r>
      </w:fldSimple>
      <w:r>
        <w:instrText>)</w:instrText>
      </w:r>
      <w:r>
        <w:fldChar w:fldCharType="end"/>
      </w:r>
    </w:p>
    <w:p w:rsidR="009414D0" w:rsidRDefault="009414D0" w:rsidP="009414D0">
      <w:pPr>
        <w:pStyle w:val="ListNumber"/>
        <w:numPr>
          <w:ilvl w:val="0"/>
          <w:numId w:val="0"/>
        </w:numPr>
        <w:ind w:left="510" w:hanging="510"/>
      </w:pPr>
    </w:p>
    <w:p w:rsidR="009414D0" w:rsidRDefault="009E780C" w:rsidP="00B23DFB">
      <w:pPr>
        <w:pStyle w:val="ListNumber"/>
        <w:numPr>
          <w:ilvl w:val="0"/>
          <w:numId w:val="16"/>
        </w:numPr>
      </w:pPr>
      <w:r>
        <w:t xml:space="preserve">Calculate the ratio for the influence factor of roughness in relation to the minimum influence factor of roughness, </w:t>
      </w:r>
    </w:p>
    <w:p w:rsidR="009414D0" w:rsidRDefault="009414D0" w:rsidP="009414D0">
      <w:pPr>
        <w:pStyle w:val="HdWequationline"/>
      </w:pPr>
    </w:p>
    <w:p w:rsidR="009414D0" w:rsidRDefault="009414D0" w:rsidP="009414D0">
      <w:pPr>
        <w:pStyle w:val="HdWequationline"/>
      </w:pPr>
      <w:r>
        <w:tab/>
      </w:r>
      <w:r w:rsidR="00C533D5" w:rsidRPr="009414D0">
        <w:rPr>
          <w:position w:val="-28"/>
        </w:rPr>
        <w:object w:dxaOrig="1140" w:dyaOrig="639">
          <v:shape id="_x0000_i1081" type="#_x0000_t75" style="width:57pt;height:32.25pt" o:ole="">
            <v:imagedata r:id="rId148" o:title=""/>
          </v:shape>
          <o:OLEObject Type="Embed" ProgID="Equation.DSMT4" ShapeID="_x0000_i1081" DrawAspect="Content" ObjectID="_1502019642"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25</w:instrText>
        </w:r>
      </w:fldSimple>
      <w:r>
        <w:instrText>)</w:instrText>
      </w:r>
      <w:r>
        <w:fldChar w:fldCharType="end"/>
      </w:r>
    </w:p>
    <w:p w:rsidR="009E780C" w:rsidRDefault="009E780C" w:rsidP="009414D0">
      <w:pPr>
        <w:pStyle w:val="ListNumber"/>
        <w:numPr>
          <w:ilvl w:val="0"/>
          <w:numId w:val="0"/>
        </w:numPr>
        <w:ind w:left="510"/>
      </w:pPr>
      <w:proofErr w:type="gramStart"/>
      <w:r>
        <w:t>where</w:t>
      </w:r>
      <w:proofErr w:type="gramEnd"/>
      <w:r>
        <w:t xml:space="preserve"> </w:t>
      </w:r>
      <w:r w:rsidR="009414D0">
        <w:sym w:font="Symbol" w:char="F067"/>
      </w:r>
      <w:proofErr w:type="spellStart"/>
      <w:r w:rsidR="009414D0" w:rsidRPr="009414D0">
        <w:rPr>
          <w:vertAlign w:val="subscript"/>
        </w:rPr>
        <w:t>f,min</w:t>
      </w:r>
      <w:proofErr w:type="spellEnd"/>
      <w:r w:rsidR="009414D0">
        <w:t xml:space="preserve"> = </w:t>
      </w:r>
      <w:r>
        <w:t>0.55 ([TDR, 2005], page 26 and 28).</w:t>
      </w:r>
    </w:p>
    <w:p w:rsidR="009414D0" w:rsidRDefault="009414D0" w:rsidP="009414D0">
      <w:pPr>
        <w:pStyle w:val="ListNumber"/>
        <w:numPr>
          <w:ilvl w:val="0"/>
          <w:numId w:val="0"/>
        </w:numPr>
        <w:ind w:left="510"/>
      </w:pPr>
    </w:p>
    <w:p w:rsidR="009414D0" w:rsidRDefault="009E780C" w:rsidP="00B23DFB">
      <w:pPr>
        <w:pStyle w:val="ListNumber"/>
        <w:numPr>
          <w:ilvl w:val="0"/>
          <w:numId w:val="16"/>
        </w:numPr>
      </w:pPr>
      <w:r>
        <w:t xml:space="preserve">Calculate the ratio for the influence factor of berms in relation to the minimum for influence factor of berms </w:t>
      </w:r>
    </w:p>
    <w:p w:rsidR="009414D0" w:rsidRDefault="009414D0" w:rsidP="009414D0">
      <w:pPr>
        <w:pStyle w:val="HdWequationline"/>
      </w:pPr>
    </w:p>
    <w:p w:rsidR="009414D0" w:rsidRDefault="009414D0" w:rsidP="009414D0">
      <w:pPr>
        <w:pStyle w:val="HdWequationline"/>
      </w:pPr>
      <w:r>
        <w:tab/>
      </w:r>
      <w:r w:rsidR="00C533D5" w:rsidRPr="009414D0">
        <w:rPr>
          <w:position w:val="-28"/>
        </w:rPr>
        <w:object w:dxaOrig="1180" w:dyaOrig="639">
          <v:shape id="_x0000_i1082" type="#_x0000_t75" style="width:59.35pt;height:32.25pt" o:ole="">
            <v:imagedata r:id="rId150" o:title=""/>
          </v:shape>
          <o:OLEObject Type="Embed" ProgID="Equation.DSMT4" ShapeID="_x0000_i1082" DrawAspect="Content" ObjectID="_1502019643"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26</w:instrText>
        </w:r>
      </w:fldSimple>
      <w:r>
        <w:instrText>)</w:instrText>
      </w:r>
      <w:r>
        <w:fldChar w:fldCharType="end"/>
      </w:r>
    </w:p>
    <w:p w:rsidR="00B4138E" w:rsidRDefault="00B4138E" w:rsidP="00C533D5">
      <w:pPr>
        <w:pStyle w:val="ListNumber"/>
        <w:numPr>
          <w:ilvl w:val="0"/>
          <w:numId w:val="0"/>
        </w:numPr>
        <w:ind w:left="510"/>
      </w:pPr>
    </w:p>
    <w:p w:rsidR="009E780C" w:rsidRDefault="009E780C" w:rsidP="00C533D5">
      <w:pPr>
        <w:pStyle w:val="ListNumber"/>
        <w:numPr>
          <w:ilvl w:val="0"/>
          <w:numId w:val="0"/>
        </w:numPr>
        <w:ind w:left="510"/>
      </w:pPr>
      <w:proofErr w:type="gramStart"/>
      <w:r>
        <w:t xml:space="preserve">where  </w:t>
      </w:r>
      <w:proofErr w:type="gramEnd"/>
      <w:r w:rsidR="00C533D5">
        <w:sym w:font="Symbol" w:char="F067"/>
      </w:r>
      <w:proofErr w:type="spellStart"/>
      <w:r w:rsidR="00C533D5">
        <w:rPr>
          <w:vertAlign w:val="subscript"/>
        </w:rPr>
        <w:t>b,</w:t>
      </w:r>
      <w:r w:rsidR="00C533D5" w:rsidRPr="009414D0">
        <w:rPr>
          <w:vertAlign w:val="subscript"/>
        </w:rPr>
        <w:t>min</w:t>
      </w:r>
      <w:proofErr w:type="spellEnd"/>
      <w:r w:rsidR="00C533D5">
        <w:t xml:space="preserve"> = </w:t>
      </w:r>
      <w:r>
        <w:t>0.6 ([TDR, 2005], page 26 and 28).</w:t>
      </w:r>
    </w:p>
    <w:p w:rsidR="00C533D5" w:rsidRDefault="00C533D5" w:rsidP="00C533D5">
      <w:pPr>
        <w:pStyle w:val="ListNumber"/>
        <w:numPr>
          <w:ilvl w:val="0"/>
          <w:numId w:val="0"/>
        </w:numPr>
        <w:ind w:left="510"/>
      </w:pPr>
    </w:p>
    <w:p w:rsidR="00C533D5" w:rsidRDefault="009E780C" w:rsidP="00B23DFB">
      <w:pPr>
        <w:pStyle w:val="ListNumber"/>
        <w:numPr>
          <w:ilvl w:val="0"/>
          <w:numId w:val="16"/>
        </w:numPr>
      </w:pPr>
      <w:r>
        <w:t>Calculate the ratio for the influence factor of wave attack in relation to. the minimum for influence factor of wave attack</w:t>
      </w:r>
      <w:r w:rsidR="00C533D5">
        <w:t>:</w:t>
      </w:r>
    </w:p>
    <w:p w:rsidR="00C533D5" w:rsidRDefault="00C533D5" w:rsidP="00C533D5">
      <w:pPr>
        <w:pStyle w:val="HdWequationline"/>
      </w:pPr>
    </w:p>
    <w:p w:rsidR="00C533D5" w:rsidRDefault="00C533D5" w:rsidP="00C533D5">
      <w:pPr>
        <w:pStyle w:val="HdWequationline"/>
      </w:pPr>
      <w:r>
        <w:tab/>
      </w:r>
      <w:r w:rsidRPr="00C533D5">
        <w:rPr>
          <w:position w:val="-30"/>
        </w:rPr>
        <w:object w:dxaOrig="1219" w:dyaOrig="680">
          <v:shape id="_x0000_i1083" type="#_x0000_t75" style="width:61.05pt;height:34pt" o:ole="">
            <v:imagedata r:id="rId152" o:title=""/>
          </v:shape>
          <o:OLEObject Type="Embed" ProgID="Equation.DSMT4" ShapeID="_x0000_i1083" DrawAspect="Content" ObjectID="_1502019644" r:id="rId1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27</w:instrText>
        </w:r>
      </w:fldSimple>
      <w:r>
        <w:instrText>)</w:instrText>
      </w:r>
      <w:r>
        <w:fldChar w:fldCharType="end"/>
      </w:r>
    </w:p>
    <w:p w:rsidR="00B4138E" w:rsidRDefault="00B4138E" w:rsidP="00C533D5">
      <w:pPr>
        <w:pStyle w:val="ListNumber"/>
        <w:numPr>
          <w:ilvl w:val="0"/>
          <w:numId w:val="0"/>
        </w:numPr>
        <w:ind w:left="510"/>
      </w:pPr>
    </w:p>
    <w:p w:rsidR="009E780C" w:rsidRDefault="009E780C" w:rsidP="00C533D5">
      <w:pPr>
        <w:pStyle w:val="ListNumber"/>
        <w:numPr>
          <w:ilvl w:val="0"/>
          <w:numId w:val="0"/>
        </w:numPr>
        <w:ind w:left="510"/>
      </w:pPr>
      <w:proofErr w:type="gramStart"/>
      <w:r>
        <w:t>where</w:t>
      </w:r>
      <w:proofErr w:type="gramEnd"/>
      <w:r>
        <w:t xml:space="preserve"> </w:t>
      </w:r>
      <w:r w:rsidR="00C533D5">
        <w:sym w:font="Symbol" w:char="F067"/>
      </w:r>
      <w:r w:rsidR="00C533D5">
        <w:rPr>
          <w:vertAlign w:val="subscript"/>
        </w:rPr>
        <w:t>β,</w:t>
      </w:r>
      <w:r w:rsidR="00C533D5" w:rsidRPr="009414D0">
        <w:rPr>
          <w:vertAlign w:val="subscript"/>
        </w:rPr>
        <w:t>min</w:t>
      </w:r>
      <w:r>
        <w:t xml:space="preserve"> = 0.824 for 2% wave run-up ([TDR, 2005], page 26) and  </w:t>
      </w:r>
      <w:r w:rsidR="00C533D5">
        <w:sym w:font="Symbol" w:char="F067"/>
      </w:r>
      <w:r w:rsidR="00C533D5">
        <w:rPr>
          <w:vertAlign w:val="subscript"/>
        </w:rPr>
        <w:t>β,</w:t>
      </w:r>
      <w:r w:rsidR="00C533D5" w:rsidRPr="009414D0">
        <w:rPr>
          <w:vertAlign w:val="subscript"/>
        </w:rPr>
        <w:t>min</w:t>
      </w:r>
      <w:r w:rsidR="00C533D5">
        <w:t xml:space="preserve"> </w:t>
      </w:r>
      <w:r>
        <w:t>=0.736 for wave overtopping ([TDR, 2005], page 28).</w:t>
      </w:r>
    </w:p>
    <w:p w:rsidR="00C533D5" w:rsidRDefault="00C533D5" w:rsidP="00C533D5">
      <w:pPr>
        <w:pStyle w:val="ListNumber"/>
        <w:numPr>
          <w:ilvl w:val="0"/>
          <w:numId w:val="0"/>
        </w:numPr>
        <w:ind w:left="510"/>
      </w:pPr>
    </w:p>
    <w:p w:rsidR="009E780C" w:rsidRDefault="009E780C" w:rsidP="00B23DFB">
      <w:pPr>
        <w:pStyle w:val="ListNumber"/>
        <w:numPr>
          <w:ilvl w:val="0"/>
          <w:numId w:val="16"/>
        </w:numPr>
      </w:pPr>
      <w:r>
        <w:t xml:space="preserve">Calculate the sum of the </w:t>
      </w:r>
      <w:r w:rsidR="009414D0">
        <w:t>ratios</w:t>
      </w:r>
      <w:r>
        <w:t>:</w:t>
      </w:r>
    </w:p>
    <w:p w:rsidR="00C533D5" w:rsidRDefault="00C533D5" w:rsidP="00C533D5">
      <w:pPr>
        <w:pStyle w:val="ListNumber"/>
        <w:numPr>
          <w:ilvl w:val="0"/>
          <w:numId w:val="0"/>
        </w:numPr>
        <w:ind w:left="510" w:hanging="510"/>
      </w:pPr>
    </w:p>
    <w:p w:rsidR="00C533D5" w:rsidRDefault="00C533D5" w:rsidP="00C533D5">
      <w:pPr>
        <w:pStyle w:val="HdWequationline"/>
      </w:pPr>
      <w:r>
        <w:tab/>
      </w:r>
      <w:r w:rsidRPr="00C533D5">
        <w:rPr>
          <w:position w:val="-14"/>
        </w:rPr>
        <w:object w:dxaOrig="1240" w:dyaOrig="360">
          <v:shape id="_x0000_i1084" type="#_x0000_t75" style="width:62.2pt;height:17.85pt" o:ole="">
            <v:imagedata r:id="rId154" o:title=""/>
          </v:shape>
          <o:OLEObject Type="Embed" ProgID="Equation.DSMT4" ShapeID="_x0000_i1084" DrawAspect="Content" ObjectID="_1502019645"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28</w:instrText>
        </w:r>
      </w:fldSimple>
      <w:r>
        <w:instrText>)</w:instrText>
      </w:r>
      <w:r>
        <w:fldChar w:fldCharType="end"/>
      </w:r>
    </w:p>
    <w:p w:rsidR="00C533D5" w:rsidRDefault="00C533D5" w:rsidP="00C533D5">
      <w:pPr>
        <w:pStyle w:val="ListNumber"/>
        <w:numPr>
          <w:ilvl w:val="0"/>
          <w:numId w:val="0"/>
        </w:numPr>
        <w:ind w:left="510" w:hanging="510"/>
      </w:pPr>
    </w:p>
    <w:p w:rsidR="009E780C" w:rsidRDefault="009E780C" w:rsidP="00B23DFB">
      <w:pPr>
        <w:pStyle w:val="ListNumber"/>
        <w:numPr>
          <w:ilvl w:val="0"/>
          <w:numId w:val="16"/>
        </w:numPr>
      </w:pPr>
      <w:r>
        <w:t>Adapt the influence factors:</w:t>
      </w:r>
    </w:p>
    <w:p w:rsidR="009E780C" w:rsidRDefault="009E780C" w:rsidP="009E780C"/>
    <w:p w:rsidR="00C533D5" w:rsidRDefault="00C533D5" w:rsidP="00C533D5">
      <w:pPr>
        <w:pStyle w:val="HdWequationline"/>
      </w:pPr>
      <w:r>
        <w:tab/>
      </w:r>
      <w:r w:rsidRPr="00C533D5">
        <w:rPr>
          <w:position w:val="-30"/>
        </w:rPr>
        <w:object w:dxaOrig="2580" w:dyaOrig="720">
          <v:shape id="_x0000_i1085" type="#_x0000_t75" style="width:129pt;height:36.3pt" o:ole="">
            <v:imagedata r:id="rId156" o:title=""/>
          </v:shape>
          <o:OLEObject Type="Embed" ProgID="Equation.DSMT4" ShapeID="_x0000_i1085" DrawAspect="Content" ObjectID="_1502019646" r:id="rId1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29</w:instrText>
        </w:r>
      </w:fldSimple>
      <w:r>
        <w:instrText>)</w:instrText>
      </w:r>
      <w:r>
        <w:fldChar w:fldCharType="end"/>
      </w:r>
    </w:p>
    <w:p w:rsidR="00C533D5" w:rsidRDefault="00C533D5" w:rsidP="00C533D5">
      <w:pPr>
        <w:pStyle w:val="HdWequationline"/>
      </w:pPr>
      <w:r>
        <w:tab/>
      </w:r>
      <w:r w:rsidRPr="00C533D5">
        <w:rPr>
          <w:position w:val="-30"/>
        </w:rPr>
        <w:object w:dxaOrig="2640" w:dyaOrig="720">
          <v:shape id="_x0000_i1086" type="#_x0000_t75" style="width:131.9pt;height:36.3pt" o:ole="">
            <v:imagedata r:id="rId158" o:title=""/>
          </v:shape>
          <o:OLEObject Type="Embed" ProgID="Equation.DSMT4" ShapeID="_x0000_i1086" DrawAspect="Content" ObjectID="_1502019647"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30</w:instrText>
        </w:r>
      </w:fldSimple>
      <w:r>
        <w:instrText>)</w:instrText>
      </w:r>
      <w:r>
        <w:fldChar w:fldCharType="end"/>
      </w:r>
    </w:p>
    <w:p w:rsidR="00C533D5" w:rsidRDefault="00C533D5" w:rsidP="00C533D5">
      <w:pPr>
        <w:pStyle w:val="HdWequationline"/>
      </w:pPr>
      <w:r>
        <w:tab/>
      </w:r>
      <w:r w:rsidRPr="00C533D5">
        <w:rPr>
          <w:position w:val="-30"/>
        </w:rPr>
        <w:object w:dxaOrig="2659" w:dyaOrig="720">
          <v:shape id="_x0000_i1087" type="#_x0000_t75" style="width:133.05pt;height:36.3pt" o:ole="">
            <v:imagedata r:id="rId160" o:title=""/>
          </v:shape>
          <o:OLEObject Type="Embed" ProgID="Equation.DSMT4" ShapeID="_x0000_i1087" DrawAspect="Content" ObjectID="_1502019648"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31</w:instrText>
        </w:r>
      </w:fldSimple>
      <w:r>
        <w:instrText>)</w:instrText>
      </w:r>
      <w:r>
        <w:fldChar w:fldCharType="end"/>
      </w:r>
    </w:p>
    <w:p w:rsidR="009E780C" w:rsidRDefault="009E780C" w:rsidP="009E780C"/>
    <w:p w:rsidR="009E780C" w:rsidRDefault="009E780C" w:rsidP="009E780C">
      <w:pPr>
        <w:pStyle w:val="Heading3"/>
      </w:pPr>
      <w:bookmarkStart w:id="139" w:name="_Ref401220216"/>
      <w:bookmarkStart w:id="140" w:name="_Ref401220443"/>
      <w:bookmarkStart w:id="141" w:name="_Toc428274720"/>
      <w:r>
        <w:t>Calculate wave overtopping discharge</w:t>
      </w:r>
      <w:bookmarkEnd w:id="139"/>
      <w:bookmarkEnd w:id="140"/>
      <w:bookmarkEnd w:id="141"/>
    </w:p>
    <w:p w:rsidR="007409C2" w:rsidRDefault="007409C2" w:rsidP="0042041F">
      <w:pPr>
        <w:keepNext/>
      </w:pPr>
    </w:p>
    <w:p w:rsidR="009E780C" w:rsidRPr="007409C2" w:rsidRDefault="009E780C" w:rsidP="0042041F">
      <w:pPr>
        <w:keepNext/>
        <w:rPr>
          <w:b/>
        </w:rPr>
      </w:pPr>
      <w:r w:rsidRPr="007409C2">
        <w:rPr>
          <w:b/>
        </w:rPr>
        <w:t>Input:</w:t>
      </w:r>
    </w:p>
    <w:p w:rsidR="007409C2" w:rsidRDefault="007409C2" w:rsidP="0042041F">
      <w:pPr>
        <w:keepNext/>
        <w:rPr>
          <w:lang w:val="fr-FR"/>
        </w:rPr>
      </w:pPr>
    </w:p>
    <w:p w:rsidR="00C533D5" w:rsidRDefault="00C533D5" w:rsidP="00C533D5">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C533D5" w:rsidRDefault="00C533D5" w:rsidP="00C533D5">
      <w:pPr>
        <w:pStyle w:val="HdWparameterline"/>
      </w:pPr>
      <w:r>
        <w:tab/>
      </w:r>
      <w:proofErr w:type="gramStart"/>
      <w:r>
        <w:t>h</w:t>
      </w:r>
      <w:proofErr w:type="gramEnd"/>
      <w:r>
        <w:tab/>
        <w:t>(</w:t>
      </w:r>
      <w:proofErr w:type="spellStart"/>
      <w:r>
        <w:t>m+NAP</w:t>
      </w:r>
      <w:proofErr w:type="spellEnd"/>
      <w:r>
        <w:t>)</w:t>
      </w:r>
      <w:r>
        <w:tab/>
        <w:t>Still water level (i.e. local water level)</w:t>
      </w:r>
    </w:p>
    <w:p w:rsidR="00C533D5" w:rsidRDefault="00C533D5" w:rsidP="00C533D5">
      <w:pPr>
        <w:pStyle w:val="HdWparameterline"/>
      </w:pPr>
      <w:r>
        <w:tab/>
        <w:t>H</w:t>
      </w:r>
      <w:r w:rsidRPr="00F72353">
        <w:rPr>
          <w:vertAlign w:val="subscript"/>
        </w:rPr>
        <w:t>m0</w:t>
      </w:r>
      <w:r>
        <w:tab/>
        <w:t>(m)</w:t>
      </w:r>
      <w:r>
        <w:tab/>
        <w:t>Significant wave height</w:t>
      </w:r>
    </w:p>
    <w:p w:rsidR="00C533D5" w:rsidRDefault="00C533D5" w:rsidP="00C533D5">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C533D5" w:rsidRDefault="00C533D5" w:rsidP="00C533D5">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C533D5" w:rsidRDefault="00C533D5" w:rsidP="00C533D5">
      <w:pPr>
        <w:pStyle w:val="HdWparameterline"/>
      </w:pPr>
      <w:r>
        <w:tab/>
      </w:r>
      <w:r>
        <w:sym w:font="Symbol" w:char="F067"/>
      </w:r>
      <w:proofErr w:type="gramStart"/>
      <w:r w:rsidRPr="00F90889">
        <w:rPr>
          <w:vertAlign w:val="subscript"/>
        </w:rPr>
        <w:t>b</w:t>
      </w:r>
      <w:proofErr w:type="gramEnd"/>
      <w:r>
        <w:tab/>
        <w:t>(-)</w:t>
      </w:r>
      <w:r>
        <w:tab/>
        <w:t>Influence factor berms</w:t>
      </w:r>
    </w:p>
    <w:p w:rsidR="00C533D5" w:rsidRDefault="00C533D5" w:rsidP="00C533D5">
      <w:pPr>
        <w:pStyle w:val="HdWparameterline"/>
      </w:pPr>
      <w:r>
        <w:tab/>
      </w:r>
      <w:r>
        <w:sym w:font="Symbol" w:char="F067"/>
      </w:r>
      <w:r>
        <w:softHyphen/>
      </w:r>
      <w:r w:rsidRPr="00564198">
        <w:rPr>
          <w:vertAlign w:val="subscript"/>
        </w:rPr>
        <w:t>f</w:t>
      </w:r>
      <w:r>
        <w:tab/>
        <w:t>(-)</w:t>
      </w:r>
      <w:r>
        <w:tab/>
        <w:t>Influence factor roughness</w:t>
      </w:r>
    </w:p>
    <w:p w:rsidR="00C533D5" w:rsidRDefault="00C533D5" w:rsidP="00C533D5">
      <w:pPr>
        <w:pStyle w:val="HdWparameterline"/>
      </w:pPr>
      <w:r>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C533D5" w:rsidRDefault="00C533D5" w:rsidP="00C533D5">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C533D5" w:rsidRDefault="00C533D5" w:rsidP="00C533D5">
      <w:pPr>
        <w:pStyle w:val="HdWparameterline"/>
      </w:pPr>
      <w:r>
        <w:tab/>
      </w:r>
      <w:proofErr w:type="spellStart"/>
      <w:proofErr w:type="gramStart"/>
      <w:r>
        <w:t>f</w:t>
      </w:r>
      <w:r w:rsidRPr="00D22FCB">
        <w:rPr>
          <w:vertAlign w:val="subscript"/>
        </w:rPr>
        <w:t>shallow</w:t>
      </w:r>
      <w:proofErr w:type="spellEnd"/>
      <w:proofErr w:type="gramEnd"/>
      <w:r>
        <w:tab/>
        <w:t>(-)</w:t>
      </w:r>
      <w:r>
        <w:tab/>
        <w:t>Model factor for shallow waves (0.21 in [TAW, 2002], formula 26)</w:t>
      </w:r>
    </w:p>
    <w:p w:rsidR="00C533D5" w:rsidRDefault="00C533D5" w:rsidP="00C533D5">
      <w:pPr>
        <w:pStyle w:val="HdWparameterline"/>
      </w:pPr>
      <w:r>
        <w:tab/>
      </w:r>
      <w:r>
        <w:sym w:font="Symbol" w:char="F078"/>
      </w:r>
      <w:proofErr w:type="gramStart"/>
      <w:r>
        <w:rPr>
          <w:vertAlign w:val="subscript"/>
        </w:rPr>
        <w:t>o</w:t>
      </w:r>
      <w:proofErr w:type="gramEnd"/>
      <w:r>
        <w:tab/>
        <w:t>(-)</w:t>
      </w:r>
      <w:r>
        <w:tab/>
        <w:t>Breaker parameter</w:t>
      </w:r>
    </w:p>
    <w:p w:rsidR="00C533D5" w:rsidRDefault="00C533D5" w:rsidP="009E780C"/>
    <w:p w:rsidR="0006268C" w:rsidRPr="00ED2973" w:rsidRDefault="0006268C" w:rsidP="0006268C">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06268C" w:rsidRDefault="0006268C" w:rsidP="009E780C"/>
    <w:p w:rsidR="009E780C" w:rsidRPr="007409C2" w:rsidRDefault="009E780C" w:rsidP="0042041F">
      <w:pPr>
        <w:keepNext/>
        <w:rPr>
          <w:b/>
        </w:rPr>
      </w:pPr>
      <w:r w:rsidRPr="007409C2">
        <w:rPr>
          <w:b/>
        </w:rPr>
        <w:t>Output:</w:t>
      </w:r>
    </w:p>
    <w:p w:rsidR="007409C2" w:rsidRDefault="007409C2" w:rsidP="0042041F">
      <w:pPr>
        <w:keepNext/>
      </w:pPr>
    </w:p>
    <w:p w:rsidR="0006268C" w:rsidRDefault="0006268C" w:rsidP="0006268C">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w:t>
      </w:r>
      <w:proofErr w:type="spellStart"/>
      <w:r>
        <w:t>ms</w:t>
      </w:r>
      <w:proofErr w:type="spellEnd"/>
      <w:r>
        <w:t>)</w:t>
      </w:r>
      <w:r>
        <w:tab/>
        <w:t>overtopping discharge</w:t>
      </w:r>
    </w:p>
    <w:p w:rsidR="0006268C" w:rsidRDefault="0006268C" w:rsidP="009E780C"/>
    <w:p w:rsidR="009E780C" w:rsidRPr="007409C2" w:rsidRDefault="009E780C" w:rsidP="0042041F">
      <w:pPr>
        <w:keepNext/>
        <w:rPr>
          <w:b/>
        </w:rPr>
      </w:pPr>
      <w:r w:rsidRPr="007409C2">
        <w:rPr>
          <w:b/>
        </w:rPr>
        <w:t>Calculation:</w:t>
      </w:r>
    </w:p>
    <w:p w:rsidR="007409C2" w:rsidRDefault="007409C2" w:rsidP="0042041F">
      <w:pPr>
        <w:keepNext/>
      </w:pPr>
    </w:p>
    <w:p w:rsidR="009E780C" w:rsidRDefault="009E780C" w:rsidP="00B23DFB">
      <w:pPr>
        <w:pStyle w:val="ListNumber"/>
        <w:numPr>
          <w:ilvl w:val="0"/>
          <w:numId w:val="17"/>
        </w:numPr>
      </w:pPr>
      <w:r>
        <w:t>Calculate adjustment of influence factors</w:t>
      </w:r>
      <w:r w:rsidR="0006268C">
        <w:t xml:space="preserve"> [</w:t>
      </w:r>
      <w:r>
        <w:t xml:space="preserve">section </w:t>
      </w:r>
      <w:r w:rsidR="00363E2D">
        <w:fldChar w:fldCharType="begin"/>
      </w:r>
      <w:r w:rsidR="00363E2D">
        <w:instrText xml:space="preserve"> REF _Ref401220464 \r </w:instrText>
      </w:r>
      <w:r w:rsidR="00363E2D">
        <w:fldChar w:fldCharType="separate"/>
      </w:r>
      <w:r w:rsidR="0010782A">
        <w:t>5.3.8</w:t>
      </w:r>
      <w:r w:rsidR="00363E2D">
        <w:fldChar w:fldCharType="end"/>
      </w:r>
      <w:r w:rsidR="0006268C">
        <w:t>]</w:t>
      </w:r>
    </w:p>
    <w:p w:rsidR="009E780C" w:rsidRDefault="009E780C" w:rsidP="00B23DFB">
      <w:pPr>
        <w:pStyle w:val="ListNumber"/>
        <w:numPr>
          <w:ilvl w:val="0"/>
          <w:numId w:val="17"/>
        </w:numPr>
      </w:pPr>
      <w:r>
        <w:t xml:space="preserve">If the breaker parameter </w:t>
      </w:r>
      <w:r w:rsidR="0006268C">
        <w:sym w:font="Symbol" w:char="F078"/>
      </w:r>
      <w:r w:rsidR="0006268C" w:rsidRPr="0006268C">
        <w:rPr>
          <w:vertAlign w:val="subscript"/>
        </w:rPr>
        <w:t>0</w:t>
      </w:r>
      <w:r>
        <w:t xml:space="preserve"> </w:t>
      </w:r>
      <w:r w:rsidR="0006268C">
        <w:t>≤</w:t>
      </w:r>
      <w:r>
        <w:t xml:space="preserve"> 5, calculate the dimensionless overtopping discharge for breaking waves ([TAW, 2002], formula 22, page 26):</w:t>
      </w:r>
    </w:p>
    <w:p w:rsidR="0006268C" w:rsidRDefault="0006268C" w:rsidP="0006268C">
      <w:pPr>
        <w:pStyle w:val="ListNumber"/>
        <w:numPr>
          <w:ilvl w:val="0"/>
          <w:numId w:val="0"/>
        </w:numPr>
        <w:ind w:left="510" w:hanging="510"/>
      </w:pPr>
    </w:p>
    <w:p w:rsidR="0006268C" w:rsidRDefault="0006268C" w:rsidP="0006268C">
      <w:pPr>
        <w:pStyle w:val="HdWequationline"/>
      </w:pPr>
      <w:r>
        <w:tab/>
      </w:r>
      <w:r w:rsidR="00C15E72" w:rsidRPr="0006268C">
        <w:rPr>
          <w:position w:val="-32"/>
        </w:rPr>
        <w:object w:dxaOrig="4239" w:dyaOrig="740">
          <v:shape id="_x0000_i2111" type="#_x0000_t75" style="width:211.95pt;height:36.85pt" o:ole="">
            <v:imagedata r:id="rId162" o:title=""/>
          </v:shape>
          <o:OLEObject Type="Embed" ProgID="Equation.DSMT4" ShapeID="_x0000_i2111" DrawAspect="Content" ObjectID="_1502019649" r:id="rId1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32</w:instrText>
        </w:r>
      </w:fldSimple>
      <w:r>
        <w:instrText>)</w:instrText>
      </w:r>
      <w:r>
        <w:fldChar w:fldCharType="end"/>
      </w:r>
    </w:p>
    <w:p w:rsidR="0006268C" w:rsidRDefault="0006268C" w:rsidP="0006268C">
      <w:pPr>
        <w:pStyle w:val="ListNumber"/>
        <w:numPr>
          <w:ilvl w:val="0"/>
          <w:numId w:val="0"/>
        </w:numPr>
        <w:ind w:left="510" w:hanging="510"/>
      </w:pPr>
    </w:p>
    <w:p w:rsidR="00EF4697" w:rsidRDefault="009E780C" w:rsidP="00B23DFB">
      <w:pPr>
        <w:pStyle w:val="ListNumber"/>
        <w:numPr>
          <w:ilvl w:val="0"/>
          <w:numId w:val="17"/>
        </w:numPr>
      </w:pPr>
      <w:r>
        <w:t xml:space="preserve">If the breaker parameter </w:t>
      </w:r>
      <w:r w:rsidR="00EF4697">
        <w:sym w:font="Symbol" w:char="F078"/>
      </w:r>
      <w:r w:rsidR="00EF4697" w:rsidRPr="00EF4697">
        <w:rPr>
          <w:vertAlign w:val="subscript"/>
        </w:rPr>
        <w:t>0</w:t>
      </w:r>
      <w:r w:rsidR="00EF4697">
        <w:t xml:space="preserve"> &lt; </w:t>
      </w:r>
      <w:r>
        <w:t>7, calculate the dimensionless overtopping discharge for non-breaking waves ([TAW, 2002], formula 23, page 26):</w:t>
      </w:r>
    </w:p>
    <w:p w:rsidR="00EF4697" w:rsidRDefault="00EF4697" w:rsidP="00EF4697">
      <w:pPr>
        <w:pStyle w:val="HdWequationline"/>
      </w:pPr>
      <w:r>
        <w:tab/>
      </w:r>
      <w:r w:rsidR="00C15E72" w:rsidRPr="0006268C">
        <w:rPr>
          <w:position w:val="-32"/>
        </w:rPr>
        <w:object w:dxaOrig="2980" w:dyaOrig="740">
          <v:shape id="_x0000_i2113" type="#_x0000_t75" style="width:149.2pt;height:36.85pt" o:ole="">
            <v:imagedata r:id="rId164" o:title=""/>
          </v:shape>
          <o:OLEObject Type="Embed" ProgID="Equation.DSMT4" ShapeID="_x0000_i2113" DrawAspect="Content" ObjectID="_1502019650"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33</w:instrText>
        </w:r>
      </w:fldSimple>
      <w:r>
        <w:instrText>)</w:instrText>
      </w:r>
      <w:r>
        <w:fldChar w:fldCharType="end"/>
      </w:r>
    </w:p>
    <w:p w:rsidR="00EF4697" w:rsidRDefault="00EF4697" w:rsidP="00EF4697"/>
    <w:p w:rsidR="009E780C" w:rsidRDefault="009E780C" w:rsidP="00B23DFB">
      <w:pPr>
        <w:pStyle w:val="ListNumber"/>
        <w:numPr>
          <w:ilvl w:val="0"/>
          <w:numId w:val="17"/>
        </w:numPr>
      </w:pPr>
      <w:r>
        <w:t xml:space="preserve">If the breaker parameter </w:t>
      </w:r>
      <w:r w:rsidR="00EF4697">
        <w:sym w:font="Symbol" w:char="F078"/>
      </w:r>
      <w:r w:rsidR="00EF4697" w:rsidRPr="00EF4697">
        <w:rPr>
          <w:vertAlign w:val="subscript"/>
        </w:rPr>
        <w:t>0</w:t>
      </w:r>
      <w:r>
        <w:t xml:space="preserve"> &gt; 5, calculate the dimensionless overtopping discharge for s</w:t>
      </w:r>
      <w:r w:rsidR="007C041B">
        <w:t>h</w:t>
      </w:r>
      <w:r>
        <w:t>allow water ([TAW, 2002], formula 26, page 31):</w:t>
      </w:r>
    </w:p>
    <w:p w:rsidR="00EF4697" w:rsidRDefault="00EF4697" w:rsidP="00EF4697">
      <w:pPr>
        <w:pStyle w:val="ListNumber"/>
        <w:numPr>
          <w:ilvl w:val="0"/>
          <w:numId w:val="0"/>
        </w:numPr>
        <w:ind w:left="510" w:hanging="510"/>
      </w:pPr>
    </w:p>
    <w:p w:rsidR="00EF4697" w:rsidRDefault="00EF4697" w:rsidP="00EF4697">
      <w:pPr>
        <w:pStyle w:val="HdWequationline"/>
      </w:pPr>
      <w:r>
        <w:tab/>
      </w:r>
      <w:r w:rsidR="00C15E72" w:rsidRPr="00EF4697">
        <w:rPr>
          <w:rFonts w:ascii="Verdana" w:hAnsi="Verdana" w:cs="Times New Roman"/>
          <w:position w:val="-32"/>
          <w:sz w:val="18"/>
          <w:szCs w:val="20"/>
          <w:lang w:val="en-US"/>
        </w:rPr>
        <w:object w:dxaOrig="5360" w:dyaOrig="740">
          <v:shape id="_x0000_i2115" type="#_x0000_t75" style="width:268.4pt;height:36.85pt" o:ole="">
            <v:imagedata r:id="rId166" o:title=""/>
          </v:shape>
          <o:OLEObject Type="Embed" ProgID="Equation.DSMT4" ShapeID="_x0000_i2115" DrawAspect="Content" ObjectID="_1502019651" r:id="rId1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34</w:instrText>
        </w:r>
      </w:fldSimple>
      <w:r>
        <w:instrText>)</w:instrText>
      </w:r>
      <w:r>
        <w:fldChar w:fldCharType="end"/>
      </w:r>
    </w:p>
    <w:p w:rsidR="00DE7E04" w:rsidRDefault="00DE7E04" w:rsidP="00F611C6">
      <w:pPr>
        <w:pStyle w:val="HdWequationline"/>
      </w:pPr>
    </w:p>
    <w:p w:rsidR="00DE7E04" w:rsidRDefault="00DE7E04" w:rsidP="00F611C6">
      <w:pPr>
        <w:pStyle w:val="HdWequationline"/>
      </w:pPr>
      <w:r>
        <w:tab/>
      </w:r>
      <w:proofErr w:type="gramStart"/>
      <w:r>
        <w:t>with</w:t>
      </w:r>
      <w:proofErr w:type="gramEnd"/>
      <w:r>
        <w:t>:</w:t>
      </w:r>
    </w:p>
    <w:p w:rsidR="00DE7E04" w:rsidRPr="00DE7E04" w:rsidRDefault="00DE7E04" w:rsidP="00DE7E04"/>
    <w:p w:rsidR="00F611C6" w:rsidRDefault="00F611C6" w:rsidP="00F611C6">
      <w:pPr>
        <w:pStyle w:val="HdWequationline"/>
      </w:pPr>
      <w:r>
        <w:tab/>
      </w:r>
      <w:r w:rsidR="007C041B" w:rsidRPr="00F611C6">
        <w:rPr>
          <w:rFonts w:ascii="Verdana" w:hAnsi="Verdana" w:cs="Times New Roman"/>
          <w:position w:val="-12"/>
          <w:sz w:val="18"/>
          <w:szCs w:val="20"/>
          <w:lang w:val="en-US"/>
        </w:rPr>
        <w:object w:dxaOrig="1780" w:dyaOrig="340">
          <v:shape id="_x0000_i1091" type="#_x0000_t75" style="width:88.7pt;height:17.3pt" o:ole="">
            <v:imagedata r:id="rId168" o:title=""/>
          </v:shape>
          <o:OLEObject Type="Embed" ProgID="Equation.DSMT4" ShapeID="_x0000_i1091" DrawAspect="Content" ObjectID="_1502019652" r:id="rId1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35</w:instrText>
        </w:r>
      </w:fldSimple>
      <w:r>
        <w:instrText>)</w:instrText>
      </w:r>
      <w:r>
        <w:fldChar w:fldCharType="end"/>
      </w:r>
    </w:p>
    <w:p w:rsidR="00EF4697" w:rsidRDefault="00EF4697" w:rsidP="00EF4697">
      <w:pPr>
        <w:pStyle w:val="ListNumber"/>
        <w:numPr>
          <w:ilvl w:val="0"/>
          <w:numId w:val="0"/>
        </w:numPr>
        <w:ind w:left="510" w:hanging="510"/>
      </w:pPr>
    </w:p>
    <w:p w:rsidR="009E780C" w:rsidRDefault="009E780C" w:rsidP="00B23DFB">
      <w:pPr>
        <w:pStyle w:val="ListNumber"/>
        <w:numPr>
          <w:ilvl w:val="0"/>
          <w:numId w:val="17"/>
        </w:numPr>
      </w:pPr>
      <w:r>
        <w:t>Calculate the overtopping discharge:</w:t>
      </w:r>
    </w:p>
    <w:p w:rsidR="00DE7E04" w:rsidRDefault="00DE7E04" w:rsidP="00DE7E04">
      <w:pPr>
        <w:pStyle w:val="ListNumber"/>
        <w:numPr>
          <w:ilvl w:val="0"/>
          <w:numId w:val="0"/>
        </w:numPr>
        <w:ind w:left="510" w:hanging="510"/>
      </w:pPr>
    </w:p>
    <w:p w:rsidR="009E780C" w:rsidRDefault="009E780C" w:rsidP="00B23DFB">
      <w:pPr>
        <w:pStyle w:val="ListNumber"/>
        <w:numPr>
          <w:ilvl w:val="0"/>
          <w:numId w:val="4"/>
        </w:numPr>
      </w:pPr>
      <w:r>
        <w:t>([TAW, 2002], formulae 22 &amp; 23, page 26):</w:t>
      </w:r>
    </w:p>
    <w:p w:rsidR="00DE7E04" w:rsidRDefault="00DE7E04" w:rsidP="00DE7E04">
      <w:pPr>
        <w:pStyle w:val="ListNumber"/>
        <w:numPr>
          <w:ilvl w:val="0"/>
          <w:numId w:val="0"/>
        </w:numPr>
        <w:ind w:left="510"/>
      </w:pPr>
    </w:p>
    <w:p w:rsidR="00DE7E04" w:rsidRDefault="00DE7E04" w:rsidP="00DE7E04">
      <w:pPr>
        <w:pStyle w:val="HdWequationline"/>
      </w:pPr>
      <w:r>
        <w:tab/>
      </w:r>
      <w:r w:rsidR="00E34C88" w:rsidRPr="00E34C88">
        <w:rPr>
          <w:position w:val="-32"/>
        </w:rPr>
        <w:object w:dxaOrig="3040" w:dyaOrig="740">
          <v:shape id="_x0000_i1092" type="#_x0000_t75" style="width:152.05pt;height:37.45pt" o:ole="">
            <v:imagedata r:id="rId170" o:title=""/>
          </v:shape>
          <o:OLEObject Type="Embed" ProgID="Equation.DSMT4" ShapeID="_x0000_i1092" DrawAspect="Content" ObjectID="_1502019653" r:id="rId1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36</w:instrText>
        </w:r>
      </w:fldSimple>
      <w:r>
        <w:instrText>)</w:instrText>
      </w:r>
      <w:r>
        <w:fldChar w:fldCharType="end"/>
      </w:r>
    </w:p>
    <w:p w:rsidR="009E780C" w:rsidRDefault="009E780C" w:rsidP="00DE7E04">
      <w:pPr>
        <w:pStyle w:val="ListNumber"/>
        <w:numPr>
          <w:ilvl w:val="0"/>
          <w:numId w:val="0"/>
        </w:numPr>
        <w:ind w:left="510"/>
      </w:pPr>
      <w:r>
        <w:t xml:space="preserve"> </w:t>
      </w:r>
    </w:p>
    <w:p w:rsidR="009E780C" w:rsidRDefault="009E780C" w:rsidP="00B23DFB">
      <w:pPr>
        <w:pStyle w:val="ListNumber"/>
        <w:numPr>
          <w:ilvl w:val="0"/>
          <w:numId w:val="4"/>
        </w:numPr>
      </w:pPr>
      <w:r>
        <w:t xml:space="preserve"> ([TAW, 2002], page 31):</w:t>
      </w:r>
    </w:p>
    <w:p w:rsidR="00DE7E04" w:rsidRDefault="00DE7E04" w:rsidP="00DE7E04">
      <w:pPr>
        <w:pStyle w:val="ListNumber"/>
        <w:numPr>
          <w:ilvl w:val="0"/>
          <w:numId w:val="0"/>
        </w:numPr>
        <w:ind w:left="510" w:hanging="510"/>
      </w:pPr>
    </w:p>
    <w:p w:rsidR="00DE7E04" w:rsidRDefault="00DE7E04" w:rsidP="00DE7E04">
      <w:pPr>
        <w:pStyle w:val="HdWequationline"/>
      </w:pPr>
      <w:r>
        <w:tab/>
      </w:r>
      <w:r w:rsidR="00E34C88" w:rsidRPr="00DE7E04">
        <w:rPr>
          <w:position w:val="-44"/>
        </w:rPr>
        <w:object w:dxaOrig="6740" w:dyaOrig="999">
          <v:shape id="_x0000_i1093" type="#_x0000_t75" style="width:337.55pt;height:50.1pt" o:ole="">
            <v:imagedata r:id="rId172" o:title=""/>
          </v:shape>
          <o:OLEObject Type="Embed" ProgID="Equation.DSMT4" ShapeID="_x0000_i1093" DrawAspect="Content" ObjectID="_1502019654" r:id="rId1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37</w:instrText>
        </w:r>
      </w:fldSimple>
      <w:r>
        <w:instrText>)</w:instrText>
      </w:r>
      <w:r>
        <w:fldChar w:fldCharType="end"/>
      </w:r>
    </w:p>
    <w:p w:rsidR="00DE7E04" w:rsidRDefault="00DE7E04" w:rsidP="00DE7E04">
      <w:pPr>
        <w:pStyle w:val="ListNumber"/>
        <w:numPr>
          <w:ilvl w:val="0"/>
          <w:numId w:val="0"/>
        </w:numPr>
        <w:ind w:left="510" w:hanging="510"/>
      </w:pPr>
    </w:p>
    <w:p w:rsidR="009E780C" w:rsidRDefault="009E780C" w:rsidP="00B23DFB">
      <w:pPr>
        <w:pStyle w:val="ListNumber"/>
        <w:numPr>
          <w:ilvl w:val="0"/>
          <w:numId w:val="4"/>
        </w:numPr>
      </w:pPr>
      <w:r>
        <w:t>([TAW, 2002], formula 26, page 31):</w:t>
      </w:r>
    </w:p>
    <w:p w:rsidR="00DE7E04" w:rsidRDefault="00DE7E04" w:rsidP="00DE7E04">
      <w:pPr>
        <w:pStyle w:val="HdWequationline"/>
      </w:pPr>
    </w:p>
    <w:p w:rsidR="00DE7E04" w:rsidRDefault="00DE7E04" w:rsidP="00DE7E04">
      <w:pPr>
        <w:pStyle w:val="HdWequationline"/>
      </w:pPr>
      <w:r>
        <w:tab/>
      </w:r>
      <w:r w:rsidR="00E34C88" w:rsidRPr="00E34C88">
        <w:rPr>
          <w:position w:val="-32"/>
        </w:rPr>
        <w:object w:dxaOrig="2520" w:dyaOrig="740">
          <v:shape id="_x0000_i1094" type="#_x0000_t75" style="width:126.15pt;height:37.45pt" o:ole="">
            <v:imagedata r:id="rId174" o:title=""/>
          </v:shape>
          <o:OLEObject Type="Embed" ProgID="Equation.DSMT4" ShapeID="_x0000_i1094" DrawAspect="Content" ObjectID="_1502019655" r:id="rId1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782A">
          <w:rPr>
            <w:noProof/>
          </w:rPr>
          <w:instrText>5</w:instrText>
        </w:r>
      </w:fldSimple>
      <w:r>
        <w:instrText>.</w:instrText>
      </w:r>
      <w:fldSimple w:instr=" SEQ MTEqn \c \* Arabic \* MERGEFORMAT ">
        <w:r w:rsidR="0010782A">
          <w:rPr>
            <w:noProof/>
          </w:rPr>
          <w:instrText>38</w:instrText>
        </w:r>
      </w:fldSimple>
      <w:r>
        <w:instrText>)</w:instrText>
      </w:r>
      <w:r>
        <w:fldChar w:fldCharType="end"/>
      </w:r>
    </w:p>
    <w:p w:rsidR="009E780C" w:rsidRDefault="009E780C" w:rsidP="009E780C"/>
    <w:p w:rsidR="0042041F" w:rsidRDefault="0042041F" w:rsidP="009E780C"/>
    <w:p w:rsidR="009E780C" w:rsidRDefault="009E780C" w:rsidP="009E780C">
      <w:pPr>
        <w:sectPr w:rsidR="009E780C" w:rsidSect="00B651EE">
          <w:type w:val="oddPage"/>
          <w:pgSz w:w="11906" w:h="16838" w:code="9"/>
          <w:pgMar w:top="2552" w:right="1094" w:bottom="1077" w:left="2098" w:header="822" w:footer="199" w:gutter="0"/>
          <w:paperSrc w:first="1" w:other="1"/>
          <w:cols w:space="708"/>
          <w:docGrid w:linePitch="360"/>
        </w:sectPr>
      </w:pPr>
    </w:p>
    <w:p w:rsidR="009E780C" w:rsidRDefault="009E780C"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42" w:name="_Ref428262721"/>
      <w:bookmarkStart w:id="143" w:name="_Toc428274721"/>
      <w:r>
        <w:t>Foreshore</w:t>
      </w:r>
      <w:bookmarkEnd w:id="142"/>
      <w:bookmarkEnd w:id="143"/>
      <w:r>
        <w:t xml:space="preserve"> </w:t>
      </w:r>
    </w:p>
    <w:p w:rsidR="009E780C" w:rsidRDefault="009E780C" w:rsidP="009E780C">
      <w:r>
        <w:t>A cross section contains a foreshore if the length of a berm segment (the gradient of the segment has a maximum of 1:15) is at least one wave length (L</w:t>
      </w:r>
      <w:r w:rsidRPr="00095A8C">
        <w:rPr>
          <w:vertAlign w:val="subscript"/>
        </w:rPr>
        <w:t>0</w:t>
      </w:r>
      <w:r>
        <w:t>). If the cross section contains a foreshore there are three possibilities for the still water line (SWL):</w:t>
      </w:r>
    </w:p>
    <w:p w:rsidR="009E780C" w:rsidRDefault="009E780C" w:rsidP="00B23DFB">
      <w:pPr>
        <w:numPr>
          <w:ilvl w:val="0"/>
          <w:numId w:val="19"/>
        </w:numPr>
      </w:pPr>
      <w:r>
        <w:t>The still water line is below the foreshore (</w:t>
      </w:r>
      <w:r w:rsidR="00356BB3">
        <w:fldChar w:fldCharType="begin"/>
      </w:r>
      <w:r w:rsidR="00356BB3">
        <w:instrText xml:space="preserve"> REF _Ref401156944 </w:instrText>
      </w:r>
      <w:r w:rsidR="00A37064">
        <w:instrText xml:space="preserve"> \* MERGEFORMAT </w:instrText>
      </w:r>
      <w:r w:rsidR="00356BB3">
        <w:fldChar w:fldCharType="separate"/>
      </w:r>
      <w:r w:rsidR="0010782A">
        <w:t>Figure 6.1</w:t>
      </w:r>
      <w:r w:rsidR="00356BB3">
        <w:fldChar w:fldCharType="end"/>
      </w:r>
      <w:r>
        <w:t>):</w:t>
      </w:r>
    </w:p>
    <w:p w:rsidR="009E780C" w:rsidRDefault="001C789A" w:rsidP="001C789A">
      <w:pPr>
        <w:pStyle w:val="ListBullet2"/>
      </w:pPr>
      <w:r>
        <w:t>A</w:t>
      </w:r>
      <w:r w:rsidR="009E780C">
        <w:t>djust non-horizontal foreshores to horizontal foreshores</w:t>
      </w:r>
      <w:r w:rsidR="00454343">
        <w:t xml:space="preserve"> (like a berm)</w:t>
      </w:r>
      <w:r w:rsidR="009E780C">
        <w:t xml:space="preserve"> </w:t>
      </w:r>
      <w:r w:rsidR="00095A8C">
        <w:t>[</w:t>
      </w:r>
      <w:r w:rsidR="009E780C">
        <w:t xml:space="preserve">section </w:t>
      </w:r>
      <w:r w:rsidR="00454343">
        <w:fldChar w:fldCharType="begin"/>
      </w:r>
      <w:r w:rsidR="00454343">
        <w:instrText xml:space="preserve"> REF _Ref428272570 \r </w:instrText>
      </w:r>
      <w:r w:rsidR="00454343">
        <w:fldChar w:fldCharType="separate"/>
      </w:r>
      <w:r w:rsidR="0010782A">
        <w:t>4.6.4</w:t>
      </w:r>
      <w:r w:rsidR="00454343">
        <w:fldChar w:fldCharType="end"/>
      </w:r>
      <w:r w:rsidR="00095A8C">
        <w:t>]</w:t>
      </w:r>
    </w:p>
    <w:p w:rsidR="009E780C" w:rsidRDefault="009E780C" w:rsidP="001C789A">
      <w:pPr>
        <w:pStyle w:val="ListBullet2"/>
      </w:pPr>
      <w:r>
        <w:t xml:space="preserve">The wave overtopping discharge is </w:t>
      </w:r>
      <w:r w:rsidR="00454343">
        <w:t xml:space="preserve">set </w:t>
      </w:r>
      <w:r>
        <w:t>equal to 0.</w:t>
      </w:r>
    </w:p>
    <w:p w:rsidR="009E780C" w:rsidRDefault="009E780C" w:rsidP="001C789A">
      <w:pPr>
        <w:pStyle w:val="ListBullet2"/>
      </w:pPr>
      <w:r>
        <w:t>For the computation of the 2% wave run-up (z</w:t>
      </w:r>
      <w:r w:rsidRPr="0013589E">
        <w:rPr>
          <w:vertAlign w:val="subscript"/>
        </w:rPr>
        <w:t>2%</w:t>
      </w:r>
      <w:r>
        <w:t xml:space="preserve">) use the calculation steps in </w:t>
      </w:r>
      <w:r w:rsidR="00095A8C">
        <w:t>[</w:t>
      </w:r>
      <w:r>
        <w:t>section</w:t>
      </w:r>
      <w:r w:rsidR="0034153F">
        <w:t xml:space="preserve"> </w:t>
      </w:r>
      <w:r w:rsidR="0034153F">
        <w:fldChar w:fldCharType="begin"/>
      </w:r>
      <w:r w:rsidR="0034153F">
        <w:instrText xml:space="preserve"> REF _Ref401229802 \r </w:instrText>
      </w:r>
      <w:r w:rsidR="0034153F">
        <w:fldChar w:fldCharType="separate"/>
      </w:r>
      <w:r w:rsidR="0010782A">
        <w:t>5.2</w:t>
      </w:r>
      <w:r w:rsidR="0034153F">
        <w:fldChar w:fldCharType="end"/>
      </w:r>
      <w:r w:rsidR="00095A8C">
        <w:t>]</w:t>
      </w:r>
      <w:r>
        <w:t xml:space="preserve">. The difference between the </w:t>
      </w:r>
      <w:r w:rsidR="00454343">
        <w:t xml:space="preserve">water level h </w:t>
      </w:r>
      <w:r>
        <w:t>and the height of the horizontal foreshore is the maximum of the 2% wave run-up.</w:t>
      </w:r>
    </w:p>
    <w:p w:rsidR="009E780C" w:rsidRDefault="009E780C" w:rsidP="00B23DFB">
      <w:pPr>
        <w:numPr>
          <w:ilvl w:val="0"/>
          <w:numId w:val="19"/>
        </w:numPr>
      </w:pPr>
      <w:r>
        <w:t>The still water line is on the foreshore (</w:t>
      </w:r>
      <w:r w:rsidR="00356BB3">
        <w:fldChar w:fldCharType="begin"/>
      </w:r>
      <w:r w:rsidR="00356BB3">
        <w:instrText xml:space="preserve"> REF _Ref401156963 </w:instrText>
      </w:r>
      <w:r w:rsidR="00A37064">
        <w:instrText xml:space="preserve"> \* MERGEFORMAT </w:instrText>
      </w:r>
      <w:r w:rsidR="00356BB3">
        <w:fldChar w:fldCharType="separate"/>
      </w:r>
      <w:r w:rsidR="0010782A">
        <w:t>Figure 6.2</w:t>
      </w:r>
      <w:r w:rsidR="00356BB3">
        <w:fldChar w:fldCharType="end"/>
      </w:r>
      <w:r>
        <w:t>):</w:t>
      </w:r>
    </w:p>
    <w:p w:rsidR="009E780C" w:rsidRDefault="009E780C" w:rsidP="0013589E">
      <w:pPr>
        <w:pStyle w:val="ListBullet2"/>
      </w:pPr>
      <w:r>
        <w:t>The 2% wave run-up (z</w:t>
      </w:r>
      <w:r w:rsidRPr="00095A8C">
        <w:rPr>
          <w:vertAlign w:val="subscript"/>
        </w:rPr>
        <w:t>2%</w:t>
      </w:r>
      <w:r>
        <w:t>) is equal to 0.</w:t>
      </w:r>
    </w:p>
    <w:p w:rsidR="009E780C" w:rsidRDefault="009E780C" w:rsidP="0013589E">
      <w:pPr>
        <w:pStyle w:val="ListBullet2"/>
      </w:pPr>
      <w:r>
        <w:t>The wave overtopping discharge is equal to 0.</w:t>
      </w:r>
    </w:p>
    <w:p w:rsidR="009E780C" w:rsidRDefault="009E780C" w:rsidP="00B23DFB">
      <w:pPr>
        <w:numPr>
          <w:ilvl w:val="0"/>
          <w:numId w:val="19"/>
        </w:numPr>
      </w:pPr>
      <w:r>
        <w:t>The still water line is above the foreshore (</w:t>
      </w:r>
      <w:r w:rsidR="00356BB3">
        <w:fldChar w:fldCharType="begin"/>
      </w:r>
      <w:r w:rsidR="00356BB3">
        <w:instrText xml:space="preserve"> REF _Ref401156975 </w:instrText>
      </w:r>
      <w:r w:rsidR="00A37064">
        <w:instrText xml:space="preserve"> \* MERGEFORMAT </w:instrText>
      </w:r>
      <w:r w:rsidR="00356BB3">
        <w:fldChar w:fldCharType="separate"/>
      </w:r>
      <w:r w:rsidR="0010782A">
        <w:t>Figure 6.3</w:t>
      </w:r>
      <w:r w:rsidR="00356BB3">
        <w:fldChar w:fldCharType="end"/>
      </w:r>
      <w:r>
        <w:t>):</w:t>
      </w:r>
    </w:p>
    <w:p w:rsidR="009E780C" w:rsidRDefault="009E780C" w:rsidP="0013589E">
      <w:pPr>
        <w:pStyle w:val="ListBullet2"/>
      </w:pPr>
      <w:r>
        <w:t xml:space="preserve">The cross section is adjusted by removing the foreshore </w:t>
      </w:r>
      <w:r w:rsidR="00454343">
        <w:t>and all segments below the foreshore</w:t>
      </w:r>
      <w:r>
        <w:t>.</w:t>
      </w:r>
      <w:r w:rsidR="00454343">
        <w:t xml:space="preserve"> The end of the foreshore in the original profile becomes the toe of the new profile.</w:t>
      </w:r>
    </w:p>
    <w:p w:rsidR="009E780C" w:rsidRDefault="009E780C" w:rsidP="00356BB3">
      <w:pPr>
        <w:pStyle w:val="ListBullet2"/>
      </w:pPr>
      <w:r>
        <w:t xml:space="preserve">The wave </w:t>
      </w:r>
      <w:r w:rsidR="00454343">
        <w:t xml:space="preserve">conditions are </w:t>
      </w:r>
      <w:r>
        <w:t>adjusted</w:t>
      </w:r>
      <w:r w:rsidR="00454343">
        <w:t xml:space="preserve"> on the basis of the new toe level </w:t>
      </w:r>
      <w:r>
        <w:t>(</w:t>
      </w:r>
      <w:r w:rsidR="00356BB3">
        <w:fldChar w:fldCharType="begin"/>
      </w:r>
      <w:r w:rsidR="00356BB3">
        <w:instrText xml:space="preserve"> REF _Ref401156975 </w:instrText>
      </w:r>
      <w:r w:rsidR="00356BB3">
        <w:fldChar w:fldCharType="separate"/>
      </w:r>
      <w:r w:rsidR="0010782A">
        <w:t xml:space="preserve">Figure </w:t>
      </w:r>
      <w:r w:rsidR="0010782A">
        <w:rPr>
          <w:noProof/>
        </w:rPr>
        <w:t>6</w:t>
      </w:r>
      <w:r w:rsidR="0010782A">
        <w:t>.</w:t>
      </w:r>
      <w:r w:rsidR="0010782A">
        <w:rPr>
          <w:noProof/>
        </w:rPr>
        <w:t>3</w:t>
      </w:r>
      <w:r w:rsidR="00356BB3">
        <w:fldChar w:fldCharType="end"/>
      </w:r>
      <w:r>
        <w:t>)</w:t>
      </w:r>
      <w:r w:rsidR="00454343">
        <w:t xml:space="preserve">, [section </w:t>
      </w:r>
      <w:r w:rsidR="00454343">
        <w:fldChar w:fldCharType="begin"/>
      </w:r>
      <w:r w:rsidR="00454343">
        <w:instrText xml:space="preserve"> REF _Ref428262587 \r </w:instrText>
      </w:r>
      <w:r w:rsidR="00454343">
        <w:fldChar w:fldCharType="separate"/>
      </w:r>
      <w:r w:rsidR="0010782A">
        <w:t>4.5.2</w:t>
      </w:r>
      <w:r w:rsidR="00454343">
        <w:fldChar w:fldCharType="end"/>
      </w:r>
      <w:r w:rsidR="00454343">
        <w:t>]</w:t>
      </w:r>
      <w:r>
        <w:t xml:space="preserve">. </w:t>
      </w:r>
    </w:p>
    <w:p w:rsidR="009E780C" w:rsidRDefault="009E780C" w:rsidP="0013589E">
      <w:pPr>
        <w:pStyle w:val="ListBullet2"/>
      </w:pPr>
      <w:r>
        <w:t xml:space="preserve">No adjustments </w:t>
      </w:r>
      <w:r w:rsidR="00454343">
        <w:t xml:space="preserve">are made </w:t>
      </w:r>
      <w:r>
        <w:t>to the wave period T</w:t>
      </w:r>
      <w:r w:rsidRPr="00095A8C">
        <w:rPr>
          <w:vertAlign w:val="subscript"/>
        </w:rPr>
        <w:t>m-1</w:t>
      </w:r>
      <w:proofErr w:type="gramStart"/>
      <w:r w:rsidRPr="00095A8C">
        <w:rPr>
          <w:vertAlign w:val="subscript"/>
        </w:rPr>
        <w:t>,0</w:t>
      </w:r>
      <w:proofErr w:type="gramEnd"/>
      <w:r>
        <w:t xml:space="preserve"> and the wave direction </w:t>
      </w:r>
      <w:r w:rsidR="00095A8C">
        <w:sym w:font="Symbol" w:char="F06A"/>
      </w:r>
      <w:r w:rsidR="00095A8C">
        <w:t>.</w:t>
      </w:r>
    </w:p>
    <w:p w:rsidR="009E780C" w:rsidRDefault="009E780C" w:rsidP="0013589E">
      <w:pPr>
        <w:pStyle w:val="ListBullet2"/>
      </w:pPr>
      <w:r>
        <w:t xml:space="preserve">Start computation method in section </w:t>
      </w:r>
      <w:r w:rsidR="00363E2D">
        <w:fldChar w:fldCharType="begin"/>
      </w:r>
      <w:r w:rsidR="00363E2D">
        <w:instrText xml:space="preserve"> REF _Ref401220490 \r </w:instrText>
      </w:r>
      <w:r w:rsidR="00363E2D">
        <w:fldChar w:fldCharType="separate"/>
      </w:r>
      <w:r w:rsidR="0010782A">
        <w:t>5.2</w:t>
      </w:r>
      <w:r w:rsidR="00363E2D">
        <w:fldChar w:fldCharType="end"/>
      </w:r>
      <w:r>
        <w:t xml:space="preserve"> after the above adjustments.</w:t>
      </w:r>
    </w:p>
    <w:p w:rsidR="009E780C" w:rsidRDefault="009E780C" w:rsidP="009E780C"/>
    <w:p w:rsidR="009E780C" w:rsidRDefault="009E780C" w:rsidP="009E780C">
      <w:r>
        <w:t xml:space="preserve"> </w:t>
      </w:r>
    </w:p>
    <w:p w:rsidR="000A1BA6" w:rsidRDefault="000A1BA6" w:rsidP="00454343">
      <w:pPr>
        <w:keepNext/>
      </w:pPr>
      <w:r>
        <w:rPr>
          <w:noProof/>
          <w:lang w:eastAsia="zh-CN"/>
        </w:rPr>
        <w:drawing>
          <wp:inline distT="0" distB="0" distL="0" distR="0" wp14:anchorId="42C38C56" wp14:editId="62EB88E5">
            <wp:extent cx="4676775" cy="1952625"/>
            <wp:effectExtent l="0" t="0" r="9525" b="9525"/>
            <wp:docPr id="32" name="Picture 32" descr="Voorland waterstand l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orland waterstand laa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B07D60" w:rsidRDefault="00B07D60" w:rsidP="00B07D60">
      <w:pPr>
        <w:pStyle w:val="Caption"/>
      </w:pPr>
      <w:bookmarkStart w:id="144" w:name="_Ref401156944"/>
      <w:proofErr w:type="gramStart"/>
      <w:r>
        <w:t xml:space="preserve">Figure </w:t>
      </w:r>
      <w:r w:rsidR="00356BB3">
        <w:fldChar w:fldCharType="begin"/>
      </w:r>
      <w:r w:rsidR="00356BB3">
        <w:instrText xml:space="preserve"> STYLEREF 1 \s </w:instrText>
      </w:r>
      <w:r w:rsidR="00356BB3">
        <w:fldChar w:fldCharType="separate"/>
      </w:r>
      <w:r w:rsidR="0010782A">
        <w:rPr>
          <w:noProof/>
        </w:rPr>
        <w:t>6</w:t>
      </w:r>
      <w:r w:rsidR="00356BB3">
        <w:fldChar w:fldCharType="end"/>
      </w:r>
      <w:r w:rsidR="00356BB3">
        <w:t>.</w:t>
      </w:r>
      <w:proofErr w:type="gramEnd"/>
      <w:r w:rsidR="00356BB3">
        <w:fldChar w:fldCharType="begin"/>
      </w:r>
      <w:r w:rsidR="00356BB3">
        <w:instrText xml:space="preserve"> SEQ Figure \* ARABIC \s 1 </w:instrText>
      </w:r>
      <w:r w:rsidR="00356BB3">
        <w:fldChar w:fldCharType="separate"/>
      </w:r>
      <w:r w:rsidR="0010782A">
        <w:rPr>
          <w:noProof/>
        </w:rPr>
        <w:t>1</w:t>
      </w:r>
      <w:r w:rsidR="00356BB3">
        <w:fldChar w:fldCharType="end"/>
      </w:r>
      <w:bookmarkEnd w:id="144"/>
      <w:r>
        <w:tab/>
        <w:t>Still water line (SWL) below the foreshore</w:t>
      </w:r>
    </w:p>
    <w:p w:rsidR="009E780C" w:rsidRDefault="009E780C" w:rsidP="009E780C"/>
    <w:p w:rsidR="009E780C" w:rsidRDefault="000A1BA6" w:rsidP="00454343">
      <w:pPr>
        <w:keepNext/>
      </w:pPr>
      <w:r>
        <w:rPr>
          <w:noProof/>
          <w:lang w:eastAsia="zh-CN"/>
        </w:rPr>
        <w:drawing>
          <wp:inline distT="0" distB="0" distL="0" distR="0" wp14:anchorId="00EFA83D" wp14:editId="0515E6FC">
            <wp:extent cx="4676775" cy="1952625"/>
            <wp:effectExtent l="0" t="0" r="9525" b="9525"/>
            <wp:docPr id="33" name="Picture 33" descr="Voorland waterstand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orland waterstand berm"/>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B07D60" w:rsidRDefault="00B07D60" w:rsidP="00B07D60">
      <w:pPr>
        <w:pStyle w:val="Caption"/>
      </w:pPr>
      <w:bookmarkStart w:id="145" w:name="_Ref401156963"/>
      <w:proofErr w:type="gramStart"/>
      <w:r>
        <w:t xml:space="preserve">Figure </w:t>
      </w:r>
      <w:r w:rsidR="00356BB3">
        <w:fldChar w:fldCharType="begin"/>
      </w:r>
      <w:r w:rsidR="00356BB3">
        <w:instrText xml:space="preserve"> STYLEREF 1 \s </w:instrText>
      </w:r>
      <w:r w:rsidR="00356BB3">
        <w:fldChar w:fldCharType="separate"/>
      </w:r>
      <w:r w:rsidR="0010782A">
        <w:rPr>
          <w:noProof/>
        </w:rPr>
        <w:t>6</w:t>
      </w:r>
      <w:r w:rsidR="00356BB3">
        <w:fldChar w:fldCharType="end"/>
      </w:r>
      <w:r w:rsidR="00356BB3">
        <w:t>.</w:t>
      </w:r>
      <w:proofErr w:type="gramEnd"/>
      <w:r w:rsidR="00356BB3">
        <w:fldChar w:fldCharType="begin"/>
      </w:r>
      <w:r w:rsidR="00356BB3">
        <w:instrText xml:space="preserve"> SEQ Figure \* ARABIC \s 1 </w:instrText>
      </w:r>
      <w:r w:rsidR="00356BB3">
        <w:fldChar w:fldCharType="separate"/>
      </w:r>
      <w:r w:rsidR="0010782A">
        <w:rPr>
          <w:noProof/>
        </w:rPr>
        <w:t>2</w:t>
      </w:r>
      <w:r w:rsidR="00356BB3">
        <w:fldChar w:fldCharType="end"/>
      </w:r>
      <w:bookmarkEnd w:id="145"/>
      <w:r>
        <w:tab/>
        <w:t>Still water line (SWL) on the foreshore</w:t>
      </w:r>
    </w:p>
    <w:p w:rsidR="009E780C" w:rsidRDefault="009E780C" w:rsidP="009E780C"/>
    <w:p w:rsidR="009E780C" w:rsidRDefault="000A1BA6" w:rsidP="00454343">
      <w:pPr>
        <w:keepNext/>
      </w:pPr>
      <w:r>
        <w:rPr>
          <w:noProof/>
          <w:lang w:eastAsia="zh-CN"/>
        </w:rPr>
        <w:drawing>
          <wp:inline distT="0" distB="0" distL="0" distR="0" wp14:anchorId="344AF537" wp14:editId="3AAE0FA4">
            <wp:extent cx="4676775" cy="1962150"/>
            <wp:effectExtent l="0" t="0" r="9525" b="0"/>
            <wp:docPr id="34" name="Picture 34" descr="Voorland waterstand h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orland waterstand hoo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676775" cy="1962150"/>
                    </a:xfrm>
                    <a:prstGeom prst="rect">
                      <a:avLst/>
                    </a:prstGeom>
                    <a:noFill/>
                    <a:ln>
                      <a:noFill/>
                    </a:ln>
                  </pic:spPr>
                </pic:pic>
              </a:graphicData>
            </a:graphic>
          </wp:inline>
        </w:drawing>
      </w:r>
      <w:r w:rsidR="009E780C">
        <w:t xml:space="preserve"> </w:t>
      </w:r>
    </w:p>
    <w:p w:rsidR="00B07D60" w:rsidRDefault="00B07D60" w:rsidP="00B07D60">
      <w:pPr>
        <w:pStyle w:val="Caption"/>
      </w:pPr>
      <w:bookmarkStart w:id="146" w:name="_Ref401156975"/>
      <w:proofErr w:type="gramStart"/>
      <w:r>
        <w:t xml:space="preserve">Figure </w:t>
      </w:r>
      <w:r w:rsidR="00356BB3">
        <w:fldChar w:fldCharType="begin"/>
      </w:r>
      <w:r w:rsidR="00356BB3">
        <w:instrText xml:space="preserve"> STYLEREF 1 \s </w:instrText>
      </w:r>
      <w:r w:rsidR="00356BB3">
        <w:fldChar w:fldCharType="separate"/>
      </w:r>
      <w:r w:rsidR="0010782A">
        <w:rPr>
          <w:noProof/>
        </w:rPr>
        <w:t>6</w:t>
      </w:r>
      <w:r w:rsidR="00356BB3">
        <w:fldChar w:fldCharType="end"/>
      </w:r>
      <w:r w:rsidR="00356BB3">
        <w:t>.</w:t>
      </w:r>
      <w:proofErr w:type="gramEnd"/>
      <w:r w:rsidR="00356BB3">
        <w:fldChar w:fldCharType="begin"/>
      </w:r>
      <w:r w:rsidR="00356BB3">
        <w:instrText xml:space="preserve"> SEQ Figure \* ARABIC \s 1 </w:instrText>
      </w:r>
      <w:r w:rsidR="00356BB3">
        <w:fldChar w:fldCharType="separate"/>
      </w:r>
      <w:r w:rsidR="0010782A">
        <w:rPr>
          <w:noProof/>
        </w:rPr>
        <w:t>3</w:t>
      </w:r>
      <w:r w:rsidR="00356BB3">
        <w:fldChar w:fldCharType="end"/>
      </w:r>
      <w:bookmarkEnd w:id="146"/>
      <w:r>
        <w:tab/>
        <w:t>Still water line (SWL) above the foreshore</w:t>
      </w:r>
    </w:p>
    <w:p w:rsidR="009E780C" w:rsidRDefault="009E780C" w:rsidP="009E780C"/>
    <w:p w:rsidR="00C15E72" w:rsidRDefault="00C15E72" w:rsidP="009E780C">
      <w:pPr>
        <w:sectPr w:rsidR="00C15E72" w:rsidSect="00B651EE">
          <w:type w:val="oddPage"/>
          <w:pgSz w:w="11906" w:h="16838" w:code="9"/>
          <w:pgMar w:top="2552" w:right="1094" w:bottom="1077" w:left="2098" w:header="822" w:footer="199" w:gutter="0"/>
          <w:paperSrc w:first="1" w:other="1"/>
          <w:cols w:space="708"/>
          <w:docGrid w:linePitch="360"/>
        </w:sectPr>
      </w:pPr>
    </w:p>
    <w:p w:rsidR="00C15E72" w:rsidRDefault="00C15E72" w:rsidP="00C15E72">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47" w:name="_Ref428268930"/>
      <w:bookmarkStart w:id="148" w:name="_Toc428274722"/>
      <w:r>
        <w:t>Notes</w:t>
      </w:r>
      <w:bookmarkEnd w:id="147"/>
      <w:bookmarkEnd w:id="148"/>
    </w:p>
    <w:p w:rsidR="00ED26BF" w:rsidRPr="00ED26BF" w:rsidRDefault="00ED26BF" w:rsidP="009E780C">
      <w:pPr>
        <w:rPr>
          <w:b/>
          <w:lang w:val="nl-NL"/>
        </w:rPr>
      </w:pPr>
      <w:proofErr w:type="spellStart"/>
      <w:r w:rsidRPr="00ED26BF">
        <w:rPr>
          <w:b/>
          <w:lang w:val="nl-NL"/>
        </w:rPr>
        <w:t>Kernel</w:t>
      </w:r>
      <w:proofErr w:type="spellEnd"/>
      <w:r w:rsidRPr="00ED26BF">
        <w:rPr>
          <w:b/>
          <w:lang w:val="nl-NL"/>
        </w:rPr>
        <w:t xml:space="preserve"> output</w:t>
      </w:r>
    </w:p>
    <w:p w:rsidR="00ED26BF" w:rsidRDefault="00ED26BF" w:rsidP="009E780C">
      <w:pPr>
        <w:rPr>
          <w:lang w:val="nl-NL"/>
        </w:rPr>
      </w:pPr>
    </w:p>
    <w:p w:rsidR="0015432F" w:rsidRPr="00ED26BF" w:rsidRDefault="00ED26BF" w:rsidP="009E780C">
      <w:r w:rsidRPr="00ED26BF">
        <w:t>The kernel does not facilitate the calculation of a 'hydraulic load level'</w:t>
      </w:r>
      <w:r>
        <w:t xml:space="preserve">. However, it is estimated to be relatively easy to add such a (useful!) procedure to the </w:t>
      </w:r>
      <w:proofErr w:type="spellStart"/>
      <w:r>
        <w:t>dll</w:t>
      </w:r>
      <w:proofErr w:type="spellEnd"/>
      <w:r>
        <w:t xml:space="preserve"> functionalities in the future.</w:t>
      </w:r>
    </w:p>
    <w:p w:rsidR="0015432F" w:rsidRPr="00ED26BF" w:rsidRDefault="0015432F" w:rsidP="009E780C"/>
    <w:p w:rsidR="00ED26BF" w:rsidRPr="00ED26BF" w:rsidRDefault="00ED26BF" w:rsidP="009E780C">
      <w:pPr>
        <w:rPr>
          <w:b/>
        </w:rPr>
      </w:pPr>
      <w:r w:rsidRPr="00ED26BF">
        <w:rPr>
          <w:b/>
        </w:rPr>
        <w:t>Taking foreshores into account</w:t>
      </w:r>
    </w:p>
    <w:p w:rsidR="00ED26BF" w:rsidRDefault="00ED26BF" w:rsidP="009E780C"/>
    <w:p w:rsidR="00F43144" w:rsidRDefault="00454343" w:rsidP="009E780C">
      <w:r w:rsidRPr="00F43144">
        <w:t xml:space="preserve">The computation method to account for foreshores </w:t>
      </w:r>
      <w:r w:rsidR="00F43144">
        <w:t xml:space="preserve">(Chapter </w:t>
      </w:r>
      <w:r w:rsidR="00F43144">
        <w:fldChar w:fldCharType="begin"/>
      </w:r>
      <w:r w:rsidR="00F43144">
        <w:instrText xml:space="preserve"> REF _Ref428262721 \r </w:instrText>
      </w:r>
      <w:r w:rsidR="00F43144">
        <w:fldChar w:fldCharType="separate"/>
      </w:r>
      <w:r w:rsidR="0010782A">
        <w:t>6</w:t>
      </w:r>
      <w:r w:rsidR="00F43144">
        <w:fldChar w:fldCharType="end"/>
      </w:r>
      <w:r w:rsidR="00F43144">
        <w:t xml:space="preserve">) </w:t>
      </w:r>
      <w:r w:rsidRPr="00F43144">
        <w:t xml:space="preserve">is likely to yield </w:t>
      </w:r>
      <w:r w:rsidR="00F43144" w:rsidRPr="00F43144">
        <w:t>discontinuities for a gradually increasing water level</w:t>
      </w:r>
      <w:r w:rsidR="00F43144">
        <w:t xml:space="preserve"> and a sloping foreshore</w:t>
      </w:r>
      <w:r w:rsidR="00F43144" w:rsidRPr="00F43144">
        <w:t xml:space="preserve">. For water levels below the foreshore, the foreshore should not be adjusted to horizontal and the 2% run-up should be limited to </w:t>
      </w:r>
      <w:r w:rsidR="00F43144">
        <w:t xml:space="preserve">the height of </w:t>
      </w:r>
      <w:r w:rsidR="00F43144" w:rsidRPr="00F43144">
        <w:t xml:space="preserve">the </w:t>
      </w:r>
      <w:r w:rsidR="00F43144">
        <w:t>outer point of the foreshore with respect to the water level.</w:t>
      </w:r>
    </w:p>
    <w:p w:rsidR="009E780C" w:rsidRPr="00F43144" w:rsidRDefault="00F43144" w:rsidP="009E780C">
      <w:pPr>
        <w:sectPr w:rsidR="009E780C" w:rsidRPr="00F43144" w:rsidSect="00B651EE">
          <w:type w:val="oddPage"/>
          <w:pgSz w:w="11906" w:h="16838" w:code="9"/>
          <w:pgMar w:top="2552" w:right="1094" w:bottom="1077" w:left="2098" w:header="822" w:footer="199" w:gutter="0"/>
          <w:paperSrc w:first="1" w:other="1"/>
          <w:cols w:space="708"/>
          <w:docGrid w:linePitch="360"/>
        </w:sectPr>
      </w:pPr>
      <w:r w:rsidRPr="00F43144">
        <w:t xml:space="preserve"> </w:t>
      </w:r>
    </w:p>
    <w:p w:rsidR="009E780C" w:rsidRPr="009E780C" w:rsidRDefault="009E780C" w:rsidP="009E780C">
      <w:pPr>
        <w:pStyle w:val="Heading1"/>
        <w:rPr>
          <w:lang w:val="nl-NL"/>
        </w:rPr>
      </w:pPr>
      <w:r w:rsidRPr="009E780C">
        <w:rPr>
          <w:rStyle w:val="Hidden"/>
          <w:lang w:val="nl-NL"/>
        </w:rPr>
        <w:fldChar w:fldCharType="begin"/>
      </w:r>
      <w:r w:rsidRPr="009E780C">
        <w:rPr>
          <w:rStyle w:val="Hidden"/>
          <w:lang w:val="nl-NL"/>
        </w:rPr>
        <w:instrText xml:space="preserve"> MACROBUTTON MTEditEquationSection2 Equation Section (Next)</w:instrText>
      </w:r>
      <w:r w:rsidRPr="009E780C">
        <w:rPr>
          <w:rStyle w:val="Hidden"/>
          <w:lang w:val="nl-NL"/>
        </w:rPr>
        <w:fldChar w:fldCharType="begin"/>
      </w:r>
      <w:r w:rsidRPr="009E780C">
        <w:rPr>
          <w:rStyle w:val="Hidden"/>
          <w:lang w:val="nl-NL"/>
        </w:rPr>
        <w:instrText xml:space="preserve"> SEQ MTEqn \r \h \* MERGEFORMAT </w:instrText>
      </w:r>
      <w:r w:rsidRPr="009E780C">
        <w:rPr>
          <w:rStyle w:val="Hidden"/>
          <w:lang w:val="nl-NL"/>
        </w:rPr>
        <w:fldChar w:fldCharType="end"/>
      </w:r>
      <w:r w:rsidRPr="009E780C">
        <w:rPr>
          <w:rStyle w:val="Hidden"/>
          <w:lang w:val="nl-NL"/>
        </w:rPr>
        <w:fldChar w:fldCharType="begin"/>
      </w:r>
      <w:r w:rsidRPr="009E780C">
        <w:rPr>
          <w:rStyle w:val="Hidden"/>
          <w:lang w:val="nl-NL"/>
        </w:rPr>
        <w:instrText xml:space="preserve"> SEQ MTSec \h \* MERGEFORMAT </w:instrText>
      </w:r>
      <w:r w:rsidRPr="009E780C">
        <w:rPr>
          <w:rStyle w:val="Hidden"/>
          <w:lang w:val="nl-NL"/>
        </w:rPr>
        <w:fldChar w:fldCharType="end"/>
      </w:r>
      <w:r w:rsidRPr="009E780C">
        <w:rPr>
          <w:rStyle w:val="Hidden"/>
          <w:lang w:val="nl-NL"/>
        </w:rPr>
        <w:fldChar w:fldCharType="end"/>
      </w:r>
      <w:bookmarkStart w:id="149" w:name="_Toc428274723"/>
      <w:proofErr w:type="spellStart"/>
      <w:r w:rsidRPr="009E780C">
        <w:rPr>
          <w:lang w:val="nl-NL"/>
        </w:rPr>
        <w:t>References</w:t>
      </w:r>
      <w:bookmarkEnd w:id="149"/>
      <w:proofErr w:type="spellEnd"/>
      <w:r>
        <w:rPr>
          <w:lang w:val="nl-NL"/>
        </w:rPr>
        <w:t xml:space="preserve"> </w:t>
      </w:r>
    </w:p>
    <w:p w:rsidR="009E780C" w:rsidRPr="009E780C" w:rsidRDefault="009E780C" w:rsidP="009E780C">
      <w:pPr>
        <w:rPr>
          <w:lang w:val="nl-NL"/>
        </w:rPr>
      </w:pPr>
      <w:r w:rsidRPr="009E780C">
        <w:rPr>
          <w:lang w:val="nl-NL"/>
        </w:rPr>
        <w:t xml:space="preserve">[Duits en </w:t>
      </w:r>
      <w:proofErr w:type="spellStart"/>
      <w:r w:rsidRPr="009E780C">
        <w:rPr>
          <w:lang w:val="nl-NL"/>
        </w:rPr>
        <w:t>Kuijper</w:t>
      </w:r>
      <w:proofErr w:type="spellEnd"/>
      <w:r w:rsidRPr="009E780C">
        <w:rPr>
          <w:lang w:val="nl-NL"/>
        </w:rPr>
        <w:t>, 2012]</w:t>
      </w:r>
    </w:p>
    <w:p w:rsidR="009E780C" w:rsidRPr="009E780C" w:rsidRDefault="009E780C" w:rsidP="009E780C">
      <w:pPr>
        <w:rPr>
          <w:lang w:val="nl-NL"/>
        </w:rPr>
      </w:pPr>
      <w:r w:rsidRPr="009E780C">
        <w:rPr>
          <w:lang w:val="nl-NL"/>
        </w:rPr>
        <w:t xml:space="preserve">Hydra-Zoet – Gebruikershandleiding – Versie 1.6 [HKV-rapport PR1564]. M.T. Duits en B. </w:t>
      </w:r>
      <w:proofErr w:type="spellStart"/>
      <w:r w:rsidRPr="009E780C">
        <w:rPr>
          <w:lang w:val="nl-NL"/>
        </w:rPr>
        <w:t>Kuijper</w:t>
      </w:r>
      <w:proofErr w:type="spellEnd"/>
      <w:r w:rsidRPr="009E780C">
        <w:rPr>
          <w:lang w:val="nl-NL"/>
        </w:rPr>
        <w:t>. HKV LIJN IN WATER. Lelystad, juli 2012.</w:t>
      </w:r>
    </w:p>
    <w:p w:rsidR="009E780C" w:rsidRPr="009E780C" w:rsidRDefault="009E780C" w:rsidP="009E780C">
      <w:pPr>
        <w:rPr>
          <w:lang w:val="nl-NL"/>
        </w:rPr>
      </w:pPr>
    </w:p>
    <w:p w:rsidR="009E780C" w:rsidRPr="009E780C" w:rsidRDefault="009E780C" w:rsidP="009E780C">
      <w:pPr>
        <w:rPr>
          <w:lang w:val="nl-NL"/>
        </w:rPr>
      </w:pPr>
      <w:r w:rsidRPr="009E780C">
        <w:rPr>
          <w:lang w:val="nl-NL"/>
        </w:rPr>
        <w:t>[TAW, 2002]</w:t>
      </w:r>
    </w:p>
    <w:p w:rsidR="009E780C" w:rsidRPr="009E780C" w:rsidRDefault="009E780C" w:rsidP="009E780C">
      <w:pPr>
        <w:rPr>
          <w:lang w:val="nl-NL"/>
        </w:rPr>
      </w:pPr>
      <w:r w:rsidRPr="009E780C">
        <w:rPr>
          <w:lang w:val="nl-NL"/>
        </w:rPr>
        <w:t>Technisch Rapport Golfoploop en Golfoverslag bij Dijken. J.W. van der Meer. Technische Adviescommissie voor de Waterkeringen (TAW). Delft, mei 2002.</w:t>
      </w:r>
    </w:p>
    <w:p w:rsidR="009E780C" w:rsidRPr="009E780C" w:rsidRDefault="009E780C" w:rsidP="009E780C">
      <w:pPr>
        <w:rPr>
          <w:lang w:val="nl-NL"/>
        </w:rPr>
      </w:pPr>
    </w:p>
    <w:p w:rsidR="009E780C" w:rsidRPr="009E780C" w:rsidRDefault="009E780C" w:rsidP="009E780C">
      <w:pPr>
        <w:rPr>
          <w:lang w:val="nl-NL"/>
        </w:rPr>
      </w:pPr>
      <w:r w:rsidRPr="009E780C">
        <w:rPr>
          <w:lang w:val="nl-NL"/>
        </w:rPr>
        <w:t>[TDR, 2005]</w:t>
      </w:r>
    </w:p>
    <w:p w:rsidR="009E780C" w:rsidRPr="009E780C" w:rsidRDefault="009E780C" w:rsidP="009E780C">
      <w:pPr>
        <w:rPr>
          <w:lang w:val="nl-NL"/>
        </w:rPr>
      </w:pPr>
      <w:r w:rsidRPr="009E780C">
        <w:rPr>
          <w:lang w:val="nl-NL"/>
        </w:rPr>
        <w:t>Technisch definitierapport PC-Overslag, bijgewerkt tot en met juni 2005.</w:t>
      </w:r>
    </w:p>
    <w:p w:rsidR="009C7811" w:rsidRPr="0034153F" w:rsidRDefault="009C7811" w:rsidP="009E3CFF">
      <w:pPr>
        <w:spacing w:line="240" w:lineRule="auto"/>
        <w:jc w:val="left"/>
        <w:rPr>
          <w:lang w:val="nl-NL"/>
        </w:rPr>
      </w:pPr>
    </w:p>
    <w:sectPr w:rsidR="009C7811" w:rsidRPr="0034153F" w:rsidSect="00B651EE">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82A" w:rsidRDefault="0010782A">
      <w:r>
        <w:separator/>
      </w:r>
    </w:p>
  </w:endnote>
  <w:endnote w:type="continuationSeparator" w:id="0">
    <w:p w:rsidR="0010782A" w:rsidRDefault="00107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10782A">
      <w:tc>
        <w:tcPr>
          <w:tcW w:w="8413" w:type="dxa"/>
          <w:shd w:val="clear" w:color="auto" w:fill="auto"/>
        </w:tcPr>
        <w:p w:rsidR="0010782A" w:rsidRDefault="0010782A" w:rsidP="00817CCC">
          <w:pPr>
            <w:pStyle w:val="Huisstijl-Gegeven"/>
          </w:pPr>
          <w:bookmarkStart w:id="6" w:name="bmProject1" w:colFirst="0" w:colLast="0"/>
        </w:p>
      </w:tc>
    </w:tr>
    <w:bookmarkEnd w:id="6"/>
  </w:tbl>
  <w:p w:rsidR="0010782A" w:rsidRDefault="0010782A" w:rsidP="00E43C26"/>
  <w:p w:rsidR="0010782A" w:rsidRDefault="0010782A" w:rsidP="00E43C26"/>
  <w:p w:rsidR="0010782A" w:rsidRDefault="0010782A" w:rsidP="00E43C26"/>
  <w:p w:rsidR="0010782A" w:rsidRDefault="0010782A" w:rsidP="00E43C26"/>
  <w:tbl>
    <w:tblPr>
      <w:tblW w:w="8420" w:type="dxa"/>
      <w:tblLayout w:type="fixed"/>
      <w:tblCellMar>
        <w:left w:w="0" w:type="dxa"/>
        <w:right w:w="0" w:type="dxa"/>
      </w:tblCellMar>
      <w:tblLook w:val="0000" w:firstRow="0" w:lastRow="0" w:firstColumn="0" w:lastColumn="0" w:noHBand="0" w:noVBand="0"/>
    </w:tblPr>
    <w:tblGrid>
      <w:gridCol w:w="8420"/>
    </w:tblGrid>
    <w:tr w:rsidR="0010782A">
      <w:tc>
        <w:tcPr>
          <w:tcW w:w="8420" w:type="dxa"/>
          <w:shd w:val="clear" w:color="auto" w:fill="auto"/>
        </w:tcPr>
        <w:p w:rsidR="0010782A" w:rsidRPr="000B5D5D" w:rsidRDefault="0010782A" w:rsidP="00E43C26">
          <w:pPr>
            <w:pStyle w:val="Huisstijl-Voettekst"/>
          </w:pPr>
          <w:bookmarkStart w:id="7" w:name="bmCopyrightSectie1_1" w:colFirst="0" w:colLast="0"/>
          <w:bookmarkStart w:id="8" w:name="bmReportCmdVersion" w:colFirst="0" w:colLast="0"/>
          <w:r>
            <w:t>© Deltares, 2015, B</w:t>
          </w:r>
        </w:p>
      </w:tc>
    </w:tr>
    <w:bookmarkEnd w:id="7"/>
    <w:bookmarkEnd w:id="8"/>
  </w:tbl>
  <w:p w:rsidR="0010782A" w:rsidRDefault="0010782A" w:rsidP="00E43C26">
    <w:pPr>
      <w:pStyle w:val="Footer"/>
    </w:pPr>
  </w:p>
  <w:p w:rsidR="0010782A" w:rsidRDefault="0010782A" w:rsidP="00E43C26">
    <w:pPr>
      <w:pStyle w:val="Footer"/>
    </w:pPr>
  </w:p>
  <w:p w:rsidR="0010782A" w:rsidRDefault="0010782A" w:rsidP="00E43C26">
    <w:pPr>
      <w:pStyle w:val="Footer"/>
    </w:pPr>
  </w:p>
  <w:p w:rsidR="0010782A" w:rsidRPr="008F1D52" w:rsidRDefault="0010782A"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821641">
      <w:rPr>
        <w:noProof/>
      </w:rPr>
      <w:instrText>1</w:instrText>
    </w:r>
    <w:r>
      <w:rPr>
        <w:noProof/>
      </w:rPr>
      <w:fldChar w:fldCharType="end"/>
    </w:r>
    <w:r w:rsidRPr="000E1715">
      <w:instrText>"</w:instrText>
    </w:r>
    <w:r w:rsidRPr="000E1715">
      <w:fldChar w:fldCharType="separate"/>
    </w:r>
    <w:bookmarkStart w:id="9" w:name="Seq1"/>
    <w:r w:rsidR="00821641">
      <w:rPr>
        <w:noProof/>
      </w:rPr>
      <w:t>1</w:t>
    </w:r>
    <w:bookmarkEnd w:id="9"/>
    <w:r w:rsidRPr="000E171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E43C26">
    <w:pPr>
      <w:pStyle w:val="Footer"/>
    </w:pPr>
  </w:p>
  <w:p w:rsidR="0010782A" w:rsidRDefault="0010782A" w:rsidP="00E43C26">
    <w:pPr>
      <w:pStyle w:val="Footer"/>
    </w:pPr>
  </w:p>
  <w:p w:rsidR="0010782A" w:rsidRDefault="0010782A" w:rsidP="00E43C26">
    <w:pPr>
      <w:pStyle w:val="Footer"/>
    </w:pPr>
  </w:p>
  <w:p w:rsidR="0010782A" w:rsidRDefault="0010782A" w:rsidP="00E43C26">
    <w:pPr>
      <w:pStyle w:val="Footer"/>
    </w:pPr>
  </w:p>
  <w:p w:rsidR="0010782A" w:rsidRPr="00E43C26" w:rsidRDefault="0010782A"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10782A" w:rsidRPr="004C2206">
      <w:tc>
        <w:tcPr>
          <w:tcW w:w="7656" w:type="dxa"/>
          <w:shd w:val="clear" w:color="auto" w:fill="auto"/>
        </w:tcPr>
        <w:p w:rsidR="0010782A" w:rsidRPr="004C2206" w:rsidRDefault="0010782A" w:rsidP="00A22DA3">
          <w:pPr>
            <w:pStyle w:val="Huisstijl-Koptekst"/>
          </w:pPr>
          <w:bookmarkStart w:id="23" w:name="bmVoettekstSectie2_2" w:colFirst="0" w:colLast="0"/>
          <w:r>
            <w:t>Failure mechanism software module library - Wave overtopping at dikes - Functional Design</w:t>
          </w:r>
        </w:p>
      </w:tc>
      <w:tc>
        <w:tcPr>
          <w:tcW w:w="766" w:type="dxa"/>
        </w:tcPr>
        <w:p w:rsidR="0010782A" w:rsidRPr="00B32B0E" w:rsidRDefault="0010782A" w:rsidP="00A22DA3">
          <w:pPr>
            <w:pStyle w:val="Huisstijl-Pagina"/>
          </w:pPr>
        </w:p>
      </w:tc>
    </w:tr>
    <w:bookmarkEnd w:id="23"/>
  </w:tbl>
  <w:p w:rsidR="0010782A" w:rsidRPr="00A22DA3" w:rsidRDefault="0010782A"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10782A" w:rsidRPr="004C2206">
      <w:tc>
        <w:tcPr>
          <w:tcW w:w="7656" w:type="dxa"/>
          <w:shd w:val="clear" w:color="auto" w:fill="auto"/>
        </w:tcPr>
        <w:p w:rsidR="0010782A" w:rsidRPr="004C2206" w:rsidRDefault="0010782A" w:rsidP="00E43C26">
          <w:pPr>
            <w:pStyle w:val="Huisstijl-Koptekst"/>
          </w:pPr>
          <w:bookmarkStart w:id="24" w:name="bmVoettekstSectie2_1" w:colFirst="0" w:colLast="0"/>
          <w:r>
            <w:t>Failure mechanism software module library - Wave overtopping at dikes - Functional Design</w:t>
          </w:r>
        </w:p>
      </w:tc>
      <w:tc>
        <w:tcPr>
          <w:tcW w:w="766" w:type="dxa"/>
        </w:tcPr>
        <w:p w:rsidR="0010782A" w:rsidRPr="00B32B0E" w:rsidRDefault="0010782A" w:rsidP="00E43C26">
          <w:pPr>
            <w:pStyle w:val="Huisstijl-Pagina"/>
          </w:pPr>
        </w:p>
      </w:tc>
    </w:tr>
  </w:tbl>
  <w:bookmarkEnd w:id="24"/>
  <w:p w:rsidR="0010782A" w:rsidRPr="00EB7C9E" w:rsidRDefault="0010782A"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821641">
      <w:rPr>
        <w:noProof/>
      </w:rPr>
      <w:instrText>1</w:instrText>
    </w:r>
    <w:r>
      <w:rPr>
        <w:noProof/>
      </w:rPr>
      <w:fldChar w:fldCharType="end"/>
    </w:r>
    <w:r w:rsidRPr="000E1715">
      <w:instrText>"</w:instrText>
    </w:r>
    <w:r w:rsidRPr="000E1715">
      <w:fldChar w:fldCharType="separate"/>
    </w:r>
    <w:bookmarkStart w:id="25" w:name="Seq2"/>
    <w:r w:rsidR="00821641">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10782A" w:rsidRPr="004C2206">
      <w:tc>
        <w:tcPr>
          <w:tcW w:w="7656" w:type="dxa"/>
          <w:shd w:val="clear" w:color="auto" w:fill="auto"/>
        </w:tcPr>
        <w:p w:rsidR="0010782A" w:rsidRPr="004C2206" w:rsidRDefault="0010782A" w:rsidP="00E43C26">
          <w:pPr>
            <w:pStyle w:val="Huisstijl-Koptekst"/>
          </w:pPr>
        </w:p>
      </w:tc>
      <w:tc>
        <w:tcPr>
          <w:tcW w:w="766" w:type="dxa"/>
        </w:tcPr>
        <w:p w:rsidR="0010782A" w:rsidRPr="00B32B0E" w:rsidRDefault="0010782A" w:rsidP="00E43C26">
          <w:pPr>
            <w:pStyle w:val="Huisstijl-Pagina"/>
          </w:pPr>
        </w:p>
      </w:tc>
    </w:tr>
  </w:tbl>
  <w:p w:rsidR="0010782A" w:rsidRPr="00EB7C9E" w:rsidRDefault="0010782A"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5B620D0B" wp14:editId="5B9B5442">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10782A">
                            <w:tc>
                              <w:tcPr>
                                <w:tcW w:w="7784" w:type="dxa"/>
                                <w:shd w:val="clear" w:color="auto" w:fill="auto"/>
                              </w:tcPr>
                              <w:p w:rsidR="0010782A" w:rsidRDefault="0010782A" w:rsidP="001220C3">
                                <w:pPr>
                                  <w:pStyle w:val="Huisstijl-Koptekst"/>
                                  <w:jc w:val="right"/>
                                </w:pPr>
                                <w:bookmarkStart w:id="34" w:name="bmVoettekstSectie3_2" w:colFirst="0" w:colLast="0"/>
                                <w:r>
                                  <w:t>Failure mechanism software module library - Wave overtopping at dikes - Functional Design</w:t>
                                </w:r>
                              </w:p>
                            </w:tc>
                          </w:tr>
                          <w:bookmarkEnd w:id="34"/>
                        </w:tbl>
                        <w:p w:rsidR="0010782A" w:rsidRDefault="0010782A"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10782A">
                      <w:tc>
                        <w:tcPr>
                          <w:tcW w:w="7784" w:type="dxa"/>
                          <w:shd w:val="clear" w:color="auto" w:fill="auto"/>
                        </w:tcPr>
                        <w:p w:rsidR="0010782A" w:rsidRDefault="0010782A" w:rsidP="001220C3">
                          <w:pPr>
                            <w:pStyle w:val="Huisstijl-Koptekst"/>
                            <w:jc w:val="right"/>
                          </w:pPr>
                          <w:bookmarkStart w:id="35" w:name="bmVoettekstSectie3_2" w:colFirst="0" w:colLast="0"/>
                          <w:r>
                            <w:t>Failure mechanism software module library - Wave overtopping at dikes - Functional Design</w:t>
                          </w:r>
                        </w:p>
                      </w:tc>
                    </w:tr>
                    <w:bookmarkEnd w:id="35"/>
                  </w:tbl>
                  <w:p w:rsidR="0010782A" w:rsidRDefault="0010782A"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10782A" w:rsidRPr="004C2206">
      <w:tc>
        <w:tcPr>
          <w:tcW w:w="854" w:type="dxa"/>
        </w:tcPr>
        <w:p w:rsidR="0010782A" w:rsidRPr="00A21DE8" w:rsidRDefault="0010782A" w:rsidP="00A45B92">
          <w:pPr>
            <w:pStyle w:val="Huisstijl-Pagina"/>
            <w:jc w:val="left"/>
          </w:pPr>
          <w:r w:rsidRPr="007D5040">
            <w:fldChar w:fldCharType="begin"/>
          </w:r>
          <w:r w:rsidRPr="007D5040">
            <w:instrText xml:space="preserve"> PAGE</w:instrText>
          </w:r>
          <w:r w:rsidRPr="007D5040">
            <w:fldChar w:fldCharType="separate"/>
          </w:r>
          <w:r w:rsidR="00F133AC">
            <w:t>ii</w:t>
          </w:r>
          <w:r w:rsidRPr="007D5040">
            <w:fldChar w:fldCharType="end"/>
          </w:r>
        </w:p>
      </w:tc>
    </w:tr>
  </w:tbl>
  <w:p w:rsidR="0010782A" w:rsidRPr="00B24026" w:rsidRDefault="0010782A"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70FC4C14" wp14:editId="19FF8EE2">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10782A">
                            <w:tc>
                              <w:tcPr>
                                <w:tcW w:w="1094" w:type="dxa"/>
                                <w:shd w:val="clear" w:color="auto" w:fill="auto"/>
                                <w:tcMar>
                                  <w:right w:w="85" w:type="dxa"/>
                                </w:tcMar>
                              </w:tcPr>
                              <w:p w:rsidR="0010782A" w:rsidRPr="007D5040" w:rsidRDefault="0010782A" w:rsidP="004E27A9">
                                <w:pPr>
                                  <w:pStyle w:val="Huisstijl-Pagina"/>
                                </w:pPr>
                                <w:r w:rsidRPr="007D5040">
                                  <w:fldChar w:fldCharType="begin"/>
                                </w:r>
                                <w:r w:rsidRPr="007D5040">
                                  <w:instrText xml:space="preserve"> PAGE</w:instrText>
                                </w:r>
                                <w:r w:rsidRPr="007D5040">
                                  <w:fldChar w:fldCharType="separate"/>
                                </w:r>
                                <w:r w:rsidR="00F133AC">
                                  <w:t>i</w:t>
                                </w:r>
                                <w:r w:rsidRPr="007D5040">
                                  <w:fldChar w:fldCharType="end"/>
                                </w:r>
                              </w:p>
                            </w:tc>
                          </w:tr>
                        </w:tbl>
                        <w:p w:rsidR="0010782A" w:rsidRDefault="0010782A"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10782A">
                      <w:tc>
                        <w:tcPr>
                          <w:tcW w:w="1094" w:type="dxa"/>
                          <w:shd w:val="clear" w:color="auto" w:fill="auto"/>
                          <w:tcMar>
                            <w:right w:w="85" w:type="dxa"/>
                          </w:tcMar>
                        </w:tcPr>
                        <w:p w:rsidR="0010782A" w:rsidRPr="007D5040" w:rsidRDefault="0010782A" w:rsidP="004E27A9">
                          <w:pPr>
                            <w:pStyle w:val="Huisstijl-Pagina"/>
                          </w:pPr>
                          <w:r w:rsidRPr="007D5040">
                            <w:fldChar w:fldCharType="begin"/>
                          </w:r>
                          <w:r w:rsidRPr="007D5040">
                            <w:instrText xml:space="preserve"> PAGE</w:instrText>
                          </w:r>
                          <w:r w:rsidRPr="007D5040">
                            <w:fldChar w:fldCharType="separate"/>
                          </w:r>
                          <w:r w:rsidR="00F133AC">
                            <w:t>i</w:t>
                          </w:r>
                          <w:r w:rsidRPr="007D5040">
                            <w:fldChar w:fldCharType="end"/>
                          </w:r>
                        </w:p>
                      </w:tc>
                    </w:tr>
                  </w:tbl>
                  <w:p w:rsidR="0010782A" w:rsidRDefault="0010782A"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10782A" w:rsidRPr="004C2206">
      <w:tc>
        <w:tcPr>
          <w:tcW w:w="7371" w:type="dxa"/>
          <w:shd w:val="clear" w:color="auto" w:fill="auto"/>
        </w:tcPr>
        <w:p w:rsidR="0010782A" w:rsidRPr="004C2206" w:rsidRDefault="0010782A" w:rsidP="006A0A14">
          <w:pPr>
            <w:pStyle w:val="Huisstijl-Koptekst"/>
          </w:pPr>
          <w:bookmarkStart w:id="36" w:name="bmVoettekstSectie3_1" w:colFirst="0" w:colLast="0"/>
          <w:r>
            <w:t>Failure mechanism software module library - Wave overtopping at dikes - Functional Design</w:t>
          </w:r>
        </w:p>
      </w:tc>
    </w:tr>
  </w:tbl>
  <w:bookmarkEnd w:id="36"/>
  <w:p w:rsidR="0010782A" w:rsidRPr="000E1715" w:rsidRDefault="0010782A"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F133AC">
      <w:rPr>
        <w:noProof/>
      </w:rPr>
      <w:instrText>2</w:instrText>
    </w:r>
    <w:r>
      <w:rPr>
        <w:noProof/>
      </w:rPr>
      <w:fldChar w:fldCharType="end"/>
    </w:r>
    <w:r w:rsidRPr="000E1715">
      <w:instrText>"</w:instrText>
    </w:r>
    <w:r w:rsidRPr="000E1715">
      <w:fldChar w:fldCharType="separate"/>
    </w:r>
    <w:bookmarkStart w:id="37" w:name="Seq3"/>
    <w:r w:rsidR="00F133AC">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6C06A2">
    <w:pPr>
      <w:pStyle w:val="Footer"/>
    </w:pPr>
    <w:r>
      <w:rPr>
        <w:noProof/>
        <w:lang w:eastAsia="zh-CN"/>
      </w:rPr>
      <mc:AlternateContent>
        <mc:Choice Requires="wps">
          <w:drawing>
            <wp:anchor distT="0" distB="0" distL="114300" distR="114300" simplePos="0" relativeHeight="251671552" behindDoc="0" locked="0" layoutInCell="1" allowOverlap="1" wp14:anchorId="1EA62CDB" wp14:editId="6813999C">
              <wp:simplePos x="0" y="0"/>
              <wp:positionH relativeFrom="margin">
                <wp:posOffset>-128270</wp:posOffset>
              </wp:positionH>
              <wp:positionV relativeFrom="paragraph">
                <wp:posOffset>114935</wp:posOffset>
              </wp:positionV>
              <wp:extent cx="1143000" cy="273050"/>
              <wp:effectExtent l="0" t="635" r="4445" b="254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10782A" w:rsidRPr="004C2206" w:rsidTr="00426356">
                            <w:tc>
                              <w:tcPr>
                                <w:tcW w:w="1176" w:type="dxa"/>
                              </w:tcPr>
                              <w:p w:rsidR="0010782A" w:rsidRPr="00A21DE8" w:rsidRDefault="0010782A" w:rsidP="00426356">
                                <w:pPr>
                                  <w:pStyle w:val="Huisstijl-Pagina"/>
                                  <w:jc w:val="left"/>
                                </w:pPr>
                                <w:r>
                                  <w:fldChar w:fldCharType="begin"/>
                                </w:r>
                                <w:r>
                                  <w:instrText xml:space="preserve"> PAGE  \* MERGEFORMAT </w:instrText>
                                </w:r>
                                <w:r>
                                  <w:fldChar w:fldCharType="separate"/>
                                </w:r>
                                <w:r w:rsidR="00821641">
                                  <w:t>20</w:t>
                                </w:r>
                                <w:r>
                                  <w:fldChar w:fldCharType="end"/>
                                </w:r>
                                <w:r>
                                  <w:t xml:space="preserve"> of </w:t>
                                </w:r>
                                <w:fldSimple w:instr=" DOCVARIABLE  TotAantalPag \* MERGEFORMAT ">
                                  <w:r>
                                    <w:t>35</w:t>
                                  </w:r>
                                </w:fldSimple>
                              </w:p>
                            </w:tc>
                          </w:tr>
                        </w:tbl>
                        <w:p w:rsidR="0010782A" w:rsidRDefault="0010782A"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Fdl&#10;a4K+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10782A" w:rsidRPr="004C2206" w:rsidTr="00426356">
                      <w:tc>
                        <w:tcPr>
                          <w:tcW w:w="1176" w:type="dxa"/>
                        </w:tcPr>
                        <w:p w:rsidR="0010782A" w:rsidRPr="00A21DE8" w:rsidRDefault="0010782A" w:rsidP="00426356">
                          <w:pPr>
                            <w:pStyle w:val="Huisstijl-Pagina"/>
                            <w:jc w:val="left"/>
                          </w:pPr>
                          <w:r>
                            <w:fldChar w:fldCharType="begin"/>
                          </w:r>
                          <w:r>
                            <w:instrText xml:space="preserve"> PAGE  \* MERGEFORMAT </w:instrText>
                          </w:r>
                          <w:r>
                            <w:fldChar w:fldCharType="separate"/>
                          </w:r>
                          <w:r w:rsidR="00821641">
                            <w:t>20</w:t>
                          </w:r>
                          <w:r>
                            <w:fldChar w:fldCharType="end"/>
                          </w:r>
                          <w:r>
                            <w:t xml:space="preserve"> of </w:t>
                          </w:r>
                          <w:fldSimple w:instr=" DOCVARIABLE  TotAantalPag \* MERGEFORMAT ">
                            <w:r>
                              <w:t>35</w:t>
                            </w:r>
                          </w:fldSimple>
                        </w:p>
                      </w:tc>
                    </w:tr>
                  </w:tbl>
                  <w:p w:rsidR="0010782A" w:rsidRDefault="0010782A"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10782A" w:rsidRPr="004C2206" w:rsidTr="009E3CFF">
      <w:trPr>
        <w:jc w:val="right"/>
      </w:trPr>
      <w:tc>
        <w:tcPr>
          <w:tcW w:w="7371" w:type="dxa"/>
          <w:shd w:val="clear" w:color="auto" w:fill="auto"/>
          <w:tcMar>
            <w:right w:w="28" w:type="dxa"/>
          </w:tcMar>
        </w:tcPr>
        <w:p w:rsidR="0010782A" w:rsidRPr="004C2206" w:rsidRDefault="0010782A" w:rsidP="00C20E72">
          <w:pPr>
            <w:pStyle w:val="Huisstijl-Koptekst"/>
            <w:jc w:val="right"/>
          </w:pPr>
          <w:r>
            <w:t>Failure mechanism software module library - Wave overtopping at dikes - Functional Design</w:t>
          </w:r>
        </w:p>
      </w:tc>
    </w:tr>
  </w:tbl>
  <w:p w:rsidR="0010782A" w:rsidRPr="006C06A2" w:rsidRDefault="0010782A"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1220C3">
    <w:pPr>
      <w:pStyle w:val="Footer"/>
    </w:pPr>
    <w:r>
      <w:rPr>
        <w:noProof/>
        <w:lang w:eastAsia="zh-CN"/>
      </w:rPr>
      <mc:AlternateContent>
        <mc:Choice Requires="wps">
          <w:drawing>
            <wp:anchor distT="0" distB="0" distL="114300" distR="114300" simplePos="0" relativeHeight="251669504" behindDoc="0" locked="0" layoutInCell="1" allowOverlap="1" wp14:anchorId="52F8DD86" wp14:editId="30572E14">
              <wp:simplePos x="0" y="0"/>
              <wp:positionH relativeFrom="margin">
                <wp:align>right</wp:align>
              </wp:positionH>
              <wp:positionV relativeFrom="paragraph">
                <wp:posOffset>114935</wp:posOffset>
              </wp:positionV>
              <wp:extent cx="814705" cy="260350"/>
              <wp:effectExtent l="4445" t="635"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10782A">
                            <w:trPr>
                              <w:trHeight w:val="568"/>
                            </w:trPr>
                            <w:tc>
                              <w:tcPr>
                                <w:tcW w:w="1094" w:type="dxa"/>
                                <w:shd w:val="clear" w:color="auto" w:fill="auto"/>
                                <w:tcMar>
                                  <w:right w:w="85" w:type="dxa"/>
                                </w:tcMar>
                              </w:tcPr>
                              <w:p w:rsidR="0010782A" w:rsidRPr="007D5040" w:rsidRDefault="0010782A" w:rsidP="00AF57A5">
                                <w:pPr>
                                  <w:pStyle w:val="Huisstijl-Pagina"/>
                                </w:pPr>
                                <w:r>
                                  <w:fldChar w:fldCharType="begin"/>
                                </w:r>
                                <w:r>
                                  <w:instrText xml:space="preserve"> PAGE  \* MERGEFORMAT </w:instrText>
                                </w:r>
                                <w:r>
                                  <w:fldChar w:fldCharType="separate"/>
                                </w:r>
                                <w:r w:rsidR="00821641">
                                  <w:t>19</w:t>
                                </w:r>
                                <w:r>
                                  <w:fldChar w:fldCharType="end"/>
                                </w:r>
                                <w:r>
                                  <w:t xml:space="preserve"> of </w:t>
                                </w:r>
                                <w:fldSimple w:instr=" DOCVARIABLE  TotAantalPag \* MERGEFORMAT ">
                                  <w:r>
                                    <w:t>35</w:t>
                                  </w:r>
                                </w:fldSimple>
                              </w:p>
                            </w:tc>
                          </w:tr>
                        </w:tbl>
                        <w:p w:rsidR="0010782A" w:rsidRDefault="0010782A"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95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lHZuQIAAMA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tdZR2b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10782A">
                      <w:trPr>
                        <w:trHeight w:val="568"/>
                      </w:trPr>
                      <w:tc>
                        <w:tcPr>
                          <w:tcW w:w="1094" w:type="dxa"/>
                          <w:shd w:val="clear" w:color="auto" w:fill="auto"/>
                          <w:tcMar>
                            <w:right w:w="85" w:type="dxa"/>
                          </w:tcMar>
                        </w:tcPr>
                        <w:p w:rsidR="0010782A" w:rsidRPr="007D5040" w:rsidRDefault="0010782A" w:rsidP="00AF57A5">
                          <w:pPr>
                            <w:pStyle w:val="Huisstijl-Pagina"/>
                          </w:pPr>
                          <w:r>
                            <w:fldChar w:fldCharType="begin"/>
                          </w:r>
                          <w:r>
                            <w:instrText xml:space="preserve"> PAGE  \* MERGEFORMAT </w:instrText>
                          </w:r>
                          <w:r>
                            <w:fldChar w:fldCharType="separate"/>
                          </w:r>
                          <w:r w:rsidR="00821641">
                            <w:t>19</w:t>
                          </w:r>
                          <w:r>
                            <w:fldChar w:fldCharType="end"/>
                          </w:r>
                          <w:r>
                            <w:t xml:space="preserve"> of </w:t>
                          </w:r>
                          <w:fldSimple w:instr=" DOCVARIABLE  TotAantalPag \* MERGEFORMAT ">
                            <w:r>
                              <w:t>35</w:t>
                            </w:r>
                          </w:fldSimple>
                        </w:p>
                      </w:tc>
                    </w:tr>
                  </w:tbl>
                  <w:p w:rsidR="0010782A" w:rsidRDefault="0010782A"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10782A" w:rsidRPr="004C2206">
      <w:tc>
        <w:tcPr>
          <w:tcW w:w="7371" w:type="dxa"/>
          <w:shd w:val="clear" w:color="auto" w:fill="auto"/>
        </w:tcPr>
        <w:p w:rsidR="0010782A" w:rsidRPr="004C2206" w:rsidRDefault="0010782A" w:rsidP="001220C3">
          <w:pPr>
            <w:pStyle w:val="Huisstijl-Koptekst"/>
          </w:pPr>
          <w:r>
            <w:t>Failure mechanism software module library - Wave overtopping at dikes - Functional Design</w:t>
          </w:r>
        </w:p>
      </w:tc>
    </w:tr>
  </w:tbl>
  <w:p w:rsidR="0010782A" w:rsidRPr="00EB7C9E" w:rsidRDefault="0010782A"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82A" w:rsidRDefault="0010782A">
      <w:r>
        <w:separator/>
      </w:r>
    </w:p>
  </w:footnote>
  <w:footnote w:type="continuationSeparator" w:id="0">
    <w:p w:rsidR="0010782A" w:rsidRDefault="0010782A">
      <w:r>
        <w:continuationSeparator/>
      </w:r>
    </w:p>
  </w:footnote>
  <w:footnote w:id="1">
    <w:p w:rsidR="0010782A" w:rsidRPr="00BD5F0E" w:rsidRDefault="0010782A">
      <w:pPr>
        <w:pStyle w:val="FootnoteText"/>
        <w:rPr>
          <w:lang w:val="en-US"/>
        </w:rPr>
      </w:pPr>
      <w:r>
        <w:rPr>
          <w:rStyle w:val="FootnoteReference"/>
        </w:rPr>
        <w:footnoteRef/>
      </w:r>
      <w:r>
        <w:t xml:space="preserve"> </w:t>
      </w:r>
      <w:r>
        <w:tab/>
      </w:r>
      <w:r>
        <w:rPr>
          <w:lang w:val="en-US"/>
        </w:rPr>
        <w:t>This value is based on the fact that 10</w:t>
      </w:r>
      <w:r w:rsidRPr="00436346">
        <w:rPr>
          <w:vertAlign w:val="superscript"/>
          <w:lang w:val="en-US"/>
        </w:rPr>
        <w:t>C</w:t>
      </w:r>
      <w:r>
        <w:t xml:space="preserve"> in [TAW, 2002] formula 27 is equal to 0.21 in design applications [TAW, 2002] formula 26.</w:t>
      </w:r>
    </w:p>
  </w:footnote>
  <w:footnote w:id="2">
    <w:p w:rsidR="0010782A" w:rsidRPr="00297356" w:rsidRDefault="0010782A">
      <w:pPr>
        <w:pStyle w:val="FootnoteText"/>
        <w:rPr>
          <w:lang w:val="en-US"/>
        </w:rPr>
      </w:pPr>
      <w:r>
        <w:rPr>
          <w:rStyle w:val="FootnoteReference"/>
        </w:rPr>
        <w:footnoteRef/>
      </w:r>
      <w:r>
        <w:t xml:space="preserve"> </w:t>
      </w:r>
      <w:r>
        <w:rPr>
          <w:lang w:val="en-US"/>
        </w:rPr>
        <w:tab/>
        <w:t>Instead, the module does verify the far more relaxed requirement of a minimum distance of 2 cm, which seems appropriate for a robust computation of the segment gradient.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580167">
    <w:r>
      <w:rPr>
        <w:noProof/>
        <w:lang w:eastAsia="zh-CN"/>
      </w:rPr>
      <mc:AlternateContent>
        <mc:Choice Requires="wps">
          <w:drawing>
            <wp:anchor distT="0" distB="0" distL="114300" distR="114300" simplePos="0" relativeHeight="251656192" behindDoc="0" locked="0" layoutInCell="1" allowOverlap="1" wp14:anchorId="5ADD1CD8" wp14:editId="6FA871F1">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10782A" w:rsidRPr="00B651EE">
                            <w:tc>
                              <w:tcPr>
                                <w:tcW w:w="6237" w:type="dxa"/>
                                <w:shd w:val="clear" w:color="auto" w:fill="auto"/>
                              </w:tcPr>
                              <w:p w:rsidR="0010782A" w:rsidRDefault="0010782A" w:rsidP="00564E53">
                                <w:pPr>
                                  <w:pStyle w:val="Huisstijl-Gegeven"/>
                                  <w:rPr>
                                    <w:lang w:val="nl-NL"/>
                                  </w:rPr>
                                </w:pPr>
                                <w:bookmarkStart w:id="1" w:name="bmAuteurs1" w:colFirst="0" w:colLast="0"/>
                                <w:r>
                                  <w:rPr>
                                    <w:lang w:val="nl-NL"/>
                                  </w:rPr>
                                  <w:t>J.P. de Waal</w:t>
                                </w:r>
                              </w:p>
                              <w:p w:rsidR="0010782A" w:rsidRDefault="0010782A" w:rsidP="00564E53">
                                <w:pPr>
                                  <w:pStyle w:val="Huisstijl-Gegeven"/>
                                  <w:rPr>
                                    <w:lang w:val="nl-NL"/>
                                  </w:rPr>
                                </w:pPr>
                                <w:r>
                                  <w:rPr>
                                    <w:lang w:val="nl-NL"/>
                                  </w:rPr>
                                  <w:t>B. Kuijper</w:t>
                                </w:r>
                              </w:p>
                              <w:p w:rsidR="0010782A" w:rsidRDefault="0010782A" w:rsidP="00564E53">
                                <w:pPr>
                                  <w:pStyle w:val="Huisstijl-Gegeven"/>
                                  <w:rPr>
                                    <w:lang w:val="nl-NL"/>
                                  </w:rPr>
                                </w:pPr>
                                <w:r>
                                  <w:rPr>
                                    <w:lang w:val="nl-NL"/>
                                  </w:rPr>
                                  <w:t>M.T. Duits</w:t>
                                </w:r>
                              </w:p>
                              <w:p w:rsidR="0010782A" w:rsidRPr="004F5742" w:rsidRDefault="0010782A" w:rsidP="00564E53">
                                <w:pPr>
                                  <w:pStyle w:val="Huisstijl-Gegeven"/>
                                  <w:rPr>
                                    <w:lang w:val="nl-NL"/>
                                  </w:rPr>
                                </w:pPr>
                                <w:r>
                                  <w:rPr>
                                    <w:lang w:val="nl-NL"/>
                                  </w:rPr>
                                  <w:t>R.G. Kamp</w:t>
                                </w:r>
                              </w:p>
                            </w:tc>
                          </w:tr>
                          <w:bookmarkEnd w:id="1"/>
                        </w:tbl>
                        <w:p w:rsidR="0010782A" w:rsidRPr="004F5742" w:rsidRDefault="0010782A" w:rsidP="000369FA">
                          <w:pPr>
                            <w:pStyle w:val="Header"/>
                            <w:rPr>
                              <w:lang w:val="nl-NL"/>
                            </w:rPr>
                          </w:pPr>
                        </w:p>
                        <w:p w:rsidR="0010782A" w:rsidRPr="004F5742" w:rsidRDefault="0010782A">
                          <w:pPr>
                            <w:rPr>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10782A" w:rsidRPr="00B651EE">
                      <w:tc>
                        <w:tcPr>
                          <w:tcW w:w="6237" w:type="dxa"/>
                          <w:shd w:val="clear" w:color="auto" w:fill="auto"/>
                        </w:tcPr>
                        <w:p w:rsidR="0010782A" w:rsidRDefault="0010782A" w:rsidP="00564E53">
                          <w:pPr>
                            <w:pStyle w:val="Huisstijl-Gegeven"/>
                            <w:rPr>
                              <w:lang w:val="nl-NL"/>
                            </w:rPr>
                          </w:pPr>
                          <w:bookmarkStart w:id="2" w:name="bmAuteurs1" w:colFirst="0" w:colLast="0"/>
                          <w:r>
                            <w:rPr>
                              <w:lang w:val="nl-NL"/>
                            </w:rPr>
                            <w:t>J.P. de Waal</w:t>
                          </w:r>
                        </w:p>
                        <w:p w:rsidR="0010782A" w:rsidRDefault="0010782A" w:rsidP="00564E53">
                          <w:pPr>
                            <w:pStyle w:val="Huisstijl-Gegeven"/>
                            <w:rPr>
                              <w:lang w:val="nl-NL"/>
                            </w:rPr>
                          </w:pPr>
                          <w:r>
                            <w:rPr>
                              <w:lang w:val="nl-NL"/>
                            </w:rPr>
                            <w:t>B. Kuijper</w:t>
                          </w:r>
                        </w:p>
                        <w:p w:rsidR="0010782A" w:rsidRDefault="0010782A" w:rsidP="00564E53">
                          <w:pPr>
                            <w:pStyle w:val="Huisstijl-Gegeven"/>
                            <w:rPr>
                              <w:lang w:val="nl-NL"/>
                            </w:rPr>
                          </w:pPr>
                          <w:r>
                            <w:rPr>
                              <w:lang w:val="nl-NL"/>
                            </w:rPr>
                            <w:t>M.T. Duits</w:t>
                          </w:r>
                        </w:p>
                        <w:p w:rsidR="0010782A" w:rsidRPr="004F5742" w:rsidRDefault="0010782A" w:rsidP="00564E53">
                          <w:pPr>
                            <w:pStyle w:val="Huisstijl-Gegeven"/>
                            <w:rPr>
                              <w:lang w:val="nl-NL"/>
                            </w:rPr>
                          </w:pPr>
                          <w:r>
                            <w:rPr>
                              <w:lang w:val="nl-NL"/>
                            </w:rPr>
                            <w:t>R.G. Kamp</w:t>
                          </w:r>
                        </w:p>
                      </w:tc>
                    </w:tr>
                    <w:bookmarkEnd w:id="2"/>
                  </w:tbl>
                  <w:p w:rsidR="0010782A" w:rsidRPr="004F5742" w:rsidRDefault="0010782A" w:rsidP="000369FA">
                    <w:pPr>
                      <w:pStyle w:val="Header"/>
                      <w:rPr>
                        <w:lang w:val="nl-NL"/>
                      </w:rPr>
                    </w:pPr>
                  </w:p>
                  <w:p w:rsidR="0010782A" w:rsidRPr="004F5742" w:rsidRDefault="0010782A">
                    <w:pPr>
                      <w:rPr>
                        <w:lang w:val="nl-NL"/>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2C2824D6" wp14:editId="1B19EA01">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jc w:val="right"/>
                                </w:pPr>
                                <w:bookmarkStart w:id="3" w:name="bmLogoSectie1_1" w:colFirst="0" w:colLast="0"/>
                                <w:r>
                                  <w:rPr>
                                    <w:noProof/>
                                    <w:lang w:eastAsia="zh-CN"/>
                                  </w:rPr>
                                  <w:drawing>
                                    <wp:inline distT="0" distB="0" distL="0" distR="0" wp14:anchorId="603CFDEB" wp14:editId="1EE61902">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10782A" w:rsidRDefault="0010782A"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jc w:val="right"/>
                          </w:pPr>
                          <w:bookmarkStart w:id="4" w:name="bmLogoSectie1_1" w:colFirst="0" w:colLast="0"/>
                          <w:r>
                            <w:rPr>
                              <w:noProof/>
                              <w:lang w:eastAsia="zh-CN"/>
                            </w:rPr>
                            <w:drawing>
                              <wp:inline distT="0" distB="0" distL="0" distR="0" wp14:anchorId="603CFDEB" wp14:editId="1EE61902">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
                  </w:tbl>
                  <w:p w:rsidR="0010782A" w:rsidRDefault="0010782A" w:rsidP="00580167"/>
                </w:txbxContent>
              </v:textbox>
              <w10:wrap anchorx="page" anchory="page"/>
            </v:shape>
          </w:pict>
        </mc:Fallback>
      </mc:AlternateContent>
    </w:r>
  </w:p>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p w:rsidR="0010782A" w:rsidRDefault="0010782A"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10782A" w:rsidRPr="004C2206">
      <w:trPr>
        <w:trHeight w:hRule="exact" w:val="2041"/>
      </w:trPr>
      <w:tc>
        <w:tcPr>
          <w:tcW w:w="6237" w:type="dxa"/>
          <w:shd w:val="clear" w:color="auto" w:fill="auto"/>
        </w:tcPr>
        <w:p w:rsidR="0010782A" w:rsidRDefault="0010782A" w:rsidP="00B651EE">
          <w:pPr>
            <w:pStyle w:val="Huisstijl-Titel"/>
          </w:pPr>
          <w:bookmarkStart w:id="5" w:name="bmTitel1" w:colFirst="0" w:colLast="0"/>
          <w:r>
            <w:t>Failure mechanism software module library</w:t>
          </w:r>
        </w:p>
        <w:p w:rsidR="0010782A" w:rsidRDefault="0010782A" w:rsidP="00B651EE">
          <w:pPr>
            <w:pStyle w:val="Huisstijl-Subtitel"/>
          </w:pPr>
        </w:p>
        <w:p w:rsidR="0010782A" w:rsidRDefault="0010782A" w:rsidP="00B651EE">
          <w:pPr>
            <w:pStyle w:val="Huisstijl-Subtitel"/>
          </w:pPr>
          <w:r>
            <w:t>Wave overtopping at dikes - Functional Design</w:t>
          </w:r>
        </w:p>
      </w:tc>
    </w:tr>
    <w:bookmarkEnd w:id="5"/>
  </w:tbl>
  <w:p w:rsidR="0010782A" w:rsidRDefault="0010782A" w:rsidP="00580167">
    <w:pPr>
      <w:rPr>
        <w:lang w:val="en-US"/>
      </w:rPr>
    </w:pPr>
  </w:p>
  <w:p w:rsidR="0010782A" w:rsidRDefault="0010782A" w:rsidP="00580167">
    <w:pPr>
      <w:rPr>
        <w:lang w:val="en-US"/>
      </w:rPr>
    </w:pPr>
  </w:p>
  <w:p w:rsidR="0010782A" w:rsidRDefault="0010782A" w:rsidP="00580167">
    <w:pPr>
      <w:rPr>
        <w:lang w:val="en-US"/>
      </w:rPr>
    </w:pPr>
  </w:p>
  <w:p w:rsidR="0010782A" w:rsidRPr="00580167" w:rsidRDefault="0010782A"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4C2206">
    <w:r>
      <w:rPr>
        <w:noProof/>
        <w:lang w:eastAsia="zh-CN"/>
      </w:rPr>
      <mc:AlternateContent>
        <mc:Choice Requires="wps">
          <w:drawing>
            <wp:anchor distT="0" distB="0" distL="114300" distR="114300" simplePos="0" relativeHeight="251655168" behindDoc="1" locked="0" layoutInCell="1" allowOverlap="1" wp14:anchorId="4C32EE0C" wp14:editId="58E3195A">
              <wp:simplePos x="0" y="0"/>
              <wp:positionH relativeFrom="page">
                <wp:posOffset>25400</wp:posOffset>
              </wp:positionH>
              <wp:positionV relativeFrom="page">
                <wp:posOffset>25400</wp:posOffset>
              </wp:positionV>
              <wp:extent cx="7505700" cy="10674350"/>
              <wp:effectExtent l="0" t="0"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32"/>
                          </w:tblGrid>
                          <w:tr w:rsidR="0010782A" w:rsidTr="00426356">
                            <w:tc>
                              <w:tcPr>
                                <w:tcW w:w="11732" w:type="dxa"/>
                              </w:tcPr>
                              <w:p w:rsidR="0010782A" w:rsidRDefault="0010782A">
                                <w:bookmarkStart w:id="10" w:name="bmLogo0" w:colFirst="0" w:colLast="0"/>
                              </w:p>
                            </w:tc>
                          </w:tr>
                          <w:bookmarkEnd w:id="10"/>
                        </w:tbl>
                        <w:p w:rsidR="0010782A" w:rsidRDefault="001078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32"/>
                    </w:tblGrid>
                    <w:tr w:rsidR="0010782A" w:rsidTr="00426356">
                      <w:tc>
                        <w:tcPr>
                          <w:tcW w:w="11732" w:type="dxa"/>
                        </w:tcPr>
                        <w:p w:rsidR="0010782A" w:rsidRDefault="0010782A">
                          <w:bookmarkStart w:id="11" w:name="bmLogo0" w:colFirst="0" w:colLast="0"/>
                        </w:p>
                      </w:tc>
                    </w:tr>
                    <w:bookmarkEnd w:id="11"/>
                  </w:tbl>
                  <w:p w:rsidR="0010782A" w:rsidRDefault="0010782A"/>
                </w:txbxContent>
              </v:textbox>
              <w10:wrap anchorx="page" anchory="page"/>
            </v:shape>
          </w:pict>
        </mc:Fallback>
      </mc:AlternateContent>
    </w:r>
  </w:p>
  <w:p w:rsidR="0010782A" w:rsidRDefault="0010782A" w:rsidP="004C2206"/>
  <w:p w:rsidR="0010782A" w:rsidRDefault="0010782A" w:rsidP="004C2206"/>
  <w:p w:rsidR="0010782A" w:rsidRDefault="0010782A" w:rsidP="004C2206"/>
  <w:p w:rsidR="0010782A" w:rsidRDefault="0010782A" w:rsidP="004C2206"/>
  <w:p w:rsidR="0010782A" w:rsidRDefault="0010782A" w:rsidP="004C2206"/>
  <w:p w:rsidR="0010782A" w:rsidRDefault="0010782A" w:rsidP="004C2206"/>
  <w:p w:rsidR="0010782A" w:rsidRDefault="0010782A" w:rsidP="004C2206"/>
  <w:p w:rsidR="0010782A" w:rsidRDefault="0010782A" w:rsidP="004C2206"/>
  <w:p w:rsidR="0010782A" w:rsidRDefault="0010782A" w:rsidP="004C2206"/>
  <w:p w:rsidR="0010782A" w:rsidRDefault="0010782A" w:rsidP="004C2206"/>
  <w:p w:rsidR="0010782A" w:rsidRDefault="0010782A" w:rsidP="004C2206"/>
  <w:p w:rsidR="0010782A" w:rsidRDefault="0010782A" w:rsidP="00EC4000">
    <w:pPr>
      <w:pStyle w:val="Huisstijl-Titel"/>
    </w:pPr>
  </w:p>
  <w:p w:rsidR="0010782A" w:rsidRDefault="0010782A" w:rsidP="00EC4000">
    <w:pPr>
      <w:pStyle w:val="Huisstijl-Titel"/>
    </w:pPr>
  </w:p>
  <w:p w:rsidR="0010782A" w:rsidRDefault="0010782A" w:rsidP="00EC4000">
    <w:pPr>
      <w:pStyle w:val="Huisstijl-Titel"/>
    </w:pPr>
  </w:p>
  <w:p w:rsidR="0010782A" w:rsidRDefault="0010782A" w:rsidP="00EC4000">
    <w:pPr>
      <w:pStyle w:val="Huisstijl-Titel"/>
    </w:pPr>
  </w:p>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10782A" w:rsidRPr="004C2206">
      <w:trPr>
        <w:trHeight w:hRule="exact" w:val="2041"/>
      </w:trPr>
      <w:tc>
        <w:tcPr>
          <w:tcW w:w="5245" w:type="dxa"/>
          <w:shd w:val="clear" w:color="auto" w:fill="auto"/>
        </w:tcPr>
        <w:p w:rsidR="0010782A" w:rsidRDefault="0010782A" w:rsidP="00B651EE">
          <w:pPr>
            <w:pStyle w:val="Huisstijl-Titel"/>
          </w:pPr>
          <w:bookmarkStart w:id="12" w:name="bmTitel0" w:colFirst="0" w:colLast="0"/>
          <w:r>
            <w:t>Failure mechanism software module library</w:t>
          </w:r>
        </w:p>
        <w:p w:rsidR="0010782A" w:rsidRDefault="0010782A" w:rsidP="00B651EE">
          <w:pPr>
            <w:pStyle w:val="Huisstijl-Subtitel"/>
          </w:pPr>
        </w:p>
        <w:p w:rsidR="0010782A" w:rsidRDefault="0010782A" w:rsidP="00B651EE">
          <w:pPr>
            <w:pStyle w:val="Huisstijl-Subtitel"/>
          </w:pPr>
          <w:r>
            <w:t>Wave overtopping at dikes - Functional Design</w:t>
          </w:r>
        </w:p>
      </w:tc>
    </w:tr>
    <w:bookmarkEnd w:id="12"/>
  </w:tbl>
  <w:p w:rsidR="0010782A" w:rsidRDefault="0010782A" w:rsidP="00A1473F">
    <w:pPr>
      <w:rPr>
        <w:lang w:val="en-US"/>
      </w:rPr>
    </w:pPr>
  </w:p>
  <w:p w:rsidR="0010782A" w:rsidRDefault="0010782A" w:rsidP="00A1473F">
    <w:pPr>
      <w:rPr>
        <w:lang w:val="en-US"/>
      </w:rPr>
    </w:pPr>
  </w:p>
  <w:p w:rsidR="0010782A" w:rsidRDefault="0010782A" w:rsidP="00A1473F">
    <w:pPr>
      <w:rPr>
        <w:lang w:val="en-US"/>
      </w:rPr>
    </w:pPr>
  </w:p>
  <w:p w:rsidR="0010782A" w:rsidRDefault="0010782A"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672ACD">
    <w:pPr>
      <w:pStyle w:val="Header"/>
    </w:pPr>
  </w:p>
  <w:p w:rsidR="0010782A" w:rsidRDefault="0010782A" w:rsidP="00672ACD">
    <w:pPr>
      <w:pStyle w:val="Header"/>
    </w:pPr>
  </w:p>
  <w:p w:rsidR="0010782A" w:rsidRDefault="0010782A" w:rsidP="00672ACD">
    <w:pPr>
      <w:pStyle w:val="Header"/>
    </w:pPr>
  </w:p>
  <w:p w:rsidR="0010782A" w:rsidRDefault="0010782A"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10782A" w:rsidRPr="004C2206">
      <w:tc>
        <w:tcPr>
          <w:tcW w:w="4004" w:type="dxa"/>
          <w:gridSpan w:val="2"/>
          <w:shd w:val="clear" w:color="auto" w:fill="auto"/>
        </w:tcPr>
        <w:p w:rsidR="0010782A" w:rsidRPr="00EF1CDD" w:rsidRDefault="0010782A" w:rsidP="00B651EE">
          <w:pPr>
            <w:pStyle w:val="Huisstijl-Gegeven"/>
          </w:pPr>
          <w:bookmarkStart w:id="17" w:name="tblGegevensSectie2b" w:colFirst="0" w:colLast="3"/>
        </w:p>
      </w:tc>
      <w:tc>
        <w:tcPr>
          <w:tcW w:w="4745" w:type="dxa"/>
          <w:gridSpan w:val="3"/>
          <w:tcBorders>
            <w:left w:val="nil"/>
          </w:tcBorders>
          <w:shd w:val="clear" w:color="auto" w:fill="auto"/>
        </w:tcPr>
        <w:p w:rsidR="0010782A" w:rsidRDefault="0010782A" w:rsidP="00B651EE">
          <w:pPr>
            <w:pStyle w:val="Huisstijl-Kopje"/>
          </w:pPr>
          <w:r>
            <w:t>Title</w:t>
          </w:r>
        </w:p>
        <w:p w:rsidR="0010782A" w:rsidRPr="00EF1CDD" w:rsidRDefault="0010782A" w:rsidP="00B651EE">
          <w:pPr>
            <w:pStyle w:val="Huisstijl-Gegeven"/>
          </w:pPr>
          <w:r>
            <w:t>Failure mechanism software module library</w:t>
          </w:r>
        </w:p>
      </w:tc>
    </w:tr>
    <w:tr w:rsidR="0010782A" w:rsidRPr="004C2206">
      <w:tc>
        <w:tcPr>
          <w:tcW w:w="5246" w:type="dxa"/>
          <w:gridSpan w:val="3"/>
          <w:shd w:val="clear" w:color="auto" w:fill="auto"/>
        </w:tcPr>
        <w:p w:rsidR="0010782A" w:rsidRPr="004C2206" w:rsidRDefault="0010782A" w:rsidP="00B651EE">
          <w:pPr>
            <w:pStyle w:val="Huisstijl-Gegeven"/>
          </w:pPr>
        </w:p>
      </w:tc>
      <w:tc>
        <w:tcPr>
          <w:tcW w:w="3503" w:type="dxa"/>
          <w:gridSpan w:val="2"/>
        </w:tcPr>
        <w:p w:rsidR="0010782A" w:rsidRPr="004C2206" w:rsidRDefault="0010782A" w:rsidP="00B651EE">
          <w:pPr>
            <w:pStyle w:val="Huisstijl-Gegeven"/>
          </w:pPr>
        </w:p>
      </w:tc>
    </w:tr>
    <w:tr w:rsidR="0010782A" w:rsidRPr="004C2206">
      <w:tc>
        <w:tcPr>
          <w:tcW w:w="2694" w:type="dxa"/>
          <w:shd w:val="clear" w:color="auto" w:fill="auto"/>
        </w:tcPr>
        <w:p w:rsidR="0010782A" w:rsidRDefault="0010782A" w:rsidP="00B651EE">
          <w:pPr>
            <w:pStyle w:val="Huisstijl-Kopje"/>
          </w:pPr>
          <w:r>
            <w:t>Client</w:t>
          </w:r>
        </w:p>
        <w:p w:rsidR="0010782A" w:rsidRPr="004C2206" w:rsidRDefault="0010782A" w:rsidP="00B651EE">
          <w:pPr>
            <w:pStyle w:val="Huisstijl-Gegeven"/>
          </w:pPr>
          <w:r>
            <w:t>Rijkswaterstaat</w:t>
          </w:r>
        </w:p>
      </w:tc>
      <w:tc>
        <w:tcPr>
          <w:tcW w:w="2552" w:type="dxa"/>
          <w:gridSpan w:val="2"/>
          <w:shd w:val="clear" w:color="auto" w:fill="auto"/>
        </w:tcPr>
        <w:p w:rsidR="0010782A" w:rsidRDefault="0010782A" w:rsidP="00B651EE">
          <w:pPr>
            <w:pStyle w:val="Huisstijl-Kopje"/>
          </w:pPr>
          <w:r>
            <w:t>Pages</w:t>
          </w:r>
        </w:p>
        <w:p w:rsidR="0010782A" w:rsidRPr="004C2206" w:rsidRDefault="0010782A" w:rsidP="00B651EE">
          <w:pPr>
            <w:pStyle w:val="Huisstijl-Gegeven"/>
          </w:pPr>
          <w:fldSimple w:instr=" DOCVARIABLE  TotAantalPag  \* MERGEFORMAT ">
            <w:r>
              <w:t>35</w:t>
            </w:r>
          </w:fldSimple>
        </w:p>
      </w:tc>
      <w:tc>
        <w:tcPr>
          <w:tcW w:w="2552" w:type="dxa"/>
        </w:tcPr>
        <w:p w:rsidR="0010782A" w:rsidRPr="004C2206" w:rsidRDefault="0010782A" w:rsidP="00A22DA3">
          <w:pPr>
            <w:pStyle w:val="Huisstijl-Gegeven"/>
            <w:tabs>
              <w:tab w:val="left" w:pos="2552"/>
            </w:tabs>
          </w:pPr>
        </w:p>
      </w:tc>
      <w:tc>
        <w:tcPr>
          <w:tcW w:w="951" w:type="dxa"/>
        </w:tcPr>
        <w:p w:rsidR="0010782A" w:rsidRPr="004C2206" w:rsidRDefault="0010782A" w:rsidP="00A22DA3">
          <w:pPr>
            <w:pStyle w:val="Huisstijl-Gegeven"/>
            <w:tabs>
              <w:tab w:val="left" w:pos="2552"/>
            </w:tabs>
          </w:pPr>
        </w:p>
      </w:tc>
    </w:tr>
    <w:tr w:rsidR="0010782A" w:rsidRPr="004C2206">
      <w:tc>
        <w:tcPr>
          <w:tcW w:w="8749" w:type="dxa"/>
          <w:gridSpan w:val="5"/>
          <w:shd w:val="clear" w:color="auto" w:fill="auto"/>
        </w:tcPr>
        <w:p w:rsidR="0010782A" w:rsidRPr="004C2206" w:rsidRDefault="0010782A" w:rsidP="00A22DA3">
          <w:pPr>
            <w:pStyle w:val="Huisstijl-Gegeven"/>
            <w:tabs>
              <w:tab w:val="left" w:pos="2552"/>
            </w:tabs>
          </w:pPr>
        </w:p>
      </w:tc>
    </w:tr>
  </w:tbl>
  <w:bookmarkEnd w:id="17"/>
  <w:p w:rsidR="0010782A" w:rsidRPr="00672ACD" w:rsidRDefault="0010782A" w:rsidP="00672ACD">
    <w:pPr>
      <w:pStyle w:val="Header"/>
    </w:pPr>
    <w:r>
      <w:rPr>
        <w:noProof/>
        <w:lang w:eastAsia="zh-CN"/>
      </w:rPr>
      <mc:AlternateContent>
        <mc:Choice Requires="wps">
          <w:drawing>
            <wp:anchor distT="0" distB="0" distL="114300" distR="114300" simplePos="0" relativeHeight="251657216" behindDoc="1" locked="1" layoutInCell="1" allowOverlap="1" wp14:anchorId="506A2EB8" wp14:editId="148F3318">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pPr>
                                <w:bookmarkStart w:id="18" w:name="bmLogoSectie2_2" w:colFirst="0" w:colLast="0"/>
                                <w:r>
                                  <w:rPr>
                                    <w:noProof/>
                                    <w:lang w:eastAsia="zh-CN"/>
                                  </w:rPr>
                                  <w:drawing>
                                    <wp:inline distT="0" distB="0" distL="0" distR="0" wp14:anchorId="2EBE3624" wp14:editId="522FCCBB">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10782A" w:rsidRDefault="0010782A"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pPr>
                          <w:bookmarkStart w:id="19" w:name="bmLogoSectie2_2" w:colFirst="0" w:colLast="0"/>
                          <w:r>
                            <w:rPr>
                              <w:noProof/>
                              <w:lang w:eastAsia="zh-CN"/>
                            </w:rPr>
                            <w:drawing>
                              <wp:inline distT="0" distB="0" distL="0" distR="0" wp14:anchorId="2EBE3624" wp14:editId="522FCCBB">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10782A" w:rsidRDefault="0010782A"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5C6157">
    <w:pPr>
      <w:pStyle w:val="Header"/>
    </w:pPr>
    <w:r>
      <w:rPr>
        <w:noProof/>
        <w:lang w:eastAsia="zh-CN"/>
      </w:rPr>
      <mc:AlternateContent>
        <mc:Choice Requires="wps">
          <w:drawing>
            <wp:anchor distT="0" distB="0" distL="114300" distR="114300" simplePos="0" relativeHeight="251652096" behindDoc="1" locked="1" layoutInCell="1" allowOverlap="1" wp14:anchorId="54A7E8EC" wp14:editId="489F9155">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jc w:val="right"/>
                                </w:pPr>
                                <w:bookmarkStart w:id="20" w:name="bmLogoSectie2_1" w:colFirst="0" w:colLast="0"/>
                                <w:r>
                                  <w:rPr>
                                    <w:noProof/>
                                    <w:lang w:eastAsia="zh-CN"/>
                                  </w:rPr>
                                  <w:drawing>
                                    <wp:inline distT="0" distB="0" distL="0" distR="0" wp14:anchorId="56599AC5" wp14:editId="469369D5">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10782A" w:rsidRDefault="0010782A"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jc w:val="right"/>
                          </w:pPr>
                          <w:bookmarkStart w:id="21" w:name="bmLogoSectie2_1" w:colFirst="0" w:colLast="0"/>
                          <w:r>
                            <w:rPr>
                              <w:noProof/>
                              <w:lang w:eastAsia="zh-CN"/>
                            </w:rPr>
                            <w:drawing>
                              <wp:inline distT="0" distB="0" distL="0" distR="0" wp14:anchorId="56599AC5" wp14:editId="469369D5">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10782A" w:rsidRDefault="0010782A" w:rsidP="001A6A5C"/>
                </w:txbxContent>
              </v:textbox>
              <w10:wrap anchorx="page" anchory="page"/>
              <w10:anchorlock/>
            </v:shape>
          </w:pict>
        </mc:Fallback>
      </mc:AlternateContent>
    </w:r>
  </w:p>
  <w:p w:rsidR="0010782A" w:rsidRDefault="0010782A" w:rsidP="005C6157">
    <w:pPr>
      <w:pStyle w:val="Header"/>
    </w:pPr>
  </w:p>
  <w:p w:rsidR="0010782A" w:rsidRDefault="0010782A" w:rsidP="005C6157">
    <w:pPr>
      <w:pStyle w:val="Header"/>
    </w:pPr>
  </w:p>
  <w:p w:rsidR="0010782A" w:rsidRDefault="0010782A"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10782A" w:rsidRPr="004C2206">
      <w:tc>
        <w:tcPr>
          <w:tcW w:w="8749" w:type="dxa"/>
          <w:gridSpan w:val="4"/>
          <w:shd w:val="clear" w:color="auto" w:fill="auto"/>
        </w:tcPr>
        <w:p w:rsidR="0010782A" w:rsidRDefault="0010782A" w:rsidP="00B651EE">
          <w:pPr>
            <w:pStyle w:val="Huisstijl-Kopje"/>
          </w:pPr>
          <w:bookmarkStart w:id="22" w:name="tblGegevensSectie2a" w:colFirst="0" w:colLast="3"/>
          <w:r>
            <w:t>Title</w:t>
          </w:r>
        </w:p>
        <w:p w:rsidR="0010782A" w:rsidRPr="00EF1CDD" w:rsidRDefault="0010782A" w:rsidP="00B651EE">
          <w:pPr>
            <w:pStyle w:val="Huisstijl-Gegeven"/>
          </w:pPr>
          <w:r>
            <w:t>Failure mechanism software module library</w:t>
          </w:r>
        </w:p>
      </w:tc>
    </w:tr>
    <w:tr w:rsidR="0010782A" w:rsidRPr="004C2206">
      <w:tc>
        <w:tcPr>
          <w:tcW w:w="5246" w:type="dxa"/>
          <w:gridSpan w:val="2"/>
          <w:shd w:val="clear" w:color="auto" w:fill="auto"/>
        </w:tcPr>
        <w:p w:rsidR="0010782A" w:rsidRPr="004C2206" w:rsidRDefault="0010782A" w:rsidP="00B651EE">
          <w:pPr>
            <w:pStyle w:val="Huisstijl-Gegeven"/>
          </w:pPr>
        </w:p>
      </w:tc>
      <w:tc>
        <w:tcPr>
          <w:tcW w:w="3503" w:type="dxa"/>
          <w:gridSpan w:val="2"/>
        </w:tcPr>
        <w:p w:rsidR="0010782A" w:rsidRPr="004C2206" w:rsidRDefault="0010782A" w:rsidP="00B651EE">
          <w:pPr>
            <w:pStyle w:val="Huisstijl-Gegeven"/>
          </w:pPr>
        </w:p>
      </w:tc>
    </w:tr>
    <w:tr w:rsidR="0010782A" w:rsidRPr="004C2206">
      <w:tc>
        <w:tcPr>
          <w:tcW w:w="2694" w:type="dxa"/>
          <w:shd w:val="clear" w:color="auto" w:fill="auto"/>
        </w:tcPr>
        <w:p w:rsidR="0010782A" w:rsidRDefault="0010782A" w:rsidP="00B651EE">
          <w:pPr>
            <w:pStyle w:val="Huisstijl-Kopje"/>
          </w:pPr>
          <w:r>
            <w:t>Client</w:t>
          </w:r>
        </w:p>
        <w:p w:rsidR="0010782A" w:rsidRPr="004C2206" w:rsidRDefault="0010782A" w:rsidP="00B651EE">
          <w:pPr>
            <w:pStyle w:val="Huisstijl-Gegeven"/>
          </w:pPr>
          <w:r>
            <w:t>Rijkswaterstaat</w:t>
          </w:r>
        </w:p>
      </w:tc>
      <w:tc>
        <w:tcPr>
          <w:tcW w:w="2552" w:type="dxa"/>
          <w:shd w:val="clear" w:color="auto" w:fill="auto"/>
        </w:tcPr>
        <w:p w:rsidR="0010782A" w:rsidRDefault="0010782A" w:rsidP="00B651EE">
          <w:pPr>
            <w:pStyle w:val="Huisstijl-Kopje"/>
          </w:pPr>
          <w:r>
            <w:t>Pages</w:t>
          </w:r>
        </w:p>
        <w:p w:rsidR="0010782A" w:rsidRPr="004C2206" w:rsidRDefault="0010782A" w:rsidP="00B651EE">
          <w:pPr>
            <w:pStyle w:val="Huisstijl-Gegeven"/>
          </w:pPr>
          <w:fldSimple w:instr=" DOCVARIABLE  TotAantalPag  \* MERGEFORMAT ">
            <w:r>
              <w:t>35</w:t>
            </w:r>
          </w:fldSimple>
        </w:p>
      </w:tc>
      <w:tc>
        <w:tcPr>
          <w:tcW w:w="2552" w:type="dxa"/>
        </w:tcPr>
        <w:p w:rsidR="0010782A" w:rsidRPr="004C2206" w:rsidRDefault="0010782A" w:rsidP="005C6157">
          <w:pPr>
            <w:pStyle w:val="Huisstijl-Gegeven"/>
            <w:tabs>
              <w:tab w:val="left" w:pos="2552"/>
            </w:tabs>
          </w:pPr>
        </w:p>
      </w:tc>
      <w:tc>
        <w:tcPr>
          <w:tcW w:w="951" w:type="dxa"/>
        </w:tcPr>
        <w:p w:rsidR="0010782A" w:rsidRPr="004C2206" w:rsidRDefault="0010782A" w:rsidP="005C6157">
          <w:pPr>
            <w:pStyle w:val="Huisstijl-Gegeven"/>
            <w:tabs>
              <w:tab w:val="left" w:pos="2552"/>
            </w:tabs>
          </w:pPr>
        </w:p>
      </w:tc>
    </w:tr>
    <w:tr w:rsidR="0010782A" w:rsidRPr="004C2206">
      <w:tc>
        <w:tcPr>
          <w:tcW w:w="8749" w:type="dxa"/>
          <w:gridSpan w:val="4"/>
          <w:shd w:val="clear" w:color="auto" w:fill="auto"/>
        </w:tcPr>
        <w:p w:rsidR="0010782A" w:rsidRPr="004C2206" w:rsidRDefault="0010782A" w:rsidP="005C6157">
          <w:pPr>
            <w:pStyle w:val="Huisstijl-Gegeven"/>
            <w:tabs>
              <w:tab w:val="left" w:pos="2552"/>
            </w:tabs>
          </w:pPr>
        </w:p>
      </w:tc>
    </w:tr>
    <w:bookmarkEnd w:id="22"/>
  </w:tbl>
  <w:p w:rsidR="0010782A" w:rsidRPr="005C6157" w:rsidRDefault="0010782A"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5C6157">
    <w:pPr>
      <w:pStyle w:val="Header"/>
    </w:pPr>
    <w:r>
      <w:rPr>
        <w:noProof/>
        <w:lang w:eastAsia="zh-CN"/>
      </w:rPr>
      <mc:AlternateContent>
        <mc:Choice Requires="wps">
          <w:drawing>
            <wp:anchor distT="0" distB="0" distL="114300" distR="114300" simplePos="0" relativeHeight="251651072" behindDoc="1" locked="0" layoutInCell="1" allowOverlap="1" wp14:anchorId="2C973D6D" wp14:editId="411C4661">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10782A">
                            <w:trPr>
                              <w:trHeight w:val="1701"/>
                            </w:trPr>
                            <w:tc>
                              <w:tcPr>
                                <w:tcW w:w="5103" w:type="dxa"/>
                                <w:shd w:val="clear" w:color="auto" w:fill="auto"/>
                              </w:tcPr>
                              <w:p w:rsidR="0010782A" w:rsidRDefault="0010782A" w:rsidP="00A2242F"/>
                            </w:tc>
                          </w:tr>
                        </w:tbl>
                        <w:p w:rsidR="0010782A" w:rsidRDefault="0010782A"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10782A">
                      <w:trPr>
                        <w:trHeight w:val="1701"/>
                      </w:trPr>
                      <w:tc>
                        <w:tcPr>
                          <w:tcW w:w="5103" w:type="dxa"/>
                          <w:shd w:val="clear" w:color="auto" w:fill="auto"/>
                        </w:tcPr>
                        <w:p w:rsidR="0010782A" w:rsidRDefault="0010782A" w:rsidP="00A2242F"/>
                      </w:tc>
                    </w:tr>
                  </w:tbl>
                  <w:p w:rsidR="0010782A" w:rsidRDefault="0010782A" w:rsidP="005C6157"/>
                </w:txbxContent>
              </v:textbox>
              <w10:wrap anchorx="margin" anchory="page"/>
            </v:shape>
          </w:pict>
        </mc:Fallback>
      </mc:AlternateContent>
    </w:r>
  </w:p>
  <w:p w:rsidR="0010782A" w:rsidRDefault="0010782A" w:rsidP="005C6157">
    <w:pPr>
      <w:pStyle w:val="Header"/>
    </w:pPr>
  </w:p>
  <w:p w:rsidR="0010782A" w:rsidRDefault="0010782A" w:rsidP="005C6157">
    <w:pPr>
      <w:pStyle w:val="Header"/>
    </w:pPr>
  </w:p>
  <w:p w:rsidR="0010782A" w:rsidRDefault="0010782A"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10782A" w:rsidRPr="004C2206">
      <w:tc>
        <w:tcPr>
          <w:tcW w:w="8735" w:type="dxa"/>
          <w:gridSpan w:val="4"/>
          <w:shd w:val="clear" w:color="auto" w:fill="auto"/>
        </w:tcPr>
        <w:p w:rsidR="0010782A" w:rsidRPr="00EF1CDD" w:rsidRDefault="0010782A" w:rsidP="005C6157">
          <w:pPr>
            <w:pStyle w:val="Huisstijl-Gegeven"/>
          </w:pPr>
        </w:p>
      </w:tc>
    </w:tr>
    <w:tr w:rsidR="0010782A" w:rsidRPr="004C2206">
      <w:tc>
        <w:tcPr>
          <w:tcW w:w="5104" w:type="dxa"/>
          <w:gridSpan w:val="2"/>
          <w:shd w:val="clear" w:color="auto" w:fill="auto"/>
        </w:tcPr>
        <w:p w:rsidR="0010782A" w:rsidRPr="004C2206" w:rsidRDefault="0010782A" w:rsidP="005C6157">
          <w:pPr>
            <w:tabs>
              <w:tab w:val="left" w:pos="1680"/>
            </w:tabs>
            <w:ind w:left="1680" w:hanging="1680"/>
          </w:pPr>
        </w:p>
      </w:tc>
      <w:tc>
        <w:tcPr>
          <w:tcW w:w="3631" w:type="dxa"/>
          <w:gridSpan w:val="2"/>
        </w:tcPr>
        <w:p w:rsidR="0010782A" w:rsidRPr="004C2206" w:rsidRDefault="0010782A" w:rsidP="005C6157">
          <w:pPr>
            <w:pStyle w:val="Huisstijl-Gegeven"/>
            <w:tabs>
              <w:tab w:val="left" w:pos="2552"/>
            </w:tabs>
          </w:pPr>
        </w:p>
      </w:tc>
    </w:tr>
    <w:tr w:rsidR="0010782A" w:rsidRPr="004C2206">
      <w:tc>
        <w:tcPr>
          <w:tcW w:w="2552" w:type="dxa"/>
          <w:shd w:val="clear" w:color="auto" w:fill="auto"/>
        </w:tcPr>
        <w:p w:rsidR="0010782A" w:rsidRPr="004C2206" w:rsidRDefault="0010782A" w:rsidP="005C6157">
          <w:pPr>
            <w:pStyle w:val="Huisstijl-Gegeven"/>
          </w:pPr>
        </w:p>
      </w:tc>
      <w:tc>
        <w:tcPr>
          <w:tcW w:w="2552" w:type="dxa"/>
          <w:shd w:val="clear" w:color="auto" w:fill="auto"/>
        </w:tcPr>
        <w:p w:rsidR="0010782A" w:rsidRPr="004C2206" w:rsidRDefault="0010782A" w:rsidP="005C6157">
          <w:pPr>
            <w:tabs>
              <w:tab w:val="left" w:pos="1680"/>
            </w:tabs>
            <w:ind w:left="1680" w:hanging="1680"/>
          </w:pPr>
        </w:p>
      </w:tc>
      <w:tc>
        <w:tcPr>
          <w:tcW w:w="2552" w:type="dxa"/>
        </w:tcPr>
        <w:p w:rsidR="0010782A" w:rsidRPr="004C2206" w:rsidRDefault="0010782A" w:rsidP="005C6157">
          <w:pPr>
            <w:pStyle w:val="Huisstijl-Gegeven"/>
            <w:tabs>
              <w:tab w:val="left" w:pos="2552"/>
            </w:tabs>
          </w:pPr>
        </w:p>
      </w:tc>
      <w:tc>
        <w:tcPr>
          <w:tcW w:w="1079" w:type="dxa"/>
        </w:tcPr>
        <w:p w:rsidR="0010782A" w:rsidRPr="004C2206" w:rsidRDefault="0010782A" w:rsidP="005C6157">
          <w:pPr>
            <w:pStyle w:val="Huisstijl-Gegeven"/>
            <w:tabs>
              <w:tab w:val="left" w:pos="2552"/>
            </w:tabs>
          </w:pPr>
        </w:p>
      </w:tc>
    </w:tr>
  </w:tbl>
  <w:p w:rsidR="0010782A" w:rsidRPr="00B170CC" w:rsidRDefault="0010782A"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B24026">
    <w:pPr>
      <w:pStyle w:val="Header"/>
    </w:pPr>
    <w:r>
      <w:rPr>
        <w:noProof/>
        <w:lang w:eastAsia="zh-CN"/>
      </w:rPr>
      <mc:AlternateContent>
        <mc:Choice Requires="wps">
          <w:drawing>
            <wp:anchor distT="0" distB="0" distL="114300" distR="114300" simplePos="0" relativeHeight="251662336" behindDoc="0" locked="0" layoutInCell="1" allowOverlap="1" wp14:anchorId="6DFF18D6" wp14:editId="6E68B87C">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10782A">
                            <w:tc>
                              <w:tcPr>
                                <w:tcW w:w="5501" w:type="dxa"/>
                                <w:shd w:val="clear" w:color="auto" w:fill="auto"/>
                              </w:tcPr>
                              <w:p w:rsidR="0010782A" w:rsidRDefault="0010782A" w:rsidP="001220C3">
                                <w:pPr>
                                  <w:pStyle w:val="Huisstijl-Koptekst"/>
                                  <w:jc w:val="right"/>
                                </w:pPr>
                                <w:bookmarkStart w:id="27" w:name="bmKoptekstSectie3_2" w:colFirst="0" w:colLast="0"/>
                                <w:r>
                                  <w:t>25 August 2015, draft</w:t>
                                </w:r>
                              </w:p>
                            </w:tc>
                          </w:tr>
                          <w:bookmarkEnd w:id="27"/>
                        </w:tbl>
                        <w:p w:rsidR="0010782A" w:rsidRDefault="0010782A"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10782A">
                      <w:tc>
                        <w:tcPr>
                          <w:tcW w:w="5501" w:type="dxa"/>
                          <w:shd w:val="clear" w:color="auto" w:fill="auto"/>
                        </w:tcPr>
                        <w:p w:rsidR="0010782A" w:rsidRDefault="0010782A" w:rsidP="001220C3">
                          <w:pPr>
                            <w:pStyle w:val="Huisstijl-Koptekst"/>
                            <w:jc w:val="right"/>
                          </w:pPr>
                          <w:bookmarkStart w:id="28" w:name="bmKoptekstSectie3_2" w:colFirst="0" w:colLast="0"/>
                          <w:r>
                            <w:t>25 August 2015, draft</w:t>
                          </w:r>
                        </w:p>
                      </w:tc>
                    </w:tr>
                    <w:bookmarkEnd w:id="28"/>
                  </w:tbl>
                  <w:p w:rsidR="0010782A" w:rsidRDefault="0010782A" w:rsidP="001220C3"/>
                </w:txbxContent>
              </v:textbox>
              <w10:wrap anchorx="margin"/>
            </v:shape>
          </w:pict>
        </mc:Fallback>
      </mc:AlternateContent>
    </w:r>
  </w:p>
  <w:p w:rsidR="0010782A" w:rsidRPr="00982765" w:rsidRDefault="0010782A" w:rsidP="00B24026">
    <w:pPr>
      <w:pStyle w:val="Header"/>
    </w:pPr>
    <w:r>
      <w:rPr>
        <w:noProof/>
        <w:lang w:eastAsia="zh-CN"/>
      </w:rPr>
      <mc:AlternateContent>
        <mc:Choice Requires="wps">
          <w:drawing>
            <wp:anchor distT="0" distB="0" distL="114300" distR="114300" simplePos="0" relativeHeight="251658240" behindDoc="1" locked="1" layoutInCell="1" allowOverlap="1" wp14:anchorId="427A58B8" wp14:editId="6AAA656E">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pPr>
                                <w:bookmarkStart w:id="29" w:name="bmLogoSectie3_2" w:colFirst="0" w:colLast="0"/>
                                <w:r>
                                  <w:rPr>
                                    <w:noProof/>
                                    <w:lang w:eastAsia="zh-CN"/>
                                  </w:rPr>
                                  <w:drawing>
                                    <wp:inline distT="0" distB="0" distL="0" distR="0" wp14:anchorId="62B400B7" wp14:editId="2E8C4FC3">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10782A" w:rsidRDefault="0010782A"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pPr>
                          <w:bookmarkStart w:id="30" w:name="bmLogoSectie3_2" w:colFirst="0" w:colLast="0"/>
                          <w:r>
                            <w:rPr>
                              <w:noProof/>
                              <w:lang w:eastAsia="zh-CN"/>
                            </w:rPr>
                            <w:drawing>
                              <wp:inline distT="0" distB="0" distL="0" distR="0" wp14:anchorId="62B400B7" wp14:editId="2E8C4FC3">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10782A" w:rsidRDefault="0010782A" w:rsidP="00B24026"/>
                </w:txbxContent>
              </v:textbox>
              <w10:wrap anchorx="margin" anchory="page"/>
              <w10:anchorlock/>
            </v:shape>
          </w:pict>
        </mc:Fallback>
      </mc:AlternateContent>
    </w:r>
  </w:p>
  <w:p w:rsidR="0010782A" w:rsidRPr="00672ACD" w:rsidRDefault="0010782A" w:rsidP="00B24026">
    <w:pPr>
      <w:pStyle w:val="Header"/>
    </w:pPr>
  </w:p>
  <w:p w:rsidR="0010782A" w:rsidRPr="00B24026" w:rsidRDefault="0010782A"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10782A" w:rsidRPr="004C2206">
      <w:tc>
        <w:tcPr>
          <w:tcW w:w="5529" w:type="dxa"/>
          <w:shd w:val="clear" w:color="auto" w:fill="auto"/>
        </w:tcPr>
        <w:p w:rsidR="0010782A" w:rsidRPr="004C2206" w:rsidRDefault="0010782A" w:rsidP="00A00A21">
          <w:pPr>
            <w:pStyle w:val="Huisstijl-Koptekst"/>
          </w:pPr>
          <w:bookmarkStart w:id="31" w:name="bmKoptekstSectie3_1" w:colFirst="0" w:colLast="0"/>
          <w:r>
            <w:t>25 August 2015, draft</w:t>
          </w:r>
        </w:p>
      </w:tc>
    </w:tr>
  </w:tbl>
  <w:bookmarkEnd w:id="31"/>
  <w:p w:rsidR="0010782A" w:rsidRPr="00982765" w:rsidRDefault="0010782A" w:rsidP="00A00A21">
    <w:pPr>
      <w:pStyle w:val="Header"/>
    </w:pPr>
    <w:r>
      <w:rPr>
        <w:noProof/>
        <w:lang w:eastAsia="zh-CN"/>
      </w:rPr>
      <mc:AlternateContent>
        <mc:Choice Requires="wps">
          <w:drawing>
            <wp:anchor distT="0" distB="0" distL="114300" distR="114300" simplePos="0" relativeHeight="251653120" behindDoc="1" locked="1" layoutInCell="1" allowOverlap="1" wp14:anchorId="26021DF4" wp14:editId="3A43F02F">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jc w:val="right"/>
                                </w:pPr>
                                <w:bookmarkStart w:id="32" w:name="bmLogoSectie3_1" w:colFirst="0" w:colLast="0"/>
                                <w:r>
                                  <w:rPr>
                                    <w:noProof/>
                                    <w:lang w:eastAsia="zh-CN"/>
                                  </w:rPr>
                                  <w:drawing>
                                    <wp:inline distT="0" distB="0" distL="0" distR="0" wp14:anchorId="38EE3522" wp14:editId="257919B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10782A" w:rsidRDefault="0010782A"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B651EE">
                          <w:pPr>
                            <w:spacing w:line="240" w:lineRule="atLeast"/>
                            <w:jc w:val="right"/>
                          </w:pPr>
                          <w:bookmarkStart w:id="33" w:name="bmLogoSectie3_1" w:colFirst="0" w:colLast="0"/>
                          <w:r>
                            <w:rPr>
                              <w:noProof/>
                              <w:lang w:eastAsia="zh-CN"/>
                            </w:rPr>
                            <w:drawing>
                              <wp:inline distT="0" distB="0" distL="0" distR="0" wp14:anchorId="38EE3522" wp14:editId="257919B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10782A" w:rsidRDefault="0010782A"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B24026">
    <w:pPr>
      <w:pStyle w:val="Header"/>
    </w:pPr>
    <w:r>
      <w:rPr>
        <w:noProof/>
        <w:lang w:eastAsia="zh-CN"/>
      </w:rPr>
      <mc:AlternateContent>
        <mc:Choice Requires="wps">
          <w:drawing>
            <wp:anchor distT="0" distB="0" distL="114300" distR="114300" simplePos="0" relativeHeight="251670528" behindDoc="0" locked="0" layoutInCell="1" allowOverlap="1" wp14:anchorId="21F87C0D" wp14:editId="54BBCE85">
              <wp:simplePos x="0" y="0"/>
              <wp:positionH relativeFrom="margin">
                <wp:align>right</wp:align>
              </wp:positionH>
              <wp:positionV relativeFrom="paragraph">
                <wp:posOffset>144145</wp:posOffset>
              </wp:positionV>
              <wp:extent cx="3733800" cy="279400"/>
              <wp:effectExtent l="0" t="1270" r="635" b="0"/>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10782A">
                            <w:tc>
                              <w:tcPr>
                                <w:tcW w:w="5501" w:type="dxa"/>
                                <w:shd w:val="clear" w:color="auto" w:fill="auto"/>
                                <w:tcMar>
                                  <w:right w:w="85" w:type="dxa"/>
                                </w:tcMar>
                              </w:tcPr>
                              <w:p w:rsidR="0010782A" w:rsidRDefault="0010782A" w:rsidP="001220C3">
                                <w:pPr>
                                  <w:pStyle w:val="Huisstijl-Koptekst"/>
                                  <w:jc w:val="right"/>
                                </w:pPr>
                                <w:r>
                                  <w:t>24 August 2015, draft</w:t>
                                </w:r>
                              </w:p>
                            </w:tc>
                          </w:tr>
                        </w:tbl>
                        <w:p w:rsidR="0010782A" w:rsidRDefault="0010782A"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Xg/u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LiheD+6AgAA&#10;ww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10782A">
                      <w:tc>
                        <w:tcPr>
                          <w:tcW w:w="5501" w:type="dxa"/>
                          <w:shd w:val="clear" w:color="auto" w:fill="auto"/>
                          <w:tcMar>
                            <w:right w:w="85" w:type="dxa"/>
                          </w:tcMar>
                        </w:tcPr>
                        <w:p w:rsidR="0010782A" w:rsidRDefault="0010782A" w:rsidP="001220C3">
                          <w:pPr>
                            <w:pStyle w:val="Huisstijl-Koptekst"/>
                            <w:jc w:val="right"/>
                          </w:pPr>
                          <w:r>
                            <w:t>24 August 2015, draft</w:t>
                          </w:r>
                        </w:p>
                      </w:tc>
                    </w:tr>
                  </w:tbl>
                  <w:p w:rsidR="0010782A" w:rsidRDefault="0010782A" w:rsidP="001220C3"/>
                </w:txbxContent>
              </v:textbox>
              <w10:wrap anchorx="margin"/>
            </v:shape>
          </w:pict>
        </mc:Fallback>
      </mc:AlternateContent>
    </w:r>
  </w:p>
  <w:p w:rsidR="0010782A" w:rsidRPr="00982765" w:rsidRDefault="0010782A" w:rsidP="00B24026">
    <w:pPr>
      <w:pStyle w:val="Header"/>
    </w:pPr>
    <w:r>
      <w:rPr>
        <w:noProof/>
        <w:lang w:eastAsia="zh-CN"/>
      </w:rPr>
      <mc:AlternateContent>
        <mc:Choice Requires="wps">
          <w:drawing>
            <wp:anchor distT="0" distB="0" distL="114300" distR="114300" simplePos="0" relativeHeight="251668480" behindDoc="1" locked="1" layoutInCell="1" allowOverlap="1" wp14:anchorId="43EEAF50" wp14:editId="36C87897">
              <wp:simplePos x="0" y="0"/>
              <wp:positionH relativeFrom="margin">
                <wp:align>left</wp:align>
              </wp:positionH>
              <wp:positionV relativeFrom="page">
                <wp:posOffset>457200</wp:posOffset>
              </wp:positionV>
              <wp:extent cx="3352800" cy="1259840"/>
              <wp:effectExtent l="0" t="0" r="0" b="1651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7C32C3">
                                <w:pPr>
                                  <w:spacing w:line="240" w:lineRule="atLeast"/>
                                </w:pPr>
                                <w:r>
                                  <w:rPr>
                                    <w:noProof/>
                                    <w:lang w:eastAsia="zh-CN"/>
                                  </w:rPr>
                                  <w:drawing>
                                    <wp:inline distT="0" distB="0" distL="0" distR="0" wp14:anchorId="5D92950B" wp14:editId="5B6CAC13">
                                      <wp:extent cx="1225296" cy="352044"/>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10782A" w:rsidRDefault="0010782A"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J4twIAALQ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7C32C3">
                          <w:pPr>
                            <w:spacing w:line="240" w:lineRule="atLeast"/>
                          </w:pPr>
                          <w:r>
                            <w:rPr>
                              <w:noProof/>
                              <w:lang w:eastAsia="zh-CN"/>
                            </w:rPr>
                            <w:drawing>
                              <wp:inline distT="0" distB="0" distL="0" distR="0" wp14:anchorId="5D92950B" wp14:editId="5B6CAC13">
                                <wp:extent cx="1225296" cy="352044"/>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10782A" w:rsidRDefault="0010782A" w:rsidP="00B24026"/>
                </w:txbxContent>
              </v:textbox>
              <w10:wrap anchorx="margin" anchory="page"/>
              <w10:anchorlock/>
            </v:shape>
          </w:pict>
        </mc:Fallback>
      </mc:AlternateContent>
    </w:r>
  </w:p>
  <w:p w:rsidR="0010782A" w:rsidRPr="00672ACD" w:rsidRDefault="0010782A" w:rsidP="00B24026">
    <w:pPr>
      <w:pStyle w:val="Header"/>
    </w:pPr>
  </w:p>
  <w:p w:rsidR="0010782A" w:rsidRPr="00B24026" w:rsidRDefault="0010782A" w:rsidP="00B24026">
    <w:pPr>
      <w:pStyle w:val="Header"/>
    </w:pPr>
  </w:p>
  <w:p w:rsidR="0010782A" w:rsidRPr="00B24026" w:rsidRDefault="0010782A"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82A" w:rsidRDefault="0010782A" w:rsidP="00982765">
    <w:pPr>
      <w:pStyle w:val="Header"/>
    </w:pPr>
    <w:r>
      <w:rPr>
        <w:noProof/>
        <w:lang w:eastAsia="zh-CN"/>
      </w:rPr>
      <mc:AlternateContent>
        <mc:Choice Requires="wps">
          <w:drawing>
            <wp:anchor distT="0" distB="0" distL="114300" distR="114300" simplePos="0" relativeHeight="251667456" behindDoc="1" locked="1" layoutInCell="1" allowOverlap="1" wp14:anchorId="43C6FB3E" wp14:editId="43A150D1">
              <wp:simplePos x="0" y="0"/>
              <wp:positionH relativeFrom="page">
                <wp:align>right</wp:align>
              </wp:positionH>
              <wp:positionV relativeFrom="page">
                <wp:posOffset>457200</wp:posOffset>
              </wp:positionV>
              <wp:extent cx="3352800" cy="1259840"/>
              <wp:effectExtent l="0" t="0" r="0" b="16510"/>
              <wp:wrapNone/>
              <wp:docPr id="4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7C32C3">
                                <w:pPr>
                                  <w:spacing w:line="240" w:lineRule="atLeast"/>
                                  <w:jc w:val="right"/>
                                </w:pPr>
                                <w:r>
                                  <w:rPr>
                                    <w:noProof/>
                                    <w:lang w:eastAsia="zh-CN"/>
                                  </w:rPr>
                                  <w:drawing>
                                    <wp:inline distT="0" distB="0" distL="0" distR="0" wp14:anchorId="48AFA0FA" wp14:editId="14BF8498">
                                      <wp:extent cx="1225296" cy="352044"/>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10782A" w:rsidRDefault="0010782A"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BPQylB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10782A">
                      <w:trPr>
                        <w:trHeight w:val="1701"/>
                      </w:trPr>
                      <w:tc>
                        <w:tcPr>
                          <w:tcW w:w="4560" w:type="dxa"/>
                          <w:shd w:val="clear" w:color="auto" w:fill="auto"/>
                        </w:tcPr>
                        <w:p w:rsidR="0010782A" w:rsidRDefault="0010782A" w:rsidP="007C32C3">
                          <w:pPr>
                            <w:spacing w:line="240" w:lineRule="atLeast"/>
                            <w:jc w:val="right"/>
                          </w:pPr>
                          <w:r>
                            <w:rPr>
                              <w:noProof/>
                              <w:lang w:eastAsia="zh-CN"/>
                            </w:rPr>
                            <w:drawing>
                              <wp:inline distT="0" distB="0" distL="0" distR="0" wp14:anchorId="48AFA0FA" wp14:editId="14BF8498">
                                <wp:extent cx="1225296" cy="352044"/>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10782A" w:rsidRDefault="0010782A"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10782A" w:rsidRPr="004C2206">
      <w:tc>
        <w:tcPr>
          <w:tcW w:w="5812" w:type="dxa"/>
          <w:shd w:val="clear" w:color="auto" w:fill="auto"/>
        </w:tcPr>
        <w:p w:rsidR="0010782A" w:rsidRPr="004C2206" w:rsidRDefault="0010782A" w:rsidP="00A00A21">
          <w:pPr>
            <w:pStyle w:val="Huisstijl-Koptekst"/>
          </w:pPr>
          <w:r>
            <w:t>24 August 2015, draft</w:t>
          </w:r>
        </w:p>
      </w:tc>
    </w:tr>
  </w:tbl>
  <w:p w:rsidR="0010782A" w:rsidRPr="00982765" w:rsidRDefault="0010782A"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FFFFFF89"/>
    <w:multiLevelType w:val="singleLevel"/>
    <w:tmpl w:val="834ECB2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0FD059CC"/>
    <w:multiLevelType w:val="multilevel"/>
    <w:tmpl w:val="60A0778E"/>
    <w:lvl w:ilvl="0">
      <w:start w:val="1"/>
      <w:numFmt w:val="decimal"/>
      <w:lvlText w:val="CNS %1"/>
      <w:lvlJc w:val="right"/>
      <w:pPr>
        <w:tabs>
          <w:tab w:val="num" w:pos="0"/>
        </w:tabs>
        <w:ind w:left="0" w:hanging="255"/>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9">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0">
    <w:nsid w:val="25A73318"/>
    <w:multiLevelType w:val="multilevel"/>
    <w:tmpl w:val="6298F500"/>
    <w:numStyleLink w:val="Huisstijl-LijstNummering"/>
  </w:abstractNum>
  <w:abstractNum w:abstractNumId="11">
    <w:nsid w:val="2B2B540B"/>
    <w:multiLevelType w:val="multilevel"/>
    <w:tmpl w:val="97FC3548"/>
    <w:name w:val="DelNumm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50C14C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7">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8">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F9569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2">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7"/>
  </w:num>
  <w:num w:numId="2">
    <w:abstractNumId w:val="16"/>
  </w:num>
  <w:num w:numId="3">
    <w:abstractNumId w:val="22"/>
  </w:num>
  <w:num w:numId="4">
    <w:abstractNumId w:val="9"/>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4"/>
  </w:num>
  <w:num w:numId="24">
    <w:abstractNumId w:val="21"/>
  </w:num>
  <w:num w:numId="25">
    <w:abstractNumId w:val="3"/>
  </w:num>
  <w:num w:numId="26">
    <w:abstractNumId w:val="4"/>
  </w:num>
  <w:num w:numId="27">
    <w:abstractNumId w:val="2"/>
  </w:num>
  <w:num w:numId="28">
    <w:abstractNumId w:val="1"/>
  </w:num>
  <w:num w:numId="29">
    <w:abstractNumId w:val="0"/>
  </w:num>
  <w:num w:numId="30">
    <w:abstractNumId w:val="15"/>
  </w:num>
  <w:num w:numId="31">
    <w:abstractNumId w:val="19"/>
  </w:num>
  <w:num w:numId="32">
    <w:abstractNumId w:val="13"/>
  </w:num>
  <w:num w:numId="33">
    <w:abstractNumId w:val="10"/>
  </w:num>
  <w:num w:numId="34">
    <w:abstractNumId w:val="7"/>
  </w:num>
  <w:num w:numId="35">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17-07-2014"/>
    <w:docVar w:name="_AanmaakGebruiker" w:val="waal_h"/>
    <w:docVar w:name="_KlantCode" w:val="Deltares"/>
    <w:docVar w:name="_LicCode" w:val="Deltares"/>
    <w:docVar w:name="_Versie" w:val="2012.2.8"/>
    <w:docVar w:name="Aan" w:val="Rijkswaterstaat"/>
    <w:docVar w:name="Aanhef" w:val="Geachte heer, mevrouw"/>
    <w:docVar w:name="AfdelingID" w:val="0"/>
    <w:docVar w:name="Auteurs" w:val="J.P. de Waal_x000d__x000a_B. Kuijper_x000d__x000a_M.T. Duits_x000d__x000a_R.G. Kamp"/>
    <w:docVar w:name="Bedrijf" w:val="Deltares"/>
    <w:docVar w:name="BedrijfID" w:val="7"/>
    <w:docVar w:name="BedrijfStatutair" w:val="Stichting Deltares"/>
    <w:docVar w:name="BijlageCC" w:val="0"/>
    <w:docVar w:name="CapIndex" w:val="0"/>
    <w:docVar w:name="CapsInChap" w:val="-32765"/>
    <w:docVar w:name="Classificatie" w:val="none"/>
    <w:docVar w:name="ClassificatieIndex" w:val="0"/>
    <w:docVar w:name="Contactpersoon" w:val="waal_h"/>
    <w:docVar w:name="ContactpersoonID" w:val="1148"/>
    <w:docVar w:name="ContactpersoonVoluit" w:val="Hans de Waal"/>
    <w:docVar w:name="Datum" w:val="25-08-2015"/>
    <w:docVar w:name="DocPubliceerStatus" w:val="0"/>
    <w:docVar w:name="Doorkiesfaxnummer" w:val="+31 (0)88 33 58 582"/>
    <w:docVar w:name="Doorkiesnummer" w:val="+31 (0)88 33 58 501"/>
    <w:docVar w:name="DubbelzijdigPrinten" w:val="1"/>
    <w:docVar w:name="Email" w:val="hans.dewaal@deltares.nl"/>
    <w:docVar w:name="Expiratie" w:val="0"/>
    <w:docVar w:name="GebrDRContactID" w:val="7"/>
    <w:docVar w:name="InclBijlage" w:val="ja"/>
    <w:docVar w:name="Initialen" w:val="0"/>
    <w:docVar w:name="Kaft" w:val="0"/>
    <w:docVar w:name="KaftGeplaatst" w:val="0"/>
    <w:docVar w:name="MergeLayout" w:val="RelatieBeheer"/>
    <w:docVar w:name="MergeStatus" w:val="-1"/>
    <w:docVar w:name="Mobielnummer" w:val="+31 (0)6 46 91 46 30"/>
    <w:docVar w:name="Ondertekenaar" w:val="waal_h"/>
    <w:docVar w:name="Onderwerp" w:val="Failure mechanism software module library"/>
    <w:docVar w:name="Sjabloon" w:val="Rapport"/>
    <w:docVar w:name="SjabloonID" w:val="35"/>
    <w:docVar w:name="SjabloonType" w:val="RAPPORT"/>
    <w:docVar w:name="Status_Disclamer" w:val="This is a draft report, intended for discussion purposes only. No part of this report may be relied upon by either principals or third parties."/>
    <w:docVar w:name="Status_Kaft" w:val="Kaft_Draft.jpg"/>
    <w:docVar w:name="StatusRapport" w:val="draft"/>
    <w:docVar w:name="SubTitel" w:val="Wave overtopping at dikes - Functional Design"/>
    <w:docVar w:name="SubTitelPlaatsen" w:val="1"/>
    <w:docVar w:name="Taal" w:val="EN"/>
    <w:docVar w:name="TotAantalPag" w:val="35"/>
    <w:docVar w:name="TotNaderOrder" w:val="0"/>
    <w:docVar w:name="Verberg" w:val="1"/>
    <w:docVar w:name="Vestiging" w:val="Delft-Boussinesqweg 1"/>
    <w:docVar w:name="VestigingID" w:val="3"/>
    <w:docVar w:name="VestigingOmschr" w:val="Delft-Boussinesqweg 1"/>
    <w:docVar w:name="VoettekstBijlage" w:val="Failure mechanism software module library - Wave overtopping at dikes - Functional Design"/>
    <w:docVar w:name="VoorAkkoordNaam_Status" w:val="0"/>
    <w:docVar w:name="Wijzig" w:val="1"/>
  </w:docVars>
  <w:rsids>
    <w:rsidRoot w:val="009E780C"/>
    <w:rsid w:val="000008D0"/>
    <w:rsid w:val="00000DFA"/>
    <w:rsid w:val="00002775"/>
    <w:rsid w:val="0000658C"/>
    <w:rsid w:val="00007B33"/>
    <w:rsid w:val="000123BC"/>
    <w:rsid w:val="00013D53"/>
    <w:rsid w:val="00030F5C"/>
    <w:rsid w:val="000369F6"/>
    <w:rsid w:val="000369FA"/>
    <w:rsid w:val="00037616"/>
    <w:rsid w:val="00042E48"/>
    <w:rsid w:val="0004385C"/>
    <w:rsid w:val="00045D44"/>
    <w:rsid w:val="0004754A"/>
    <w:rsid w:val="00055E5F"/>
    <w:rsid w:val="0006268C"/>
    <w:rsid w:val="0006500A"/>
    <w:rsid w:val="00080512"/>
    <w:rsid w:val="0008482E"/>
    <w:rsid w:val="00084901"/>
    <w:rsid w:val="00090426"/>
    <w:rsid w:val="0009194C"/>
    <w:rsid w:val="000936B9"/>
    <w:rsid w:val="0009554C"/>
    <w:rsid w:val="00095A8C"/>
    <w:rsid w:val="000A1BA6"/>
    <w:rsid w:val="000A5748"/>
    <w:rsid w:val="000B254B"/>
    <w:rsid w:val="000B5D5D"/>
    <w:rsid w:val="000B5DB7"/>
    <w:rsid w:val="000B656E"/>
    <w:rsid w:val="000D3C82"/>
    <w:rsid w:val="000D68B7"/>
    <w:rsid w:val="000D6C53"/>
    <w:rsid w:val="000D75E6"/>
    <w:rsid w:val="000E1715"/>
    <w:rsid w:val="000E2FAB"/>
    <w:rsid w:val="000F7CB2"/>
    <w:rsid w:val="0010782A"/>
    <w:rsid w:val="00112953"/>
    <w:rsid w:val="001163BC"/>
    <w:rsid w:val="00121384"/>
    <w:rsid w:val="001220C3"/>
    <w:rsid w:val="00126332"/>
    <w:rsid w:val="00127085"/>
    <w:rsid w:val="00127086"/>
    <w:rsid w:val="00127E17"/>
    <w:rsid w:val="0013589E"/>
    <w:rsid w:val="00145C29"/>
    <w:rsid w:val="00151657"/>
    <w:rsid w:val="00151E27"/>
    <w:rsid w:val="0015432F"/>
    <w:rsid w:val="001804CC"/>
    <w:rsid w:val="00181100"/>
    <w:rsid w:val="00190628"/>
    <w:rsid w:val="00191AAD"/>
    <w:rsid w:val="0019563F"/>
    <w:rsid w:val="001963AF"/>
    <w:rsid w:val="001970A1"/>
    <w:rsid w:val="001A0293"/>
    <w:rsid w:val="001A0CD1"/>
    <w:rsid w:val="001A6A5C"/>
    <w:rsid w:val="001B2D67"/>
    <w:rsid w:val="001C789A"/>
    <w:rsid w:val="001F0B2F"/>
    <w:rsid w:val="001F0D75"/>
    <w:rsid w:val="001F5002"/>
    <w:rsid w:val="001F6014"/>
    <w:rsid w:val="00214827"/>
    <w:rsid w:val="00217746"/>
    <w:rsid w:val="002177F1"/>
    <w:rsid w:val="00240D72"/>
    <w:rsid w:val="00250E5A"/>
    <w:rsid w:val="00257C0A"/>
    <w:rsid w:val="002779CC"/>
    <w:rsid w:val="00280E7B"/>
    <w:rsid w:val="00297356"/>
    <w:rsid w:val="002A59B9"/>
    <w:rsid w:val="002B1FCE"/>
    <w:rsid w:val="002B4D0D"/>
    <w:rsid w:val="002D554C"/>
    <w:rsid w:val="002D7C81"/>
    <w:rsid w:val="002F08C7"/>
    <w:rsid w:val="00301CB2"/>
    <w:rsid w:val="003126C9"/>
    <w:rsid w:val="003127FC"/>
    <w:rsid w:val="00312973"/>
    <w:rsid w:val="00334A78"/>
    <w:rsid w:val="00335622"/>
    <w:rsid w:val="0034153F"/>
    <w:rsid w:val="0034222E"/>
    <w:rsid w:val="00346078"/>
    <w:rsid w:val="0034637D"/>
    <w:rsid w:val="0035275D"/>
    <w:rsid w:val="00354EC7"/>
    <w:rsid w:val="00356BB3"/>
    <w:rsid w:val="00363E2D"/>
    <w:rsid w:val="0036457F"/>
    <w:rsid w:val="003659FC"/>
    <w:rsid w:val="0037416E"/>
    <w:rsid w:val="0037613D"/>
    <w:rsid w:val="00380784"/>
    <w:rsid w:val="003821F3"/>
    <w:rsid w:val="00386EDA"/>
    <w:rsid w:val="003937D9"/>
    <w:rsid w:val="003A4857"/>
    <w:rsid w:val="003A6419"/>
    <w:rsid w:val="003B0006"/>
    <w:rsid w:val="003B16D2"/>
    <w:rsid w:val="003B4255"/>
    <w:rsid w:val="003B4B11"/>
    <w:rsid w:val="003B77CE"/>
    <w:rsid w:val="003B7945"/>
    <w:rsid w:val="003C0F73"/>
    <w:rsid w:val="003D22D1"/>
    <w:rsid w:val="0042041F"/>
    <w:rsid w:val="00421ABB"/>
    <w:rsid w:val="00426356"/>
    <w:rsid w:val="00427213"/>
    <w:rsid w:val="00436346"/>
    <w:rsid w:val="004406EA"/>
    <w:rsid w:val="00440D74"/>
    <w:rsid w:val="00444EB0"/>
    <w:rsid w:val="00450C44"/>
    <w:rsid w:val="00451CD8"/>
    <w:rsid w:val="0045216E"/>
    <w:rsid w:val="00454343"/>
    <w:rsid w:val="00462763"/>
    <w:rsid w:val="0046323E"/>
    <w:rsid w:val="00467FE2"/>
    <w:rsid w:val="0048627D"/>
    <w:rsid w:val="00486AD8"/>
    <w:rsid w:val="00486BDF"/>
    <w:rsid w:val="00491889"/>
    <w:rsid w:val="00497015"/>
    <w:rsid w:val="004A1ACF"/>
    <w:rsid w:val="004A42B3"/>
    <w:rsid w:val="004A5A34"/>
    <w:rsid w:val="004A5C77"/>
    <w:rsid w:val="004A7B95"/>
    <w:rsid w:val="004C00DD"/>
    <w:rsid w:val="004C06BE"/>
    <w:rsid w:val="004C2206"/>
    <w:rsid w:val="004C33FD"/>
    <w:rsid w:val="004C437C"/>
    <w:rsid w:val="004D3AE5"/>
    <w:rsid w:val="004E27A9"/>
    <w:rsid w:val="004F347F"/>
    <w:rsid w:val="004F5674"/>
    <w:rsid w:val="004F5742"/>
    <w:rsid w:val="004F6610"/>
    <w:rsid w:val="00502062"/>
    <w:rsid w:val="00503BBE"/>
    <w:rsid w:val="005046E9"/>
    <w:rsid w:val="00504E55"/>
    <w:rsid w:val="00532742"/>
    <w:rsid w:val="00535942"/>
    <w:rsid w:val="005412DC"/>
    <w:rsid w:val="00543B00"/>
    <w:rsid w:val="00543EB2"/>
    <w:rsid w:val="0054650C"/>
    <w:rsid w:val="00561A7A"/>
    <w:rsid w:val="00564198"/>
    <w:rsid w:val="00564E53"/>
    <w:rsid w:val="00574B3C"/>
    <w:rsid w:val="00580167"/>
    <w:rsid w:val="00583D2E"/>
    <w:rsid w:val="00585E95"/>
    <w:rsid w:val="00591FC5"/>
    <w:rsid w:val="005A226E"/>
    <w:rsid w:val="005A4C3A"/>
    <w:rsid w:val="005A6455"/>
    <w:rsid w:val="005B259B"/>
    <w:rsid w:val="005B799C"/>
    <w:rsid w:val="005C0002"/>
    <w:rsid w:val="005C3FE9"/>
    <w:rsid w:val="005C6157"/>
    <w:rsid w:val="005D28A9"/>
    <w:rsid w:val="005D783A"/>
    <w:rsid w:val="005E51E7"/>
    <w:rsid w:val="005F0E58"/>
    <w:rsid w:val="005F18CA"/>
    <w:rsid w:val="005F4075"/>
    <w:rsid w:val="00600772"/>
    <w:rsid w:val="0060323D"/>
    <w:rsid w:val="00612845"/>
    <w:rsid w:val="0061424F"/>
    <w:rsid w:val="0062339F"/>
    <w:rsid w:val="00634651"/>
    <w:rsid w:val="00637E09"/>
    <w:rsid w:val="006415E7"/>
    <w:rsid w:val="0064209F"/>
    <w:rsid w:val="006437F3"/>
    <w:rsid w:val="00643B6B"/>
    <w:rsid w:val="006517FF"/>
    <w:rsid w:val="0065776D"/>
    <w:rsid w:val="00661216"/>
    <w:rsid w:val="00671D6D"/>
    <w:rsid w:val="00672ACD"/>
    <w:rsid w:val="0067431E"/>
    <w:rsid w:val="00677F3C"/>
    <w:rsid w:val="00693549"/>
    <w:rsid w:val="00694D36"/>
    <w:rsid w:val="006A0A14"/>
    <w:rsid w:val="006C06A2"/>
    <w:rsid w:val="006C1615"/>
    <w:rsid w:val="006C2DB8"/>
    <w:rsid w:val="006D0E8E"/>
    <w:rsid w:val="006E482C"/>
    <w:rsid w:val="006E58AF"/>
    <w:rsid w:val="006E7349"/>
    <w:rsid w:val="00710CB9"/>
    <w:rsid w:val="0071112B"/>
    <w:rsid w:val="00712F29"/>
    <w:rsid w:val="00725D02"/>
    <w:rsid w:val="007409C2"/>
    <w:rsid w:val="00750606"/>
    <w:rsid w:val="00764EF6"/>
    <w:rsid w:val="007651C6"/>
    <w:rsid w:val="00765268"/>
    <w:rsid w:val="00767D0D"/>
    <w:rsid w:val="007775F9"/>
    <w:rsid w:val="007877ED"/>
    <w:rsid w:val="00792306"/>
    <w:rsid w:val="00797B9F"/>
    <w:rsid w:val="007A2654"/>
    <w:rsid w:val="007B5F9A"/>
    <w:rsid w:val="007C041B"/>
    <w:rsid w:val="007C234C"/>
    <w:rsid w:val="007C2623"/>
    <w:rsid w:val="007C328F"/>
    <w:rsid w:val="007C32C3"/>
    <w:rsid w:val="007C5A43"/>
    <w:rsid w:val="007C63AE"/>
    <w:rsid w:val="007D5040"/>
    <w:rsid w:val="007D6712"/>
    <w:rsid w:val="007E2EE4"/>
    <w:rsid w:val="007E3909"/>
    <w:rsid w:val="007E428B"/>
    <w:rsid w:val="00817404"/>
    <w:rsid w:val="008179F5"/>
    <w:rsid w:val="00817CCC"/>
    <w:rsid w:val="00821641"/>
    <w:rsid w:val="008258F5"/>
    <w:rsid w:val="00827A8D"/>
    <w:rsid w:val="008319D6"/>
    <w:rsid w:val="00845F81"/>
    <w:rsid w:val="008468BA"/>
    <w:rsid w:val="00852810"/>
    <w:rsid w:val="00854C84"/>
    <w:rsid w:val="00864B3B"/>
    <w:rsid w:val="00864C9E"/>
    <w:rsid w:val="00864F21"/>
    <w:rsid w:val="0087048A"/>
    <w:rsid w:val="0087394A"/>
    <w:rsid w:val="0087712B"/>
    <w:rsid w:val="0088018A"/>
    <w:rsid w:val="00880F74"/>
    <w:rsid w:val="00884F59"/>
    <w:rsid w:val="00885770"/>
    <w:rsid w:val="0088760D"/>
    <w:rsid w:val="0089534E"/>
    <w:rsid w:val="008A157B"/>
    <w:rsid w:val="008A4FDE"/>
    <w:rsid w:val="008A505B"/>
    <w:rsid w:val="008B1324"/>
    <w:rsid w:val="008B2224"/>
    <w:rsid w:val="008B7DE2"/>
    <w:rsid w:val="008C4282"/>
    <w:rsid w:val="008F1625"/>
    <w:rsid w:val="008F1D52"/>
    <w:rsid w:val="008F31AE"/>
    <w:rsid w:val="009023AA"/>
    <w:rsid w:val="00910B1F"/>
    <w:rsid w:val="00914CDA"/>
    <w:rsid w:val="00925A4D"/>
    <w:rsid w:val="00934A6B"/>
    <w:rsid w:val="009414D0"/>
    <w:rsid w:val="009416E3"/>
    <w:rsid w:val="009578F4"/>
    <w:rsid w:val="009611AA"/>
    <w:rsid w:val="009642F0"/>
    <w:rsid w:val="00967419"/>
    <w:rsid w:val="00970DED"/>
    <w:rsid w:val="00972803"/>
    <w:rsid w:val="00972FFC"/>
    <w:rsid w:val="00982765"/>
    <w:rsid w:val="00993BBD"/>
    <w:rsid w:val="009951BB"/>
    <w:rsid w:val="0099628C"/>
    <w:rsid w:val="009970A9"/>
    <w:rsid w:val="009A7268"/>
    <w:rsid w:val="009B6FA8"/>
    <w:rsid w:val="009C0A08"/>
    <w:rsid w:val="009C6702"/>
    <w:rsid w:val="009C7811"/>
    <w:rsid w:val="009D285C"/>
    <w:rsid w:val="009D498C"/>
    <w:rsid w:val="009E3CFF"/>
    <w:rsid w:val="009E5515"/>
    <w:rsid w:val="009E780C"/>
    <w:rsid w:val="009F1C66"/>
    <w:rsid w:val="009F3192"/>
    <w:rsid w:val="009F4534"/>
    <w:rsid w:val="009F67B1"/>
    <w:rsid w:val="00A00A21"/>
    <w:rsid w:val="00A03CCB"/>
    <w:rsid w:val="00A1366F"/>
    <w:rsid w:val="00A1473F"/>
    <w:rsid w:val="00A21DE8"/>
    <w:rsid w:val="00A2242F"/>
    <w:rsid w:val="00A22DA3"/>
    <w:rsid w:val="00A23B40"/>
    <w:rsid w:val="00A37064"/>
    <w:rsid w:val="00A37D9C"/>
    <w:rsid w:val="00A45B92"/>
    <w:rsid w:val="00A560C8"/>
    <w:rsid w:val="00A65175"/>
    <w:rsid w:val="00A65370"/>
    <w:rsid w:val="00A673B7"/>
    <w:rsid w:val="00A72B20"/>
    <w:rsid w:val="00A730A0"/>
    <w:rsid w:val="00A73673"/>
    <w:rsid w:val="00A74B63"/>
    <w:rsid w:val="00A77411"/>
    <w:rsid w:val="00AA055D"/>
    <w:rsid w:val="00AA20F1"/>
    <w:rsid w:val="00AA68D5"/>
    <w:rsid w:val="00AB28DC"/>
    <w:rsid w:val="00AB57A7"/>
    <w:rsid w:val="00AD1317"/>
    <w:rsid w:val="00AD6D59"/>
    <w:rsid w:val="00AD7A70"/>
    <w:rsid w:val="00AF473E"/>
    <w:rsid w:val="00AF57A5"/>
    <w:rsid w:val="00AF659F"/>
    <w:rsid w:val="00B011B1"/>
    <w:rsid w:val="00B055A9"/>
    <w:rsid w:val="00B07D60"/>
    <w:rsid w:val="00B110F9"/>
    <w:rsid w:val="00B170CC"/>
    <w:rsid w:val="00B2095E"/>
    <w:rsid w:val="00B21768"/>
    <w:rsid w:val="00B23DFB"/>
    <w:rsid w:val="00B24026"/>
    <w:rsid w:val="00B3216C"/>
    <w:rsid w:val="00B32B0E"/>
    <w:rsid w:val="00B3312E"/>
    <w:rsid w:val="00B365AA"/>
    <w:rsid w:val="00B4092B"/>
    <w:rsid w:val="00B4138E"/>
    <w:rsid w:val="00B51853"/>
    <w:rsid w:val="00B54BCC"/>
    <w:rsid w:val="00B54FB5"/>
    <w:rsid w:val="00B651EE"/>
    <w:rsid w:val="00B67AE0"/>
    <w:rsid w:val="00B81B0E"/>
    <w:rsid w:val="00B91E8A"/>
    <w:rsid w:val="00BA307F"/>
    <w:rsid w:val="00BA628F"/>
    <w:rsid w:val="00BA6CF5"/>
    <w:rsid w:val="00BB45AB"/>
    <w:rsid w:val="00BC3325"/>
    <w:rsid w:val="00BC7D41"/>
    <w:rsid w:val="00BD17AC"/>
    <w:rsid w:val="00BD332E"/>
    <w:rsid w:val="00BD3CC9"/>
    <w:rsid w:val="00BD5F0E"/>
    <w:rsid w:val="00BE412A"/>
    <w:rsid w:val="00BE48EF"/>
    <w:rsid w:val="00BE65B5"/>
    <w:rsid w:val="00BF5378"/>
    <w:rsid w:val="00C044DA"/>
    <w:rsid w:val="00C07C93"/>
    <w:rsid w:val="00C11781"/>
    <w:rsid w:val="00C15E72"/>
    <w:rsid w:val="00C20E72"/>
    <w:rsid w:val="00C220C6"/>
    <w:rsid w:val="00C42E30"/>
    <w:rsid w:val="00C4554D"/>
    <w:rsid w:val="00C50CBA"/>
    <w:rsid w:val="00C533D5"/>
    <w:rsid w:val="00C5403C"/>
    <w:rsid w:val="00C5597A"/>
    <w:rsid w:val="00C60F1A"/>
    <w:rsid w:val="00C62A6D"/>
    <w:rsid w:val="00C653A8"/>
    <w:rsid w:val="00C72885"/>
    <w:rsid w:val="00C72F8C"/>
    <w:rsid w:val="00C77819"/>
    <w:rsid w:val="00C86FFC"/>
    <w:rsid w:val="00CA0E00"/>
    <w:rsid w:val="00CA2D32"/>
    <w:rsid w:val="00CA43AA"/>
    <w:rsid w:val="00CA7EE5"/>
    <w:rsid w:val="00CB073A"/>
    <w:rsid w:val="00CB2010"/>
    <w:rsid w:val="00CC2714"/>
    <w:rsid w:val="00CC4573"/>
    <w:rsid w:val="00CD2B70"/>
    <w:rsid w:val="00CD5551"/>
    <w:rsid w:val="00CF5CC1"/>
    <w:rsid w:val="00D02D06"/>
    <w:rsid w:val="00D07DFF"/>
    <w:rsid w:val="00D14B95"/>
    <w:rsid w:val="00D22329"/>
    <w:rsid w:val="00D22FCB"/>
    <w:rsid w:val="00D31B0A"/>
    <w:rsid w:val="00D35598"/>
    <w:rsid w:val="00D53E4F"/>
    <w:rsid w:val="00D55A75"/>
    <w:rsid w:val="00D616FB"/>
    <w:rsid w:val="00D7169F"/>
    <w:rsid w:val="00D761A2"/>
    <w:rsid w:val="00D77B70"/>
    <w:rsid w:val="00D96A86"/>
    <w:rsid w:val="00DA4079"/>
    <w:rsid w:val="00DC55D8"/>
    <w:rsid w:val="00DC705B"/>
    <w:rsid w:val="00DD137E"/>
    <w:rsid w:val="00DD389F"/>
    <w:rsid w:val="00DD70B9"/>
    <w:rsid w:val="00DE10C9"/>
    <w:rsid w:val="00DE2EB6"/>
    <w:rsid w:val="00DE4870"/>
    <w:rsid w:val="00DE6E72"/>
    <w:rsid w:val="00DE72AB"/>
    <w:rsid w:val="00DE7E04"/>
    <w:rsid w:val="00DF33BD"/>
    <w:rsid w:val="00E000C1"/>
    <w:rsid w:val="00E00681"/>
    <w:rsid w:val="00E05966"/>
    <w:rsid w:val="00E12D88"/>
    <w:rsid w:val="00E13FCF"/>
    <w:rsid w:val="00E14526"/>
    <w:rsid w:val="00E178EC"/>
    <w:rsid w:val="00E205F9"/>
    <w:rsid w:val="00E22244"/>
    <w:rsid w:val="00E23841"/>
    <w:rsid w:val="00E25CED"/>
    <w:rsid w:val="00E266CF"/>
    <w:rsid w:val="00E31C05"/>
    <w:rsid w:val="00E32292"/>
    <w:rsid w:val="00E34C88"/>
    <w:rsid w:val="00E43C26"/>
    <w:rsid w:val="00E5143D"/>
    <w:rsid w:val="00E66391"/>
    <w:rsid w:val="00E67307"/>
    <w:rsid w:val="00E71C76"/>
    <w:rsid w:val="00E77168"/>
    <w:rsid w:val="00E81E01"/>
    <w:rsid w:val="00E84D1E"/>
    <w:rsid w:val="00E850E3"/>
    <w:rsid w:val="00EA260D"/>
    <w:rsid w:val="00EB2594"/>
    <w:rsid w:val="00EB7AC6"/>
    <w:rsid w:val="00EB7C9E"/>
    <w:rsid w:val="00EC2F6D"/>
    <w:rsid w:val="00EC4000"/>
    <w:rsid w:val="00ED26BF"/>
    <w:rsid w:val="00ED2973"/>
    <w:rsid w:val="00ED5CF3"/>
    <w:rsid w:val="00EE1A48"/>
    <w:rsid w:val="00EE1B16"/>
    <w:rsid w:val="00EF1CDD"/>
    <w:rsid w:val="00EF4697"/>
    <w:rsid w:val="00F02017"/>
    <w:rsid w:val="00F03DB4"/>
    <w:rsid w:val="00F07219"/>
    <w:rsid w:val="00F133AC"/>
    <w:rsid w:val="00F17146"/>
    <w:rsid w:val="00F317B0"/>
    <w:rsid w:val="00F3186E"/>
    <w:rsid w:val="00F336B4"/>
    <w:rsid w:val="00F421FD"/>
    <w:rsid w:val="00F43144"/>
    <w:rsid w:val="00F43BE9"/>
    <w:rsid w:val="00F57A41"/>
    <w:rsid w:val="00F611C6"/>
    <w:rsid w:val="00F7036A"/>
    <w:rsid w:val="00F72353"/>
    <w:rsid w:val="00F74E00"/>
    <w:rsid w:val="00F758D1"/>
    <w:rsid w:val="00F812C3"/>
    <w:rsid w:val="00F82B93"/>
    <w:rsid w:val="00F85264"/>
    <w:rsid w:val="00F90889"/>
    <w:rsid w:val="00F93F43"/>
    <w:rsid w:val="00F96AF3"/>
    <w:rsid w:val="00FA167F"/>
    <w:rsid w:val="00FA1DFC"/>
    <w:rsid w:val="00FA6BB9"/>
    <w:rsid w:val="00FB3C01"/>
    <w:rsid w:val="00FB514B"/>
    <w:rsid w:val="00FB6705"/>
    <w:rsid w:val="00FD0F3F"/>
    <w:rsid w:val="00FE36A8"/>
    <w:rsid w:val="00FE3E69"/>
    <w:rsid w:val="00FF060F"/>
    <w:rsid w:val="00FF43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51EE"/>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B651EE"/>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B651EE"/>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B651EE"/>
    <w:pPr>
      <w:numPr>
        <w:ilvl w:val="2"/>
      </w:numPr>
      <w:outlineLvl w:val="2"/>
    </w:pPr>
    <w:rPr>
      <w:b w:val="0"/>
      <w:bCs/>
      <w:szCs w:val="26"/>
    </w:rPr>
  </w:style>
  <w:style w:type="paragraph" w:styleId="Heading4">
    <w:name w:val="heading 4"/>
    <w:basedOn w:val="Heading3"/>
    <w:next w:val="Normal"/>
    <w:qFormat/>
    <w:rsid w:val="00B651EE"/>
    <w:pPr>
      <w:numPr>
        <w:ilvl w:val="3"/>
      </w:numPr>
      <w:outlineLvl w:val="3"/>
    </w:pPr>
    <w:rPr>
      <w:bCs w:val="0"/>
      <w:i/>
      <w:szCs w:val="28"/>
    </w:rPr>
  </w:style>
  <w:style w:type="paragraph" w:styleId="Heading5">
    <w:name w:val="heading 5"/>
    <w:basedOn w:val="Heading4"/>
    <w:next w:val="Normal"/>
    <w:qFormat/>
    <w:rsid w:val="00B651EE"/>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B651EE"/>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B651EE"/>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B651EE"/>
    <w:pPr>
      <w:numPr>
        <w:ilvl w:val="7"/>
      </w:numPr>
      <w:outlineLvl w:val="7"/>
    </w:pPr>
    <w:rPr>
      <w:iCs w:val="0"/>
    </w:rPr>
  </w:style>
  <w:style w:type="paragraph" w:styleId="Heading9">
    <w:name w:val="heading 9"/>
    <w:basedOn w:val="Heading4"/>
    <w:next w:val="Normal"/>
    <w:qFormat/>
    <w:rsid w:val="00B651EE"/>
    <w:pPr>
      <w:numPr>
        <w:ilvl w:val="8"/>
      </w:numPr>
      <w:outlineLvl w:val="8"/>
    </w:pPr>
    <w:rPr>
      <w:szCs w:val="22"/>
    </w:rPr>
  </w:style>
  <w:style w:type="character" w:default="1" w:styleId="DefaultParagraphFont">
    <w:name w:val="Default Paragraph Font"/>
    <w:uiPriority w:val="1"/>
    <w:unhideWhenUsed/>
    <w:rsid w:val="00B651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51EE"/>
  </w:style>
  <w:style w:type="paragraph" w:styleId="Header">
    <w:name w:val="header"/>
    <w:basedOn w:val="Normal"/>
    <w:rsid w:val="00B651EE"/>
    <w:pPr>
      <w:tabs>
        <w:tab w:val="center" w:pos="4153"/>
        <w:tab w:val="right" w:pos="8306"/>
      </w:tabs>
    </w:pPr>
  </w:style>
  <w:style w:type="paragraph" w:styleId="Footer">
    <w:name w:val="footer"/>
    <w:basedOn w:val="Normal"/>
    <w:link w:val="FooterChar"/>
    <w:rsid w:val="00B651EE"/>
    <w:pPr>
      <w:tabs>
        <w:tab w:val="center" w:pos="4153"/>
        <w:tab w:val="right" w:pos="8306"/>
      </w:tabs>
    </w:pPr>
  </w:style>
  <w:style w:type="paragraph" w:customStyle="1" w:styleId="Huisstijl-Sjabloonnaam">
    <w:name w:val="Huisstijl-Sjabloonnaam"/>
    <w:basedOn w:val="Huisstijl-Naw"/>
    <w:rsid w:val="00B651EE"/>
    <w:pPr>
      <w:spacing w:before="255" w:after="255" w:line="255" w:lineRule="exact"/>
      <w:jc w:val="left"/>
    </w:pPr>
    <w:rPr>
      <w:b/>
      <w:sz w:val="36"/>
    </w:rPr>
  </w:style>
  <w:style w:type="paragraph" w:customStyle="1" w:styleId="Huisstijl-Adres">
    <w:name w:val="Huisstijl-Adres"/>
    <w:basedOn w:val="Huisstijl-Naw"/>
    <w:rsid w:val="00B651EE"/>
  </w:style>
  <w:style w:type="paragraph" w:styleId="ListBullet">
    <w:name w:val="List Bullet"/>
    <w:basedOn w:val="Normal"/>
    <w:rsid w:val="00B651EE"/>
    <w:pPr>
      <w:numPr>
        <w:numId w:val="4"/>
      </w:numPr>
    </w:pPr>
  </w:style>
  <w:style w:type="paragraph" w:customStyle="1" w:styleId="Huisstijl-Naw">
    <w:name w:val="Huisstijl-Naw"/>
    <w:basedOn w:val="Normal"/>
    <w:rsid w:val="00B651EE"/>
    <w:rPr>
      <w:noProof/>
    </w:rPr>
  </w:style>
  <w:style w:type="paragraph" w:customStyle="1" w:styleId="Huisstijl-Kopje">
    <w:name w:val="Huisstijl-Kopje"/>
    <w:basedOn w:val="Huisstijl-Naw"/>
    <w:rsid w:val="00B651EE"/>
    <w:rPr>
      <w:b/>
      <w:sz w:val="17"/>
    </w:rPr>
  </w:style>
  <w:style w:type="paragraph" w:customStyle="1" w:styleId="Huisstijl-Gegeven">
    <w:name w:val="Huisstijl-Gegeven"/>
    <w:basedOn w:val="Huisstijl-Naw"/>
    <w:rsid w:val="00B651EE"/>
    <w:pPr>
      <w:jc w:val="left"/>
    </w:pPr>
  </w:style>
  <w:style w:type="paragraph" w:styleId="ListBullet2">
    <w:name w:val="List Bullet 2"/>
    <w:basedOn w:val="ListBullet"/>
    <w:rsid w:val="00B651EE"/>
    <w:pPr>
      <w:numPr>
        <w:ilvl w:val="1"/>
      </w:numPr>
    </w:pPr>
  </w:style>
  <w:style w:type="paragraph" w:customStyle="1" w:styleId="Huisstijl-Voettekst">
    <w:name w:val="Huisstijl-Voettekst"/>
    <w:basedOn w:val="Huisstijl-Naw"/>
    <w:rsid w:val="00B651EE"/>
    <w:rPr>
      <w:sz w:val="17"/>
    </w:rPr>
  </w:style>
  <w:style w:type="paragraph" w:customStyle="1" w:styleId="Kop1zondernummer">
    <w:name w:val="Kop 1 zonder nummer"/>
    <w:basedOn w:val="Heading1"/>
    <w:next w:val="Normal"/>
    <w:rsid w:val="00B651EE"/>
    <w:pPr>
      <w:numPr>
        <w:numId w:val="0"/>
      </w:numPr>
    </w:pPr>
  </w:style>
  <w:style w:type="paragraph" w:customStyle="1" w:styleId="Kop2zondernummer">
    <w:name w:val="Kop 2 zonder nummer"/>
    <w:basedOn w:val="Heading2"/>
    <w:next w:val="Normal"/>
    <w:rsid w:val="00B651EE"/>
    <w:pPr>
      <w:numPr>
        <w:ilvl w:val="0"/>
        <w:numId w:val="0"/>
      </w:numPr>
    </w:pPr>
  </w:style>
  <w:style w:type="paragraph" w:customStyle="1" w:styleId="Kop3zondernummer">
    <w:name w:val="Kop 3 zonder nummer"/>
    <w:basedOn w:val="Heading3"/>
    <w:next w:val="Normal"/>
    <w:rsid w:val="00B651EE"/>
    <w:pPr>
      <w:numPr>
        <w:ilvl w:val="0"/>
        <w:numId w:val="0"/>
      </w:numPr>
    </w:pPr>
  </w:style>
  <w:style w:type="paragraph" w:customStyle="1" w:styleId="Huisstijl-Titel">
    <w:name w:val="Huisstijl-Titel"/>
    <w:basedOn w:val="Huisstijl-Naw"/>
    <w:rsid w:val="00B651EE"/>
    <w:pPr>
      <w:spacing w:line="510" w:lineRule="atLeast"/>
      <w:jc w:val="left"/>
    </w:pPr>
    <w:rPr>
      <w:b/>
      <w:sz w:val="36"/>
    </w:rPr>
  </w:style>
  <w:style w:type="paragraph" w:customStyle="1" w:styleId="Kop4zondernummer">
    <w:name w:val="Kop 4 zonder nummer"/>
    <w:basedOn w:val="Heading4"/>
    <w:next w:val="Normal"/>
    <w:rsid w:val="00B651EE"/>
    <w:pPr>
      <w:numPr>
        <w:ilvl w:val="0"/>
        <w:numId w:val="0"/>
      </w:numPr>
    </w:pPr>
  </w:style>
  <w:style w:type="paragraph" w:styleId="TOC1">
    <w:name w:val="toc 1"/>
    <w:basedOn w:val="Normal"/>
    <w:next w:val="Normal"/>
    <w:uiPriority w:val="39"/>
    <w:rsid w:val="00B651EE"/>
    <w:pPr>
      <w:tabs>
        <w:tab w:val="right" w:pos="8419"/>
      </w:tabs>
      <w:spacing w:before="255"/>
      <w:ind w:hanging="255"/>
      <w:jc w:val="left"/>
    </w:pPr>
    <w:rPr>
      <w:b/>
    </w:rPr>
  </w:style>
  <w:style w:type="paragraph" w:styleId="TOC2">
    <w:name w:val="toc 2"/>
    <w:basedOn w:val="Normal"/>
    <w:next w:val="Normal"/>
    <w:uiPriority w:val="39"/>
    <w:rsid w:val="00B651EE"/>
    <w:pPr>
      <w:tabs>
        <w:tab w:val="right" w:pos="8419"/>
      </w:tabs>
      <w:ind w:left="510" w:hanging="510"/>
      <w:jc w:val="left"/>
    </w:pPr>
  </w:style>
  <w:style w:type="paragraph" w:styleId="TOC3">
    <w:name w:val="toc 3"/>
    <w:basedOn w:val="Normal"/>
    <w:next w:val="Normal"/>
    <w:uiPriority w:val="39"/>
    <w:rsid w:val="00B651EE"/>
    <w:pPr>
      <w:tabs>
        <w:tab w:val="right" w:pos="8419"/>
      </w:tabs>
      <w:ind w:left="1276" w:hanging="765"/>
      <w:jc w:val="left"/>
    </w:pPr>
  </w:style>
  <w:style w:type="paragraph" w:customStyle="1" w:styleId="Huisstijl-Koptekst">
    <w:name w:val="Huisstijl-Koptekst"/>
    <w:basedOn w:val="Huisstijl-Naw"/>
    <w:rsid w:val="00B651EE"/>
    <w:rPr>
      <w:i/>
      <w:sz w:val="17"/>
    </w:rPr>
  </w:style>
  <w:style w:type="paragraph" w:customStyle="1" w:styleId="Huisstijl-Pagina">
    <w:name w:val="Huisstijl-Pagina"/>
    <w:basedOn w:val="Huisstijl-Gegeven"/>
    <w:rsid w:val="00B651EE"/>
    <w:pPr>
      <w:jc w:val="right"/>
    </w:pPr>
    <w:rPr>
      <w:sz w:val="17"/>
    </w:rPr>
  </w:style>
  <w:style w:type="character" w:styleId="PageNumber">
    <w:name w:val="page number"/>
    <w:basedOn w:val="DefaultParagraphFont"/>
    <w:rsid w:val="00B651EE"/>
  </w:style>
  <w:style w:type="paragraph" w:customStyle="1" w:styleId="Huisstijl-Subtitel">
    <w:name w:val="Huisstijl-Subtitel"/>
    <w:basedOn w:val="Huisstijl-Naw"/>
    <w:rsid w:val="00B651EE"/>
    <w:pPr>
      <w:jc w:val="left"/>
    </w:pPr>
    <w:rPr>
      <w:b/>
    </w:rPr>
  </w:style>
  <w:style w:type="table" w:customStyle="1" w:styleId="dTable">
    <w:name w:val="d_Table"/>
    <w:basedOn w:val="TableGrid"/>
    <w:rsid w:val="00B651EE"/>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B651EE"/>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B651EE"/>
    <w:pPr>
      <w:tabs>
        <w:tab w:val="right" w:pos="8419"/>
      </w:tabs>
      <w:spacing w:before="255"/>
      <w:ind w:hanging="255"/>
      <w:jc w:val="left"/>
    </w:pPr>
    <w:rPr>
      <w:b/>
    </w:rPr>
  </w:style>
  <w:style w:type="paragraph" w:styleId="TOC7">
    <w:name w:val="toc 7"/>
    <w:basedOn w:val="Normal"/>
    <w:next w:val="Normal"/>
    <w:semiHidden/>
    <w:rsid w:val="00B651EE"/>
    <w:pPr>
      <w:tabs>
        <w:tab w:val="right" w:pos="8419"/>
      </w:tabs>
      <w:ind w:left="510" w:hanging="510"/>
      <w:jc w:val="left"/>
    </w:pPr>
  </w:style>
  <w:style w:type="paragraph" w:styleId="TOC8">
    <w:name w:val="toc 8"/>
    <w:basedOn w:val="Normal"/>
    <w:next w:val="Normal"/>
    <w:semiHidden/>
    <w:rsid w:val="00B651EE"/>
    <w:pPr>
      <w:tabs>
        <w:tab w:val="right" w:pos="8419"/>
      </w:tabs>
      <w:ind w:left="1276" w:hanging="765"/>
      <w:jc w:val="left"/>
    </w:pPr>
  </w:style>
  <w:style w:type="paragraph" w:styleId="Caption">
    <w:name w:val="caption"/>
    <w:basedOn w:val="Normal"/>
    <w:next w:val="Normal"/>
    <w:qFormat/>
    <w:rsid w:val="00B651EE"/>
    <w:pPr>
      <w:tabs>
        <w:tab w:val="left" w:pos="907"/>
      </w:tabs>
      <w:ind w:left="567" w:hanging="567"/>
      <w:jc w:val="left"/>
    </w:pPr>
    <w:rPr>
      <w:bCs/>
      <w:i/>
      <w:sz w:val="17"/>
      <w:szCs w:val="20"/>
    </w:rPr>
  </w:style>
  <w:style w:type="paragraph" w:styleId="FootnoteText">
    <w:name w:val="footnote text"/>
    <w:basedOn w:val="Normal"/>
    <w:next w:val="FootnoteTextnormal"/>
    <w:rsid w:val="00B651EE"/>
    <w:pPr>
      <w:ind w:hanging="340"/>
      <w:jc w:val="left"/>
    </w:pPr>
    <w:rPr>
      <w:i/>
      <w:sz w:val="17"/>
      <w:szCs w:val="20"/>
    </w:rPr>
  </w:style>
  <w:style w:type="paragraph" w:customStyle="1" w:styleId="HeadNoTOC">
    <w:name w:val="HeadNoTOC"/>
    <w:basedOn w:val="Normal"/>
    <w:next w:val="Normal"/>
    <w:rsid w:val="00B651EE"/>
    <w:pPr>
      <w:spacing w:before="255" w:after="510"/>
      <w:jc w:val="left"/>
    </w:pPr>
    <w:rPr>
      <w:b/>
      <w:sz w:val="30"/>
    </w:rPr>
  </w:style>
  <w:style w:type="paragraph" w:customStyle="1" w:styleId="ListofReferences">
    <w:name w:val="List of References"/>
    <w:basedOn w:val="Normal"/>
    <w:next w:val="Normal"/>
    <w:rsid w:val="00B651EE"/>
    <w:pPr>
      <w:spacing w:after="255"/>
      <w:ind w:left="765" w:hanging="765"/>
    </w:pPr>
  </w:style>
  <w:style w:type="paragraph" w:customStyle="1" w:styleId="Heading10">
    <w:name w:val="Heading 10"/>
    <w:basedOn w:val="Heading6"/>
    <w:next w:val="Normal"/>
    <w:rsid w:val="00B651EE"/>
    <w:pPr>
      <w:numPr>
        <w:ilvl w:val="0"/>
        <w:numId w:val="0"/>
      </w:numPr>
    </w:pPr>
  </w:style>
  <w:style w:type="paragraph" w:customStyle="1" w:styleId="FootnoteTextnormal">
    <w:name w:val="Footnote Text normal"/>
    <w:basedOn w:val="FootnoteText"/>
    <w:rsid w:val="00B651EE"/>
    <w:pPr>
      <w:ind w:firstLine="0"/>
    </w:pPr>
  </w:style>
  <w:style w:type="paragraph" w:styleId="ListBullet3">
    <w:name w:val="List Bullet 3"/>
    <w:basedOn w:val="ListNumber2"/>
    <w:rsid w:val="00B651EE"/>
    <w:pPr>
      <w:numPr>
        <w:ilvl w:val="2"/>
        <w:numId w:val="4"/>
      </w:numPr>
    </w:pPr>
  </w:style>
  <w:style w:type="paragraph" w:styleId="ListBullet4">
    <w:name w:val="List Bullet 4"/>
    <w:basedOn w:val="Normal"/>
    <w:rsid w:val="00B651EE"/>
    <w:pPr>
      <w:numPr>
        <w:ilvl w:val="3"/>
        <w:numId w:val="2"/>
      </w:numPr>
    </w:pPr>
  </w:style>
  <w:style w:type="paragraph" w:styleId="ListBullet5">
    <w:name w:val="List Bullet 5"/>
    <w:basedOn w:val="Normal"/>
    <w:rsid w:val="00B651EE"/>
    <w:pPr>
      <w:numPr>
        <w:ilvl w:val="4"/>
        <w:numId w:val="2"/>
      </w:numPr>
    </w:pPr>
  </w:style>
  <w:style w:type="paragraph" w:customStyle="1" w:styleId="dTableBodytext">
    <w:name w:val="d_Table_Body_text"/>
    <w:basedOn w:val="BodyText"/>
    <w:next w:val="BodyText"/>
    <w:rsid w:val="00B651EE"/>
    <w:pPr>
      <w:spacing w:after="0"/>
      <w:jc w:val="left"/>
    </w:pPr>
    <w:rPr>
      <w:sz w:val="18"/>
    </w:rPr>
  </w:style>
  <w:style w:type="paragraph" w:styleId="ListNumber2">
    <w:name w:val="List Number 2"/>
    <w:basedOn w:val="Normal"/>
    <w:rsid w:val="00B651EE"/>
    <w:pPr>
      <w:numPr>
        <w:ilvl w:val="1"/>
        <w:numId w:val="5"/>
      </w:numPr>
    </w:pPr>
  </w:style>
  <w:style w:type="paragraph" w:styleId="TableofFigures">
    <w:name w:val="table of figures"/>
    <w:basedOn w:val="Normal"/>
    <w:next w:val="Normal"/>
    <w:rsid w:val="00B651EE"/>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B651EE"/>
    <w:pPr>
      <w:spacing w:after="120"/>
    </w:pPr>
  </w:style>
  <w:style w:type="paragraph" w:styleId="ListNumber">
    <w:name w:val="List Number"/>
    <w:basedOn w:val="Normal"/>
    <w:rsid w:val="00B651EE"/>
    <w:pPr>
      <w:numPr>
        <w:numId w:val="5"/>
      </w:numPr>
    </w:pPr>
  </w:style>
  <w:style w:type="paragraph" w:styleId="ListNumber3">
    <w:name w:val="List Number 3"/>
    <w:basedOn w:val="Normal"/>
    <w:rsid w:val="00B651EE"/>
    <w:pPr>
      <w:numPr>
        <w:ilvl w:val="2"/>
        <w:numId w:val="5"/>
      </w:numPr>
    </w:pPr>
  </w:style>
  <w:style w:type="paragraph" w:styleId="ListNumber4">
    <w:name w:val="List Number 4"/>
    <w:basedOn w:val="Normal"/>
    <w:rsid w:val="00B651EE"/>
    <w:pPr>
      <w:numPr>
        <w:ilvl w:val="3"/>
        <w:numId w:val="3"/>
      </w:numPr>
    </w:pPr>
  </w:style>
  <w:style w:type="paragraph" w:styleId="ListNumber5">
    <w:name w:val="List Number 5"/>
    <w:basedOn w:val="Normal"/>
    <w:rsid w:val="00B651EE"/>
    <w:pPr>
      <w:numPr>
        <w:ilvl w:val="4"/>
        <w:numId w:val="3"/>
      </w:numPr>
    </w:pPr>
  </w:style>
  <w:style w:type="character" w:customStyle="1" w:styleId="FooterChar">
    <w:name w:val="Footer Char"/>
    <w:link w:val="Footer"/>
    <w:rsid w:val="00B651EE"/>
    <w:rPr>
      <w:rFonts w:ascii="Arial" w:hAnsi="Arial" w:cs="Arial"/>
      <w:sz w:val="21"/>
      <w:szCs w:val="24"/>
      <w:lang w:eastAsia="en-US"/>
    </w:rPr>
  </w:style>
  <w:style w:type="numbering" w:customStyle="1" w:styleId="Huisstijl-LijstOpsomming">
    <w:name w:val="Huisstijl-LijstOpsomming"/>
    <w:uiPriority w:val="99"/>
    <w:rsid w:val="00B651EE"/>
    <w:pPr>
      <w:numPr>
        <w:numId w:val="4"/>
      </w:numPr>
    </w:pPr>
  </w:style>
  <w:style w:type="numbering" w:customStyle="1" w:styleId="Huisstijl-LijstNummering">
    <w:name w:val="Huisstijl-LijstNummering"/>
    <w:uiPriority w:val="99"/>
    <w:rsid w:val="00B651EE"/>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51EE"/>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B651EE"/>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B651EE"/>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B651EE"/>
    <w:pPr>
      <w:numPr>
        <w:ilvl w:val="2"/>
      </w:numPr>
      <w:outlineLvl w:val="2"/>
    </w:pPr>
    <w:rPr>
      <w:b w:val="0"/>
      <w:bCs/>
      <w:szCs w:val="26"/>
    </w:rPr>
  </w:style>
  <w:style w:type="paragraph" w:styleId="Heading4">
    <w:name w:val="heading 4"/>
    <w:basedOn w:val="Heading3"/>
    <w:next w:val="Normal"/>
    <w:qFormat/>
    <w:rsid w:val="00B651EE"/>
    <w:pPr>
      <w:numPr>
        <w:ilvl w:val="3"/>
      </w:numPr>
      <w:outlineLvl w:val="3"/>
    </w:pPr>
    <w:rPr>
      <w:bCs w:val="0"/>
      <w:i/>
      <w:szCs w:val="28"/>
    </w:rPr>
  </w:style>
  <w:style w:type="paragraph" w:styleId="Heading5">
    <w:name w:val="heading 5"/>
    <w:basedOn w:val="Heading4"/>
    <w:next w:val="Normal"/>
    <w:qFormat/>
    <w:rsid w:val="00B651EE"/>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B651EE"/>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B651EE"/>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B651EE"/>
    <w:pPr>
      <w:numPr>
        <w:ilvl w:val="7"/>
      </w:numPr>
      <w:outlineLvl w:val="7"/>
    </w:pPr>
    <w:rPr>
      <w:iCs w:val="0"/>
    </w:rPr>
  </w:style>
  <w:style w:type="paragraph" w:styleId="Heading9">
    <w:name w:val="heading 9"/>
    <w:basedOn w:val="Heading4"/>
    <w:next w:val="Normal"/>
    <w:qFormat/>
    <w:rsid w:val="00B651EE"/>
    <w:pPr>
      <w:numPr>
        <w:ilvl w:val="8"/>
      </w:numPr>
      <w:outlineLvl w:val="8"/>
    </w:pPr>
    <w:rPr>
      <w:szCs w:val="22"/>
    </w:rPr>
  </w:style>
  <w:style w:type="character" w:default="1" w:styleId="DefaultParagraphFont">
    <w:name w:val="Default Paragraph Font"/>
    <w:uiPriority w:val="1"/>
    <w:unhideWhenUsed/>
    <w:rsid w:val="00B651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51EE"/>
  </w:style>
  <w:style w:type="paragraph" w:styleId="Header">
    <w:name w:val="header"/>
    <w:basedOn w:val="Normal"/>
    <w:rsid w:val="00B651EE"/>
    <w:pPr>
      <w:tabs>
        <w:tab w:val="center" w:pos="4153"/>
        <w:tab w:val="right" w:pos="8306"/>
      </w:tabs>
    </w:pPr>
  </w:style>
  <w:style w:type="paragraph" w:styleId="Footer">
    <w:name w:val="footer"/>
    <w:basedOn w:val="Normal"/>
    <w:link w:val="FooterChar"/>
    <w:rsid w:val="00B651EE"/>
    <w:pPr>
      <w:tabs>
        <w:tab w:val="center" w:pos="4153"/>
        <w:tab w:val="right" w:pos="8306"/>
      </w:tabs>
    </w:pPr>
  </w:style>
  <w:style w:type="paragraph" w:customStyle="1" w:styleId="Huisstijl-Sjabloonnaam">
    <w:name w:val="Huisstijl-Sjabloonnaam"/>
    <w:basedOn w:val="Huisstijl-Naw"/>
    <w:rsid w:val="00B651EE"/>
    <w:pPr>
      <w:spacing w:before="255" w:after="255" w:line="255" w:lineRule="exact"/>
      <w:jc w:val="left"/>
    </w:pPr>
    <w:rPr>
      <w:b/>
      <w:sz w:val="36"/>
    </w:rPr>
  </w:style>
  <w:style w:type="paragraph" w:customStyle="1" w:styleId="Huisstijl-Adres">
    <w:name w:val="Huisstijl-Adres"/>
    <w:basedOn w:val="Huisstijl-Naw"/>
    <w:rsid w:val="00B651EE"/>
  </w:style>
  <w:style w:type="paragraph" w:styleId="ListBullet">
    <w:name w:val="List Bullet"/>
    <w:basedOn w:val="Normal"/>
    <w:rsid w:val="00B651EE"/>
    <w:pPr>
      <w:numPr>
        <w:numId w:val="4"/>
      </w:numPr>
    </w:pPr>
  </w:style>
  <w:style w:type="paragraph" w:customStyle="1" w:styleId="Huisstijl-Naw">
    <w:name w:val="Huisstijl-Naw"/>
    <w:basedOn w:val="Normal"/>
    <w:rsid w:val="00B651EE"/>
    <w:rPr>
      <w:noProof/>
    </w:rPr>
  </w:style>
  <w:style w:type="paragraph" w:customStyle="1" w:styleId="Huisstijl-Kopje">
    <w:name w:val="Huisstijl-Kopje"/>
    <w:basedOn w:val="Huisstijl-Naw"/>
    <w:rsid w:val="00B651EE"/>
    <w:rPr>
      <w:b/>
      <w:sz w:val="17"/>
    </w:rPr>
  </w:style>
  <w:style w:type="paragraph" w:customStyle="1" w:styleId="Huisstijl-Gegeven">
    <w:name w:val="Huisstijl-Gegeven"/>
    <w:basedOn w:val="Huisstijl-Naw"/>
    <w:rsid w:val="00B651EE"/>
    <w:pPr>
      <w:jc w:val="left"/>
    </w:pPr>
  </w:style>
  <w:style w:type="paragraph" w:styleId="ListBullet2">
    <w:name w:val="List Bullet 2"/>
    <w:basedOn w:val="ListBullet"/>
    <w:rsid w:val="00B651EE"/>
    <w:pPr>
      <w:numPr>
        <w:ilvl w:val="1"/>
      </w:numPr>
    </w:pPr>
  </w:style>
  <w:style w:type="paragraph" w:customStyle="1" w:styleId="Huisstijl-Voettekst">
    <w:name w:val="Huisstijl-Voettekst"/>
    <w:basedOn w:val="Huisstijl-Naw"/>
    <w:rsid w:val="00B651EE"/>
    <w:rPr>
      <w:sz w:val="17"/>
    </w:rPr>
  </w:style>
  <w:style w:type="paragraph" w:customStyle="1" w:styleId="Kop1zondernummer">
    <w:name w:val="Kop 1 zonder nummer"/>
    <w:basedOn w:val="Heading1"/>
    <w:next w:val="Normal"/>
    <w:rsid w:val="00B651EE"/>
    <w:pPr>
      <w:numPr>
        <w:numId w:val="0"/>
      </w:numPr>
    </w:pPr>
  </w:style>
  <w:style w:type="paragraph" w:customStyle="1" w:styleId="Kop2zondernummer">
    <w:name w:val="Kop 2 zonder nummer"/>
    <w:basedOn w:val="Heading2"/>
    <w:next w:val="Normal"/>
    <w:rsid w:val="00B651EE"/>
    <w:pPr>
      <w:numPr>
        <w:ilvl w:val="0"/>
        <w:numId w:val="0"/>
      </w:numPr>
    </w:pPr>
  </w:style>
  <w:style w:type="paragraph" w:customStyle="1" w:styleId="Kop3zondernummer">
    <w:name w:val="Kop 3 zonder nummer"/>
    <w:basedOn w:val="Heading3"/>
    <w:next w:val="Normal"/>
    <w:rsid w:val="00B651EE"/>
    <w:pPr>
      <w:numPr>
        <w:ilvl w:val="0"/>
        <w:numId w:val="0"/>
      </w:numPr>
    </w:pPr>
  </w:style>
  <w:style w:type="paragraph" w:customStyle="1" w:styleId="Huisstijl-Titel">
    <w:name w:val="Huisstijl-Titel"/>
    <w:basedOn w:val="Huisstijl-Naw"/>
    <w:rsid w:val="00B651EE"/>
    <w:pPr>
      <w:spacing w:line="510" w:lineRule="atLeast"/>
      <w:jc w:val="left"/>
    </w:pPr>
    <w:rPr>
      <w:b/>
      <w:sz w:val="36"/>
    </w:rPr>
  </w:style>
  <w:style w:type="paragraph" w:customStyle="1" w:styleId="Kop4zondernummer">
    <w:name w:val="Kop 4 zonder nummer"/>
    <w:basedOn w:val="Heading4"/>
    <w:next w:val="Normal"/>
    <w:rsid w:val="00B651EE"/>
    <w:pPr>
      <w:numPr>
        <w:ilvl w:val="0"/>
        <w:numId w:val="0"/>
      </w:numPr>
    </w:pPr>
  </w:style>
  <w:style w:type="paragraph" w:styleId="TOC1">
    <w:name w:val="toc 1"/>
    <w:basedOn w:val="Normal"/>
    <w:next w:val="Normal"/>
    <w:uiPriority w:val="39"/>
    <w:rsid w:val="00B651EE"/>
    <w:pPr>
      <w:tabs>
        <w:tab w:val="right" w:pos="8419"/>
      </w:tabs>
      <w:spacing w:before="255"/>
      <w:ind w:hanging="255"/>
      <w:jc w:val="left"/>
    </w:pPr>
    <w:rPr>
      <w:b/>
    </w:rPr>
  </w:style>
  <w:style w:type="paragraph" w:styleId="TOC2">
    <w:name w:val="toc 2"/>
    <w:basedOn w:val="Normal"/>
    <w:next w:val="Normal"/>
    <w:uiPriority w:val="39"/>
    <w:rsid w:val="00B651EE"/>
    <w:pPr>
      <w:tabs>
        <w:tab w:val="right" w:pos="8419"/>
      </w:tabs>
      <w:ind w:left="510" w:hanging="510"/>
      <w:jc w:val="left"/>
    </w:pPr>
  </w:style>
  <w:style w:type="paragraph" w:styleId="TOC3">
    <w:name w:val="toc 3"/>
    <w:basedOn w:val="Normal"/>
    <w:next w:val="Normal"/>
    <w:uiPriority w:val="39"/>
    <w:rsid w:val="00B651EE"/>
    <w:pPr>
      <w:tabs>
        <w:tab w:val="right" w:pos="8419"/>
      </w:tabs>
      <w:ind w:left="1276" w:hanging="765"/>
      <w:jc w:val="left"/>
    </w:pPr>
  </w:style>
  <w:style w:type="paragraph" w:customStyle="1" w:styleId="Huisstijl-Koptekst">
    <w:name w:val="Huisstijl-Koptekst"/>
    <w:basedOn w:val="Huisstijl-Naw"/>
    <w:rsid w:val="00B651EE"/>
    <w:rPr>
      <w:i/>
      <w:sz w:val="17"/>
    </w:rPr>
  </w:style>
  <w:style w:type="paragraph" w:customStyle="1" w:styleId="Huisstijl-Pagina">
    <w:name w:val="Huisstijl-Pagina"/>
    <w:basedOn w:val="Huisstijl-Gegeven"/>
    <w:rsid w:val="00B651EE"/>
    <w:pPr>
      <w:jc w:val="right"/>
    </w:pPr>
    <w:rPr>
      <w:sz w:val="17"/>
    </w:rPr>
  </w:style>
  <w:style w:type="character" w:styleId="PageNumber">
    <w:name w:val="page number"/>
    <w:basedOn w:val="DefaultParagraphFont"/>
    <w:rsid w:val="00B651EE"/>
  </w:style>
  <w:style w:type="paragraph" w:customStyle="1" w:styleId="Huisstijl-Subtitel">
    <w:name w:val="Huisstijl-Subtitel"/>
    <w:basedOn w:val="Huisstijl-Naw"/>
    <w:rsid w:val="00B651EE"/>
    <w:pPr>
      <w:jc w:val="left"/>
    </w:pPr>
    <w:rPr>
      <w:b/>
    </w:rPr>
  </w:style>
  <w:style w:type="table" w:customStyle="1" w:styleId="dTable">
    <w:name w:val="d_Table"/>
    <w:basedOn w:val="TableGrid"/>
    <w:rsid w:val="00B651EE"/>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B651EE"/>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B651EE"/>
    <w:pPr>
      <w:tabs>
        <w:tab w:val="right" w:pos="8419"/>
      </w:tabs>
      <w:spacing w:before="255"/>
      <w:ind w:hanging="255"/>
      <w:jc w:val="left"/>
    </w:pPr>
    <w:rPr>
      <w:b/>
    </w:rPr>
  </w:style>
  <w:style w:type="paragraph" w:styleId="TOC7">
    <w:name w:val="toc 7"/>
    <w:basedOn w:val="Normal"/>
    <w:next w:val="Normal"/>
    <w:semiHidden/>
    <w:rsid w:val="00B651EE"/>
    <w:pPr>
      <w:tabs>
        <w:tab w:val="right" w:pos="8419"/>
      </w:tabs>
      <w:ind w:left="510" w:hanging="510"/>
      <w:jc w:val="left"/>
    </w:pPr>
  </w:style>
  <w:style w:type="paragraph" w:styleId="TOC8">
    <w:name w:val="toc 8"/>
    <w:basedOn w:val="Normal"/>
    <w:next w:val="Normal"/>
    <w:semiHidden/>
    <w:rsid w:val="00B651EE"/>
    <w:pPr>
      <w:tabs>
        <w:tab w:val="right" w:pos="8419"/>
      </w:tabs>
      <w:ind w:left="1276" w:hanging="765"/>
      <w:jc w:val="left"/>
    </w:pPr>
  </w:style>
  <w:style w:type="paragraph" w:styleId="Caption">
    <w:name w:val="caption"/>
    <w:basedOn w:val="Normal"/>
    <w:next w:val="Normal"/>
    <w:qFormat/>
    <w:rsid w:val="00B651EE"/>
    <w:pPr>
      <w:tabs>
        <w:tab w:val="left" w:pos="907"/>
      </w:tabs>
      <w:ind w:left="567" w:hanging="567"/>
      <w:jc w:val="left"/>
    </w:pPr>
    <w:rPr>
      <w:bCs/>
      <w:i/>
      <w:sz w:val="17"/>
      <w:szCs w:val="20"/>
    </w:rPr>
  </w:style>
  <w:style w:type="paragraph" w:styleId="FootnoteText">
    <w:name w:val="footnote text"/>
    <w:basedOn w:val="Normal"/>
    <w:next w:val="FootnoteTextnormal"/>
    <w:rsid w:val="00B651EE"/>
    <w:pPr>
      <w:ind w:hanging="340"/>
      <w:jc w:val="left"/>
    </w:pPr>
    <w:rPr>
      <w:i/>
      <w:sz w:val="17"/>
      <w:szCs w:val="20"/>
    </w:rPr>
  </w:style>
  <w:style w:type="paragraph" w:customStyle="1" w:styleId="HeadNoTOC">
    <w:name w:val="HeadNoTOC"/>
    <w:basedOn w:val="Normal"/>
    <w:next w:val="Normal"/>
    <w:rsid w:val="00B651EE"/>
    <w:pPr>
      <w:spacing w:before="255" w:after="510"/>
      <w:jc w:val="left"/>
    </w:pPr>
    <w:rPr>
      <w:b/>
      <w:sz w:val="30"/>
    </w:rPr>
  </w:style>
  <w:style w:type="paragraph" w:customStyle="1" w:styleId="ListofReferences">
    <w:name w:val="List of References"/>
    <w:basedOn w:val="Normal"/>
    <w:next w:val="Normal"/>
    <w:rsid w:val="00B651EE"/>
    <w:pPr>
      <w:spacing w:after="255"/>
      <w:ind w:left="765" w:hanging="765"/>
    </w:pPr>
  </w:style>
  <w:style w:type="paragraph" w:customStyle="1" w:styleId="Heading10">
    <w:name w:val="Heading 10"/>
    <w:basedOn w:val="Heading6"/>
    <w:next w:val="Normal"/>
    <w:rsid w:val="00B651EE"/>
    <w:pPr>
      <w:numPr>
        <w:ilvl w:val="0"/>
        <w:numId w:val="0"/>
      </w:numPr>
    </w:pPr>
  </w:style>
  <w:style w:type="paragraph" w:customStyle="1" w:styleId="FootnoteTextnormal">
    <w:name w:val="Footnote Text normal"/>
    <w:basedOn w:val="FootnoteText"/>
    <w:rsid w:val="00B651EE"/>
    <w:pPr>
      <w:ind w:firstLine="0"/>
    </w:pPr>
  </w:style>
  <w:style w:type="paragraph" w:styleId="ListBullet3">
    <w:name w:val="List Bullet 3"/>
    <w:basedOn w:val="ListNumber2"/>
    <w:rsid w:val="00B651EE"/>
    <w:pPr>
      <w:numPr>
        <w:ilvl w:val="2"/>
        <w:numId w:val="4"/>
      </w:numPr>
    </w:pPr>
  </w:style>
  <w:style w:type="paragraph" w:styleId="ListBullet4">
    <w:name w:val="List Bullet 4"/>
    <w:basedOn w:val="Normal"/>
    <w:rsid w:val="00B651EE"/>
    <w:pPr>
      <w:numPr>
        <w:ilvl w:val="3"/>
        <w:numId w:val="2"/>
      </w:numPr>
    </w:pPr>
  </w:style>
  <w:style w:type="paragraph" w:styleId="ListBullet5">
    <w:name w:val="List Bullet 5"/>
    <w:basedOn w:val="Normal"/>
    <w:rsid w:val="00B651EE"/>
    <w:pPr>
      <w:numPr>
        <w:ilvl w:val="4"/>
        <w:numId w:val="2"/>
      </w:numPr>
    </w:pPr>
  </w:style>
  <w:style w:type="paragraph" w:customStyle="1" w:styleId="dTableBodytext">
    <w:name w:val="d_Table_Body_text"/>
    <w:basedOn w:val="BodyText"/>
    <w:next w:val="BodyText"/>
    <w:rsid w:val="00B651EE"/>
    <w:pPr>
      <w:spacing w:after="0"/>
      <w:jc w:val="left"/>
    </w:pPr>
    <w:rPr>
      <w:sz w:val="18"/>
    </w:rPr>
  </w:style>
  <w:style w:type="paragraph" w:styleId="ListNumber2">
    <w:name w:val="List Number 2"/>
    <w:basedOn w:val="Normal"/>
    <w:rsid w:val="00B651EE"/>
    <w:pPr>
      <w:numPr>
        <w:ilvl w:val="1"/>
        <w:numId w:val="5"/>
      </w:numPr>
    </w:pPr>
  </w:style>
  <w:style w:type="paragraph" w:styleId="TableofFigures">
    <w:name w:val="table of figures"/>
    <w:basedOn w:val="Normal"/>
    <w:next w:val="Normal"/>
    <w:rsid w:val="00B651EE"/>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B651EE"/>
    <w:pPr>
      <w:spacing w:after="120"/>
    </w:pPr>
  </w:style>
  <w:style w:type="paragraph" w:styleId="ListNumber">
    <w:name w:val="List Number"/>
    <w:basedOn w:val="Normal"/>
    <w:rsid w:val="00B651EE"/>
    <w:pPr>
      <w:numPr>
        <w:numId w:val="5"/>
      </w:numPr>
    </w:pPr>
  </w:style>
  <w:style w:type="paragraph" w:styleId="ListNumber3">
    <w:name w:val="List Number 3"/>
    <w:basedOn w:val="Normal"/>
    <w:rsid w:val="00B651EE"/>
    <w:pPr>
      <w:numPr>
        <w:ilvl w:val="2"/>
        <w:numId w:val="5"/>
      </w:numPr>
    </w:pPr>
  </w:style>
  <w:style w:type="paragraph" w:styleId="ListNumber4">
    <w:name w:val="List Number 4"/>
    <w:basedOn w:val="Normal"/>
    <w:rsid w:val="00B651EE"/>
    <w:pPr>
      <w:numPr>
        <w:ilvl w:val="3"/>
        <w:numId w:val="3"/>
      </w:numPr>
    </w:pPr>
  </w:style>
  <w:style w:type="paragraph" w:styleId="ListNumber5">
    <w:name w:val="List Number 5"/>
    <w:basedOn w:val="Normal"/>
    <w:rsid w:val="00B651EE"/>
    <w:pPr>
      <w:numPr>
        <w:ilvl w:val="4"/>
        <w:numId w:val="3"/>
      </w:numPr>
    </w:pPr>
  </w:style>
  <w:style w:type="character" w:customStyle="1" w:styleId="FooterChar">
    <w:name w:val="Footer Char"/>
    <w:link w:val="Footer"/>
    <w:rsid w:val="00B651EE"/>
    <w:rPr>
      <w:rFonts w:ascii="Arial" w:hAnsi="Arial" w:cs="Arial"/>
      <w:sz w:val="21"/>
      <w:szCs w:val="24"/>
      <w:lang w:eastAsia="en-US"/>
    </w:rPr>
  </w:style>
  <w:style w:type="numbering" w:customStyle="1" w:styleId="Huisstijl-LijstOpsomming">
    <w:name w:val="Huisstijl-LijstOpsomming"/>
    <w:uiPriority w:val="99"/>
    <w:rsid w:val="00B651EE"/>
    <w:pPr>
      <w:numPr>
        <w:numId w:val="4"/>
      </w:numPr>
    </w:pPr>
  </w:style>
  <w:style w:type="numbering" w:customStyle="1" w:styleId="Huisstijl-LijstNummering">
    <w:name w:val="Huisstijl-LijstNummering"/>
    <w:uiPriority w:val="99"/>
    <w:rsid w:val="00B651EE"/>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oleObject" Target="embeddings/oleObject44.bin"/><Relationship Id="rId21" Type="http://schemas.openxmlformats.org/officeDocument/2006/relationships/footer" Target="footer6.xml"/><Relationship Id="rId42" Type="http://schemas.openxmlformats.org/officeDocument/2006/relationships/oleObject" Target="embeddings/oleObject8.bin"/><Relationship Id="rId47" Type="http://schemas.openxmlformats.org/officeDocument/2006/relationships/image" Target="media/image12.wmf"/><Relationship Id="rId63" Type="http://schemas.openxmlformats.org/officeDocument/2006/relationships/image" Target="media/image21.wmf"/><Relationship Id="rId68" Type="http://schemas.openxmlformats.org/officeDocument/2006/relationships/oleObject" Target="embeddings/oleObject20.bin"/><Relationship Id="rId84" Type="http://schemas.openxmlformats.org/officeDocument/2006/relationships/image" Target="media/image32.wmf"/><Relationship Id="rId89" Type="http://schemas.openxmlformats.org/officeDocument/2006/relationships/image" Target="media/image35.wmf"/><Relationship Id="rId112" Type="http://schemas.openxmlformats.org/officeDocument/2006/relationships/image" Target="media/image46.wmf"/><Relationship Id="rId133" Type="http://schemas.openxmlformats.org/officeDocument/2006/relationships/image" Target="media/image58.wmf"/><Relationship Id="rId138" Type="http://schemas.openxmlformats.org/officeDocument/2006/relationships/oleObject" Target="embeddings/oleObject53.bin"/><Relationship Id="rId154" Type="http://schemas.openxmlformats.org/officeDocument/2006/relationships/image" Target="media/image68.wmf"/><Relationship Id="rId159" Type="http://schemas.openxmlformats.org/officeDocument/2006/relationships/oleObject" Target="embeddings/oleObject64.bin"/><Relationship Id="rId175" Type="http://schemas.openxmlformats.org/officeDocument/2006/relationships/oleObject" Target="embeddings/oleObject72.bin"/><Relationship Id="rId170" Type="http://schemas.openxmlformats.org/officeDocument/2006/relationships/image" Target="media/image76.wmf"/><Relationship Id="rId16" Type="http://schemas.openxmlformats.org/officeDocument/2006/relationships/footer" Target="foot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image" Target="media/image7.wmf"/><Relationship Id="rId53" Type="http://schemas.openxmlformats.org/officeDocument/2006/relationships/image" Target="media/image16.wmf"/><Relationship Id="rId58" Type="http://schemas.openxmlformats.org/officeDocument/2006/relationships/oleObject" Target="embeddings/oleObject15.bin"/><Relationship Id="rId74" Type="http://schemas.openxmlformats.org/officeDocument/2006/relationships/image" Target="media/image27.wmf"/><Relationship Id="rId79" Type="http://schemas.openxmlformats.org/officeDocument/2006/relationships/oleObject" Target="embeddings/oleObject25.bin"/><Relationship Id="rId102" Type="http://schemas.openxmlformats.org/officeDocument/2006/relationships/oleObject" Target="embeddings/oleObject36.bin"/><Relationship Id="rId123" Type="http://schemas.openxmlformats.org/officeDocument/2006/relationships/image" Target="media/image52.wmf"/><Relationship Id="rId128" Type="http://schemas.openxmlformats.org/officeDocument/2006/relationships/oleObject" Target="embeddings/oleObject49.bin"/><Relationship Id="rId144" Type="http://schemas.openxmlformats.org/officeDocument/2006/relationships/oleObject" Target="embeddings/oleObject56.bin"/><Relationship Id="rId149" Type="http://schemas.openxmlformats.org/officeDocument/2006/relationships/oleObject" Target="embeddings/oleObject59.bin"/><Relationship Id="rId5" Type="http://schemas.openxmlformats.org/officeDocument/2006/relationships/settings" Target="settings.xml"/><Relationship Id="rId90" Type="http://schemas.openxmlformats.org/officeDocument/2006/relationships/oleObject" Target="embeddings/oleObject30.bin"/><Relationship Id="rId95" Type="http://schemas.openxmlformats.org/officeDocument/2006/relationships/image" Target="media/image38.wmf"/><Relationship Id="rId160" Type="http://schemas.openxmlformats.org/officeDocument/2006/relationships/image" Target="media/image71.wmf"/><Relationship Id="rId165" Type="http://schemas.openxmlformats.org/officeDocument/2006/relationships/oleObject" Target="embeddings/oleObject67.bin"/><Relationship Id="rId22" Type="http://schemas.openxmlformats.org/officeDocument/2006/relationships/footer" Target="footer7.xml"/><Relationship Id="rId27" Type="http://schemas.openxmlformats.org/officeDocument/2006/relationships/image" Target="media/image2.wmf"/><Relationship Id="rId43" Type="http://schemas.openxmlformats.org/officeDocument/2006/relationships/image" Target="media/image10.wmf"/><Relationship Id="rId48" Type="http://schemas.openxmlformats.org/officeDocument/2006/relationships/oleObject" Target="embeddings/oleObject11.bin"/><Relationship Id="rId64" Type="http://schemas.openxmlformats.org/officeDocument/2006/relationships/oleObject" Target="embeddings/oleObject18.bin"/><Relationship Id="rId69" Type="http://schemas.openxmlformats.org/officeDocument/2006/relationships/image" Target="media/image24.png"/><Relationship Id="rId113" Type="http://schemas.openxmlformats.org/officeDocument/2006/relationships/oleObject" Target="embeddings/oleObject42.bin"/><Relationship Id="rId118" Type="http://schemas.openxmlformats.org/officeDocument/2006/relationships/image" Target="media/image49.wmf"/><Relationship Id="rId134" Type="http://schemas.openxmlformats.org/officeDocument/2006/relationships/oleObject" Target="embeddings/oleObject51.bin"/><Relationship Id="rId139" Type="http://schemas.openxmlformats.org/officeDocument/2006/relationships/image" Target="media/image61.wmf"/><Relationship Id="rId80" Type="http://schemas.openxmlformats.org/officeDocument/2006/relationships/image" Target="media/image30.wmf"/><Relationship Id="rId85" Type="http://schemas.openxmlformats.org/officeDocument/2006/relationships/oleObject" Target="embeddings/oleObject28.bin"/><Relationship Id="rId150" Type="http://schemas.openxmlformats.org/officeDocument/2006/relationships/image" Target="media/image66.wmf"/><Relationship Id="rId155" Type="http://schemas.openxmlformats.org/officeDocument/2006/relationships/oleObject" Target="embeddings/oleObject62.bin"/><Relationship Id="rId171" Type="http://schemas.openxmlformats.org/officeDocument/2006/relationships/oleObject" Target="embeddings/oleObject70.bin"/><Relationship Id="rId176" Type="http://schemas.openxmlformats.org/officeDocument/2006/relationships/image" Target="media/image79.png"/><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image" Target="media/image5.wmf"/><Relationship Id="rId38" Type="http://schemas.openxmlformats.org/officeDocument/2006/relationships/oleObject" Target="embeddings/oleObject6.bin"/><Relationship Id="rId59" Type="http://schemas.openxmlformats.org/officeDocument/2006/relationships/image" Target="media/image19.wmf"/><Relationship Id="rId103" Type="http://schemas.openxmlformats.org/officeDocument/2006/relationships/image" Target="media/image42.wmf"/><Relationship Id="rId108" Type="http://schemas.openxmlformats.org/officeDocument/2006/relationships/image" Target="media/image44.wmf"/><Relationship Id="rId124" Type="http://schemas.openxmlformats.org/officeDocument/2006/relationships/oleObject" Target="embeddings/oleObject47.bin"/><Relationship Id="rId129" Type="http://schemas.openxmlformats.org/officeDocument/2006/relationships/image" Target="media/image55.wmf"/><Relationship Id="rId54" Type="http://schemas.openxmlformats.org/officeDocument/2006/relationships/oleObject" Target="embeddings/oleObject13.bin"/><Relationship Id="rId70" Type="http://schemas.openxmlformats.org/officeDocument/2006/relationships/image" Target="media/image25.wmf"/><Relationship Id="rId75" Type="http://schemas.openxmlformats.org/officeDocument/2006/relationships/oleObject" Target="embeddings/oleObject23.bin"/><Relationship Id="rId91" Type="http://schemas.openxmlformats.org/officeDocument/2006/relationships/image" Target="media/image36.wmf"/><Relationship Id="rId96" Type="http://schemas.openxmlformats.org/officeDocument/2006/relationships/oleObject" Target="embeddings/oleObject33.bin"/><Relationship Id="rId140" Type="http://schemas.openxmlformats.org/officeDocument/2006/relationships/oleObject" Target="embeddings/oleObject54.bin"/><Relationship Id="rId145" Type="http://schemas.openxmlformats.org/officeDocument/2006/relationships/oleObject" Target="embeddings/oleObject57.bin"/><Relationship Id="rId161" Type="http://schemas.openxmlformats.org/officeDocument/2006/relationships/oleObject" Target="embeddings/oleObject65.bin"/><Relationship Id="rId166" Type="http://schemas.openxmlformats.org/officeDocument/2006/relationships/image" Target="media/image74.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8.xml"/><Relationship Id="rId28" Type="http://schemas.openxmlformats.org/officeDocument/2006/relationships/oleObject" Target="embeddings/oleObject1.bin"/><Relationship Id="rId49" Type="http://schemas.openxmlformats.org/officeDocument/2006/relationships/image" Target="media/image13.wmf"/><Relationship Id="rId114" Type="http://schemas.openxmlformats.org/officeDocument/2006/relationships/image" Target="media/image47.wmf"/><Relationship Id="rId119" Type="http://schemas.openxmlformats.org/officeDocument/2006/relationships/oleObject" Target="embeddings/oleObject45.bin"/><Relationship Id="rId10" Type="http://schemas.openxmlformats.org/officeDocument/2006/relationships/footer" Target="footer1.xml"/><Relationship Id="rId31" Type="http://schemas.openxmlformats.org/officeDocument/2006/relationships/image" Target="media/image4.wmf"/><Relationship Id="rId44" Type="http://schemas.openxmlformats.org/officeDocument/2006/relationships/oleObject" Target="embeddings/oleObject9.bin"/><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22.wmf"/><Relationship Id="rId73" Type="http://schemas.openxmlformats.org/officeDocument/2006/relationships/oleObject" Target="embeddings/oleObject22.bin"/><Relationship Id="rId78" Type="http://schemas.openxmlformats.org/officeDocument/2006/relationships/image" Target="media/image29.wmf"/><Relationship Id="rId81" Type="http://schemas.openxmlformats.org/officeDocument/2006/relationships/oleObject" Target="embeddings/oleObject26.bin"/><Relationship Id="rId86" Type="http://schemas.openxmlformats.org/officeDocument/2006/relationships/image" Target="media/image33.wmf"/><Relationship Id="rId94" Type="http://schemas.openxmlformats.org/officeDocument/2006/relationships/oleObject" Target="embeddings/oleObject32.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51.png"/><Relationship Id="rId130" Type="http://schemas.openxmlformats.org/officeDocument/2006/relationships/oleObject" Target="embeddings/oleObject50.bin"/><Relationship Id="rId135" Type="http://schemas.openxmlformats.org/officeDocument/2006/relationships/image" Target="media/image59.wmf"/><Relationship Id="rId143" Type="http://schemas.openxmlformats.org/officeDocument/2006/relationships/image" Target="media/image63.wmf"/><Relationship Id="rId148" Type="http://schemas.openxmlformats.org/officeDocument/2006/relationships/image" Target="media/image65.wmf"/><Relationship Id="rId151" Type="http://schemas.openxmlformats.org/officeDocument/2006/relationships/oleObject" Target="embeddings/oleObject60.bin"/><Relationship Id="rId156" Type="http://schemas.openxmlformats.org/officeDocument/2006/relationships/image" Target="media/image69.wmf"/><Relationship Id="rId164" Type="http://schemas.openxmlformats.org/officeDocument/2006/relationships/image" Target="media/image73.wmf"/><Relationship Id="rId169" Type="http://schemas.openxmlformats.org/officeDocument/2006/relationships/oleObject" Target="embeddings/oleObject69.bin"/><Relationship Id="rId177" Type="http://schemas.openxmlformats.org/officeDocument/2006/relationships/image" Target="media/image80.png"/><Relationship Id="rId4" Type="http://schemas.microsoft.com/office/2007/relationships/stylesWithEffects" Target="stylesWithEffects.xml"/><Relationship Id="rId9" Type="http://schemas.openxmlformats.org/officeDocument/2006/relationships/header" Target="header1.xml"/><Relationship Id="rId172" Type="http://schemas.openxmlformats.org/officeDocument/2006/relationships/image" Target="media/image77.wmf"/><Relationship Id="rId180"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8.wmf"/><Relationship Id="rId109" Type="http://schemas.openxmlformats.org/officeDocument/2006/relationships/oleObject" Target="embeddings/oleObject40.bin"/><Relationship Id="rId34" Type="http://schemas.openxmlformats.org/officeDocument/2006/relationships/oleObject" Target="embeddings/oleObject4.bin"/><Relationship Id="rId50" Type="http://schemas.openxmlformats.org/officeDocument/2006/relationships/image" Target="media/image14.png"/><Relationship Id="rId55" Type="http://schemas.openxmlformats.org/officeDocument/2006/relationships/image" Target="media/image17.wmf"/><Relationship Id="rId76" Type="http://schemas.openxmlformats.org/officeDocument/2006/relationships/image" Target="media/image28.wmf"/><Relationship Id="rId97" Type="http://schemas.openxmlformats.org/officeDocument/2006/relationships/image" Target="media/image39.wmf"/><Relationship Id="rId104" Type="http://schemas.openxmlformats.org/officeDocument/2006/relationships/oleObject" Target="embeddings/oleObject37.bin"/><Relationship Id="rId120" Type="http://schemas.openxmlformats.org/officeDocument/2006/relationships/image" Target="media/image50.wmf"/><Relationship Id="rId125" Type="http://schemas.openxmlformats.org/officeDocument/2006/relationships/image" Target="media/image53.wmf"/><Relationship Id="rId141" Type="http://schemas.openxmlformats.org/officeDocument/2006/relationships/image" Target="media/image62.wmf"/><Relationship Id="rId146" Type="http://schemas.openxmlformats.org/officeDocument/2006/relationships/image" Target="media/image64.wmf"/><Relationship Id="rId167" Type="http://schemas.openxmlformats.org/officeDocument/2006/relationships/oleObject" Target="embeddings/oleObject68.bin"/><Relationship Id="rId7" Type="http://schemas.openxmlformats.org/officeDocument/2006/relationships/footnotes" Target="footnotes.xml"/><Relationship Id="rId71" Type="http://schemas.openxmlformats.org/officeDocument/2006/relationships/oleObject" Target="embeddings/oleObject21.bin"/><Relationship Id="rId92" Type="http://schemas.openxmlformats.org/officeDocument/2006/relationships/oleObject" Target="embeddings/oleObject31.bin"/><Relationship Id="rId162" Type="http://schemas.openxmlformats.org/officeDocument/2006/relationships/image" Target="media/image72.wmf"/><Relationship Id="rId2" Type="http://schemas.openxmlformats.org/officeDocument/2006/relationships/numbering" Target="numbering.xml"/><Relationship Id="rId29" Type="http://schemas.openxmlformats.org/officeDocument/2006/relationships/image" Target="media/image3.wmf"/><Relationship Id="rId24" Type="http://schemas.openxmlformats.org/officeDocument/2006/relationships/header" Target="header9.xml"/><Relationship Id="rId40" Type="http://schemas.openxmlformats.org/officeDocument/2006/relationships/oleObject" Target="embeddings/oleObject7.bin"/><Relationship Id="rId45" Type="http://schemas.openxmlformats.org/officeDocument/2006/relationships/image" Target="media/image11.wmf"/><Relationship Id="rId66" Type="http://schemas.openxmlformats.org/officeDocument/2006/relationships/oleObject" Target="embeddings/oleObject19.bin"/><Relationship Id="rId87" Type="http://schemas.openxmlformats.org/officeDocument/2006/relationships/oleObject" Target="embeddings/oleObject29.bin"/><Relationship Id="rId110" Type="http://schemas.openxmlformats.org/officeDocument/2006/relationships/image" Target="media/image45.wmf"/><Relationship Id="rId115" Type="http://schemas.openxmlformats.org/officeDocument/2006/relationships/oleObject" Target="embeddings/oleObject43.bin"/><Relationship Id="rId131" Type="http://schemas.openxmlformats.org/officeDocument/2006/relationships/image" Target="media/image56.png"/><Relationship Id="rId136" Type="http://schemas.openxmlformats.org/officeDocument/2006/relationships/oleObject" Target="embeddings/oleObject52.bin"/><Relationship Id="rId157" Type="http://schemas.openxmlformats.org/officeDocument/2006/relationships/oleObject" Target="embeddings/oleObject63.bin"/><Relationship Id="rId178" Type="http://schemas.openxmlformats.org/officeDocument/2006/relationships/image" Target="media/image81.png"/><Relationship Id="rId61" Type="http://schemas.openxmlformats.org/officeDocument/2006/relationships/image" Target="media/image20.wmf"/><Relationship Id="rId82" Type="http://schemas.openxmlformats.org/officeDocument/2006/relationships/image" Target="media/image31.wmf"/><Relationship Id="rId152" Type="http://schemas.openxmlformats.org/officeDocument/2006/relationships/image" Target="media/image67.wmf"/><Relationship Id="rId173" Type="http://schemas.openxmlformats.org/officeDocument/2006/relationships/oleObject" Target="embeddings/oleObject71.bin"/><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oleObject" Target="embeddings/oleObject2.bin"/><Relationship Id="rId35" Type="http://schemas.openxmlformats.org/officeDocument/2006/relationships/image" Target="media/image6.wmf"/><Relationship Id="rId56" Type="http://schemas.openxmlformats.org/officeDocument/2006/relationships/oleObject" Target="embeddings/oleObject14.bin"/><Relationship Id="rId77" Type="http://schemas.openxmlformats.org/officeDocument/2006/relationships/oleObject" Target="embeddings/oleObject24.bin"/><Relationship Id="rId100" Type="http://schemas.openxmlformats.org/officeDocument/2006/relationships/oleObject" Target="embeddings/oleObject35.bin"/><Relationship Id="rId105" Type="http://schemas.openxmlformats.org/officeDocument/2006/relationships/oleObject" Target="embeddings/oleObject38.bin"/><Relationship Id="rId126" Type="http://schemas.openxmlformats.org/officeDocument/2006/relationships/oleObject" Target="embeddings/oleObject48.bin"/><Relationship Id="rId147" Type="http://schemas.openxmlformats.org/officeDocument/2006/relationships/oleObject" Target="embeddings/oleObject58.bin"/><Relationship Id="rId168" Type="http://schemas.openxmlformats.org/officeDocument/2006/relationships/image" Target="media/image75.wmf"/><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image" Target="media/image26.wmf"/><Relationship Id="rId93" Type="http://schemas.openxmlformats.org/officeDocument/2006/relationships/image" Target="media/image37.wmf"/><Relationship Id="rId98" Type="http://schemas.openxmlformats.org/officeDocument/2006/relationships/oleObject" Target="embeddings/oleObject34.bin"/><Relationship Id="rId121" Type="http://schemas.openxmlformats.org/officeDocument/2006/relationships/oleObject" Target="embeddings/oleObject46.bin"/><Relationship Id="rId142" Type="http://schemas.openxmlformats.org/officeDocument/2006/relationships/oleObject" Target="embeddings/oleObject55.bin"/><Relationship Id="rId163" Type="http://schemas.openxmlformats.org/officeDocument/2006/relationships/oleObject" Target="embeddings/oleObject66.bin"/><Relationship Id="rId3" Type="http://schemas.openxmlformats.org/officeDocument/2006/relationships/styles" Target="styles.xml"/><Relationship Id="rId25" Type="http://schemas.openxmlformats.org/officeDocument/2006/relationships/footer" Target="footer8.xml"/><Relationship Id="rId46" Type="http://schemas.openxmlformats.org/officeDocument/2006/relationships/oleObject" Target="embeddings/oleObject10.bin"/><Relationship Id="rId67" Type="http://schemas.openxmlformats.org/officeDocument/2006/relationships/image" Target="media/image23.wmf"/><Relationship Id="rId116" Type="http://schemas.openxmlformats.org/officeDocument/2006/relationships/image" Target="media/image48.wmf"/><Relationship Id="rId137" Type="http://schemas.openxmlformats.org/officeDocument/2006/relationships/image" Target="media/image60.wmf"/><Relationship Id="rId158" Type="http://schemas.openxmlformats.org/officeDocument/2006/relationships/image" Target="media/image70.wmf"/><Relationship Id="rId20" Type="http://schemas.openxmlformats.org/officeDocument/2006/relationships/header" Target="header7.xml"/><Relationship Id="rId41" Type="http://schemas.openxmlformats.org/officeDocument/2006/relationships/image" Target="media/image9.wmf"/><Relationship Id="rId62" Type="http://schemas.openxmlformats.org/officeDocument/2006/relationships/oleObject" Target="embeddings/oleObject17.bin"/><Relationship Id="rId83" Type="http://schemas.openxmlformats.org/officeDocument/2006/relationships/oleObject" Target="embeddings/oleObject27.bin"/><Relationship Id="rId88" Type="http://schemas.openxmlformats.org/officeDocument/2006/relationships/image" Target="media/image34.png"/><Relationship Id="rId111" Type="http://schemas.openxmlformats.org/officeDocument/2006/relationships/oleObject" Target="embeddings/oleObject41.bin"/><Relationship Id="rId132" Type="http://schemas.openxmlformats.org/officeDocument/2006/relationships/image" Target="media/image57.png"/><Relationship Id="rId153" Type="http://schemas.openxmlformats.org/officeDocument/2006/relationships/oleObject" Target="embeddings/oleObject61.bin"/><Relationship Id="rId174" Type="http://schemas.openxmlformats.org/officeDocument/2006/relationships/image" Target="media/image78.wmf"/><Relationship Id="rId179"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oleObject" Target="embeddings/oleObject5.bin"/><Relationship Id="rId57" Type="http://schemas.openxmlformats.org/officeDocument/2006/relationships/image" Target="media/image18.wmf"/><Relationship Id="rId106" Type="http://schemas.openxmlformats.org/officeDocument/2006/relationships/image" Target="media/image43.wmf"/><Relationship Id="rId127" Type="http://schemas.openxmlformats.org/officeDocument/2006/relationships/image" Target="media/image54.wmf"/></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94E11-1F66-4662-B863-7C9398BB7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445</TotalTime>
  <Pages>41</Pages>
  <Words>6591</Words>
  <Characters>51167</Characters>
  <Application>Microsoft Office Word</Application>
  <DocSecurity>0</DocSecurity>
  <Lines>1967</Lines>
  <Paragraphs>1228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Failure mechanism software module library</vt:lpstr>
      <vt:lpstr/>
    </vt:vector>
  </TitlesOfParts>
  <Company>Deltares</Company>
  <LinksUpToDate>false</LinksUpToDate>
  <CharactersWithSpaces>56530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Failure mechanism software module library</dc:title>
  <dc:creator>Hans de Waal</dc:creator>
  <cp:keywords/>
  <dc:description>Dit document is gemaakt met WhiteOffice versie 2012.2.8</dc:description>
  <cp:lastModifiedBy>Hans de Waal</cp:lastModifiedBy>
  <cp:revision>51</cp:revision>
  <cp:lastPrinted>2007-12-31T13:24:00Z</cp:lastPrinted>
  <dcterms:created xsi:type="dcterms:W3CDTF">2015-08-24T08:16:00Z</dcterms:created>
  <dcterms:modified xsi:type="dcterms:W3CDTF">2015-08-25T12:14:00Z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2014-07-16T22:00:00Z</vt:filetime>
  </property>
  <property fmtid="{D5CDD505-2E9C-101B-9397-08002B2CF9AE}" pid="4" name="_AanmaakGebruiker">
    <vt:lpwstr>waal_h</vt:lpwstr>
  </property>
  <property fmtid="{D5CDD505-2E9C-101B-9397-08002B2CF9AE}" pid="5" name="_Versie">
    <vt:lpwstr>2012.2.8</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Waal_x000d_
B. Kuijper_x000d_
M.T. Duits_x000d_
R.G. Kamp</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2015-08-24T22:00:00Z</vt:filetime>
  </property>
  <property fmtid="{D5CDD505-2E9C-101B-9397-08002B2CF9AE}" pid="16" name="DatumRefOpgehaald">
    <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Failure mechanism software module library</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
  </property>
  <property fmtid="{D5CDD505-2E9C-101B-9397-08002B2CF9AE}" pid="34" name="ProjNaam">
    <vt:lpwstr/>
  </property>
  <property fmtid="{D5CDD505-2E9C-101B-9397-08002B2CF9AE}" pid="35" name="ProjNr">
    <vt:lpwstr/>
  </property>
  <property fmtid="{D5CDD505-2E9C-101B-9397-08002B2CF9AE}" pid="36" name="Referentie">
    <vt:lpwstr/>
  </property>
  <property fmtid="{D5CDD505-2E9C-101B-9397-08002B2CF9AE}" pid="37" name="ReferentieGegenereerd">
    <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This is a draft report, intended for discussion purposes only. No part of this report may be relied upon by either principals or third parties.</vt:lpwstr>
  </property>
  <property fmtid="{D5CDD505-2E9C-101B-9397-08002B2CF9AE}" pid="44" name="SubTitel">
    <vt:lpwstr>Wave overtopping at dikes - Functional Design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