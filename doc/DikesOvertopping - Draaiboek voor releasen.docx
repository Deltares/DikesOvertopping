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C29B" w14:textId="3CE60EE0" w:rsidR="00CE2DED" w:rsidRDefault="00CE2DED" w:rsidP="0023444B"/>
    <w:p w14:paraId="60D57DD7" w14:textId="37E18944" w:rsidR="00E53A0D" w:rsidRDefault="00E53A0D" w:rsidP="0023444B">
      <w:r>
        <w:t>Vragen</w:t>
      </w:r>
      <w:r w:rsidR="004C6B77">
        <w:t xml:space="preserve"> (aan Edwin)</w:t>
      </w:r>
      <w:r>
        <w:t>:</w:t>
      </w:r>
    </w:p>
    <w:p w14:paraId="0337E82C" w14:textId="23DDE171" w:rsidR="00AB29FC" w:rsidRDefault="00AB29FC">
      <w:pPr>
        <w:pStyle w:val="ListParagraph"/>
        <w:numPr>
          <w:ilvl w:val="0"/>
          <w:numId w:val="13"/>
        </w:numPr>
      </w:pPr>
      <w:r>
        <w:t xml:space="preserve">Wat is het nut van de Linux GNU </w:t>
      </w:r>
      <w:proofErr w:type="spellStart"/>
      <w:r>
        <w:t>build</w:t>
      </w:r>
      <w:proofErr w:type="spellEnd"/>
      <w:r>
        <w:t>?</w:t>
      </w:r>
      <w:r w:rsidR="00895040">
        <w:t xml:space="preserve"> </w:t>
      </w:r>
      <w:r w:rsidR="0082163C">
        <w:br/>
      </w:r>
      <w:r w:rsidR="00895040">
        <w:t xml:space="preserve">=&gt; dat is een iets strengere compiler dan Intel; daarmee kunnen nog kleine foutjes aan het licht komen. Is </w:t>
      </w:r>
      <w:proofErr w:type="spellStart"/>
      <w:r w:rsidR="00895040">
        <w:t>vnl</w:t>
      </w:r>
      <w:proofErr w:type="spellEnd"/>
      <w:r w:rsidR="00895040">
        <w:t xml:space="preserve"> voor intern gebruik. Voor uitleveringen is de Intel versie wellicht meer consistent met wat we voor Windows doen (al maakt het in principe niet uit).</w:t>
      </w:r>
    </w:p>
    <w:p w14:paraId="6B4303E4" w14:textId="0A2E0E0E" w:rsidR="00895040" w:rsidRDefault="00E53A0D">
      <w:pPr>
        <w:pStyle w:val="ListParagraph"/>
        <w:numPr>
          <w:ilvl w:val="0"/>
          <w:numId w:val="13"/>
        </w:numPr>
      </w:pPr>
      <w:r>
        <w:t>Waar komt het verschil in aantal tests vandaan?</w:t>
      </w:r>
      <w:r w:rsidR="00895040">
        <w:t xml:space="preserve"> </w:t>
      </w:r>
      <w:r w:rsidR="0082163C">
        <w:br/>
        <w:t>=&gt; basis is 32-bit</w:t>
      </w:r>
    </w:p>
    <w:p w14:paraId="6541A8F1" w14:textId="25B8DBBC" w:rsidR="00E53A0D" w:rsidRDefault="00895040" w:rsidP="0082163C">
      <w:pPr>
        <w:pStyle w:val="ListParagraph"/>
        <w:numPr>
          <w:ilvl w:val="1"/>
          <w:numId w:val="13"/>
        </w:numPr>
      </w:pPr>
      <w:r>
        <w:t>64 bit</w:t>
      </w:r>
      <w:r w:rsidR="0082163C">
        <w:t>:</w:t>
      </w:r>
      <w:r>
        <w:t xml:space="preserve"> </w:t>
      </w:r>
      <w:r w:rsidR="0082163C">
        <w:t xml:space="preserve">5 </w:t>
      </w:r>
      <w:r>
        <w:t>minde</w:t>
      </w:r>
      <w:r w:rsidR="0082163C">
        <w:t>r; dat bleken tests waar wat problemen mee waren</w:t>
      </w:r>
    </w:p>
    <w:p w14:paraId="3FD26FDC" w14:textId="11DCF75A" w:rsidR="0082163C" w:rsidRDefault="0082163C" w:rsidP="0082163C">
      <w:pPr>
        <w:pStyle w:val="ListParagraph"/>
        <w:numPr>
          <w:ilvl w:val="1"/>
          <w:numId w:val="13"/>
        </w:numPr>
      </w:pPr>
      <w:r>
        <w:t xml:space="preserve">Linux Intel: geen tests waarin de </w:t>
      </w:r>
      <w:proofErr w:type="spellStart"/>
      <w:r>
        <w:t>dll</w:t>
      </w:r>
      <w:proofErr w:type="spellEnd"/>
      <w:r>
        <w:t xml:space="preserve"> wordt aangeroepen.</w:t>
      </w:r>
    </w:p>
    <w:p w14:paraId="6509F80F" w14:textId="70BB54CD" w:rsidR="0082163C" w:rsidRDefault="0082163C" w:rsidP="0082163C">
      <w:pPr>
        <w:pStyle w:val="ListParagraph"/>
        <w:numPr>
          <w:ilvl w:val="1"/>
          <w:numId w:val="13"/>
        </w:numPr>
      </w:pPr>
      <w:r>
        <w:t>Linux GNU: -</w:t>
      </w:r>
    </w:p>
    <w:p w14:paraId="30E80086" w14:textId="653597B9" w:rsidR="00AB29FC" w:rsidRDefault="00AB29FC">
      <w:pPr>
        <w:pStyle w:val="ListParagraph"/>
        <w:numPr>
          <w:ilvl w:val="0"/>
          <w:numId w:val="13"/>
        </w:numPr>
      </w:pPr>
      <w:r>
        <w:t xml:space="preserve">Waarom worden de trendtests niet uitgevoerd in de Linux-Intel </w:t>
      </w:r>
      <w:proofErr w:type="spellStart"/>
      <w:r>
        <w:t>build</w:t>
      </w:r>
      <w:proofErr w:type="spellEnd"/>
      <w:r>
        <w:t>?</w:t>
      </w:r>
      <w:r w:rsidR="0082163C">
        <w:t xml:space="preserve"> </w:t>
      </w:r>
      <w:r w:rsidR="0082163C">
        <w:br/>
        <w:t xml:space="preserve">=&gt; Worden wel uitgevoerd maar in- en uitvoerbestanden worden kennelijk niet opgenomen in de </w:t>
      </w:r>
      <w:proofErr w:type="spellStart"/>
      <w:r w:rsidR="0082163C">
        <w:t>Artifacts</w:t>
      </w:r>
      <w:proofErr w:type="spellEnd"/>
      <w:r w:rsidR="0082163C">
        <w:t>. Zou eenvoudig aan te passen moeten zijn.</w:t>
      </w:r>
    </w:p>
    <w:p w14:paraId="268EB44E" w14:textId="227B46DC" w:rsidR="00E53A0D" w:rsidRDefault="00E53A0D">
      <w:pPr>
        <w:pStyle w:val="ListParagraph"/>
        <w:numPr>
          <w:ilvl w:val="0"/>
          <w:numId w:val="13"/>
        </w:numPr>
      </w:pPr>
      <w:r>
        <w:t xml:space="preserve">Hoeven de Linux bestanden niet </w:t>
      </w:r>
      <w:proofErr w:type="spellStart"/>
      <w:r>
        <w:t>gesigned</w:t>
      </w:r>
      <w:proofErr w:type="spellEnd"/>
      <w:r>
        <w:t xml:space="preserve"> te worden?</w:t>
      </w:r>
      <w:r w:rsidR="0082163C">
        <w:t xml:space="preserve"> </w:t>
      </w:r>
      <w:r w:rsidR="0082163C">
        <w:br/>
        <w:t xml:space="preserve">=&gt; Nee, dat </w:t>
      </w:r>
      <w:proofErr w:type="spellStart"/>
      <w:r w:rsidR="0082163C">
        <w:t>signen</w:t>
      </w:r>
      <w:proofErr w:type="spellEnd"/>
      <w:r w:rsidR="0082163C">
        <w:t xml:space="preserve"> is bij Linu</w:t>
      </w:r>
      <w:r w:rsidR="000C1811">
        <w:t>x</w:t>
      </w:r>
      <w:r w:rsidR="0082163C">
        <w:t xml:space="preserve"> niet aan de orde.</w:t>
      </w:r>
    </w:p>
    <w:p w14:paraId="537C4754" w14:textId="756E2AF9" w:rsidR="00AB29FC" w:rsidRDefault="00AB29FC">
      <w:pPr>
        <w:pStyle w:val="ListParagraph"/>
        <w:numPr>
          <w:ilvl w:val="0"/>
          <w:numId w:val="13"/>
        </w:numPr>
      </w:pPr>
      <w:r>
        <w:t xml:space="preserve">Welke bestanden moeten uiteindelijk opgeleverd worden? (zie lijst </w:t>
      </w:r>
      <w:proofErr w:type="spellStart"/>
      <w:r>
        <w:t>excel</w:t>
      </w:r>
      <w:proofErr w:type="spellEnd"/>
      <w:r w:rsidR="004C6B77">
        <w:t xml:space="preserve"> voor vermoeden</w:t>
      </w:r>
      <w:r>
        <w:t>)</w:t>
      </w:r>
    </w:p>
    <w:p w14:paraId="6F4007B4" w14:textId="38D3CAE8" w:rsidR="00AB29FC" w:rsidRDefault="00AB29FC">
      <w:pPr>
        <w:pStyle w:val="ListParagraph"/>
        <w:numPr>
          <w:ilvl w:val="1"/>
          <w:numId w:val="13"/>
        </w:numPr>
      </w:pPr>
      <w:r>
        <w:t>Kan dat vergemakkelijkt worden in TC?</w:t>
      </w:r>
      <w:r w:rsidR="0082163C">
        <w:t xml:space="preserve"> </w:t>
      </w:r>
      <w:r w:rsidR="0082163C">
        <w:br/>
        <w:t>=&gt; Kan wel, maar is met deze toelichting eigenlijk niet echt meer nodig.</w:t>
      </w:r>
    </w:p>
    <w:p w14:paraId="160985C6" w14:textId="2A76C218" w:rsidR="00E078ED" w:rsidRDefault="00E078ED" w:rsidP="00E078ED">
      <w:pPr>
        <w:pStyle w:val="ListParagraph"/>
        <w:numPr>
          <w:ilvl w:val="0"/>
          <w:numId w:val="13"/>
        </w:numPr>
      </w:pPr>
      <w:r>
        <w:t xml:space="preserve">Wanneer kan </w:t>
      </w:r>
      <w:proofErr w:type="spellStart"/>
      <w:r>
        <w:t>versienr</w:t>
      </w:r>
      <w:proofErr w:type="spellEnd"/>
      <w:r>
        <w:t xml:space="preserve"> verhoogd worden?</w:t>
      </w:r>
      <w:r w:rsidR="0082163C">
        <w:t xml:space="preserve"> Gaat Joël doen, wellicht heeft hij al eerder tijd. Edwin zeker niet.</w:t>
      </w:r>
    </w:p>
    <w:p w14:paraId="176E5417" w14:textId="77777777" w:rsidR="00E53A0D" w:rsidRDefault="00E53A0D" w:rsidP="0023444B"/>
    <w:p w14:paraId="672D8A2D" w14:textId="70165F7B" w:rsidR="00CE2DED" w:rsidRDefault="0071294D" w:rsidP="00CE2DED">
      <w:pPr>
        <w:pStyle w:val="Heading1"/>
      </w:pPr>
      <w:r>
        <w:t>Overzicht stappen</w:t>
      </w:r>
    </w:p>
    <w:p w14:paraId="591AC054" w14:textId="77777777" w:rsidR="00CE2DED" w:rsidRDefault="00CE2DED" w:rsidP="0023444B"/>
    <w:p w14:paraId="72514A80" w14:textId="77777777" w:rsidR="00BF7247" w:rsidRDefault="00BF7247" w:rsidP="00CE2DED">
      <w:pPr>
        <w:pStyle w:val="List"/>
      </w:pPr>
      <w:r>
        <w:t>Aanpassingen afronden</w:t>
      </w:r>
    </w:p>
    <w:p w14:paraId="3E0052E2" w14:textId="460D0B39" w:rsidR="005271EA" w:rsidRDefault="005271EA">
      <w:pPr>
        <w:pStyle w:val="List"/>
        <w:numPr>
          <w:ilvl w:val="1"/>
          <w:numId w:val="10"/>
        </w:numPr>
      </w:pPr>
      <w:r>
        <w:t>Check SIG score</w:t>
      </w:r>
    </w:p>
    <w:p w14:paraId="16DE45C3" w14:textId="0956BF6B" w:rsidR="009D76A7" w:rsidRDefault="009D76A7">
      <w:pPr>
        <w:pStyle w:val="List"/>
        <w:numPr>
          <w:ilvl w:val="1"/>
          <w:numId w:val="10"/>
        </w:numPr>
      </w:pPr>
      <w:r>
        <w:t>Check tests</w:t>
      </w:r>
    </w:p>
    <w:p w14:paraId="41732D12" w14:textId="695321E4" w:rsidR="009D76A7" w:rsidRDefault="009D76A7">
      <w:pPr>
        <w:pStyle w:val="List"/>
        <w:numPr>
          <w:ilvl w:val="2"/>
          <w:numId w:val="10"/>
        </w:numPr>
      </w:pPr>
      <w:r>
        <w:t xml:space="preserve">Voorlopige bestanden voor ‘test’ verzamelen </w:t>
      </w:r>
    </w:p>
    <w:p w14:paraId="33A41799" w14:textId="7422FA7B" w:rsidR="00BF7247" w:rsidRDefault="009D76A7">
      <w:pPr>
        <w:pStyle w:val="List"/>
        <w:numPr>
          <w:ilvl w:val="2"/>
          <w:numId w:val="10"/>
        </w:numPr>
      </w:pPr>
      <w:r>
        <w:t>T</w:t>
      </w:r>
      <w:r w:rsidR="00BF7247">
        <w:t>estrapport</w:t>
      </w:r>
      <w:r w:rsidR="008F1564">
        <w:t xml:space="preserve"> </w:t>
      </w:r>
      <w:r>
        <w:t>(voorlopig) updaten</w:t>
      </w:r>
    </w:p>
    <w:p w14:paraId="32725265" w14:textId="77777777" w:rsidR="0071294D" w:rsidRDefault="009D76A7">
      <w:pPr>
        <w:pStyle w:val="List"/>
        <w:numPr>
          <w:ilvl w:val="1"/>
          <w:numId w:val="10"/>
        </w:numPr>
      </w:pPr>
      <w:r>
        <w:t>I</w:t>
      </w:r>
      <w:r w:rsidR="00B46967">
        <w:t xml:space="preserve">ndien a en </w:t>
      </w:r>
      <w:r>
        <w:t>b</w:t>
      </w:r>
      <w:r w:rsidR="00B46967">
        <w:t xml:space="preserve"> OK</w:t>
      </w:r>
      <w:r w:rsidR="0071294D">
        <w:t>:</w:t>
      </w:r>
      <w:r w:rsidR="00B46967">
        <w:t xml:space="preserve"> </w:t>
      </w:r>
    </w:p>
    <w:p w14:paraId="392A0F3D" w14:textId="547BF4FC" w:rsidR="00CE2DED" w:rsidRDefault="00CE2DED">
      <w:pPr>
        <w:pStyle w:val="List"/>
        <w:numPr>
          <w:ilvl w:val="2"/>
          <w:numId w:val="10"/>
        </w:numPr>
      </w:pPr>
      <w:r>
        <w:t xml:space="preserve">Versienummer </w:t>
      </w:r>
      <w:r w:rsidR="009D76A7">
        <w:t xml:space="preserve">in code </w:t>
      </w:r>
      <w:r>
        <w:t>aanpassen</w:t>
      </w:r>
    </w:p>
    <w:p w14:paraId="7CBB0E59" w14:textId="77777777" w:rsidR="00B23607" w:rsidRDefault="00B23607">
      <w:pPr>
        <w:pStyle w:val="List"/>
        <w:numPr>
          <w:ilvl w:val="2"/>
          <w:numId w:val="10"/>
        </w:numPr>
      </w:pPr>
      <w:proofErr w:type="spellStart"/>
      <w:r>
        <w:t>TeamCity</w:t>
      </w:r>
      <w:proofErr w:type="spellEnd"/>
      <w:r>
        <w:t xml:space="preserve">: </w:t>
      </w:r>
      <w:proofErr w:type="spellStart"/>
      <w:r>
        <w:t>build</w:t>
      </w:r>
      <w:proofErr w:type="spellEnd"/>
      <w:r>
        <w:t>(s) pinnen</w:t>
      </w:r>
    </w:p>
    <w:p w14:paraId="2F22632B" w14:textId="77777777" w:rsidR="00B23607" w:rsidRDefault="00B23607">
      <w:pPr>
        <w:pStyle w:val="List"/>
        <w:numPr>
          <w:ilvl w:val="2"/>
          <w:numId w:val="10"/>
        </w:numPr>
      </w:pPr>
      <w:r>
        <w:t>SVN: tag aanmaken</w:t>
      </w:r>
    </w:p>
    <w:p w14:paraId="193124E3" w14:textId="34FF5874" w:rsidR="00B23607" w:rsidRDefault="00B23607" w:rsidP="00B23607">
      <w:pPr>
        <w:pStyle w:val="List"/>
      </w:pPr>
      <w:r>
        <w:t xml:space="preserve">Bestanden voor ‘bin’ verzamelen </w:t>
      </w:r>
    </w:p>
    <w:p w14:paraId="279CE179" w14:textId="488F8E25" w:rsidR="009D76A7" w:rsidRDefault="009D76A7" w:rsidP="009D76A7">
      <w:pPr>
        <w:pStyle w:val="List"/>
      </w:pPr>
      <w:r>
        <w:t xml:space="preserve">Bestanden voor ‘test’ verzamelen </w:t>
      </w:r>
    </w:p>
    <w:p w14:paraId="10F21A9C" w14:textId="103C0960" w:rsidR="009D76A7" w:rsidRDefault="009D76A7" w:rsidP="009D76A7">
      <w:pPr>
        <w:pStyle w:val="List"/>
      </w:pPr>
      <w:r>
        <w:t>Bestanden voor ‘</w:t>
      </w:r>
      <w:proofErr w:type="spellStart"/>
      <w:r>
        <w:t>doc</w:t>
      </w:r>
      <w:proofErr w:type="spellEnd"/>
      <w:r>
        <w:t xml:space="preserve">’ verzamelen </w:t>
      </w:r>
    </w:p>
    <w:p w14:paraId="577D6BA9" w14:textId="71E22BBE" w:rsidR="00CE2DED" w:rsidRDefault="00CE2DED">
      <w:pPr>
        <w:pStyle w:val="List"/>
        <w:numPr>
          <w:ilvl w:val="1"/>
          <w:numId w:val="10"/>
        </w:numPr>
      </w:pPr>
      <w:r>
        <w:t xml:space="preserve">Testrapport </w:t>
      </w:r>
      <w:r w:rsidR="0071294D">
        <w:t xml:space="preserve">- </w:t>
      </w:r>
      <w:r w:rsidR="009D76A7">
        <w:t>(</w:t>
      </w:r>
      <w:r w:rsidR="00651D75">
        <w:t>definitief</w:t>
      </w:r>
      <w:r w:rsidR="009D76A7">
        <w:t>) updaten</w:t>
      </w:r>
    </w:p>
    <w:p w14:paraId="423C7E68" w14:textId="666BA576" w:rsidR="00CE2DED" w:rsidRDefault="00CE2DED">
      <w:pPr>
        <w:pStyle w:val="List"/>
        <w:numPr>
          <w:ilvl w:val="1"/>
          <w:numId w:val="10"/>
        </w:numPr>
      </w:pPr>
      <w:r>
        <w:t xml:space="preserve">Protocol van Overdracht </w:t>
      </w:r>
      <w:r w:rsidR="009D76A7">
        <w:t xml:space="preserve">- </w:t>
      </w:r>
      <w:r>
        <w:t>opstellen</w:t>
      </w:r>
    </w:p>
    <w:p w14:paraId="25CA3AF1" w14:textId="7C09E352" w:rsidR="00CE2DED" w:rsidRDefault="00CE2DED">
      <w:pPr>
        <w:pStyle w:val="List"/>
        <w:numPr>
          <w:ilvl w:val="1"/>
          <w:numId w:val="10"/>
        </w:numPr>
      </w:pPr>
      <w:r>
        <w:t xml:space="preserve">Release </w:t>
      </w:r>
      <w:proofErr w:type="spellStart"/>
      <w:r>
        <w:t>notes</w:t>
      </w:r>
      <w:proofErr w:type="spellEnd"/>
      <w:r>
        <w:t xml:space="preserve"> </w:t>
      </w:r>
      <w:r w:rsidR="009D76A7">
        <w:t xml:space="preserve">- </w:t>
      </w:r>
      <w:r>
        <w:t>opstellen</w:t>
      </w:r>
    </w:p>
    <w:p w14:paraId="1909A089" w14:textId="7A37DAA3" w:rsidR="009D76A7" w:rsidRDefault="009D76A7">
      <w:pPr>
        <w:pStyle w:val="List"/>
        <w:numPr>
          <w:ilvl w:val="1"/>
          <w:numId w:val="10"/>
        </w:numPr>
      </w:pPr>
      <w:r>
        <w:t xml:space="preserve">Functioneel Ontwerp - updaten </w:t>
      </w:r>
      <w:proofErr w:type="spellStart"/>
      <w:r>
        <w:t>danwel</w:t>
      </w:r>
      <w:proofErr w:type="spellEnd"/>
      <w:r>
        <w:t xml:space="preserve"> oude versie overnemen</w:t>
      </w:r>
    </w:p>
    <w:p w14:paraId="29F1F0B9" w14:textId="0CB4FA1C" w:rsidR="009D76A7" w:rsidRDefault="009D76A7">
      <w:pPr>
        <w:pStyle w:val="List"/>
        <w:numPr>
          <w:ilvl w:val="1"/>
          <w:numId w:val="10"/>
        </w:numPr>
      </w:pPr>
      <w:r>
        <w:lastRenderedPageBreak/>
        <w:t xml:space="preserve">Technisch Ontwerp - updaten </w:t>
      </w:r>
      <w:proofErr w:type="spellStart"/>
      <w:r>
        <w:t>danwel</w:t>
      </w:r>
      <w:proofErr w:type="spellEnd"/>
      <w:r>
        <w:t xml:space="preserve"> oude versie overnemen</w:t>
      </w:r>
    </w:p>
    <w:p w14:paraId="15EBAECF" w14:textId="77793EF8" w:rsidR="0071294D" w:rsidRDefault="0071294D">
      <w:pPr>
        <w:pStyle w:val="List"/>
        <w:numPr>
          <w:ilvl w:val="1"/>
          <w:numId w:val="10"/>
        </w:numPr>
      </w:pPr>
      <w:r>
        <w:t>License file - overnemen</w:t>
      </w:r>
    </w:p>
    <w:p w14:paraId="5A4408B7" w14:textId="77777777" w:rsidR="00FF6B85" w:rsidRDefault="00CE2DED" w:rsidP="00CE2DED">
      <w:pPr>
        <w:pStyle w:val="List"/>
      </w:pPr>
      <w:r>
        <w:t>Opleveren</w:t>
      </w:r>
      <w:r w:rsidR="00BF7247">
        <w:t xml:space="preserve"> en administratie bijwerken</w:t>
      </w:r>
    </w:p>
    <w:p w14:paraId="7F0F3429" w14:textId="59E2CA7E" w:rsidR="00FF6B85" w:rsidRDefault="00FF6B85">
      <w:pPr>
        <w:pStyle w:val="List"/>
        <w:numPr>
          <w:ilvl w:val="1"/>
          <w:numId w:val="10"/>
        </w:numPr>
      </w:pPr>
      <w:r>
        <w:t xml:space="preserve">Opleveren </w:t>
      </w:r>
      <w:r w:rsidR="00CE2DED">
        <w:t>aan RWS</w:t>
      </w:r>
      <w:r w:rsidR="0071294D">
        <w:t xml:space="preserve">, via </w:t>
      </w:r>
      <w:proofErr w:type="spellStart"/>
      <w:r w:rsidR="0071294D" w:rsidRPr="0071294D">
        <w:t>SURFfilesender</w:t>
      </w:r>
      <w:proofErr w:type="spellEnd"/>
    </w:p>
    <w:p w14:paraId="05510761" w14:textId="77777777" w:rsidR="00CE2DED" w:rsidRDefault="00FF6B85">
      <w:pPr>
        <w:pStyle w:val="List"/>
        <w:numPr>
          <w:ilvl w:val="1"/>
          <w:numId w:val="10"/>
        </w:numPr>
      </w:pPr>
      <w:r>
        <w:t>K</w:t>
      </w:r>
      <w:r w:rsidR="00CE2DED">
        <w:t>opie van oplevering op p-schijf zetten</w:t>
      </w:r>
    </w:p>
    <w:p w14:paraId="1094B8BB" w14:textId="6AA43013" w:rsidR="00FF6B85" w:rsidRDefault="00FF6B85">
      <w:pPr>
        <w:pStyle w:val="List"/>
        <w:numPr>
          <w:ilvl w:val="1"/>
          <w:numId w:val="10"/>
        </w:numPr>
      </w:pPr>
      <w:proofErr w:type="spellStart"/>
      <w:r>
        <w:t>Jira</w:t>
      </w:r>
      <w:proofErr w:type="spellEnd"/>
      <w:r>
        <w:t xml:space="preserve"> bijwerken</w:t>
      </w:r>
    </w:p>
    <w:p w14:paraId="37D54968" w14:textId="76F43390" w:rsidR="00B46967" w:rsidRDefault="00B46967">
      <w:pPr>
        <w:pStyle w:val="List"/>
        <w:numPr>
          <w:ilvl w:val="1"/>
          <w:numId w:val="10"/>
        </w:numPr>
      </w:pPr>
      <w:r>
        <w:t>Documentatie pdf's aan de tag toevoegen</w:t>
      </w:r>
    </w:p>
    <w:p w14:paraId="116B1287" w14:textId="3238BAB0" w:rsidR="0071294D" w:rsidRDefault="0071294D" w:rsidP="0071294D">
      <w:pPr>
        <w:pStyle w:val="List"/>
      </w:pPr>
      <w:proofErr w:type="spellStart"/>
      <w:r>
        <w:t>PO’s</w:t>
      </w:r>
      <w:proofErr w:type="spellEnd"/>
      <w:r>
        <w:t xml:space="preserve"> van gebruikende softwareproducten informeren.</w:t>
      </w:r>
    </w:p>
    <w:p w14:paraId="347FA305" w14:textId="77777777" w:rsidR="00CE2DED" w:rsidRDefault="00CE2DED" w:rsidP="0023444B"/>
    <w:p w14:paraId="1F9DBC6D" w14:textId="77777777" w:rsidR="00CE2DED" w:rsidRDefault="00CE2DED" w:rsidP="00CE2DED">
      <w:pPr>
        <w:pStyle w:val="Heading1"/>
      </w:pPr>
      <w:r>
        <w:t xml:space="preserve">Bestanden verzamelen, pinnen, </w:t>
      </w:r>
      <w:proofErr w:type="spellStart"/>
      <w:r>
        <w:t>taggen</w:t>
      </w:r>
      <w:proofErr w:type="spellEnd"/>
    </w:p>
    <w:p w14:paraId="45D72B97" w14:textId="1090201F" w:rsidR="00B23607" w:rsidRDefault="00B23607" w:rsidP="00B23607">
      <w:pPr>
        <w:pStyle w:val="Heading2"/>
      </w:pPr>
      <w:r>
        <w:t>Doelstructuur voor uitleveren</w:t>
      </w:r>
    </w:p>
    <w:p w14:paraId="556EC524" w14:textId="77777777" w:rsidR="00435F15" w:rsidRPr="00435F15" w:rsidRDefault="00435F15" w:rsidP="00435F15">
      <w:pPr>
        <w:keepNext/>
      </w:pPr>
    </w:p>
    <w:p w14:paraId="6AB02348" w14:textId="56F0EE8D" w:rsidR="00B23607" w:rsidRDefault="00F06ED6" w:rsidP="00B23607">
      <w:r>
        <w:rPr>
          <w:noProof/>
        </w:rPr>
        <w:drawing>
          <wp:inline distT="0" distB="0" distL="0" distR="0" wp14:anchorId="73FC84B1" wp14:editId="25EDB700">
            <wp:extent cx="2028825" cy="2562225"/>
            <wp:effectExtent l="19050" t="19050" r="28575" b="28575"/>
            <wp:docPr id="8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62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62F99" w14:textId="77777777" w:rsidR="00435F15" w:rsidRPr="00CC0BFC" w:rsidRDefault="00435F15" w:rsidP="00B23607"/>
    <w:p w14:paraId="1FF07447" w14:textId="158DC7FA" w:rsidR="00CD6298" w:rsidRDefault="00CD6298" w:rsidP="00CD6298">
      <w:pPr>
        <w:pStyle w:val="Heading2"/>
      </w:pPr>
      <w:r>
        <w:t xml:space="preserve">Spullen op </w:t>
      </w:r>
      <w:proofErr w:type="spellStart"/>
      <w:r>
        <w:t>TeamCity</w:t>
      </w:r>
      <w:proofErr w:type="spellEnd"/>
    </w:p>
    <w:p w14:paraId="7B3D89C0" w14:textId="77777777" w:rsidR="00435F15" w:rsidRPr="00435F15" w:rsidRDefault="00435F15" w:rsidP="00435F15">
      <w:pPr>
        <w:keepNext/>
      </w:pPr>
    </w:p>
    <w:p w14:paraId="6B7DB3C8" w14:textId="287B5ECC" w:rsidR="00E324B3" w:rsidRDefault="007D4336" w:rsidP="00F850B4">
      <w:pPr>
        <w:keepNext/>
      </w:pPr>
      <w:r>
        <w:t xml:space="preserve">Overzicht </w:t>
      </w:r>
      <w:r w:rsidR="0035168A">
        <w:t xml:space="preserve">inbedding en onderliggende </w:t>
      </w:r>
      <w:proofErr w:type="spellStart"/>
      <w:r>
        <w:t>builds</w:t>
      </w:r>
      <w:proofErr w:type="spellEnd"/>
      <w:r>
        <w:t xml:space="preserve"> </w:t>
      </w:r>
      <w:r w:rsidR="0035168A">
        <w:t xml:space="preserve">in </w:t>
      </w:r>
      <w:proofErr w:type="spellStart"/>
      <w:r w:rsidR="00BF7247">
        <w:t>TeamCity</w:t>
      </w:r>
      <w:proofErr w:type="spellEnd"/>
      <w:r w:rsidR="00BF7247">
        <w:t>:</w:t>
      </w:r>
    </w:p>
    <w:p w14:paraId="76F6C9CB" w14:textId="70F93025" w:rsidR="00E324B3" w:rsidRDefault="00E324B3" w:rsidP="0023444B">
      <w:r>
        <w:rPr>
          <w:noProof/>
        </w:rPr>
        <w:drawing>
          <wp:inline distT="0" distB="0" distL="0" distR="0" wp14:anchorId="22B8FDAB" wp14:editId="1B7BF962">
            <wp:extent cx="2908995" cy="2122999"/>
            <wp:effectExtent l="19050" t="19050" r="2476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5" cy="2127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0F823" w14:textId="77777777" w:rsidR="00BF7247" w:rsidRDefault="00BF7247" w:rsidP="0023444B"/>
    <w:p w14:paraId="1A7C25B1" w14:textId="1250AFFD" w:rsidR="00BF7247" w:rsidRDefault="00BF7247" w:rsidP="00435F15">
      <w:pPr>
        <w:keepNext/>
      </w:pPr>
      <w:r>
        <w:lastRenderedPageBreak/>
        <w:t>W</w:t>
      </w:r>
      <w:r w:rsidR="004C6B77">
        <w:t xml:space="preserve">at is precies de functie van deze </w:t>
      </w:r>
      <w:proofErr w:type="spellStart"/>
      <w:r w:rsidR="004C6B77">
        <w:t>builds</w:t>
      </w:r>
      <w:proofErr w:type="spellEnd"/>
      <w:r>
        <w:t>?</w:t>
      </w:r>
    </w:p>
    <w:p w14:paraId="3C7C267F" w14:textId="21DCA38F" w:rsidR="00CD6298" w:rsidRDefault="00CD6298" w:rsidP="00435F15">
      <w:pPr>
        <w:keepNext/>
      </w:pPr>
      <w:r>
        <w:t>Inschatting:</w:t>
      </w:r>
    </w:p>
    <w:p w14:paraId="56C94FD9" w14:textId="729E6536" w:rsidR="00E324B3" w:rsidRDefault="00CD6298" w:rsidP="0023444B">
      <w:r w:rsidRPr="00CD6298">
        <w:rPr>
          <w:noProof/>
        </w:rPr>
        <w:drawing>
          <wp:inline distT="0" distB="0" distL="0" distR="0" wp14:anchorId="25E16FDB" wp14:editId="669AEA54">
            <wp:extent cx="5291455" cy="1259205"/>
            <wp:effectExtent l="19050" t="19050" r="2349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1259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2394C" w14:textId="77777777" w:rsidR="00CD6298" w:rsidRDefault="00CD6298" w:rsidP="0023444B"/>
    <w:p w14:paraId="7A365B12" w14:textId="77777777" w:rsidR="00CD6298" w:rsidRDefault="00CD6298" w:rsidP="00B23607"/>
    <w:p w14:paraId="6BD51B32" w14:textId="5C0D02EE" w:rsidR="00E324B3" w:rsidRDefault="00E324B3" w:rsidP="00435F15">
      <w:pPr>
        <w:keepNext/>
      </w:pPr>
      <w:r>
        <w:t>Uit te leveren softwareproducten:</w:t>
      </w:r>
    </w:p>
    <w:p w14:paraId="3020E843" w14:textId="77777777" w:rsidR="008070FD" w:rsidRDefault="008070FD" w:rsidP="00435F15">
      <w:pPr>
        <w:keepNext/>
      </w:pPr>
    </w:p>
    <w:p w14:paraId="035B28EC" w14:textId="0A9AE7A8" w:rsidR="00E324B3" w:rsidRDefault="008070FD" w:rsidP="0023444B">
      <w:r w:rsidRPr="008070FD">
        <w:rPr>
          <w:noProof/>
        </w:rPr>
        <w:drawing>
          <wp:inline distT="0" distB="0" distL="0" distR="0" wp14:anchorId="446DD54C" wp14:editId="5D2AFA2A">
            <wp:extent cx="3776869" cy="4712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571" cy="471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6A82" w14:textId="4E7B542F" w:rsidR="00CC0BFC" w:rsidRDefault="00CC0BFC" w:rsidP="00CC0BFC"/>
    <w:p w14:paraId="5B3F8838" w14:textId="77777777" w:rsidR="00CE2DED" w:rsidRDefault="00CE2DED" w:rsidP="00CE2DED">
      <w:pPr>
        <w:pStyle w:val="Heading1"/>
      </w:pPr>
      <w:r>
        <w:t>Testrapport updaten</w:t>
      </w:r>
    </w:p>
    <w:p w14:paraId="2F59B0F9" w14:textId="77777777" w:rsidR="00BF7247" w:rsidRDefault="00CE2DED" w:rsidP="00BF7247">
      <w:pPr>
        <w:pStyle w:val="Heading2"/>
      </w:pPr>
      <w:r>
        <w:t>Testresultaten verzamelen</w:t>
      </w:r>
      <w:r w:rsidR="00BF7247">
        <w:t xml:space="preserve"> en nader analyseren</w:t>
      </w:r>
    </w:p>
    <w:p w14:paraId="1EE71820" w14:textId="0D3291D7" w:rsidR="00CE2DED" w:rsidRDefault="00CE2DED" w:rsidP="00BF7247">
      <w:pPr>
        <w:pStyle w:val="Heading3"/>
      </w:pPr>
      <w:r>
        <w:t>Unittests</w:t>
      </w:r>
    </w:p>
    <w:p w14:paraId="25ED1D18" w14:textId="77777777" w:rsidR="00435F15" w:rsidRDefault="00435F15" w:rsidP="00435F15">
      <w:pPr>
        <w:keepNext/>
      </w:pPr>
    </w:p>
    <w:p w14:paraId="0EF2F956" w14:textId="6E32978E" w:rsidR="00B60C07" w:rsidRDefault="00B60C07" w:rsidP="00B60C07">
      <w:r>
        <w:t>Check</w:t>
      </w:r>
      <w:r w:rsidR="00435F15">
        <w:t>, bij de verschillende OS-versies</w:t>
      </w:r>
      <w:r>
        <w:t>:</w:t>
      </w:r>
    </w:p>
    <w:p w14:paraId="40450061" w14:textId="378CBD97" w:rsidR="00B60C07" w:rsidRDefault="00B60C07" w:rsidP="004C6B77">
      <w:pPr>
        <w:pStyle w:val="ListBullet"/>
      </w:pPr>
      <w:r>
        <w:t>Alles groen?</w:t>
      </w:r>
    </w:p>
    <w:p w14:paraId="13074E3C" w14:textId="1E71C22A" w:rsidR="00B60C07" w:rsidRPr="00B60C07" w:rsidRDefault="00B60C07" w:rsidP="004C6B77">
      <w:pPr>
        <w:pStyle w:val="ListBullet"/>
      </w:pPr>
      <w:r>
        <w:lastRenderedPageBreak/>
        <w:t>Alle testen gedraaid?</w:t>
      </w:r>
    </w:p>
    <w:p w14:paraId="6EEABCD5" w14:textId="2A748E2E" w:rsidR="00E77899" w:rsidRDefault="00783461" w:rsidP="00E77899">
      <w:pPr>
        <w:pStyle w:val="Heading3"/>
      </w:pPr>
      <w:r>
        <w:t xml:space="preserve">Regressietests / </w:t>
      </w:r>
      <w:r w:rsidR="00E77899">
        <w:t>Inventarisatie veranderingen</w:t>
      </w:r>
    </w:p>
    <w:p w14:paraId="3E5B3AA7" w14:textId="77777777" w:rsidR="00E77899" w:rsidRDefault="00E77899" w:rsidP="00435F15">
      <w:pPr>
        <w:keepNext/>
      </w:pPr>
    </w:p>
    <w:p w14:paraId="16F90F5C" w14:textId="18030B54" w:rsidR="00162DF7" w:rsidRDefault="00E77899" w:rsidP="00162DF7">
      <w:r>
        <w:t>Vergelijking</w:t>
      </w:r>
      <w:r w:rsidR="00162DF7">
        <w:t>en</w:t>
      </w:r>
      <w:r>
        <w:t xml:space="preserve"> checken</w:t>
      </w:r>
      <w:r w:rsidR="00162DF7">
        <w:t>:</w:t>
      </w:r>
    </w:p>
    <w:p w14:paraId="6BCF04F3" w14:textId="77777777" w:rsidR="00162DF7" w:rsidRDefault="00162DF7" w:rsidP="00162DF7">
      <w:pPr>
        <w:pStyle w:val="ListBullet"/>
      </w:pPr>
      <w:r>
        <w:t>Vergelijking Windows32-bit_nieuw met Windows32-bit_oud</w:t>
      </w:r>
    </w:p>
    <w:p w14:paraId="7FFDD7E2" w14:textId="5A49296C" w:rsidR="00162DF7" w:rsidRDefault="00162DF7" w:rsidP="00162DF7">
      <w:pPr>
        <w:pStyle w:val="ListBullet"/>
      </w:pPr>
      <w:r>
        <w:t>Onderlinge vergelijking nieuwe OS-versies</w:t>
      </w:r>
      <w:r w:rsidR="00435F15">
        <w:t xml:space="preserve">, vooralsnog alleen </w:t>
      </w:r>
      <w:r w:rsidR="00435F15">
        <w:br/>
        <w:t>Vergelijking Windows32-bit_nieuw met Windows64-bit_nieuw</w:t>
      </w:r>
    </w:p>
    <w:p w14:paraId="4CE5FB7F" w14:textId="484FF1D0" w:rsidR="00E77899" w:rsidRPr="00435F15" w:rsidRDefault="00E77899" w:rsidP="00E77899"/>
    <w:p w14:paraId="504E63F0" w14:textId="6ACA84DF" w:rsidR="00E77899" w:rsidRDefault="00E77899">
      <w:pPr>
        <w:pStyle w:val="List"/>
        <w:numPr>
          <w:ilvl w:val="0"/>
          <w:numId w:val="12"/>
        </w:numPr>
      </w:pPr>
      <w:proofErr w:type="spellStart"/>
      <w:r>
        <w:t>Matlab</w:t>
      </w:r>
      <w:proofErr w:type="spellEnd"/>
      <w:r>
        <w:t xml:space="preserve"> script draaien</w:t>
      </w:r>
      <w:r w:rsidR="00AB29FC">
        <w:t>: "</w:t>
      </w:r>
      <w:proofErr w:type="spellStart"/>
      <w:r w:rsidR="00AB29FC" w:rsidRPr="00AB29FC">
        <w:t>Compare_overtoppingmodule_results_all.m</w:t>
      </w:r>
      <w:proofErr w:type="spellEnd"/>
      <w:r w:rsidR="00AB29FC">
        <w:t>"</w:t>
      </w:r>
    </w:p>
    <w:p w14:paraId="50556A32" w14:textId="1D94B2B9" w:rsidR="00E77899" w:rsidRDefault="004C6B77">
      <w:pPr>
        <w:pStyle w:val="List"/>
        <w:numPr>
          <w:ilvl w:val="1"/>
          <w:numId w:val="11"/>
        </w:numPr>
      </w:pPr>
      <w:r>
        <w:t xml:space="preserve">Gedeelte ‘input’ </w:t>
      </w:r>
      <w:r w:rsidR="00E77899">
        <w:t>aanpassen</w:t>
      </w:r>
    </w:p>
    <w:p w14:paraId="72A87205" w14:textId="44566CCD" w:rsidR="00162DF7" w:rsidRDefault="004C6B77">
      <w:pPr>
        <w:pStyle w:val="List"/>
        <w:numPr>
          <w:ilvl w:val="1"/>
          <w:numId w:val="11"/>
        </w:numPr>
      </w:pPr>
      <w:r>
        <w:t>Resultaat inspecteren</w:t>
      </w:r>
    </w:p>
    <w:p w14:paraId="2DEE2761" w14:textId="77777777" w:rsidR="00E77899" w:rsidRDefault="00E77899" w:rsidP="00E77899"/>
    <w:p w14:paraId="22954B09" w14:textId="1481FAF6" w:rsidR="00CE2DED" w:rsidRDefault="00CE2DED" w:rsidP="00BF7247">
      <w:pPr>
        <w:pStyle w:val="Heading3"/>
      </w:pPr>
      <w:r>
        <w:t>Trendtests</w:t>
      </w:r>
    </w:p>
    <w:p w14:paraId="59856FA8" w14:textId="77777777" w:rsidR="00435F15" w:rsidRPr="00435F15" w:rsidRDefault="00435F15" w:rsidP="00435F15">
      <w:pPr>
        <w:keepNext/>
      </w:pPr>
    </w:p>
    <w:p w14:paraId="11549492" w14:textId="0B967F1C" w:rsidR="00E77899" w:rsidRDefault="00E77899">
      <w:pPr>
        <w:pStyle w:val="List"/>
        <w:numPr>
          <w:ilvl w:val="0"/>
          <w:numId w:val="15"/>
        </w:numPr>
      </w:pPr>
      <w:proofErr w:type="spellStart"/>
      <w:r>
        <w:t>Matlab</w:t>
      </w:r>
      <w:proofErr w:type="spellEnd"/>
      <w:r>
        <w:t xml:space="preserve"> script draaien (pdf's genereren)</w:t>
      </w:r>
      <w:r w:rsidR="00AB29FC">
        <w:t>: "</w:t>
      </w:r>
      <w:proofErr w:type="spellStart"/>
      <w:r w:rsidR="00AB29FC" w:rsidRPr="00AB29FC">
        <w:t>Analyse_overtoppingmodule_results_all.m</w:t>
      </w:r>
      <w:proofErr w:type="spellEnd"/>
      <w:r w:rsidR="00AB29FC">
        <w:t>"</w:t>
      </w:r>
    </w:p>
    <w:p w14:paraId="55373E31" w14:textId="77777777" w:rsidR="00E77899" w:rsidRDefault="00E77899">
      <w:pPr>
        <w:pStyle w:val="List"/>
        <w:numPr>
          <w:ilvl w:val="1"/>
          <w:numId w:val="11"/>
        </w:numPr>
      </w:pPr>
      <w:r>
        <w:t>mappen voor in- en uitvoer aanpassen</w:t>
      </w:r>
    </w:p>
    <w:p w14:paraId="549B9D5E" w14:textId="4C8569F8" w:rsidR="00E77899" w:rsidRDefault="00E77899">
      <w:pPr>
        <w:pStyle w:val="List"/>
        <w:numPr>
          <w:ilvl w:val="0"/>
          <w:numId w:val="11"/>
        </w:numPr>
      </w:pPr>
      <w:r>
        <w:t>pdf bestanden bundelen</w:t>
      </w:r>
      <w:r w:rsidR="00435F15">
        <w:t>, m.b.v.</w:t>
      </w:r>
      <w:r w:rsidR="00107384">
        <w:t xml:space="preserve"> "pdf Exchange Tools"</w:t>
      </w:r>
    </w:p>
    <w:p w14:paraId="21FE988C" w14:textId="5848EB95" w:rsidR="00E77899" w:rsidRDefault="00E77899">
      <w:pPr>
        <w:pStyle w:val="List"/>
        <w:numPr>
          <w:ilvl w:val="0"/>
          <w:numId w:val="11"/>
        </w:numPr>
      </w:pPr>
      <w:r>
        <w:t>Resultaat bekijken</w:t>
      </w:r>
    </w:p>
    <w:p w14:paraId="6AADE0EE" w14:textId="77777777" w:rsidR="00E77899" w:rsidRPr="00E77899" w:rsidRDefault="00E77899">
      <w:pPr>
        <w:pStyle w:val="List"/>
        <w:numPr>
          <w:ilvl w:val="1"/>
          <w:numId w:val="11"/>
        </w:numPr>
      </w:pPr>
      <w:r w:rsidRPr="00E77899">
        <w:t>Trends visueel checken</w:t>
      </w:r>
    </w:p>
    <w:p w14:paraId="2B9AF190" w14:textId="77777777" w:rsidR="00E77899" w:rsidRPr="00E77899" w:rsidRDefault="00E77899">
      <w:pPr>
        <w:pStyle w:val="List"/>
        <w:numPr>
          <w:ilvl w:val="1"/>
          <w:numId w:val="11"/>
        </w:numPr>
        <w:rPr>
          <w:lang w:val="en-US"/>
        </w:rPr>
      </w:pPr>
      <w:r w:rsidRPr="00E77899">
        <w:rPr>
          <w:lang w:val="en-US"/>
        </w:rPr>
        <w:t xml:space="preserve">Known issues </w:t>
      </w:r>
      <w:proofErr w:type="spellStart"/>
      <w:proofErr w:type="gramStart"/>
      <w:r w:rsidRPr="00E77899">
        <w:rPr>
          <w:lang w:val="en-US"/>
        </w:rPr>
        <w:t>checken</w:t>
      </w:r>
      <w:proofErr w:type="spellEnd"/>
      <w:proofErr w:type="gramEnd"/>
    </w:p>
    <w:p w14:paraId="4136F18E" w14:textId="02367CB4" w:rsidR="00E77899" w:rsidRPr="00B60C07" w:rsidRDefault="00E77899" w:rsidP="00B60C07"/>
    <w:p w14:paraId="25DCF50C" w14:textId="6F195406" w:rsidR="00CE2DED" w:rsidRDefault="00CE2DED" w:rsidP="00BF7247">
      <w:pPr>
        <w:pStyle w:val="Heading2"/>
      </w:pPr>
      <w:r>
        <w:t>Document aanpassen</w:t>
      </w:r>
    </w:p>
    <w:p w14:paraId="39B95BC6" w14:textId="77777777" w:rsidR="00435F15" w:rsidRPr="00435F15" w:rsidRDefault="00435F15" w:rsidP="00435F15">
      <w:pPr>
        <w:keepNext/>
      </w:pPr>
    </w:p>
    <w:p w14:paraId="71786615" w14:textId="26133E24" w:rsidR="00B60C07" w:rsidRPr="00051B73" w:rsidRDefault="00B60C0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051B73">
        <w:rPr>
          <w:lang w:val="en-US"/>
        </w:rPr>
        <w:t>Versienummer</w:t>
      </w:r>
      <w:r w:rsidR="00051B73" w:rsidRPr="00051B73">
        <w:rPr>
          <w:lang w:val="en-US"/>
        </w:rPr>
        <w:t>s</w:t>
      </w:r>
      <w:proofErr w:type="spellEnd"/>
      <w:r w:rsidRPr="00051B73">
        <w:rPr>
          <w:lang w:val="en-US"/>
        </w:rPr>
        <w:t xml:space="preserve"> </w:t>
      </w:r>
      <w:proofErr w:type="spellStart"/>
      <w:r w:rsidRPr="00051B73">
        <w:rPr>
          <w:lang w:val="en-US"/>
        </w:rPr>
        <w:t>updaten</w:t>
      </w:r>
      <w:proofErr w:type="spellEnd"/>
    </w:p>
    <w:p w14:paraId="7EA1C2AC" w14:textId="4C44DC79" w:rsidR="00051B73" w:rsidRDefault="00051B73">
      <w:pPr>
        <w:pStyle w:val="ListParagraph"/>
        <w:numPr>
          <w:ilvl w:val="0"/>
          <w:numId w:val="14"/>
        </w:numPr>
      </w:pPr>
      <w:r>
        <w:t>Uitvoer opnemen</w:t>
      </w:r>
    </w:p>
    <w:p w14:paraId="4E8C1191" w14:textId="51467C63" w:rsidR="00051B73" w:rsidRDefault="00051B73">
      <w:pPr>
        <w:pStyle w:val="ListParagraph"/>
        <w:numPr>
          <w:ilvl w:val="1"/>
          <w:numId w:val="14"/>
        </w:numPr>
      </w:pPr>
      <w:r>
        <w:t xml:space="preserve">Kies één van de </w:t>
      </w:r>
      <w:r w:rsidR="00162DF7">
        <w:t>OS</w:t>
      </w:r>
      <w:r>
        <w:t>-versies; vooralsnog ‘Windows 32-bit’</w:t>
      </w:r>
    </w:p>
    <w:p w14:paraId="32F12200" w14:textId="57679F02" w:rsidR="00CE2DED" w:rsidRDefault="00B60C07">
      <w:pPr>
        <w:pStyle w:val="ListParagraph"/>
        <w:numPr>
          <w:ilvl w:val="1"/>
          <w:numId w:val="14"/>
        </w:numPr>
      </w:pPr>
      <w:r>
        <w:t xml:space="preserve">Output unittests (HTML) </w:t>
      </w:r>
      <w:r w:rsidR="00051B73">
        <w:t xml:space="preserve">van gekozen OS-versie </w:t>
      </w:r>
      <w:r>
        <w:t>in document opnemen</w:t>
      </w:r>
    </w:p>
    <w:p w14:paraId="67B222E7" w14:textId="1B1FEAEB" w:rsidR="00B60C07" w:rsidRDefault="00B60C07">
      <w:pPr>
        <w:pStyle w:val="ListParagraph"/>
        <w:numPr>
          <w:ilvl w:val="1"/>
          <w:numId w:val="14"/>
        </w:numPr>
      </w:pPr>
      <w:r>
        <w:t xml:space="preserve">Output trendtests (pdf grafieken) </w:t>
      </w:r>
      <w:r w:rsidR="00051B73">
        <w:t xml:space="preserve">van gekozen OS-versie </w:t>
      </w:r>
      <w:r>
        <w:t>in document opnemen</w:t>
      </w:r>
    </w:p>
    <w:p w14:paraId="0C629938" w14:textId="2ABB4E88" w:rsidR="00051B73" w:rsidRDefault="00051B73">
      <w:pPr>
        <w:pStyle w:val="ListParagraph"/>
        <w:numPr>
          <w:ilvl w:val="0"/>
          <w:numId w:val="14"/>
        </w:numPr>
      </w:pPr>
      <w:r>
        <w:t>Tekst - waar nodig - aanpassen</w:t>
      </w:r>
    </w:p>
    <w:p w14:paraId="6E37B503" w14:textId="30902CCB" w:rsidR="00051B73" w:rsidRDefault="00051B73">
      <w:pPr>
        <w:pStyle w:val="ListParagraph"/>
        <w:numPr>
          <w:ilvl w:val="0"/>
          <w:numId w:val="14"/>
        </w:numPr>
      </w:pPr>
      <w:r>
        <w:t>Reviewen</w:t>
      </w:r>
    </w:p>
    <w:p w14:paraId="7A31F35A" w14:textId="4F9A518F" w:rsidR="00E77899" w:rsidRDefault="00E77899">
      <w:pPr>
        <w:pStyle w:val="ListParagraph"/>
        <w:numPr>
          <w:ilvl w:val="0"/>
          <w:numId w:val="14"/>
        </w:numPr>
      </w:pPr>
      <w:r>
        <w:t>Paraferen</w:t>
      </w:r>
    </w:p>
    <w:p w14:paraId="54159A3D" w14:textId="77777777" w:rsidR="00435F15" w:rsidRDefault="00435F15" w:rsidP="0023444B"/>
    <w:p w14:paraId="170677E7" w14:textId="77777777" w:rsidR="00435F15" w:rsidRDefault="00435F15" w:rsidP="0023444B"/>
    <w:p w14:paraId="37F1EE01" w14:textId="5BCB0833" w:rsidR="00B60C07" w:rsidRDefault="00B60C07" w:rsidP="0023444B">
      <w:r>
        <w:t>===/\===</w:t>
      </w:r>
    </w:p>
    <w:p w14:paraId="57448064" w14:textId="77777777" w:rsidR="00CE2DED" w:rsidRPr="00A56DBF" w:rsidRDefault="00CE2DED" w:rsidP="0023444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3"/>
      </w:tblGrid>
      <w:tr w:rsidR="00CE2DED" w:rsidRPr="00D63492" w14:paraId="300E00D5" w14:textId="77777777" w:rsidTr="006113E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9FE68F9" w14:textId="77777777" w:rsidR="00CE2DED" w:rsidRPr="00D63492" w:rsidRDefault="00CE2DED" w:rsidP="006113E2">
            <w:bookmarkStart w:id="0" w:name="bmBijlagen" w:colFirst="0" w:colLast="0"/>
          </w:p>
        </w:tc>
      </w:tr>
      <w:bookmarkEnd w:id="0"/>
    </w:tbl>
    <w:p w14:paraId="2442C645" w14:textId="77777777" w:rsidR="00CE2DED" w:rsidRPr="0023444B" w:rsidRDefault="00CE2DED" w:rsidP="0023444B"/>
    <w:p w14:paraId="30BD0535" w14:textId="77777777" w:rsidR="00CE2DED" w:rsidRPr="005F2BA3" w:rsidRDefault="00CE2DED" w:rsidP="005F2BA3"/>
    <w:sectPr w:rsidR="00CE2DED" w:rsidRPr="005F2BA3" w:rsidSect="00AF4ADC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854" w:right="1985" w:bottom="1077" w:left="1588" w:header="601" w:footer="1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C764D" w14:textId="77777777" w:rsidR="00AD1919" w:rsidRDefault="00AD1919">
      <w:r>
        <w:separator/>
      </w:r>
    </w:p>
  </w:endnote>
  <w:endnote w:type="continuationSeparator" w:id="0">
    <w:p w14:paraId="0F1002E7" w14:textId="77777777" w:rsidR="00AD1919" w:rsidRDefault="00AD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31">
    <w:altName w:val="Times New Roman"/>
    <w:panose1 w:val="00000000000000000000"/>
    <w:charset w:val="00"/>
    <w:family w:val="auto"/>
    <w:notTrueType/>
    <w:pitch w:val="default"/>
  </w:font>
  <w:font w:name="font334">
    <w:altName w:val="Times New Roman"/>
    <w:panose1 w:val="00000000000000000000"/>
    <w:charset w:val="00"/>
    <w:family w:val="auto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2785" w14:textId="77777777" w:rsidR="0041679A" w:rsidRDefault="0041679A" w:rsidP="0041679A"/>
  <w:tbl>
    <w:tblPr>
      <w:tblW w:w="969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9696"/>
    </w:tblGrid>
    <w:tr w:rsidR="0041679A" w:rsidRPr="005E3E6E" w14:paraId="043EDE60" w14:textId="77777777" w:rsidTr="00894A64">
      <w:tc>
        <w:tcPr>
          <w:tcW w:w="9696" w:type="dxa"/>
        </w:tcPr>
        <w:p w14:paraId="0A3DE9CC" w14:textId="77777777" w:rsidR="0041679A" w:rsidRPr="005E3E6E" w:rsidRDefault="0041679A" w:rsidP="0041679A">
          <w:pPr>
            <w:pStyle w:val="Huisstijl-Adres"/>
          </w:pPr>
          <w:bookmarkStart w:id="6" w:name="bmVoettekst2" w:colFirst="0" w:colLast="0"/>
        </w:p>
      </w:tc>
    </w:tr>
    <w:bookmarkEnd w:id="6"/>
  </w:tbl>
  <w:p w14:paraId="7AE5C33E" w14:textId="77777777" w:rsidR="0041679A" w:rsidRDefault="00416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BCD" w14:textId="77777777" w:rsidR="00BA4791" w:rsidRDefault="00CE291D">
    <w:r>
      <w:rPr>
        <w:noProof/>
      </w:rPr>
      <mc:AlternateContent>
        <mc:Choice Requires="wps">
          <w:drawing>
            <wp:anchor distT="0" distB="0" distL="114300" distR="114300" simplePos="0" relativeHeight="251654653" behindDoc="1" locked="0" layoutInCell="1" allowOverlap="1" wp14:anchorId="04C2CA5D" wp14:editId="3FDA179E">
              <wp:simplePos x="0" y="0"/>
              <wp:positionH relativeFrom="page">
                <wp:posOffset>0</wp:posOffset>
              </wp:positionH>
              <wp:positionV relativeFrom="page">
                <wp:posOffset>8802370</wp:posOffset>
              </wp:positionV>
              <wp:extent cx="7559040" cy="1911985"/>
              <wp:effectExtent l="0" t="0" r="3810" b="12065"/>
              <wp:wrapNone/>
              <wp:docPr id="19" name="Tekstvak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59040" cy="1911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1190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00"/>
                          </w:tblGrid>
                          <w:tr w:rsidR="00CE291D" w:rsidRPr="00CE291D" w14:paraId="7DD9451D" w14:textId="77777777" w:rsidTr="00AC37D7">
                            <w:tc>
                              <w:tcPr>
                                <w:tcW w:w="11900" w:type="dxa"/>
                                <w:shd w:val="clear" w:color="auto" w:fill="auto"/>
                              </w:tcPr>
                              <w:p w14:paraId="13BE1285" w14:textId="77777777" w:rsidR="00CE291D" w:rsidRPr="00CE291D" w:rsidRDefault="00CE291D" w:rsidP="00CE291D">
                                <w:bookmarkStart w:id="13" w:name="bmVoettekstLogo1" w:colFirst="0" w:colLast="0"/>
                              </w:p>
                            </w:tc>
                          </w:tr>
                          <w:bookmarkEnd w:id="13"/>
                        </w:tbl>
                        <w:p w14:paraId="133D70B5" w14:textId="77777777" w:rsidR="00CE291D" w:rsidRPr="00737102" w:rsidRDefault="00CE291D" w:rsidP="00737102">
                          <w:pPr>
                            <w:spacing w:line="240" w:lineRule="auto"/>
                            <w:rPr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2CA5D" id="_x0000_t202" coordsize="21600,21600" o:spt="202" path="m,l,21600r21600,l21600,xe">
              <v:stroke joinstyle="miter"/>
              <v:path gradientshapeok="t" o:connecttype="rect"/>
            </v:shapetype>
            <v:shape id="Tekstvak 19" o:spid="_x0000_s1028" type="#_x0000_t202" style="position:absolute;margin-left:0;margin-top:693.1pt;width:595.2pt;height:150.55pt;z-index:-2516618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" filled="f" stroked="f" strokeweight=".5pt">
              <v:textbox inset="0,0,0,0">
                <w:txbxContent>
                  <w:tbl>
                    <w:tblPr>
                      <w:tblW w:w="1190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00"/>
                    </w:tblGrid>
                    <w:tr w:rsidR="00CE291D" w:rsidRPr="00CE291D" w14:paraId="7DD9451D" w14:textId="77777777" w:rsidTr="00AC37D7">
                      <w:tc>
                        <w:tcPr>
                          <w:tcW w:w="11900" w:type="dxa"/>
                          <w:shd w:val="clear" w:color="auto" w:fill="auto"/>
                        </w:tcPr>
                        <w:p w14:paraId="13BE1285" w14:textId="77777777" w:rsidR="00CE291D" w:rsidRPr="00CE291D" w:rsidRDefault="00CE291D" w:rsidP="00CE291D">
                          <w:bookmarkStart w:id="14" w:name="bmVoettekstLogo1" w:colFirst="0" w:colLast="0"/>
                        </w:p>
                      </w:tc>
                    </w:tr>
                    <w:bookmarkEnd w:id="14"/>
                  </w:tbl>
                  <w:p w14:paraId="133D70B5" w14:textId="77777777" w:rsidR="00CE291D" w:rsidRPr="00737102" w:rsidRDefault="00CE291D" w:rsidP="00737102">
                    <w:pPr>
                      <w:spacing w:line="240" w:lineRule="auto"/>
                      <w:rPr>
                        <w:sz w:val="2"/>
                        <w:szCs w:val="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969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9696"/>
    </w:tblGrid>
    <w:tr w:rsidR="005E3E6E" w:rsidRPr="005E3E6E" w14:paraId="0F161C62" w14:textId="77777777" w:rsidTr="005E3E6E">
      <w:tc>
        <w:tcPr>
          <w:tcW w:w="9696" w:type="dxa"/>
        </w:tcPr>
        <w:p w14:paraId="308590F0" w14:textId="77777777" w:rsidR="005E3E6E" w:rsidRPr="005E3E6E" w:rsidRDefault="005E3E6E" w:rsidP="005E3E6E">
          <w:pPr>
            <w:pStyle w:val="Huisstijl-Adres"/>
          </w:pPr>
          <w:bookmarkStart w:id="15" w:name="bmAdres1" w:colFirst="0" w:colLast="0"/>
        </w:p>
      </w:tc>
    </w:tr>
    <w:bookmarkEnd w:id="15"/>
  </w:tbl>
  <w:p w14:paraId="5E4BA33B" w14:textId="77777777" w:rsidR="001200E3" w:rsidRDefault="001200E3" w:rsidP="00E00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6D67" w14:textId="77777777" w:rsidR="00AD1919" w:rsidRDefault="00AD1919">
      <w:r>
        <w:separator/>
      </w:r>
    </w:p>
  </w:footnote>
  <w:footnote w:type="continuationSeparator" w:id="0">
    <w:p w14:paraId="1218712A" w14:textId="77777777" w:rsidR="00AD1919" w:rsidRDefault="00AD1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37A7" w14:textId="77777777" w:rsidR="001200E3" w:rsidRPr="00982046" w:rsidRDefault="00B12B86" w:rsidP="00982046">
    <w:r w:rsidRPr="00982046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A1AED8A" wp14:editId="46177849">
              <wp:simplePos x="0" y="0"/>
              <wp:positionH relativeFrom="page">
                <wp:align>right</wp:align>
              </wp:positionH>
              <wp:positionV relativeFrom="page">
                <wp:posOffset>0</wp:posOffset>
              </wp:positionV>
              <wp:extent cx="7561080" cy="1475640"/>
              <wp:effectExtent l="0" t="0" r="1905" b="1079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1080" cy="14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08"/>
                          </w:tblGrid>
                          <w:tr w:rsidR="00B12B86" w14:paraId="33457CB1" w14:textId="77777777" w:rsidTr="00216C5A">
                            <w:tc>
                              <w:tcPr>
                                <w:tcW w:w="11908" w:type="dxa"/>
                              </w:tcPr>
                              <w:p w14:paraId="2CC8ED54" w14:textId="77777777" w:rsidR="00B12B86" w:rsidRPr="00325B3F" w:rsidRDefault="00B12B86" w:rsidP="00325B3F">
                                <w:bookmarkStart w:id="1" w:name="bmLogo2" w:colFirst="0" w:colLast="0"/>
                                <w:r w:rsidRPr="00B7389C">
                                  <w:t xml:space="preserve"> </w:t>
                                </w:r>
                              </w:p>
                            </w:tc>
                          </w:tr>
                          <w:bookmarkEnd w:id="1"/>
                        </w:tbl>
                        <w:p w14:paraId="0BCD6F97" w14:textId="77777777" w:rsidR="00B12B86" w:rsidRDefault="00B12B86" w:rsidP="00B12B8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AED8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44.15pt;margin-top:0;width:595.35pt;height:116.2pt;z-index:251660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" filled="f" stroked="f">
              <v:textbox inset="0,0,0,0">
                <w:txbxContent>
                  <w:tbl>
                    <w:tblPr>
                      <w:tblW w:w="1190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08"/>
                    </w:tblGrid>
                    <w:tr w:rsidR="00B12B86" w14:paraId="33457CB1" w14:textId="77777777" w:rsidTr="00216C5A">
                      <w:tc>
                        <w:tcPr>
                          <w:tcW w:w="11908" w:type="dxa"/>
                        </w:tcPr>
                        <w:p w14:paraId="2CC8ED54" w14:textId="77777777" w:rsidR="00B12B86" w:rsidRPr="00325B3F" w:rsidRDefault="00B12B86" w:rsidP="00325B3F">
                          <w:bookmarkStart w:id="2" w:name="bmLogo2" w:colFirst="0" w:colLast="0"/>
                          <w:r w:rsidRPr="00B7389C">
                            <w:t xml:space="preserve"> </w:t>
                          </w:r>
                        </w:p>
                      </w:tc>
                    </w:tr>
                    <w:bookmarkEnd w:id="2"/>
                  </w:tbl>
                  <w:p w14:paraId="0BCD6F97" w14:textId="77777777" w:rsidR="00B12B86" w:rsidRDefault="00B12B86" w:rsidP="00B12B86"/>
                </w:txbxContent>
              </v:textbox>
              <w10:wrap anchorx="page" anchory="page"/>
            </v:shape>
          </w:pict>
        </mc:Fallback>
      </mc:AlternateContent>
    </w:r>
  </w:p>
  <w:tbl>
    <w:tblPr>
      <w:tblW w:w="952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2608"/>
      <w:gridCol w:w="2608"/>
      <w:gridCol w:w="2608"/>
      <w:gridCol w:w="1701"/>
    </w:tblGrid>
    <w:tr w:rsidR="00B12B86" w:rsidRPr="00982046" w14:paraId="4E00EEE6" w14:textId="77777777" w:rsidTr="00216C5A">
      <w:tc>
        <w:tcPr>
          <w:tcW w:w="2608" w:type="dxa"/>
        </w:tcPr>
        <w:p w14:paraId="0AD1E3D4" w14:textId="77777777" w:rsidR="00CE2DED" w:rsidRDefault="00CE2DED" w:rsidP="00CE2DED">
          <w:pPr>
            <w:pStyle w:val="Huisstijl-Kopje"/>
          </w:pPr>
          <w:bookmarkStart w:id="3" w:name="bmDatum2" w:colFirst="0" w:colLast="0"/>
          <w:bookmarkStart w:id="4" w:name="bmPagina2" w:colFirst="3" w:colLast="3"/>
          <w:bookmarkStart w:id="5" w:name="bmReferentie2" w:colFirst="1" w:colLast="1"/>
          <w:r>
            <w:t>Datum</w:t>
          </w:r>
        </w:p>
        <w:p w14:paraId="311DEDB2" w14:textId="77777777" w:rsidR="00B7389C" w:rsidRPr="00982046" w:rsidRDefault="00CE2DED" w:rsidP="00CE2DED">
          <w:pPr>
            <w:pStyle w:val="Huisstijl-Gegeven"/>
          </w:pPr>
          <w:r>
            <w:t>13 maart 2023</w:t>
          </w:r>
        </w:p>
      </w:tc>
      <w:tc>
        <w:tcPr>
          <w:tcW w:w="2608" w:type="dxa"/>
        </w:tcPr>
        <w:p w14:paraId="6434898C" w14:textId="77777777" w:rsidR="00B12B86" w:rsidRPr="00982046" w:rsidRDefault="00B12B86" w:rsidP="00982046"/>
      </w:tc>
      <w:tc>
        <w:tcPr>
          <w:tcW w:w="2608" w:type="dxa"/>
        </w:tcPr>
        <w:p w14:paraId="4E8DAF6D" w14:textId="77777777" w:rsidR="00B12B86" w:rsidRPr="00982046" w:rsidRDefault="00B12B86" w:rsidP="00982046"/>
      </w:tc>
      <w:tc>
        <w:tcPr>
          <w:tcW w:w="1701" w:type="dxa"/>
        </w:tcPr>
        <w:p w14:paraId="2C8FD432" w14:textId="77777777" w:rsidR="00CE2DED" w:rsidRDefault="00CE2DED" w:rsidP="00CE2DED">
          <w:pPr>
            <w:pStyle w:val="Huisstijl-Kopje"/>
          </w:pPr>
          <w:r>
            <w:t>Pagina</w:t>
          </w:r>
        </w:p>
        <w:p w14:paraId="24CC55B6" w14:textId="77777777" w:rsidR="00B12B86" w:rsidRPr="00982046" w:rsidRDefault="00CE2DED" w:rsidP="00CE2DED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van </w:t>
          </w:r>
          <w:fldSimple w:instr=" NUMPAGES  \* MERGEFORMAT ">
            <w:r>
              <w:t>1</w:t>
            </w:r>
          </w:fldSimple>
        </w:p>
      </w:tc>
    </w:tr>
    <w:bookmarkEnd w:id="3"/>
    <w:bookmarkEnd w:id="4"/>
    <w:bookmarkEnd w:id="5"/>
  </w:tbl>
  <w:p w14:paraId="14D9C7D9" w14:textId="77777777" w:rsidR="001200E3" w:rsidRPr="00982046" w:rsidRDefault="001200E3" w:rsidP="009820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EFA1" w14:textId="77777777" w:rsidR="001200E3" w:rsidRPr="00396E08" w:rsidRDefault="005463A1" w:rsidP="00396E08">
    <w:r w:rsidRPr="00396E08"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0D6E685B" wp14:editId="5FA62ABF">
              <wp:simplePos x="0" y="0"/>
              <wp:positionH relativeFrom="page">
                <wp:align>right</wp:align>
              </wp:positionH>
              <wp:positionV relativeFrom="page">
                <wp:posOffset>0</wp:posOffset>
              </wp:positionV>
              <wp:extent cx="7561080" cy="1475640"/>
              <wp:effectExtent l="0" t="0" r="1905" b="1079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1080" cy="14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8" w:type="dxa"/>
                            <w:tblLayout w:type="fixed"/>
                            <w:tblLook w:val="0600" w:firstRow="0" w:lastRow="0" w:firstColumn="0" w:lastColumn="0" w:noHBand="1" w:noVBand="1"/>
                          </w:tblPr>
                          <w:tblGrid>
                            <w:gridCol w:w="11908"/>
                          </w:tblGrid>
                          <w:tr w:rsidR="005463A1" w:rsidRPr="00396E08" w14:paraId="770EE1A1" w14:textId="77777777" w:rsidTr="00216C5A">
                            <w:tc>
                              <w:tcPr>
                                <w:tcW w:w="11908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7678101B" w14:textId="77777777" w:rsidR="005463A1" w:rsidRPr="00396E08" w:rsidRDefault="00CE2DED" w:rsidP="00CE2DE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bookmarkStart w:id="7" w:name="bmLogo1" w:colFirst="0" w:colLast="0"/>
                                <w:r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667C1726" wp14:editId="4190EA64">
                                      <wp:extent cx="7096271" cy="692542"/>
                                      <wp:effectExtent l="0" t="0" r="0" b="0"/>
                                      <wp:docPr id="2" name="Picture 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096271" cy="6925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7"/>
                        </w:tbl>
                        <w:p w14:paraId="10F2C737" w14:textId="77777777" w:rsidR="005463A1" w:rsidRPr="003E6EF4" w:rsidRDefault="005463A1" w:rsidP="003E6EF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E685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44.15pt;margin-top:0;width:595.35pt;height:116.2pt;z-index:-251644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" filled="f" stroked="f">
              <v:textbox inset="0,0,0,0">
                <w:txbxContent>
                  <w:tbl>
                    <w:tblPr>
                      <w:tblW w:w="11908" w:type="dxa"/>
                      <w:tblLayout w:type="fixed"/>
                      <w:tblLook w:val="0600" w:firstRow="0" w:lastRow="0" w:firstColumn="0" w:lastColumn="0" w:noHBand="1" w:noVBand="1"/>
                    </w:tblPr>
                    <w:tblGrid>
                      <w:gridCol w:w="11908"/>
                    </w:tblGrid>
                    <w:tr w:rsidR="005463A1" w:rsidRPr="00396E08" w14:paraId="770EE1A1" w14:textId="77777777" w:rsidTr="00216C5A">
                      <w:tc>
                        <w:tcPr>
                          <w:tcW w:w="11908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7678101B" w14:textId="77777777" w:rsidR="005463A1" w:rsidRPr="00396E08" w:rsidRDefault="00CE2DED" w:rsidP="00CE2DED">
                          <w:pPr>
                            <w:rPr>
                              <w:sz w:val="18"/>
                              <w:szCs w:val="18"/>
                            </w:rPr>
                          </w:pPr>
                          <w:bookmarkStart w:id="8" w:name="bmLogo1" w:colFirst="0" w:colLast="0"/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7C1726" wp14:editId="4190EA64">
                                <wp:extent cx="7096271" cy="692542"/>
                                <wp:effectExtent l="0" t="0" r="0" b="0"/>
                                <wp:docPr id="2" name="Picture 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096271" cy="692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8"/>
                  </w:tbl>
                  <w:p w14:paraId="10F2C737" w14:textId="77777777" w:rsidR="005463A1" w:rsidRPr="003E6EF4" w:rsidRDefault="005463A1" w:rsidP="003E6EF4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103"/>
    </w:tblGrid>
    <w:tr w:rsidR="001200E3" w:rsidRPr="00396E08" w14:paraId="4B4583E7" w14:textId="77777777" w:rsidTr="004E3D47">
      <w:trPr>
        <w:trHeight w:hRule="exact" w:val="1508"/>
      </w:trPr>
      <w:tc>
        <w:tcPr>
          <w:tcW w:w="5103" w:type="dxa"/>
        </w:tcPr>
        <w:p w14:paraId="5D70CBC1" w14:textId="77777777" w:rsidR="001200E3" w:rsidRPr="00396E08" w:rsidRDefault="00CE2DED" w:rsidP="00CE2DED">
          <w:pPr>
            <w:pStyle w:val="Huisstijl-Sjabloonnaam"/>
          </w:pPr>
          <w:bookmarkStart w:id="9" w:name="bmSjabloonnaam1" w:colFirst="0" w:colLast="0"/>
          <w:r>
            <w:t>Memo</w:t>
          </w:r>
        </w:p>
      </w:tc>
    </w:tr>
    <w:bookmarkEnd w:id="9"/>
  </w:tbl>
  <w:p w14:paraId="44E21820" w14:textId="77777777" w:rsidR="001200E3" w:rsidRPr="00396E08" w:rsidRDefault="001200E3" w:rsidP="00396E08"/>
  <w:tbl>
    <w:tblPr>
      <w:tblW w:w="9525" w:type="dxa"/>
      <w:tblLayout w:type="fixed"/>
      <w:tblCellMar>
        <w:left w:w="0" w:type="dxa"/>
        <w:right w:w="113" w:type="dxa"/>
      </w:tblCellMar>
      <w:tblLook w:val="0600" w:firstRow="0" w:lastRow="0" w:firstColumn="0" w:lastColumn="0" w:noHBand="1" w:noVBand="1"/>
    </w:tblPr>
    <w:tblGrid>
      <w:gridCol w:w="2608"/>
      <w:gridCol w:w="2608"/>
      <w:gridCol w:w="20"/>
      <w:gridCol w:w="2588"/>
      <w:gridCol w:w="1701"/>
    </w:tblGrid>
    <w:tr w:rsidR="00A02624" w:rsidRPr="003E6EF4" w14:paraId="75571186" w14:textId="77777777" w:rsidTr="00C518E1">
      <w:trPr>
        <w:gridAfter w:val="2"/>
        <w:wAfter w:w="4289" w:type="dxa"/>
      </w:trPr>
      <w:tc>
        <w:tcPr>
          <w:tcW w:w="5236" w:type="dxa"/>
          <w:gridSpan w:val="3"/>
        </w:tcPr>
        <w:p w14:paraId="30C449FC" w14:textId="77777777" w:rsidR="00A02624" w:rsidRPr="003E6EF4" w:rsidRDefault="00A02624" w:rsidP="00B34D2A">
          <w:pPr>
            <w:spacing w:line="227" w:lineRule="atLeast"/>
            <w:rPr>
              <w:sz w:val="14"/>
              <w:szCs w:val="14"/>
            </w:rPr>
          </w:pPr>
          <w:bookmarkStart w:id="10" w:name="tblGegevens1" w:colFirst="0" w:colLast="3"/>
        </w:p>
      </w:tc>
    </w:tr>
    <w:tr w:rsidR="00954C43" w:rsidRPr="003E6EF4" w14:paraId="39D1D3BC" w14:textId="77777777" w:rsidTr="00954C43">
      <w:tc>
        <w:tcPr>
          <w:tcW w:w="2608" w:type="dxa"/>
        </w:tcPr>
        <w:p w14:paraId="28483EBD" w14:textId="77777777" w:rsidR="00CE2DED" w:rsidRDefault="00CE2DED" w:rsidP="00CE2DED">
          <w:pPr>
            <w:pStyle w:val="Huisstijl-Kopje"/>
          </w:pPr>
          <w:bookmarkStart w:id="11" w:name="bmPagina1" w:colFirst="3" w:colLast="3"/>
          <w:r>
            <w:t>Datum</w:t>
          </w:r>
        </w:p>
        <w:p w14:paraId="769B9247" w14:textId="77777777" w:rsidR="00954C43" w:rsidRPr="00B34D2A" w:rsidRDefault="00CE2DED" w:rsidP="00CE2DED">
          <w:pPr>
            <w:pStyle w:val="Huisstijl-Gegeven"/>
          </w:pPr>
          <w:r>
            <w:t>13 maart 2023</w:t>
          </w:r>
        </w:p>
      </w:tc>
      <w:tc>
        <w:tcPr>
          <w:tcW w:w="2608" w:type="dxa"/>
        </w:tcPr>
        <w:p w14:paraId="4947A1C8" w14:textId="77777777" w:rsidR="005463A1" w:rsidRPr="003E6EF4" w:rsidRDefault="005463A1" w:rsidP="00B34D2A">
          <w:pPr>
            <w:spacing w:line="227" w:lineRule="atLeast"/>
            <w:rPr>
              <w:sz w:val="14"/>
              <w:szCs w:val="14"/>
            </w:rPr>
          </w:pPr>
        </w:p>
      </w:tc>
      <w:tc>
        <w:tcPr>
          <w:tcW w:w="2608" w:type="dxa"/>
          <w:gridSpan w:val="2"/>
        </w:tcPr>
        <w:p w14:paraId="5C165663" w14:textId="77777777" w:rsidR="005463A1" w:rsidRPr="003E6EF4" w:rsidRDefault="005463A1" w:rsidP="00B34D2A">
          <w:pPr>
            <w:spacing w:line="227" w:lineRule="atLeast"/>
            <w:rPr>
              <w:sz w:val="14"/>
              <w:szCs w:val="14"/>
            </w:rPr>
          </w:pPr>
        </w:p>
      </w:tc>
      <w:tc>
        <w:tcPr>
          <w:tcW w:w="1701" w:type="dxa"/>
        </w:tcPr>
        <w:p w14:paraId="5FFD00E9" w14:textId="77777777" w:rsidR="00CE2DED" w:rsidRDefault="00CE2DED" w:rsidP="00CE2DED">
          <w:pPr>
            <w:pStyle w:val="Huisstijl-Kopje"/>
          </w:pPr>
          <w:r>
            <w:t>Aantal pagina's</w:t>
          </w:r>
        </w:p>
        <w:p w14:paraId="0818C889" w14:textId="77777777" w:rsidR="005463A1" w:rsidRPr="003E6EF4" w:rsidRDefault="00CE2DED" w:rsidP="00CE2DED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van </w:t>
          </w:r>
          <w:fldSimple w:instr=" NUMPAGES  \* MERGEFORMAT ">
            <w:r>
              <w:t>1</w:t>
            </w:r>
          </w:fldSimple>
        </w:p>
      </w:tc>
    </w:tr>
    <w:bookmarkEnd w:id="11"/>
    <w:tr w:rsidR="008973C1" w:rsidRPr="000C1811" w14:paraId="621B6FA4" w14:textId="77777777" w:rsidTr="00BF57E0">
      <w:tc>
        <w:tcPr>
          <w:tcW w:w="2608" w:type="dxa"/>
        </w:tcPr>
        <w:p w14:paraId="41B4B454" w14:textId="77777777" w:rsidR="00CE2DED" w:rsidRDefault="00CE2DED" w:rsidP="00CE2DED">
          <w:pPr>
            <w:pStyle w:val="Huisstijl-Kopje"/>
          </w:pPr>
          <w:r>
            <w:t>Contactpersoon</w:t>
          </w:r>
        </w:p>
        <w:p w14:paraId="4C76DCF9" w14:textId="77777777" w:rsidR="008973C1" w:rsidRPr="00B34D2A" w:rsidRDefault="00CE2DED" w:rsidP="00CE2DED">
          <w:pPr>
            <w:pStyle w:val="Huisstijl-Gegeven"/>
          </w:pPr>
          <w:r>
            <w:t>Hans de Waal</w:t>
          </w:r>
        </w:p>
      </w:tc>
      <w:tc>
        <w:tcPr>
          <w:tcW w:w="2608" w:type="dxa"/>
        </w:tcPr>
        <w:p w14:paraId="070809DD" w14:textId="77777777" w:rsidR="00CE2DED" w:rsidRDefault="00CE2DED" w:rsidP="00CE2DED">
          <w:pPr>
            <w:pStyle w:val="Huisstijl-Kopje"/>
          </w:pPr>
          <w:r>
            <w:t>Doorkiesnummer</w:t>
          </w:r>
        </w:p>
        <w:p w14:paraId="5A6F08BF" w14:textId="77777777" w:rsidR="008973C1" w:rsidRPr="003E6EF4" w:rsidRDefault="00CE2DED" w:rsidP="00CE2DED">
          <w:pPr>
            <w:pStyle w:val="Huisstijl-Gegeven"/>
          </w:pPr>
          <w:r>
            <w:t>+31(0)88 335 8501</w:t>
          </w:r>
        </w:p>
      </w:tc>
      <w:tc>
        <w:tcPr>
          <w:tcW w:w="4309" w:type="dxa"/>
          <w:gridSpan w:val="3"/>
        </w:tcPr>
        <w:p w14:paraId="70AF80B1" w14:textId="77777777" w:rsidR="00CE2DED" w:rsidRPr="00CE2DED" w:rsidRDefault="00CE2DED" w:rsidP="00CE2DED">
          <w:pPr>
            <w:pStyle w:val="Huisstijl-Kopje"/>
            <w:rPr>
              <w:lang w:val="en-US"/>
            </w:rPr>
          </w:pPr>
          <w:r w:rsidRPr="00CE2DED">
            <w:rPr>
              <w:lang w:val="en-US"/>
            </w:rPr>
            <w:t>E-mail</w:t>
          </w:r>
        </w:p>
        <w:p w14:paraId="17E9096E" w14:textId="77777777" w:rsidR="008973C1" w:rsidRPr="00CE2DED" w:rsidRDefault="00CE2DED" w:rsidP="00CE2DED">
          <w:pPr>
            <w:pStyle w:val="Huisstijl-Gegeven"/>
            <w:rPr>
              <w:lang w:val="en-US"/>
            </w:rPr>
          </w:pPr>
          <w:r w:rsidRPr="00CE2DED">
            <w:rPr>
              <w:lang w:val="en-US"/>
            </w:rPr>
            <w:t>Hans.deWaal</w:t>
          </w:r>
          <w:r w:rsidRPr="00CE2DED">
            <w:rPr>
              <w:sz w:val="2"/>
              <w:lang w:val="en-US"/>
            </w:rPr>
            <w:t xml:space="preserve"> </w:t>
          </w:r>
          <w:r w:rsidRPr="00CE2DED">
            <w:rPr>
              <w:lang w:val="en-US"/>
            </w:rPr>
            <w:t>@deltares.nl</w:t>
          </w:r>
        </w:p>
      </w:tc>
    </w:tr>
    <w:tr w:rsidR="00FE1AFF" w:rsidRPr="003E6EF4" w14:paraId="54D846AE" w14:textId="77777777" w:rsidTr="00954C43">
      <w:trPr>
        <w:gridAfter w:val="1"/>
        <w:wAfter w:w="1701" w:type="dxa"/>
      </w:trPr>
      <w:tc>
        <w:tcPr>
          <w:tcW w:w="7824" w:type="dxa"/>
          <w:gridSpan w:val="4"/>
        </w:tcPr>
        <w:p w14:paraId="5196C6A3" w14:textId="77777777" w:rsidR="00CE2DED" w:rsidRPr="00CE2DED" w:rsidRDefault="00CE2DED" w:rsidP="00CE2DED">
          <w:pPr>
            <w:pStyle w:val="Huisstijl-Kopje"/>
            <w:rPr>
              <w:lang w:val="en-US"/>
            </w:rPr>
          </w:pPr>
          <w:bookmarkStart w:id="12" w:name="bmOnderwerp1" w:colFirst="0" w:colLast="0"/>
          <w:bookmarkEnd w:id="10"/>
        </w:p>
        <w:p w14:paraId="204F2FD0" w14:textId="77777777" w:rsidR="00CE2DED" w:rsidRDefault="00CE2DED" w:rsidP="00CE2DED">
          <w:pPr>
            <w:pStyle w:val="Huisstijl-Kopje"/>
          </w:pPr>
          <w:r>
            <w:t>Onderwerp</w:t>
          </w:r>
        </w:p>
        <w:p w14:paraId="18E9F4D0" w14:textId="77777777" w:rsidR="00CE2DED" w:rsidRDefault="00CE2DED" w:rsidP="00CE2DED">
          <w:pPr>
            <w:pStyle w:val="Huisstijl-Gegeven"/>
          </w:pPr>
          <w:r>
            <w:t>DikesOvertopping - Tips voor releasen</w:t>
          </w:r>
        </w:p>
        <w:p w14:paraId="62619685" w14:textId="77777777" w:rsidR="00954C43" w:rsidRPr="00B34D2A" w:rsidRDefault="00954C43" w:rsidP="00CE2DED">
          <w:pPr>
            <w:pStyle w:val="Huisstijl-Gegeven"/>
          </w:pPr>
        </w:p>
      </w:tc>
    </w:tr>
    <w:bookmarkEnd w:id="12"/>
  </w:tbl>
  <w:p w14:paraId="081C5D4D" w14:textId="77777777" w:rsidR="001200E3" w:rsidRPr="00396E08" w:rsidRDefault="001200E3" w:rsidP="00396E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7BB6"/>
    <w:multiLevelType w:val="multilevel"/>
    <w:tmpl w:val="8A7AFA5C"/>
    <w:lvl w:ilvl="0">
      <w:start w:val="1"/>
      <w:numFmt w:val="decimal"/>
      <w:pStyle w:val="Heading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851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upperLetter"/>
      <w:pStyle w:val="Heading5"/>
      <w:lvlText w:val="%5"/>
      <w:lvlJc w:val="left"/>
      <w:pPr>
        <w:ind w:left="0" w:hanging="851"/>
      </w:pPr>
      <w:rPr>
        <w:rFonts w:hint="default"/>
      </w:rPr>
    </w:lvl>
    <w:lvl w:ilvl="5">
      <w:start w:val="1"/>
      <w:numFmt w:val="decimal"/>
      <w:pStyle w:val="Heading6"/>
      <w:lvlText w:val="%5.%6"/>
      <w:lvlJc w:val="left"/>
      <w:pPr>
        <w:ind w:left="0" w:hanging="851"/>
      </w:pPr>
      <w:rPr>
        <w:rFonts w:hint="default"/>
      </w:rPr>
    </w:lvl>
    <w:lvl w:ilvl="6">
      <w:start w:val="1"/>
      <w:numFmt w:val="decimal"/>
      <w:pStyle w:val="Heading7"/>
      <w:lvlText w:val="%5.%6.%7"/>
      <w:lvlJc w:val="left"/>
      <w:pPr>
        <w:ind w:left="0" w:hanging="851"/>
      </w:pPr>
      <w:rPr>
        <w:rFonts w:hint="default"/>
      </w:rPr>
    </w:lvl>
    <w:lvl w:ilvl="7">
      <w:start w:val="1"/>
      <w:numFmt w:val="decimal"/>
      <w:pStyle w:val="Heading8"/>
      <w:lvlText w:val="%5.%6.%7.%8."/>
      <w:lvlJc w:val="left"/>
      <w:pPr>
        <w:ind w:left="0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851"/>
      </w:pPr>
      <w:rPr>
        <w:rFonts w:hint="default"/>
      </w:rPr>
    </w:lvl>
  </w:abstractNum>
  <w:abstractNum w:abstractNumId="1" w15:restartNumberingAfterBreak="0">
    <w:nsid w:val="0D302114"/>
    <w:multiLevelType w:val="multilevel"/>
    <w:tmpl w:val="598A9088"/>
    <w:styleLink w:val="Huisstijl-Koppen"/>
    <w:lvl w:ilvl="0">
      <w:start w:val="1"/>
      <w:numFmt w:val="decimal"/>
      <w:lvlText w:val="%1"/>
      <w:lvlJc w:val="left"/>
      <w:pPr>
        <w:ind w:left="0" w:hanging="10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7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hanging="107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hanging="107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107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107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1077"/>
      </w:pPr>
      <w:rPr>
        <w:rFonts w:hint="default"/>
      </w:rPr>
    </w:lvl>
  </w:abstractNum>
  <w:abstractNum w:abstractNumId="2" w15:restartNumberingAfterBreak="0">
    <w:nsid w:val="0EC55D2C"/>
    <w:multiLevelType w:val="multilevel"/>
    <w:tmpl w:val="84ECF0A4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hanging="567"/>
      </w:pPr>
      <w:rPr>
        <w:rFonts w:hint="default"/>
      </w:rPr>
    </w:lvl>
  </w:abstractNum>
  <w:abstractNum w:abstractNumId="3" w15:restartNumberingAfterBreak="0">
    <w:nsid w:val="142A3C09"/>
    <w:multiLevelType w:val="hybridMultilevel"/>
    <w:tmpl w:val="4740D0B4"/>
    <w:lvl w:ilvl="0" w:tplc="14CEAACC">
      <w:start w:val="1"/>
      <w:numFmt w:val="bullet"/>
      <w:pStyle w:val="ListBullet2"/>
      <w:lvlText w:val="–"/>
      <w:lvlJc w:val="left"/>
      <w:pPr>
        <w:ind w:left="587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1CF47317"/>
    <w:multiLevelType w:val="multilevel"/>
    <w:tmpl w:val="123CD2A6"/>
    <w:styleLink w:val="Huisstijl-LijstOpsomming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font331" w:hAnsi="font331" w:hint="default"/>
      </w:rPr>
    </w:lvl>
    <w:lvl w:ilvl="1">
      <w:start w:val="1"/>
      <w:numFmt w:val="bullet"/>
      <w:lvlText w:val="–"/>
      <w:lvlJc w:val="left"/>
      <w:pPr>
        <w:ind w:left="680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="font334" w:hAnsi="font334" w:hint="default"/>
      </w:rPr>
    </w:lvl>
    <w:lvl w:ilvl="3">
      <w:start w:val="1"/>
      <w:numFmt w:val="bullet"/>
      <w:lvlText w:val="–"/>
      <w:lvlJc w:val="left"/>
      <w:pPr>
        <w:ind w:left="1360" w:hanging="340"/>
      </w:pPr>
      <w:rPr>
        <w:rFonts w:hint="default"/>
      </w:rPr>
    </w:lvl>
    <w:lvl w:ilvl="4">
      <w:start w:val="1"/>
      <w:numFmt w:val="bullet"/>
      <w:lvlText w:val="•"/>
      <w:lvlJc w:val="left"/>
      <w:pPr>
        <w:tabs>
          <w:tab w:val="num" w:pos="1418"/>
        </w:tabs>
        <w:ind w:left="1700" w:hanging="340"/>
      </w:pPr>
      <w:rPr>
        <w:rFonts w:ascii="font334" w:hAnsi="font334" w:hint="default"/>
      </w:rPr>
    </w:lvl>
    <w:lvl w:ilvl="5">
      <w:start w:val="1"/>
      <w:numFmt w:val="bullet"/>
      <w:lvlText w:val="–"/>
      <w:lvlJc w:val="left"/>
      <w:pPr>
        <w:tabs>
          <w:tab w:val="num" w:pos="1645"/>
        </w:tabs>
        <w:ind w:left="2040" w:hanging="340"/>
      </w:pPr>
      <w:rPr>
        <w:rFonts w:hint="default"/>
      </w:rPr>
    </w:lvl>
    <w:lvl w:ilvl="6">
      <w:start w:val="1"/>
      <w:numFmt w:val="bullet"/>
      <w:lvlText w:val="•"/>
      <w:lvlJc w:val="left"/>
      <w:pPr>
        <w:tabs>
          <w:tab w:val="num" w:pos="1872"/>
        </w:tabs>
        <w:ind w:left="2380" w:hanging="340"/>
      </w:pPr>
      <w:rPr>
        <w:rFonts w:ascii="font334" w:hAnsi="font334" w:hint="default"/>
      </w:rPr>
    </w:lvl>
    <w:lvl w:ilvl="7">
      <w:start w:val="1"/>
      <w:numFmt w:val="bullet"/>
      <w:lvlText w:val="–"/>
      <w:lvlJc w:val="left"/>
      <w:pPr>
        <w:tabs>
          <w:tab w:val="num" w:pos="2099"/>
        </w:tabs>
        <w:ind w:left="2720" w:hanging="340"/>
      </w:pPr>
      <w:rPr>
        <w:rFonts w:hint="default"/>
      </w:rPr>
    </w:lvl>
    <w:lvl w:ilvl="8">
      <w:start w:val="1"/>
      <w:numFmt w:val="bullet"/>
      <w:lvlText w:val="•"/>
      <w:lvlJc w:val="left"/>
      <w:pPr>
        <w:tabs>
          <w:tab w:val="num" w:pos="2326"/>
        </w:tabs>
        <w:ind w:left="3060" w:hanging="340"/>
      </w:pPr>
      <w:rPr>
        <w:rFonts w:ascii="font334" w:hAnsi="font334" w:hint="default"/>
      </w:rPr>
    </w:lvl>
  </w:abstractNum>
  <w:abstractNum w:abstractNumId="5" w15:restartNumberingAfterBreak="0">
    <w:nsid w:val="2478528B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2635B4"/>
    <w:multiLevelType w:val="multilevel"/>
    <w:tmpl w:val="19424EE4"/>
    <w:styleLink w:val="Huisstijl-Lijst"/>
    <w:lvl w:ilvl="0">
      <w:start w:val="1"/>
      <w:numFmt w:val="decimal"/>
      <w:lvlRestart w:val="0"/>
      <w:pStyle w:val="List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20" w:hanging="340"/>
      </w:pPr>
      <w:rPr>
        <w:rFonts w:hint="default"/>
      </w:rPr>
    </w:lvl>
    <w:lvl w:ilvl="3">
      <w:start w:val="1"/>
      <w:numFmt w:val="upperRoman"/>
      <w:lvlText w:val="%4"/>
      <w:lvlJc w:val="left"/>
      <w:pPr>
        <w:ind w:left="1360" w:hanging="34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00" w:hanging="34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040" w:hanging="34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380" w:hanging="34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720" w:hanging="3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060" w:hanging="340"/>
      </w:pPr>
      <w:rPr>
        <w:rFonts w:hint="default"/>
      </w:rPr>
    </w:lvl>
  </w:abstractNum>
  <w:abstractNum w:abstractNumId="7" w15:restartNumberingAfterBreak="0">
    <w:nsid w:val="6AF76053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E460B92"/>
    <w:multiLevelType w:val="hybridMultilevel"/>
    <w:tmpl w:val="07964616"/>
    <w:lvl w:ilvl="0" w:tplc="04ACBC72">
      <w:start w:val="1"/>
      <w:numFmt w:val="bullet"/>
      <w:pStyle w:val="ListBullet3"/>
      <w:lvlText w:val="•"/>
      <w:lvlJc w:val="left"/>
      <w:pPr>
        <w:ind w:left="140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95449248">
    <w:abstractNumId w:val="1"/>
  </w:num>
  <w:num w:numId="2" w16cid:durableId="1928417028">
    <w:abstractNumId w:val="6"/>
  </w:num>
  <w:num w:numId="3" w16cid:durableId="116266683">
    <w:abstractNumId w:val="2"/>
  </w:num>
  <w:num w:numId="4" w16cid:durableId="2103648465">
    <w:abstractNumId w:val="4"/>
  </w:num>
  <w:num w:numId="5" w16cid:durableId="1716656006">
    <w:abstractNumId w:val="0"/>
  </w:num>
  <w:num w:numId="6" w16cid:durableId="729227954">
    <w:abstractNumId w:val="3"/>
  </w:num>
  <w:num w:numId="7" w16cid:durableId="1936013581">
    <w:abstractNumId w:val="8"/>
  </w:num>
  <w:num w:numId="8" w16cid:durableId="295765237">
    <w:abstractNumId w:val="2"/>
  </w:num>
  <w:num w:numId="9" w16cid:durableId="1802766151">
    <w:abstractNumId w:val="4"/>
  </w:num>
  <w:num w:numId="10" w16cid:durableId="254022706">
    <w:abstractNumId w:val="6"/>
  </w:num>
  <w:num w:numId="11" w16cid:durableId="9194839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895562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91035">
    <w:abstractNumId w:val="7"/>
  </w:num>
  <w:num w:numId="14" w16cid:durableId="979110419">
    <w:abstractNumId w:val="5"/>
  </w:num>
  <w:num w:numId="15" w16cid:durableId="2754553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*BijAfsluitenOpslagSysteemBijwerken" w:val="1"/>
    <w:docVar w:name="_AanmaakDatum" w:val="13-03-2023"/>
    <w:docVar w:name="_AanmaakGebruiker" w:val="waal_h"/>
    <w:docVar w:name="_KlantCode" w:val="Deltares"/>
    <w:docVar w:name="_Versie" w:val="2021.2"/>
    <w:docVar w:name="Afdeling" w:val="CSW"/>
    <w:docVar w:name="AfdelingID" w:val="32"/>
    <w:docVar w:name="Bedrijf" w:val="Deltares"/>
    <w:docVar w:name="BedrijfID" w:val="7"/>
    <w:docVar w:name="BedrijfStatutair" w:val="Stichting Deltares"/>
    <w:docVar w:name="Beveilig" w:val="0"/>
    <w:docVar w:name="BeveiligingsniveauID" w:val="13"/>
    <w:docVar w:name="BeveiligingsniveauID_PrintValue" w:val="Geen"/>
    <w:docVar w:name="Contactpersoon" w:val="Hans de Waal"/>
    <w:docVar w:name="ContactpersoonID" w:val="1148"/>
    <w:docVar w:name="ContactpersoonVoluit" w:val="Hans de Waal"/>
    <w:docVar w:name="Datum" w:val="13-03-2023"/>
    <w:docVar w:name="Datum_PrintValue" w:val="13 maart 2023"/>
    <w:docVar w:name="DocID" w:val="7ca6bfcf-91fc-4d75-b4d3-f07c9cb0d662"/>
    <w:docVar w:name="DocIsReadOnly" w:val="0"/>
    <w:docVar w:name="DocRootDocID" w:val="7ca6bfcf-91fc-4d75-b4d3-f07c9cb0d662"/>
    <w:docVar w:name="DocStatusID" w:val="1"/>
    <w:docVar w:name="DocumentInfoXML" w:val="&lt;?xml version=&quot;1.0&quot;?&gt;_x000d__x000a_&lt;DocumentInfo xmlns:xsd=&quot;http://www.w3.org/2001/XMLSchema&quot; xmlns:xsi=&quot;http://www.w3.org/2001/XMLSchema-instance&quot; Action=&quot;Create&quot; Mode=&quot;New&quot; Version=&quot;1.0&quot; SilentMode=&quot;Off&quot;&gt;_x000d__x000a__x0009_&lt;RegistrationProfile&gt;_x000d__x000a__x0009__x0009_&lt;ID&gt;5aa0ff3e-27f1-42b6-a285-2a0f25689fd9&lt;/ID&gt;_x000d__x000a__x0009__x0009_&lt;Name&gt;Memo&lt;/Name&gt;_x000d__x000a__x0009_&lt;/RegistrationProfile&gt;_x000d__x000a__x0009_&lt;Template&gt;_x000d__x000a__x0009__x0009_&lt;ID&gt;c933a05b-6500-41cf-ab8b-340dbb946ef8&lt;/ID&gt;_x000d__x000a__x0009__x0009_&lt;Name&gt;Algemeen&lt;/Name&gt;_x000d__x000a__x0009_&lt;/Template&gt;_x000d__x000a__x0009_&lt;Bookmarks&gt;_x000d__x000a__x0009__x0009_&lt;Bookmark&gt;_x000d__x000a__x0009__x0009__x0009_&lt;ID&gt;3f68d7e1-bb34-4e6a-8398-9331aae22bc0&lt;/ID&gt;_x000d__x000a__x0009__x0009__x0009_&lt;Name&gt;bmBegin&lt;/Name&gt;_x000d__x000a__x0009__x0009__x0009_&lt;Style/&gt;_x000d__x000a__x0009__x0009__x0009_&lt;ReplaceOnChange&gt;false&lt;/ReplaceOnChange&gt;_x000d__x000a__x0009__x0009_&lt;/Bookmark&gt;_x000d__x000a__x0009__x0009_&lt;Bookmark&gt;_x000d__x000a__x0009__x0009__x0009_&lt;ID&gt;d10ff334-918d-4c6a-ab50-b2f610d6654e&lt;/ID&gt;_x000d__x000a__x0009__x0009__x0009_&lt;Name&gt;bmLogo1&lt;/Name&gt;_x000d__x000a__x0009__x0009__x0009_&lt;Style/&gt;_x000d__x000a__x0009__x0009__x0009_&lt;BookmarkFields&gt;_x000d__x000a__x0009__x0009__x0009__x0009_&lt;BookmarkField&gt;_x000d__x000a__x0009__x0009__x0009__x0009__x0009_&lt;ID&gt;fafe0e67-7660-4b6f-ac83-fea37d420589&lt;/ID&gt;_x000d__x000a__x0009__x0009__x0009__x0009__x0009_&lt;PrintLabel/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png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png&lt;/Option&gt;_x000d__x000a__x0009__x0009__x0009__x0009__x0009__x0009_&lt;Option Name=&quot;BasePath&quot;&gt;\\homestore.directory.intra\winhomes\Applications\DigiOffice\DEL\Programs\WhiteOffice\Logo\&lt;/Option&gt;_x000d__x000a__x0009__x0009__x0009__x0009__x0009_&lt;/Options&gt;_x000d__x000a__x0009__x0009__x0009__x0009_&lt;/BookmarkField&gt;_x000d__x000a__x0009__x0009__x0009_&lt;/BookmarkFields&gt;_x000d__x000a__x0009__x0009__x0009_&lt;ReplaceOnChange&gt;true&lt;/ReplaceOnChange&gt;_x000d__x000a__x0009__x0009_&lt;/Bookmark&gt;_x000d__x000a__x0009__x0009_&lt;Bookmark&gt;_x000d__x000a__x0009__x0009__x0009_&lt;ID&gt;4f306344-bc85-4b2f-9623-bb321b31c6a8&lt;/ID&gt;_x000d__x000a__x0009__x0009__x0009_&lt;Name&gt;bmVoettekstLogo1&lt;/Name&gt;_x000d__x000a__x0009__x0009__x0009_&lt;ReplaceOnChange&gt;true&lt;/ReplaceOnChange&gt;_x000d__x000a__x0009__x0009_&lt;/Bookmark&gt;_x000d__x000a__x0009__x0009_&lt;Bookmark&gt;_x000d__x000a__x0009__x0009__x0009_&lt;ID&gt;b80ba58a-f5e3-4d25-b476-85d843ffa4c9&lt;/ID&gt;_x000d__x000a__x0009__x0009__x0009_&lt;Name&gt;bmAdres1&lt;/Name&gt;_x000d__x000a__x0009__x0009__x0009_&lt;ReplaceOnChange&gt;true&lt;/ReplaceOnChange&gt;_x000d__x000a__x0009__x0009_&lt;/Bookmark&gt;_x000d__x000a__x0009__x0009_&lt;Bookmark&gt;_x000d__x000a__x0009__x0009__x0009_&lt;ID&gt;d2b7b0b8-0598-4c51-9f75-25cdfcb4e3df&lt;/ID&gt;_x000d__x000a__x0009__x0009__x0009_&lt;Name&gt;tblGegevens1:1&lt;/Name&gt;_x000d__x000a__x0009__x0009__x0009_&lt;Style/&gt;_x000d__x000a__x0009__x0009__x0009_&lt;ReplaceOnChange&gt;true&lt;/ReplaceOnChange&gt;_x000d__x000a__x0009__x0009_&lt;/Bookmark&gt;_x000d__x000a__x0009__x0009_&lt;Bookmark&gt;_x000d__x000a__x0009__x0009__x0009_&lt;ID&gt;68d02622-472d-4f59-af60-cd41f2440979&lt;/ID&gt;_x000d__x000a__x0009__x0009__x0009_&lt;Name&gt;tblGegevens1:2&lt;/Name&gt;_x000d__x000a__x0009__x0009__x0009_&lt;Style/&gt;_x000d__x000a__x0009__x0009__x0009_&lt;BookmarkFields&gt;_x000d__x000a__x0009__x0009__x0009__x0009_&lt;BookmarkField&gt;_x000d__x000a__x0009__x0009__x0009__x0009__x0009_&lt;ID&gt;e58afb4d-6474-427e-b3b1-27a5b40dcdb7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um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13 maart 2023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_x0009_&lt;ReplaceOnChange&gt;true&lt;/ReplaceOnChange&gt;_x000d__x000a__x0009__x0009_&lt;/Bookmark&gt;_x000d__x000a__x0009__x0009_&lt;Bookmark&gt;_x000d__x000a__x0009__x0009__x0009_&lt;ID&gt;4edd8d9c-9e5d-4e62-b581-5b7488163d1f&lt;/ID&gt;_x000d__x000a__x0009__x0009__x0009_&lt;Name&gt;tblGegevens1:3&lt;/Name&gt;_x000d__x000a__x0009__x0009__x0009_&lt;Style/&gt;_x000d__x000a__x0009__x0009__x0009_&lt;BookmarkFields&gt;_x000d__x000a__x0009__x0009__x0009__x0009_&lt;BookmarkField&gt;_x000d__x000a__x0009__x0009__x0009__x0009__x0009_&lt;ID&gt;0c070414-5761-4099-9b25-2001602cf3f5&lt;/ID&gt;_x000d__x000a__x0009__x0009__x0009__x0009__x0009_&lt;DocumentVeldID&gt;7052fa8b-9a13-41d8-ada7-cf00d5254325&lt;/DocumentVeldID&gt;_x000d__x000a__x0009__x0009__x0009__x0009__x0009_&lt;StyleLabel&gt;Huisstijl-Kopje&lt;/StyleLabel&gt;_x000d__x000a__x0009__x0009__x0009__x0009__x0009_&lt;TextBeforeLabel/&gt;_x000d__x000a__x0009__x0009__x0009__x0009__x0009_&lt;PrintLabel&gt;Contactpersoon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Hans de Waal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e1e4f05a-c6ae-4dac-a882-d91559b4fb48&lt;/ID&gt;_x000d__x000a__x0009__x0009__x0009__x0009__x0009_&lt;DocumentVeldID&gt;bf73df53-ef10-45cd-a2bd-fb52af548b12&lt;/DocumentVeldID&gt;_x000d__x000a__x0009__x0009__x0009__x0009__x0009_&lt;StyleLabel&gt;Huisstijl-Kopje&lt;/StyleLabel&gt;_x000d__x000a__x0009__x0009__x0009__x0009__x0009_&lt;TextBeforeLabel/&gt;_x000d__x000a__x0009__x0009__x0009__x0009__x0009_&lt;PrintLabel&gt;Doorkiesnumm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+31(0)88 335 8501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0f9b58d-9fef-4a0a-9428-efd21fac2a7d&lt;/ID&gt;_x000d__x000a__x0009__x0009__x0009__x0009__x0009_&lt;DocumentVeldID&gt;a384e11d-69d0-47b1-80b2-11f7020767dd&lt;/DocumentVeldID&gt;_x000d__x000a__x0009__x0009__x0009__x0009__x0009_&lt;StyleLabel&gt;Huisstijl-Kopje&lt;/StyleLabel&gt;_x000d__x000a__x0009__x0009__x0009__x0009__x0009_&lt;TextBeforeLabel/&gt;_x000d__x000a__x0009__x0009__x0009__x0009__x0009_&lt;PrintLabel&gt;E-mail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Hans.deWaal@deltares.nl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_x0009_&lt;ReplaceOnChange&gt;true&lt;/ReplaceOnChange&gt;_x000d__x000a__x0009__x0009_&lt;/Bookmark&gt;_x000d__x000a__x0009__x0009_&lt;Bookmark&gt;_x000d__x000a__x0009__x0009__x0009_&lt;ID&gt;a3072e3b-d3f9-4f4b-8fff-02334280d382&lt;/ID&gt;_x000d__x000a__x0009__x0009__x0009_&lt;Name&gt;bmOnderwerp1&lt;/Name&gt;_x000d__x000a__x0009__x0009__x0009_&lt;Style/&gt;_x000d__x000a__x0009__x0009__x0009_&lt;BookmarkFields&gt;_x000d__x000a__x0009__x0009__x0009__x0009_&lt;BookmarkField&gt;_x000d__x000a__x0009__x0009__x0009__x0009__x0009_&lt;ID&gt;68ff88eb-3025-44c1-badd-d0e43705e817&lt;/ID&gt;_x000d__x000a__x0009__x0009__x0009__x0009__x0009_&lt;DocumentVeldID&gt;8d97bc1a-8467-43b9-af14-71ec09aac448&lt;/DocumentVeldID&gt;_x000d__x000a__x0009__x0009__x0009__x0009__x0009_&lt;StyleLabel&gt;Huisstijl-Kopje&lt;/StyleLabel&gt;_x000d__x000a__x0009__x0009__x0009__x0009__x0009_&lt;TextBeforeLabel&gt;&amp;lt;br/&amp;gt;&lt;/TextBeforeLabel&gt;_x000d__x000a__x0009__x0009__x0009__x0009__x0009_&lt;PrintLabel&gt;Onderwerp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DikesOvertopping - Tips voor releasen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&lt;/BookmarkFields&gt;_x000d__x000a__x0009__x0009__x0009_&lt;ReplaceOnChange&gt;true&lt;/ReplaceOnChange&gt;_x000d__x000a__x0009__x0009_&lt;/Bookmark&gt;_x000d__x000a__x0009__x0009_&lt;Bookmark&gt;_x000d__x000a__x0009__x0009__x0009_&lt;ID&gt;7d628f9b-f0de-45d4-a05b-b6ab18109230&lt;/ID&gt;_x000d__x000a__x0009__x0009__x0009_&lt;Name&gt;bmPagina1&lt;/Name&gt;_x000d__x000a__x0009__x0009__x0009_&lt;Style/&gt;_x000d__x000a__x0009__x0009__x0009_&lt;BookmarkFields&gt;_x000d__x000a__x0009__x0009__x0009__x0009_&lt;BookmarkField&gt;_x000d__x000a__x0009__x0009__x0009__x0009__x0009_&lt;ID&gt;00010d4d-3383-4a44-92ee-f40175ac567a&lt;/ID&gt;_x000d__x000a__x0009__x0009__x0009__x0009__x0009_&lt;StyleLabel&gt;Huisstijl-Kopje&lt;/StyleLabel&gt;_x000d__x000a__x0009__x0009__x0009__x0009__x0009_&lt;TextBeforeLabel/&gt;_x000d__x000a__x0009__x0009__x0009__x0009__x0009_&lt;PrintLabel&gt;Aantal pagina'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van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_x0009_&lt;ReplaceOnChange&gt;true&lt;/ReplaceOnChange&gt;_x000d__x000a__x0009__x0009_&lt;/Bookmark&gt;_x000d__x000a__x0009__x0009_&lt;Bookmark&gt;_x000d__x000a__x0009__x0009__x0009_&lt;ID&gt;cc28f4c4-047e-436a-af09-9ec3a5ae1568&lt;/ID&gt;_x000d__x000a__x0009__x0009__x0009_&lt;Name&gt;bmDatum2&lt;/Name&gt;_x000d__x000a__x0009__x0009__x0009_&lt;Style/&gt;_x000d__x000a__x0009__x0009__x0009_&lt;BookmarkFields&gt;_x000d__x000a__x0009__x0009__x0009__x0009_&lt;BookmarkField&gt;_x000d__x000a__x0009__x0009__x0009__x0009__x0009_&lt;ID&gt;a22706ca-fdbc-4744-b7e9-12ad5314b10a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um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13 maart 2023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_x0009_&lt;ReplaceOnChange&gt;true&lt;/ReplaceOnChange&gt;_x000d__x000a__x0009__x0009_&lt;/Bookmark&gt;_x000d__x000a__x0009__x0009_&lt;Bookmark&gt;_x000d__x000a__x0009__x0009__x0009_&lt;ID&gt;aa2cba6a-3fdc-4156-948e-8d321b55ca83&lt;/ID&gt;_x000d__x000a__x0009__x0009__x0009_&lt;Name&gt;bmReferentie2&lt;/Name&gt;_x000d__x000a__x0009__x0009__x0009_&lt;Style/&gt;_x000d__x000a__x0009__x0009__x0009_&lt;ReplaceOnChange&gt;true&lt;/ReplaceOnChange&gt;_x000d__x000a__x0009__x0009_&lt;/Bookmark&gt;_x000d__x000a__x0009__x0009_&lt;Bookmark&gt;_x000d__x000a__x0009__x0009__x0009_&lt;ID&gt;a586eabf-06f4-4c5d-8162-7b9a8192b8bb&lt;/ID&gt;_x000d__x000a__x0009__x0009__x0009_&lt;Name&gt;bmPagina2&lt;/Name&gt;_x000d__x000a__x0009__x0009__x0009_&lt;Style/&gt;_x000d__x000a__x0009__x0009__x0009_&lt;BookmarkFields&gt;_x000d__x000a__x0009__x0009__x0009__x0009_&lt;BookmarkField&gt;_x000d__x000a__x0009__x0009__x0009__x0009__x0009_&lt;ID&gt;095d125d-f7bc-4392-a88b-a517a63946c7&lt;/ID&gt;_x000d__x000a__x0009__x0009__x0009__x0009__x0009_&lt;StyleLabel&gt;Huisstijl-Kopje&lt;/StyleLabel&gt;_x000d__x000a__x0009__x0009__x0009__x0009__x0009_&lt;TextBeforeLabel/&gt;_x000d__x000a__x0009__x0009__x0009__x0009__x0009_&lt;PrintLabel&gt;Pagina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van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_x0009_&lt;ReplaceOnChange&gt;true&lt;/ReplaceOnChange&gt;_x000d__x000a__x0009__x0009_&lt;/Bookmark&gt;_x000d__x000a__x0009__x0009_&lt;Bookmark&gt;_x000d__x000a__x0009__x0009__x0009_&lt;ID&gt;a2a7df38-2f1c-4043-8ba3-dd1bb8d0c912&lt;/ID&gt;_x000d__x000a__x0009__x0009__x0009_&lt;Name&gt;bmSjabloonnaam1&lt;/Name&gt;_x000d__x000a__x0009__x0009__x0009_&lt;Style/&gt;_x000d__x000a__x0009__x0009__x0009_&lt;BookmarkFields&gt;_x000d__x000a__x0009__x0009__x0009__x0009_&lt;BookmarkField&gt;_x000d__x000a__x0009__x0009__x0009__x0009__x0009_&lt;ID&gt;d7abf130-e7b1-4aca-9fa3-42eb1f9dd9e3&lt;/ID&gt;_x000d__x000a__x0009__x0009__x0009__x0009__x0009_&lt;PrintLabel/&gt;_x000d__x000a__x0009__x0009__x0009__x0009__x0009_&lt;StyleValue&gt;Huisstijl-Sjabloo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_x0009_&lt;ReplaceOnChange&gt;true&lt;/ReplaceOnChange&gt;_x000d__x000a__x0009__x0009_&lt;/Bookmark&gt;_x000d__x000a__x0009__x0009_&lt;Bookmark&gt;_x000d__x000a__x0009__x0009__x0009_&lt;ID&gt;70bb6b3d-440b-4c19-a108-0a785815301e&lt;/ID&gt;_x000d__x000a__x0009__x0009__x0009_&lt;Name&gt;bmVoettekst2&lt;/Name&gt;_x000d__x000a__x0009__x0009__x0009_&lt;ReplaceOnChange&gt;true&lt;/ReplaceOnChange&gt;_x000d__x000a__x0009__x0009_&lt;/Bookmark&gt;_x000d__x000a__x0009__x0009_&lt;Bookmark&gt;_x000d__x000a__x0009__x0009__x0009_&lt;ID&gt;63c88e92-b7e8-44ab-b7ab-925830cfa1b3&lt;/ID&gt;_x000d__x000a__x0009__x0009__x0009_&lt;Name&gt;bmBijlagen&lt;/Name&gt;_x000d__x000a__x0009__x0009__x0009_&lt;Style/&gt;_x000d__x000a__x0009__x0009__x0009_&lt;ReplaceOnChange&gt;true&lt;/ReplaceOnChange&gt;_x000d__x000a__x0009__x0009_&lt;/Bookmark&gt;_x000d__x000a__x0009_&lt;/Bookmarks&gt;_x000d__x000a__x0009_&lt;DataFields&gt;_x000d__x000a__x0009__x0009_&lt;DataField&gt;_x000d__x000a__x0009__x0009__x0009_&lt;Name&gt;DocumentID&lt;/Name&gt;_x000d__x000a__x0009__x0009__x0009_&lt;Value&gt;7ca6bfcf-91fc-4d75-b4d3-f07c9cb0d662&lt;/Value&gt;_x000d__x000a__x0009__x0009_&lt;/DataField&gt;_x000d__x000a__x0009__x0009_&lt;DataField&gt;_x000d__x000a__x0009__x0009__x0009_&lt;Name&gt;RootDocumentID&lt;/Name&gt;_x000d__x000a__x0009__x0009__x0009_&lt;Value&gt;7ca6bfcf-91fc-4d75-b4d3-f07c9cb0d662&lt;/Value&gt;_x000d__x000a__x0009__x0009_&lt;/DataField&gt;_x000d__x000a__x0009_&lt;/DataFields&gt;_x000d__x000a__x0009_&lt;MetaDataFields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0926d60b-e65c-4a6c-93e6-b18d2aafadaf&lt;/ID&gt;_x000d__x000a__x0009__x0009__x0009_&lt;DocumentVeldID&gt;3a71e92a-1fae-4d33-8c97-e938487c6c2a&lt;/DocumentVeldID&gt;_x000d__x000a__x0009__x0009__x0009_&lt;Name&gt;Nr&lt;/Name&gt;_x000d__x000a__x0009__x0009__x0009_&lt;Label&gt;RegistrerenDigiOfficeDMS&lt;/Label&gt;_x000d__x000a__x0009__x0009__x0009_&lt;Datatype&gt;Varchar&lt;/Datatype&gt;_x000d__x000a__x0009__x0009__x0009_&lt;PrintLabel&gt;Documentnummer&lt;/PrintLabel&gt;_x000d__x000a__x0009__x0009__x0009_&lt;Entity&gt;Document&lt;/Entity&gt;_x000d__x000a__x0009__x0009__x0009_&lt;SPSiteColumnName&gt;idb_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647d7fef-0648-421a-95a7-77806a857a38&lt;/ID&gt;_x000d__x000a__x0009__x0009__x0009_&lt;DocumentVeldID&gt;7f09c1ed-27bc-4772-9ac9-361896620d43&lt;/DocumentVeldID&gt;_x000d__x000a__x0009__x0009__x0009_&lt;Name&gt;VersieBevroren&lt;/Name&gt;_x000d__x000a__x0009__x0009__x0009_&lt;Label&gt;VersieBevroren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0.1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d84cca0d-915b-47e9-8b25-d894a789eb6e&lt;/ID&gt;_x000d__x000a__x0009__x0009__x0009_&lt;DocumentVeldID&gt;97b5f405-f169-4abd-85ab-f6eda957b609&lt;/DocumentVeldID&gt;_x000d__x000a__x0009__x0009__x0009_&lt;Name&gt;VersieNr&lt;/Name&gt;_x000d__x000a__x0009__x0009__x0009_&lt;Label&gt;Versie&lt;/Label&gt;_x000d__x000a__x0009__x0009__x0009_&lt;Datatype&gt;Varchar&lt;/Datatype&gt;_x000d__x000a__x0009__x0009__x0009_&lt;PrintLabel&gt;Versie&lt;/PrintLabel&gt;_x000d__x000a__x0009__x0009__x0009_&lt;Entity&gt;Document&lt;/Entity&gt;_x000d__x000a__x0009__x0009__x0009_&lt;SPSiteColumnName&gt;idb_Versie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4ecc0fe6-9e93-43e6-bc2d-b3ddbb5c59fe&lt;/ID&gt;_x000d__x000a__x0009__x0009__x0009_&lt;DocumentVeldID&gt;0d85d814-ce58-4da0-82d0-9b7ca9aeb36f&lt;/DocumentVeldID&gt;_x000d__x000a__x0009__x0009__x0009_&lt;Name&gt;IsExterneLink&lt;/Name&gt;_x000d__x000a__x0009__x0009__x0009_&lt;Label&gt;IsExterneLink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a2e6c1bb-128b-43d2-86ea-8282b31f8f7c&lt;/ID&gt;_x000d__x000a__x0009__x0009__x0009_&lt;DocumentVeldID&gt;78c03aab-7423-4e47-ba5e-7b58f0ee1c6f&lt;/DocumentVeldID&gt;_x000d__x000a__x0009__x0009__x0009_&lt;Name&gt;ExterneLinkInclOnderwerp&lt;/Name&gt;_x000d__x000a__x0009__x0009__x0009_&lt;Label&gt;ExterneLinkInclOnderwerp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\\homestore.directory.intra\winhomes\Projects\]]&gt;&lt;/PrintValue&gt;_x000d__x000a__x0009__x0009__x0009_&lt;RegistrationValue&gt;&lt;![CDATA[\\homestore.directory.intra\winhomes\Projects\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a23c653e-c338-45b5-935d-5d639c7b6445&lt;/ID&gt;_x000d__x000a__x0009__x0009__x0009_&lt;DocumentVeldID&gt;68e02b63-3594-429e-98ac-27d1a8817fae&lt;/DocumentVeldID&gt;_x000d__x000a__x0009__x0009__x0009_&lt;Name&gt;Link&lt;/Name&gt;_x000d__x000a__x0009__x0009__x0009_&lt;Label&gt;Link&lt;/Label&gt;_x000d__x000a__x0009__x0009__x0009_&lt;Datatype&gt;Varchar&lt;/Datatype&gt;_x000d__x000a__x0009__x0009__x0009_&lt;PrintLabel/&gt;_x000d__x000a__x0009__x0009__x0009_&lt;Entity&gt;Bestand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3cb119b2-ac17-4178-97c5-3f66bc9a7aeb&lt;/ID&gt;_x000d__x000a__x0009__x0009__x0009_&lt;DocumentVeldID&gt;bd35690e-f11e-4b25-80af-48dd542e0862&lt;/DocumentVeldID&gt;_x000d__x000a__x0009__x0009__x0009_&lt;Name&gt;VersieNrVermelden&lt;/Name&gt;_x000d__x000a__x0009__x0009__x0009_&lt;Label&gt;VersieNrVermelden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a182cd7e-6ca6-4431-8dc4-7c9ca3921241&lt;/ID&gt;_x000d__x000a__x0009__x0009__x0009_&lt;DocumentVeldID&gt;9f015a18-dca1-4623-89fa-23811da3a8e8&lt;/DocumentVeldID&gt;_x000d__x000a__x0009__x0009__x0009_&lt;Name&gt;ProjID&lt;/Name&gt;_x000d__x000a__x0009__x0009__x0009_&lt;Label&gt;Project&lt;/Label&gt;_x000d__x000a__x0009__x0009__x0009_&lt;Datatype&gt;Int&lt;/Datatype&gt;_x000d__x000a__x0009__x0009__x0009_&lt;PrintLabel&gt;Project&lt;/PrintLabel&gt;_x000d__x000a__x0009__x0009__x0009_&lt;Entity&gt;Document&lt;/Entity&gt;_x000d__x000a__x0009__x0009__x0009_&lt;SPSiteColumnName&gt;idb_ProjID&lt;/SPSiteColumnName&gt;_x000d__x000a__x0009__x0009__x0009_&lt;ShadowName&gt;ProjectTekst&lt;/ShadowName&gt;_x000d__x000a__x0009__x0009__x0009_&lt;ShadowDatatype&gt;Varchar&lt;/ShadowDatatype&gt;_x000d__x000a__x0009__x0009__x0009_&lt;ShadowSPSiteColumnName&gt;idb_Proje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Geen]]&gt;&lt;/PrintValue&gt;_x000d__x000a__x0009__x0009__x0009_&lt;RegistrationValue&gt;&lt;![CDATA[13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afd764fd-f144-4ae5-8162-1fb92b4d2e01&lt;/ID&gt;_x000d__x000a__x0009__x0009__x0009_&lt;DocumentVeldID&gt;c40ff78b-99e8-41ba-84e2-b12bad7029a6&lt;/DocumentVeldID&gt;_x000d__x000a__x0009__x0009__x0009_&lt;Name&gt;BeveiligingsniveauID&lt;/Name&gt;_x000d__x000a__x0009__x0009__x0009_&lt;Label&gt;Classificatie&lt;/Label&gt;_x000d__x000a__x0009__x0009__x0009_&lt;Datatype&gt;Int&lt;/Datatype&gt;_x000d__x000a__x0009__x0009__x0009_&lt;PrintLabel&gt;Beveiligingsniveau&lt;/PrintLabel&gt;_x000d__x000a__x0009__x0009__x0009_&lt;Entity&gt;Document&lt;/Entity&gt;_x000d__x000a__x0009__x0009__x0009_&lt;SPSiteColumnName&gt;idb_Beveiligingsniveau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03c53ecc-25cc-4fa4-acd1-a2957b655519&lt;/ID&gt;_x000d__x000a__x0009__x0009__x0009_&lt;DocumentVeldID&gt;4790e973-09ca-4a76-a0ee-e3290038d2ef&lt;/DocumentVeldID&gt;_x000d__x000a__x0009__x0009__x0009_&lt;Name&gt;Periode&lt;/Name&gt;_x000d__x000a__x0009__x0009__x0009_&lt;Label&gt;Periode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1e2274d2-eb93-407b-9ac2-6c22c6e4e40b&lt;/ID&gt;_x000d__x000a__x0009__x0009__x0009_&lt;DocumentVeldID&gt;0943fa12-ddab-4656-ab91-0adcfa14a6f9&lt;/DocumentVeldID&gt;_x000d__x000a__x0009__x0009__x0009_&lt;Name&gt;DatumIngediend&lt;/Name&gt;_x000d__x000a__x0009__x0009__x0009_&lt;Label&gt;Datum&lt;/Label&gt;_x000d__x000a__x0009__x0009__x0009_&lt;Datatype&gt;Datetime&lt;/Datatype&gt;_x000d__x000a__x0009__x0009__x0009_&lt;PrintLabel/&gt;_x000d__x000a__x0009__x0009__x0009_&lt;Entity&gt;Document&lt;/Entity&gt;_x000d__x000a__x0009__x0009__x0009_&lt;SPSiteColumnName&gt;idb_DatumIngedien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45cfa36c-19c9-4905-9233-95a6c687524d&lt;/ID&gt;_x000d__x000a__x0009__x0009__x0009_&lt;DocumentVeldID&gt;4e0d7df1-4ea6-4241-ba24-821382fa4309&lt;/DocumentVeldID&gt;_x000d__x000a__x0009__x0009__x0009_&lt;Name&gt;EigenKenmerk&lt;/Name&gt;_x000d__x000a__x0009__x0009__x0009_&lt;Label&gt;Eigen kenmerk&lt;/Label&gt;_x000d__x000a__x0009__x0009__x0009_&lt;Datatype&gt;Varchar&lt;/Datatype&gt;_x000d__x000a__x0009__x0009__x0009_&lt;PrintLabel&gt;Eigen kenmerk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ikesOvertopping - Tips voor releasen]]&gt;&lt;/PrintValue&gt;_x000d__x000a__x0009__x0009__x0009_&lt;RegistrationValue&gt;&lt;![CDATA[DikesOvertopping - Tips voor releasen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bc13a7ac-4107-417b-817d-2aadfadd3652&lt;/ID&gt;_x000d__x000a__x0009__x0009__x0009_&lt;DocumentVeldID&gt;8d97bc1a-8467-43b9-af14-71ec09aac448&lt;/DocumentVeldID&gt;_x000d__x000a__x0009__x0009__x0009_&lt;Name&gt;Onderwerp&lt;/Name&gt;_x000d__x000a__x0009__x0009__x0009_&lt;Label&gt;Onderwerp&lt;/Label&gt;_x000d__x000a__x0009__x0009__x0009_&lt;Datatype&gt;Varchar&lt;/Datatype&gt;_x000d__x000a__x0009__x0009__x0009_&lt;PrintLabel&gt;Onderwerp&lt;/PrintLabel&gt;_x000d__x000a__x0009__x0009__x0009_&lt;Entity&gt;Document&lt;/Entity&gt;_x000d__x000a__x0009__x0009__x0009_&lt;SPSiteColumnName&gt;idb_Onderwerp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13 maart 2023]]&gt;&lt;/PrintValue&gt;_x000d__x000a__x0009__x0009__x0009_&lt;RegistrationValue&gt;&lt;![CDATA[2023-03-13T00:00:00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e369ce8f-d331-4328-877e-c320df7b5279&lt;/ID&gt;_x000d__x000a__x0009__x0009__x0009_&lt;DocumentVeldID&gt;c12a59ca-56dc-4096-a143-e4cebafc49c8&lt;/DocumentVeldID&gt;_x000d__x000a__x0009__x0009__x0009_&lt;Name&gt;Datum&lt;/Name&gt;_x000d__x000a__x0009__x0009__x0009_&lt;Label&gt;Datum&lt;/Label&gt;_x000d__x000a__x0009__x0009__x0009_&lt;Datatype&gt;Datetime&lt;/Datatype&gt;_x000d__x000a__x0009__x0009__x0009_&lt;PrintLabel&gt;Datum&lt;/PrintLabel&gt;_x000d__x000a__x0009__x0009__x0009_&lt;Entity&gt;Document&lt;/Entity&gt;_x000d__x000a__x0009__x0009__x0009_&lt;SPSiteColumnName&gt;idb_Datum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e7d93ffb-6f1d-46e1-83e8-6edbf823f3eb&lt;/ID&gt;_x000d__x000a__x0009__x0009__x0009_&lt;DocumentVeldID&gt;280e65c7-d2a5-4dd9-b137-67f63f879039&lt;/DocumentVeldID&gt;_x000d__x000a__x0009__x0009__x0009_&lt;Name&gt;RelID&lt;/Name&gt;_x000d__x000a__x0009__x0009__x0009_&lt;Label&gt;Relatie&lt;/Label&gt;_x000d__x000a__x0009__x0009__x0009_&lt;Datatype&gt;Int&lt;/Datatype&gt;_x000d__x000a__x0009__x0009__x0009_&lt;PrintLabel/&gt;_x000d__x000a__x0009__x0009__x0009_&lt;Entity&gt;Document&lt;/Entity&gt;_x000d__x000a__x0009__x0009__x0009_&lt;SPSiteColumnName&gt;idb_RelID&lt;/SPSiteColumnName&gt;_x000d__x000a__x0009__x0009__x0009_&lt;ShadowName&gt;RelatieTekst&lt;/ShadowName&gt;_x000d__x000a__x0009__x0009__x0009_&lt;ShadowDatatype&gt;Varchar&lt;/ShadowDatatype&gt;_x000d__x000a__x0009__x0009__x0009_&lt;ShadowSPSiteColumnName&gt;idb_Relati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26119316-49c3-4a3c-9ee4-733b2be6e97d&lt;/ID&gt;_x000d__x000a__x0009__x0009__x0009_&lt;DocumentVeldID&gt;9949c91a-1702-469b-b5ff-02eac52ddbda&lt;/DocumentVeldID&gt;_x000d__x000a__x0009__x0009__x0009_&lt;Name&gt;PersID&lt;/Name&gt;_x000d__x000a__x0009__x0009__x0009_&lt;Label&gt;Persoon&lt;/Label&gt;_x000d__x000a__x0009__x0009__x0009_&lt;Datatype&gt;Int&lt;/Datatype&gt;_x000d__x000a__x0009__x0009__x0009_&lt;PrintLabel/&gt;_x000d__x000a__x0009__x0009__x0009_&lt;Entity&gt;Document&lt;/Entity&gt;_x000d__x000a__x0009__x0009__x0009_&lt;SPSiteColumnName&gt;idb_PersID&lt;/SPSiteColumnName&gt;_x000d__x000a__x0009__x0009__x0009_&lt;ShadowName&gt;PersoonTekst&lt;/ShadowName&gt;_x000d__x000a__x0009__x0009__x0009_&lt;ShadowDatatype&gt;Varchar&lt;/ShadowDatatype&gt;_x000d__x000a__x0009__x0009__x0009_&lt;ShadowSPSiteColumnName&gt;idb_Persoon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emo]]&gt;&lt;/PrintValue&gt;_x000d__x000a__x0009__x0009__x0009_&lt;RegistrationValue&gt;&lt;![CDATA[Memo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8d984e90-4c30-43ad-80dc-e0a7f0d2d3db&lt;/ID&gt;_x000d__x000a__x0009__x0009__x0009_&lt;DocumentVeldID&gt;76faacaa-a3be-4408-a49a-d41698581850&lt;/DocumentVeldID&gt;_x000d__x000a__x0009__x0009__x0009_&lt;Name&gt;Sjabloonnaam&lt;/Name&gt;_x000d__x000a__x0009__x0009__x0009_&lt;Label&gt;Sjabloonnaam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26dbcb4a-40d4-4c48-bf51-7046c400a4e6&lt;/ID&gt;_x000d__x000a__x0009__x0009__x0009_&lt;DocumentVeldID&gt;4f844aa1-cb5d-474d-902b-8679750ca706&lt;/DocumentVeldID&gt;_x000d__x000a__x0009__x0009__x0009_&lt;Name&gt;PlaatsVoettekst&lt;/Name&gt;_x000d__x000a__x0009__x0009__x0009_&lt;Label&gt;PlaatsVoettekst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5a2da966-a42d-4a7b-b30d-79c16f825dcf&lt;/ID&gt;_x000d__x000a__x0009__x0009__x0009_&lt;DocumentVeldID&gt;fb301bf0-4915-4632-99ea-d4140aa8ec50&lt;/DocumentVeldID&gt;_x000d__x000a__x0009__x0009__x0009_&lt;Name&gt;PlaatsAdres&lt;/Name&gt;_x000d__x000a__x0009__x0009__x0009_&lt;Label&gt;PlaatsAdres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dda65db4-314f-4343-b1a4-7009b0ff287a&lt;/ID&gt;_x000d__x000a__x0009__x0009__x0009_&lt;DocumentVeldID&gt;eb793a78-be36-4579-949b-a63d7119c66b&lt;/DocumentVeldID&gt;_x000d__x000a__x0009__x0009__x0009_&lt;Name&gt;Aan&lt;/Name&gt;_x000d__x000a__x0009__x0009__x0009_&lt;Label&gt;Aan&lt;/Label&gt;_x000d__x000a__x0009__x0009__x0009_&lt;Datatype&gt;Int&lt;/Datatype&gt;_x000d__x000a__x0009__x0009__x0009_&lt;PrintLabel&gt;Aan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e3492a70-b235-4883-9e74-9258128b23c3&lt;/ID&gt;_x000d__x000a__x0009__x0009__x0009_&lt;DocumentVeldID&gt;59a08407-e24a-4d7a-9f88-7ac85c71059e&lt;/DocumentVeldID&gt;_x000d__x000a__x0009__x0009__x0009_&lt;Name&gt;KopieAan&lt;/Name&gt;_x000d__x000a__x0009__x0009__x0009_&lt;Label&gt;KopieAan&lt;/Label&gt;_x000d__x000a__x0009__x0009__x0009_&lt;Datatype&gt;Int&lt;/Datatype&gt;_x000d__x000a__x0009__x0009__x0009_&lt;PrintLabel&gt;Kopie aan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ba594966-1e54-49f4-a651-3376d9d6b3d7&lt;/ID&gt;_x000d__x000a__x0009__x0009__x0009_&lt;DocumentVeldID&gt;16a2b2cc-602d-44dc-b7bc-8fc25ffb8665&lt;/DocumentVeldID&gt;_x000d__x000a__x0009__x0009__x0009_&lt;Name&gt;NamenOnderElkaar&lt;/Name&gt;_x000d__x000a__x0009__x0009__x0009_&lt;Label&gt;NamenOnderElkaar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itialen]]&gt;&lt;/PrintValue&gt;_x000d__x000a__x0009__x0009__x0009_&lt;RegistrationValue&gt;&lt;![CDATA[BetrokkeneBeschikbaar_Initialen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fa8d6685-4f0e-4985-b715-0496cec65325&lt;/ID&gt;_x000d__x000a__x0009__x0009__x0009_&lt;DocumentVeldID&gt;3e7a7e4d-d6b5-48a9-9ca5-f62796f90ee3&lt;/DocumentVeldID&gt;_x000d__x000a__x0009__x0009__x0009_&lt;Name&gt;NamenLijstWeergave&lt;/Name&gt;_x000d__x000a__x0009__x0009__x0009_&lt;Label&gt;Namenlijstweergave&lt;/Label&gt;_x000d__x000a__x0009__x0009__x0009_&lt;Datatype&gt;Text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Hans de Waal]]&gt;&lt;/PrintValue&gt;_x000d__x000a__x0009__x0009__x0009_&lt;RegistrationValue&gt;&lt;![CDATA[1148]]&gt;&lt;/RegistrationValue&gt;_x000d__x000a__x0009__x0009__x0009_&lt;ShadowSPSiteColumnRegistrationValue&gt;&lt;![CDATA[Hans de Waal]]&gt;&lt;/ShadowSPSiteColumnRegistrationValue&gt;_x000d__x000a__x0009__x0009__x0009_&lt;ShadowRegistrationValue&gt;&lt;![CDATA[Hans de Waal]]&gt;&lt;/ShadowRegistrationValue&gt;_x000d__x000a__x0009__x0009__x0009_&lt;ID&gt;4314f97e-922e-4c45-99fc-ec5173b68df7&lt;/ID&gt;_x000d__x000a__x0009__x0009__x0009_&lt;DocumentVeldID&gt;7052fa8b-9a13-41d8-ada7-cf00d5254325&lt;/DocumentVeldID&gt;_x000d__x000a__x0009__x0009__x0009_&lt;Name&gt;GebrID&lt;/Name&gt;_x000d__x000a__x0009__x0009__x0009_&lt;Label&gt;Van&lt;/Label&gt;_x000d__x000a__x0009__x0009__x0009_&lt;Datatype&gt;Int&lt;/Datatype&gt;_x000d__x000a__x0009__x0009__x0009_&lt;PrintLabel&gt;Gebruiker&lt;/PrintLabel&gt;_x000d__x000a__x0009__x0009__x0009_&lt;Entity&gt;Document&lt;/Entity&gt;_x000d__x000a__x0009__x0009__x0009_&lt;SPSiteColumnName&gt;idb_GebrID&lt;/SPSiteColumnName&gt;_x000d__x000a__x0009__x0009__x0009_&lt;ShadowName&gt;GebruikerTekst&lt;/ShadowName&gt;_x000d__x000a__x0009__x0009__x0009_&lt;ShadowDatatype&gt;Varchar&lt;/ShadowDatatype&gt;_x000d__x000a__x0009__x0009__x0009_&lt;ShadowSPSiteColumnName&gt;idb_Gebruiker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+31(0)88 335 8501]]&gt;&lt;/PrintValue&gt;_x000d__x000a__x0009__x0009__x0009_&lt;RegistrationValue&gt;&lt;![CDATA[+31(0)88 335 8501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c2a77512-363b-4530-b881-4a874644803d&lt;/ID&gt;_x000d__x000a__x0009__x0009__x0009_&lt;DocumentVeldID&gt;bf73df53-ef10-45cd-a2bd-fb52af548b12&lt;/DocumentVeldID&gt;_x000d__x000a__x0009__x0009__x0009_&lt;Name&gt;ContactpersoonDoorkiesnummer&lt;/Name&gt;_x000d__x000a__x0009__x0009__x0009_&lt;Label&gt;Doorkiesnummer&lt;/Label&gt;_x000d__x000a__x0009__x0009__x0009_&lt;Datatype&gt;Varchar&lt;/Datatype&gt;_x000d__x000a__x0009__x0009__x0009_&lt;PrintLabel&gt;Doorkiesnummer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Hans.deWaal@deltares.nl]]&gt;&lt;/PrintValue&gt;_x000d__x000a__x0009__x0009__x0009_&lt;RegistrationValue&gt;&lt;![CDATA[Hans.deWaal@deltares.nl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6b66ba22-a77d-4e03-a421-f60de1eab409&lt;/ID&gt;_x000d__x000a__x0009__x0009__x0009_&lt;DocumentVeldID&gt;a384e11d-69d0-47b1-80b2-11f7020767dd&lt;/DocumentVeldID&gt;_x000d__x000a__x0009__x0009__x0009_&lt;Name&gt;ContactpersoonEmail&lt;/Name&gt;_x000d__x000a__x0009__x0009__x0009_&lt;Label&gt;Email&lt;/Label&gt;_x000d__x000a__x0009__x0009__x0009_&lt;Datatype&gt;Varchar&lt;/Datatype&gt;_x000d__x000a__x0009__x0009__x0009_&lt;PrintLabel&gt;E-mail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adb7feb0-7014-4506-93fb-8ce65ce0142d&lt;/ID&gt;_x000d__x000a__x0009__x0009__x0009_&lt;DocumentVeldID&gt;600d325f-7e4e-46c5-bf85-dac752e21de2&lt;/DocumentVeldID&gt;_x000d__x000a__x0009__x0009__x0009_&lt;Name&gt;Bijlage&lt;/Name&gt;_x000d__x000a__x0009__x0009__x0009_&lt;Label&gt;Bijlagen&lt;/Label&gt;_x000d__x000a__x0009__x0009__x0009_&lt;Datatype&gt;Varchar&lt;/Datatype&gt;_x000d__x000a__x0009__x0009__x0009_&lt;PrintLabel&gt;Bijlagen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3abf9f8b-5720-4e67-bd39-178a069300be&lt;/ID&gt;_x000d__x000a__x0009__x0009__x0009_&lt;DocumentVeldID&gt;371535ee-e576-4055-88fe-3bb2a6abc2a8&lt;/DocumentVeldID&gt;_x000d__x000a__x0009__x0009__x0009_&lt;Name&gt;Memo&lt;/Name&gt;_x000d__x000a__x0009__x0009__x0009_&lt;Label&gt;Versie notitie&lt;/Label&gt;_x000d__x000a__x0009__x0009__x0009_&lt;Datatype&gt;Text&lt;/Datatype&gt;_x000d__x000a__x0009__x0009__x0009_&lt;PrintLabel/&gt;_x000d__x000a__x0009__x0009__x0009_&lt;Entity&gt;Document&lt;/Entity&gt;_x000d__x000a__x0009__x0009__x0009_&lt;SPSiteColumnName&gt;idb_Memo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tares]]&gt;&lt;/PrintValue&gt;_x000d__x000a__x0009__x0009__x0009_&lt;RegistrationValue&gt;&lt;![CDATA[7]]&gt;&lt;/RegistrationValue&gt;_x000d__x000a__x0009__x0009__x0009_&lt;ShadowSPSiteColumnRegistrationValue&gt;&lt;![CDATA[Deltares]]&gt;&lt;/ShadowSPSiteColumnRegistrationValue&gt;_x000d__x000a__x0009__x0009__x0009_&lt;ShadowRegistrationValue&gt;&lt;![CDATA[Deltares]]&gt;&lt;/ShadowRegistrationValue&gt;_x000d__x000a__x0009__x0009__x0009_&lt;ID&gt;83345d36-96f9-42e7-ab9b-fb0c1672c4f7&lt;/ID&gt;_x000d__x000a__x0009__x0009__x0009_&lt;DocumentVeldID&gt;ae84ecdf-152b-4de1-9549-d4e7221fa02b&lt;/DocumentVeldID&gt;_x000d__x000a__x0009__x0009__x0009_&lt;Name&gt;IntBedrID&lt;/Name&gt;_x000d__x000a__x0009__x0009__x0009_&lt;Label&gt;Bedrijf&lt;/Label&gt;_x000d__x000a__x0009__x0009__x0009_&lt;Datatype&gt;Int&lt;/Datatype&gt;_x000d__x000a__x0009__x0009__x0009_&lt;PrintLabel&gt;Bedrijf&lt;/PrintLabel&gt;_x000d__x000a__x0009__x0009__x0009_&lt;Entity&gt;Document&lt;/Entity&gt;_x000d__x000a__x0009__x0009__x0009_&lt;SPSiteColumnName&gt;idb_IntBedrID&lt;/SPSiteColumnName&gt;_x000d__x000a__x0009__x0009__x0009_&lt;ShadowName&gt;InternBedrijfTekst&lt;/ShadowName&gt;_x000d__x000a__x0009__x0009__x0009_&lt;ShadowDatatype&gt;Varchar&lt;/ShadowDatatype&gt;_x000d__x000a__x0009__x0009__x0009_&lt;ShadowSPSiteColumnName&gt;idb_InternBedrijf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ft-Boussinesqweg 1]]&gt;&lt;/PrintValue&gt;_x000d__x000a__x0009__x0009__x0009_&lt;RegistrationValue&gt;&lt;![CDATA[3]]&gt;&lt;/RegistrationValue&gt;_x000d__x000a__x0009__x0009__x0009_&lt;ShadowSPSiteColumnRegistrationValue&gt;&lt;![CDATA[Delft-Boussinesqweg 1]]&gt;&lt;/ShadowSPSiteColumnRegistrationValue&gt;_x000d__x000a__x0009__x0009__x0009_&lt;ShadowRegistrationValue&gt;&lt;![CDATA[Delft-Boussinesqweg 1]]&gt;&lt;/ShadowRegistrationValue&gt;_x000d__x000a__x0009__x0009__x0009_&lt;ID&gt;636b5e7b-1304-4746-b5c0-9838a1122fa5&lt;/ID&gt;_x000d__x000a__x0009__x0009__x0009_&lt;DocumentVeldID&gt;34835595-2a15-468d-a2bc-6f5cd9be42aa&lt;/DocumentVeldID&gt;_x000d__x000a__x0009__x0009__x0009_&lt;Name&gt;IntVestID&lt;/Name&gt;_x000d__x000a__x0009__x0009__x0009_&lt;Label&gt;Vestiging&lt;/Label&gt;_x000d__x000a__x0009__x0009__x0009_&lt;Datatype&gt;Int&lt;/Datatype&gt;_x000d__x000a__x0009__x0009__x0009_&lt;PrintLabel&gt;Vestiging&lt;/PrintLabel&gt;_x000d__x000a__x0009__x0009__x0009_&lt;Entity&gt;Document&lt;/Entity&gt;_x000d__x000a__x0009__x0009__x0009_&lt;SPSiteColumnName&gt;idb_IntVestID&lt;/SPSiteColumnName&gt;_x000d__x000a__x0009__x0009__x0009_&lt;ShadowName&gt;InterneVestigingTekst&lt;/ShadowName&gt;_x000d__x000a__x0009__x0009__x0009_&lt;ShadowDatatype&gt;Varchar&lt;/ShadowDatatype&gt;_x000d__x000a__x0009__x0009__x0009_&lt;ShadowSPSiteColumnName&gt;idb_InterneVestig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CSW]]&gt;&lt;/PrintValue&gt;_x000d__x000a__x0009__x0009__x0009_&lt;RegistrationValue&gt;&lt;![CDATA[32]]&gt;&lt;/RegistrationValue&gt;_x000d__x000a__x0009__x0009__x0009_&lt;ShadowSPSiteColumnRegistrationValue&gt;&lt;![CDATA[CSW]]&gt;&lt;/ShadowSPSiteColumnRegistrationValue&gt;_x000d__x000a__x0009__x0009__x0009_&lt;ShadowRegistrationValue&gt;&lt;![CDATA[CSW]]&gt;&lt;/ShadowRegistrationValue&gt;_x000d__x000a__x0009__x0009__x0009_&lt;ID&gt;76d0f715-8c6a-400f-af49-82c5191ad5f6&lt;/ID&gt;_x000d__x000a__x0009__x0009__x0009_&lt;DocumentVeldID&gt;302b29e8-4a4c-41bc-b5e0-f98306c44a64&lt;/DocumentVeldID&gt;_x000d__x000a__x0009__x0009__x0009_&lt;Name&gt;IntAfdID&lt;/Name&gt;_x000d__x000a__x0009__x0009__x0009_&lt;Label&gt;Afdeling&lt;/Label&gt;_x000d__x000a__x0009__x0009__x0009_&lt;Datatype&gt;Int&lt;/Datatype&gt;_x000d__x000a__x0009__x0009__x0009_&lt;PrintLabel&gt;Afdeling&lt;/PrintLabel&gt;_x000d__x000a__x0009__x0009__x0009_&lt;Entity&gt;Document&lt;/Entity&gt;_x000d__x000a__x0009__x0009__x0009_&lt;SPSiteColumnName&gt;idb_IntAfdID&lt;/SPSiteColumnName&gt;_x000d__x000a__x0009__x0009__x0009_&lt;ShadowName&gt;InterneAfdelingTekst&lt;/ShadowName&gt;_x000d__x000a__x0009__x0009__x0009_&lt;ShadowDatatype&gt;Varchar&lt;/ShadowDatatype&gt;_x000d__x000a__x0009__x0009__x0009_&lt;ShadowSPSiteColumnName&gt;idb_InterneAfdel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NL]]&gt;&lt;/PrintValue&gt;_x000d__x000a__x0009__x0009__x0009_&lt;RegistrationValue&gt;&lt;![CDATA[1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0364f579-84c7-41b7-bf52-a5ab12cfcbf5&lt;/ID&gt;_x000d__x000a__x0009__x0009__x0009_&lt;DocumentVeldID&gt;f8a6e194-af7b-4a90-ab25-6c197468cdc0&lt;/DocumentVeldID&gt;_x000d__x000a__x0009__x0009__x0009_&lt;Name&gt;TaalID&lt;/Name&gt;_x000d__x000a__x0009__x0009__x0009_&lt;Label&gt;Taal&lt;/Label&gt;_x000d__x000a__x0009__x0009__x0009_&lt;Datatype&gt;Int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]]&gt;&lt;/RegistrationValue&gt;_x000d__x000a__x0009__x0009__x0009_&lt;ShadowSPSiteColumnRegistrationValue&gt;&lt;![CDATA[]]&gt;&lt;/ShadowSPSiteColumnRegistrationValue&gt;_x000d__x000a__x0009__x0009__x0009_&lt;ShadowRegistrationValue&gt;&lt;![CDATA[]]&gt;&lt;/ShadowRegistrationValue&gt;_x000d__x000a__x0009__x0009__x0009_&lt;ID&gt;07969eb2-ec37-41b3-b848-4788a16cb9f6&lt;/ID&gt;_x000d__x000a__x0009__x0009__x0009_&lt;DocumentVeldID&gt;0e131b7a-fc8d-4bff-a1be-5c0016323236&lt;/DocumentVeldID&gt;_x000d__x000a__x0009__x0009__x0009_&lt;Name&gt;DocStatusID&lt;/Name&gt;_x000d__x000a__x0009__x0009__x0009_&lt;Label&gt;Status&lt;/Label&gt;_x000d__x000a__x0009__x0009__x0009_&lt;Datatype&gt;Int&lt;/Datatype&gt;_x000d__x000a__x0009__x0009__x0009_&lt;PrintLabel&gt;Status&lt;/PrintLabel&gt;_x000d__x000a__x0009__x0009__x0009_&lt;Entity&gt;Document&lt;/Entity&gt;_x000d__x000a__x0009__x0009__x0009_&lt;SPSiteColumnName&gt;idb_DocStatus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&lt;/MetaDataFields&gt;_x000d__x000a__x0009_&lt;AttachmentsMailings&gt;_x000d__x000a__x0009__x0009_&lt;Mailing/&gt;_x000d__x000a__x0009_&lt;/AttachmentsMailings&gt;_x000d__x000a__x0009_&lt;Messages/&gt;_x000d__x000a_&lt;/DocumentInfo&gt;_x000d__x000a_"/>
    <w:docVar w:name="Doorkiesnummer" w:val="+31(0)88 335 8501"/>
    <w:docVar w:name="Email" w:val="Hans.deWaal@deltares.nl"/>
    <w:docVar w:name="ExterneLinkInclOnderwerp" w:val="1"/>
    <w:docVar w:name="IsExterneLink" w:val="1"/>
    <w:docVar w:name="Link" w:val="\\homestore.directory.intra\winhomes\Projects\"/>
    <w:docVar w:name="MergeStatus" w:val="0"/>
    <w:docVar w:name="NamenLijstWeergave" w:val="BetrokkeneBeschikbaar_Initialen"/>
    <w:docVar w:name="NamenLijstWeergave_PrintValue" w:val="Initialen"/>
    <w:docVar w:name="NamenOnderElkaar" w:val="0"/>
    <w:docVar w:name="Onderwerp" w:val="DikesOvertopping - Tips voor releasen"/>
    <w:docVar w:name="PlaatsAdres" w:val="0"/>
    <w:docVar w:name="PlaatsVoettekst" w:val="0"/>
    <w:docVar w:name="Registratieprofiel" w:val="Memo"/>
    <w:docVar w:name="RegistratieprofielID" w:val="5aa0ff3e-27f1-42b6-a285-2a0f25689fd9"/>
    <w:docVar w:name="Sjabloon" w:val="Algemeen"/>
    <w:docVar w:name="SjabloonID" w:val="c933a05b-6500-41cf-ab8b-340dbb946ef8"/>
    <w:docVar w:name="Sjabloonnaam" w:val="Memo"/>
    <w:docVar w:name="SjabloonType" w:val="MEMO"/>
    <w:docVar w:name="Taal" w:val="NL"/>
    <w:docVar w:name="VersieNrVermelden" w:val="0"/>
    <w:docVar w:name="Versienummer" w:val="0.1"/>
    <w:docVar w:name="Vestiging" w:val="Delft-Boussinesqweg 1"/>
    <w:docVar w:name="VestigingID" w:val="3"/>
    <w:docVar w:name="Wijzig" w:val="1"/>
  </w:docVars>
  <w:rsids>
    <w:rsidRoot w:val="00CE2DED"/>
    <w:rsid w:val="00000DFA"/>
    <w:rsid w:val="00047972"/>
    <w:rsid w:val="00051B73"/>
    <w:rsid w:val="00071B85"/>
    <w:rsid w:val="0008604D"/>
    <w:rsid w:val="000B656E"/>
    <w:rsid w:val="000C1811"/>
    <w:rsid w:val="000C2EC0"/>
    <w:rsid w:val="000D6C53"/>
    <w:rsid w:val="000D75E6"/>
    <w:rsid w:val="000F44FA"/>
    <w:rsid w:val="000F712D"/>
    <w:rsid w:val="00107384"/>
    <w:rsid w:val="0011196B"/>
    <w:rsid w:val="001168EF"/>
    <w:rsid w:val="001200E3"/>
    <w:rsid w:val="00123009"/>
    <w:rsid w:val="001363E6"/>
    <w:rsid w:val="00144954"/>
    <w:rsid w:val="00162DF7"/>
    <w:rsid w:val="001737E2"/>
    <w:rsid w:val="00181100"/>
    <w:rsid w:val="00191AAD"/>
    <w:rsid w:val="001A1203"/>
    <w:rsid w:val="001A18B6"/>
    <w:rsid w:val="001A3B2B"/>
    <w:rsid w:val="001B2D67"/>
    <w:rsid w:val="001C5D66"/>
    <w:rsid w:val="001F0D75"/>
    <w:rsid w:val="001F298E"/>
    <w:rsid w:val="00216C5A"/>
    <w:rsid w:val="002177F1"/>
    <w:rsid w:val="0022350F"/>
    <w:rsid w:val="00226996"/>
    <w:rsid w:val="00237436"/>
    <w:rsid w:val="00264013"/>
    <w:rsid w:val="00273BF0"/>
    <w:rsid w:val="002779CC"/>
    <w:rsid w:val="002854B6"/>
    <w:rsid w:val="00286F6C"/>
    <w:rsid w:val="002A5134"/>
    <w:rsid w:val="002E2AEA"/>
    <w:rsid w:val="003047B4"/>
    <w:rsid w:val="00307210"/>
    <w:rsid w:val="003126C9"/>
    <w:rsid w:val="00315EEC"/>
    <w:rsid w:val="00325B3F"/>
    <w:rsid w:val="00334A78"/>
    <w:rsid w:val="00345F77"/>
    <w:rsid w:val="0035168A"/>
    <w:rsid w:val="00354D97"/>
    <w:rsid w:val="00356367"/>
    <w:rsid w:val="003865F8"/>
    <w:rsid w:val="0038705A"/>
    <w:rsid w:val="00394C35"/>
    <w:rsid w:val="00396E08"/>
    <w:rsid w:val="003B4A53"/>
    <w:rsid w:val="003B4B11"/>
    <w:rsid w:val="003C4D49"/>
    <w:rsid w:val="003D0EBB"/>
    <w:rsid w:val="003D294E"/>
    <w:rsid w:val="003E0DEC"/>
    <w:rsid w:val="003E6EF4"/>
    <w:rsid w:val="0041679A"/>
    <w:rsid w:val="0041721A"/>
    <w:rsid w:val="00435F15"/>
    <w:rsid w:val="00455CD3"/>
    <w:rsid w:val="00492AFA"/>
    <w:rsid w:val="00497015"/>
    <w:rsid w:val="004C2206"/>
    <w:rsid w:val="004C4C3A"/>
    <w:rsid w:val="004C6B02"/>
    <w:rsid w:val="004C6B77"/>
    <w:rsid w:val="004C7C6E"/>
    <w:rsid w:val="004D1B67"/>
    <w:rsid w:val="004D7728"/>
    <w:rsid w:val="004E027C"/>
    <w:rsid w:val="004E3D47"/>
    <w:rsid w:val="004F347F"/>
    <w:rsid w:val="004F4474"/>
    <w:rsid w:val="00516C65"/>
    <w:rsid w:val="00522AA2"/>
    <w:rsid w:val="005271EA"/>
    <w:rsid w:val="0053713E"/>
    <w:rsid w:val="005463A1"/>
    <w:rsid w:val="00561A7A"/>
    <w:rsid w:val="00573BFD"/>
    <w:rsid w:val="00585E95"/>
    <w:rsid w:val="00594903"/>
    <w:rsid w:val="005A6455"/>
    <w:rsid w:val="005B259B"/>
    <w:rsid w:val="005C62FA"/>
    <w:rsid w:val="005E3E6E"/>
    <w:rsid w:val="005F16C6"/>
    <w:rsid w:val="005F2BA3"/>
    <w:rsid w:val="005F759E"/>
    <w:rsid w:val="0060323D"/>
    <w:rsid w:val="00604369"/>
    <w:rsid w:val="00612845"/>
    <w:rsid w:val="006131FC"/>
    <w:rsid w:val="00616C5D"/>
    <w:rsid w:val="00620A95"/>
    <w:rsid w:val="006261F9"/>
    <w:rsid w:val="00627107"/>
    <w:rsid w:val="006437F3"/>
    <w:rsid w:val="00651D75"/>
    <w:rsid w:val="0065462E"/>
    <w:rsid w:val="0065776D"/>
    <w:rsid w:val="0067683F"/>
    <w:rsid w:val="0069197C"/>
    <w:rsid w:val="00692C1B"/>
    <w:rsid w:val="00693549"/>
    <w:rsid w:val="006C01EE"/>
    <w:rsid w:val="006E7349"/>
    <w:rsid w:val="0071294D"/>
    <w:rsid w:val="007159BD"/>
    <w:rsid w:val="007325D2"/>
    <w:rsid w:val="00737102"/>
    <w:rsid w:val="0074123C"/>
    <w:rsid w:val="00760170"/>
    <w:rsid w:val="00764EF6"/>
    <w:rsid w:val="007651C6"/>
    <w:rsid w:val="00767D0D"/>
    <w:rsid w:val="00770533"/>
    <w:rsid w:val="00773AF8"/>
    <w:rsid w:val="00783461"/>
    <w:rsid w:val="00790F84"/>
    <w:rsid w:val="007B2F3F"/>
    <w:rsid w:val="007C234C"/>
    <w:rsid w:val="007D4336"/>
    <w:rsid w:val="007E3909"/>
    <w:rsid w:val="008070FD"/>
    <w:rsid w:val="0082163C"/>
    <w:rsid w:val="00826EC8"/>
    <w:rsid w:val="0083044D"/>
    <w:rsid w:val="0083246C"/>
    <w:rsid w:val="00854C84"/>
    <w:rsid w:val="00864F21"/>
    <w:rsid w:val="00884F59"/>
    <w:rsid w:val="00887C5F"/>
    <w:rsid w:val="008915EA"/>
    <w:rsid w:val="00895040"/>
    <w:rsid w:val="0089542B"/>
    <w:rsid w:val="008973C1"/>
    <w:rsid w:val="008C7952"/>
    <w:rsid w:val="008D278F"/>
    <w:rsid w:val="008D2BD6"/>
    <w:rsid w:val="008D30CF"/>
    <w:rsid w:val="008D4626"/>
    <w:rsid w:val="008D4A02"/>
    <w:rsid w:val="008E4765"/>
    <w:rsid w:val="008E6E7A"/>
    <w:rsid w:val="008F1564"/>
    <w:rsid w:val="008F31AE"/>
    <w:rsid w:val="009009D2"/>
    <w:rsid w:val="00916263"/>
    <w:rsid w:val="0092762A"/>
    <w:rsid w:val="00954C43"/>
    <w:rsid w:val="00956024"/>
    <w:rsid w:val="00971A6C"/>
    <w:rsid w:val="00972803"/>
    <w:rsid w:val="00982046"/>
    <w:rsid w:val="00982765"/>
    <w:rsid w:val="009A7268"/>
    <w:rsid w:val="009B4A45"/>
    <w:rsid w:val="009D285C"/>
    <w:rsid w:val="009D485E"/>
    <w:rsid w:val="009D76A7"/>
    <w:rsid w:val="009E6DB1"/>
    <w:rsid w:val="009F0332"/>
    <w:rsid w:val="009F7C47"/>
    <w:rsid w:val="00A019EE"/>
    <w:rsid w:val="00A01CDD"/>
    <w:rsid w:val="00A02624"/>
    <w:rsid w:val="00A050FE"/>
    <w:rsid w:val="00A1473F"/>
    <w:rsid w:val="00A31F58"/>
    <w:rsid w:val="00A34E88"/>
    <w:rsid w:val="00A62012"/>
    <w:rsid w:val="00A65370"/>
    <w:rsid w:val="00A74B63"/>
    <w:rsid w:val="00A80CD9"/>
    <w:rsid w:val="00A85147"/>
    <w:rsid w:val="00AB29FC"/>
    <w:rsid w:val="00AB5D06"/>
    <w:rsid w:val="00AC46B2"/>
    <w:rsid w:val="00AD1317"/>
    <w:rsid w:val="00AD1919"/>
    <w:rsid w:val="00AD511A"/>
    <w:rsid w:val="00AD6D59"/>
    <w:rsid w:val="00AF2FF6"/>
    <w:rsid w:val="00AF4ADC"/>
    <w:rsid w:val="00AF52C3"/>
    <w:rsid w:val="00B011B1"/>
    <w:rsid w:val="00B12B86"/>
    <w:rsid w:val="00B21768"/>
    <w:rsid w:val="00B23607"/>
    <w:rsid w:val="00B34D2A"/>
    <w:rsid w:val="00B46967"/>
    <w:rsid w:val="00B54BCC"/>
    <w:rsid w:val="00B60C07"/>
    <w:rsid w:val="00B7389C"/>
    <w:rsid w:val="00B77BED"/>
    <w:rsid w:val="00B77D41"/>
    <w:rsid w:val="00B82EFC"/>
    <w:rsid w:val="00B96143"/>
    <w:rsid w:val="00BA4791"/>
    <w:rsid w:val="00BA628F"/>
    <w:rsid w:val="00BD2CAD"/>
    <w:rsid w:val="00BD5F53"/>
    <w:rsid w:val="00BE0B58"/>
    <w:rsid w:val="00BE6687"/>
    <w:rsid w:val="00BF7247"/>
    <w:rsid w:val="00C103B6"/>
    <w:rsid w:val="00C155B2"/>
    <w:rsid w:val="00C172C7"/>
    <w:rsid w:val="00C45287"/>
    <w:rsid w:val="00C50CBA"/>
    <w:rsid w:val="00C518E1"/>
    <w:rsid w:val="00C62B0B"/>
    <w:rsid w:val="00C67DC3"/>
    <w:rsid w:val="00C72FC6"/>
    <w:rsid w:val="00C77357"/>
    <w:rsid w:val="00CA7EE5"/>
    <w:rsid w:val="00CC0BFC"/>
    <w:rsid w:val="00CC1726"/>
    <w:rsid w:val="00CD6298"/>
    <w:rsid w:val="00CE291D"/>
    <w:rsid w:val="00CE2DED"/>
    <w:rsid w:val="00CF72EB"/>
    <w:rsid w:val="00D048F4"/>
    <w:rsid w:val="00D14A37"/>
    <w:rsid w:val="00D15902"/>
    <w:rsid w:val="00D22DA9"/>
    <w:rsid w:val="00D43950"/>
    <w:rsid w:val="00D7575D"/>
    <w:rsid w:val="00D83410"/>
    <w:rsid w:val="00D93003"/>
    <w:rsid w:val="00DA1736"/>
    <w:rsid w:val="00DA431E"/>
    <w:rsid w:val="00DB5DA8"/>
    <w:rsid w:val="00DC55D8"/>
    <w:rsid w:val="00DC65AA"/>
    <w:rsid w:val="00DD3E0A"/>
    <w:rsid w:val="00DD70B9"/>
    <w:rsid w:val="00DD7494"/>
    <w:rsid w:val="00DE0216"/>
    <w:rsid w:val="00DF1219"/>
    <w:rsid w:val="00DF38C8"/>
    <w:rsid w:val="00E000C1"/>
    <w:rsid w:val="00E00681"/>
    <w:rsid w:val="00E078ED"/>
    <w:rsid w:val="00E324B3"/>
    <w:rsid w:val="00E35E4C"/>
    <w:rsid w:val="00E53A0D"/>
    <w:rsid w:val="00E64C7C"/>
    <w:rsid w:val="00E71C76"/>
    <w:rsid w:val="00E73DF4"/>
    <w:rsid w:val="00E77899"/>
    <w:rsid w:val="00E82624"/>
    <w:rsid w:val="00EB179E"/>
    <w:rsid w:val="00EB2594"/>
    <w:rsid w:val="00EB64EB"/>
    <w:rsid w:val="00EB7C9E"/>
    <w:rsid w:val="00ED15D3"/>
    <w:rsid w:val="00EE1377"/>
    <w:rsid w:val="00EE1A48"/>
    <w:rsid w:val="00F06ED6"/>
    <w:rsid w:val="00F763B3"/>
    <w:rsid w:val="00F844F8"/>
    <w:rsid w:val="00F850B4"/>
    <w:rsid w:val="00F85264"/>
    <w:rsid w:val="00F87D3B"/>
    <w:rsid w:val="00FA369F"/>
    <w:rsid w:val="00FB1443"/>
    <w:rsid w:val="00FC6F67"/>
    <w:rsid w:val="00FC7856"/>
    <w:rsid w:val="00FD0F3F"/>
    <w:rsid w:val="00FE1AFF"/>
    <w:rsid w:val="00FE1E86"/>
    <w:rsid w:val="00FF50C9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2BD23F6"/>
  <w15:docId w15:val="{AB8AD6AB-E5E0-42C2-B5EB-F46063AF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nl-NL" w:eastAsia="nl-NL" w:bidi="ar-SA"/>
      </w:rPr>
    </w:rPrDefault>
    <w:pPrDefault>
      <w:pPr>
        <w:spacing w:line="255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31FC"/>
  </w:style>
  <w:style w:type="paragraph" w:styleId="Heading1">
    <w:name w:val="heading 1"/>
    <w:basedOn w:val="Normal"/>
    <w:next w:val="Normal"/>
    <w:qFormat/>
    <w:rsid w:val="006131FC"/>
    <w:pPr>
      <w:keepNext/>
      <w:keepLines/>
      <w:numPr>
        <w:numId w:val="5"/>
      </w:numPr>
      <w:spacing w:before="255" w:after="99"/>
      <w:outlineLvl w:val="0"/>
    </w:pPr>
    <w:rPr>
      <w:bCs/>
      <w:color w:val="080C80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6131FC"/>
    <w:pPr>
      <w:numPr>
        <w:ilvl w:val="1"/>
      </w:numPr>
      <w:contextualSpacing/>
      <w:outlineLvl w:val="1"/>
    </w:pPr>
    <w:rPr>
      <w:bCs w:val="0"/>
      <w:iCs/>
      <w:sz w:val="26"/>
      <w:szCs w:val="28"/>
    </w:rPr>
  </w:style>
  <w:style w:type="paragraph" w:styleId="Heading3">
    <w:name w:val="heading 3"/>
    <w:basedOn w:val="Heading2"/>
    <w:next w:val="Normal"/>
    <w:qFormat/>
    <w:rsid w:val="006131FC"/>
    <w:pPr>
      <w:numPr>
        <w:ilvl w:val="2"/>
      </w:numPr>
      <w:spacing w:after="0"/>
      <w:outlineLvl w:val="2"/>
    </w:pPr>
    <w:rPr>
      <w:b/>
      <w:bCs/>
      <w:color w:val="auto"/>
      <w:sz w:val="19"/>
      <w:szCs w:val="26"/>
    </w:rPr>
  </w:style>
  <w:style w:type="paragraph" w:styleId="Heading4">
    <w:name w:val="heading 4"/>
    <w:basedOn w:val="Heading3"/>
    <w:next w:val="Normal"/>
    <w:link w:val="Heading4Char"/>
    <w:qFormat/>
    <w:rsid w:val="006131FC"/>
    <w:pPr>
      <w:numPr>
        <w:ilvl w:val="3"/>
      </w:numPr>
      <w:outlineLvl w:val="3"/>
    </w:pPr>
    <w:rPr>
      <w:b w:val="0"/>
      <w:bCs w:val="0"/>
      <w:szCs w:val="28"/>
    </w:rPr>
  </w:style>
  <w:style w:type="paragraph" w:styleId="Heading5">
    <w:name w:val="heading 5"/>
    <w:basedOn w:val="Heading1"/>
    <w:next w:val="Normal"/>
    <w:qFormat/>
    <w:rsid w:val="006131FC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6131FC"/>
    <w:pPr>
      <w:numPr>
        <w:ilvl w:val="5"/>
      </w:numPr>
      <w:spacing w:before="248" w:line="284" w:lineRule="atLeast"/>
      <w:outlineLvl w:val="5"/>
    </w:pPr>
    <w:rPr>
      <w:rFonts w:eastAsiaTheme="majorEastAsia" w:cstheme="majorBidi"/>
      <w:sz w:val="26"/>
    </w:rPr>
  </w:style>
  <w:style w:type="paragraph" w:styleId="Heading7">
    <w:name w:val="heading 7"/>
    <w:basedOn w:val="Heading6"/>
    <w:next w:val="Normal"/>
    <w:link w:val="Heading7Char"/>
    <w:qFormat/>
    <w:rsid w:val="006131FC"/>
    <w:pPr>
      <w:numPr>
        <w:ilvl w:val="6"/>
      </w:numPr>
      <w:spacing w:after="0" w:line="255" w:lineRule="atLeast"/>
      <w:outlineLvl w:val="6"/>
    </w:pPr>
    <w:rPr>
      <w:b/>
      <w:iCs w:val="0"/>
      <w:color w:val="auto"/>
      <w:sz w:val="19"/>
    </w:rPr>
  </w:style>
  <w:style w:type="paragraph" w:styleId="Heading8">
    <w:name w:val="heading 8"/>
    <w:basedOn w:val="Heading7"/>
    <w:next w:val="Normal"/>
    <w:link w:val="Heading8Char"/>
    <w:rsid w:val="006131FC"/>
    <w:pPr>
      <w:numPr>
        <w:ilvl w:val="7"/>
      </w:numPr>
      <w:outlineLvl w:val="7"/>
    </w:pPr>
    <w:rPr>
      <w:b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131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131FC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semiHidden/>
    <w:rsid w:val="006131FC"/>
    <w:pPr>
      <w:spacing w:before="110" w:line="383" w:lineRule="atLeast"/>
    </w:pPr>
    <w:rPr>
      <w:color w:val="080C80"/>
      <w:sz w:val="38"/>
    </w:rPr>
  </w:style>
  <w:style w:type="paragraph" w:customStyle="1" w:styleId="Huisstijl-Naw">
    <w:name w:val="Huisstijl-Naw"/>
    <w:basedOn w:val="Normal"/>
    <w:semiHidden/>
    <w:rsid w:val="006131FC"/>
    <w:rPr>
      <w:noProof/>
      <w:sz w:val="18"/>
    </w:rPr>
  </w:style>
  <w:style w:type="paragraph" w:customStyle="1" w:styleId="Huisstijl-Adres">
    <w:name w:val="Huisstijl-Adres"/>
    <w:basedOn w:val="Huisstijl-Naw"/>
    <w:semiHidden/>
    <w:rsid w:val="006131FC"/>
    <w:pPr>
      <w:spacing w:line="227" w:lineRule="atLeast"/>
    </w:pPr>
    <w:rPr>
      <w:sz w:val="14"/>
    </w:rPr>
  </w:style>
  <w:style w:type="paragraph" w:customStyle="1" w:styleId="Huisstijl-Kopje">
    <w:name w:val="Huisstijl-Kopje"/>
    <w:basedOn w:val="Huisstijl-Naw"/>
    <w:semiHidden/>
    <w:rsid w:val="006131FC"/>
    <w:pPr>
      <w:spacing w:line="227" w:lineRule="atLeast"/>
    </w:pPr>
    <w:rPr>
      <w:b/>
      <w:sz w:val="16"/>
    </w:rPr>
  </w:style>
  <w:style w:type="paragraph" w:customStyle="1" w:styleId="Huisstijl-Gegeven">
    <w:name w:val="Huisstijl-Gegeven"/>
    <w:basedOn w:val="Huisstijl-Kopje"/>
    <w:next w:val="Normal"/>
    <w:semiHidden/>
    <w:rsid w:val="006131FC"/>
    <w:rPr>
      <w:b w:val="0"/>
    </w:rPr>
  </w:style>
  <w:style w:type="paragraph" w:customStyle="1" w:styleId="Huisstijl-Voettekst">
    <w:name w:val="Huisstijl-Voettekst"/>
    <w:basedOn w:val="Huisstijl-Naw"/>
    <w:semiHidden/>
    <w:rsid w:val="006131FC"/>
    <w:rPr>
      <w:sz w:val="14"/>
    </w:rPr>
  </w:style>
  <w:style w:type="paragraph" w:styleId="ListBullet2">
    <w:name w:val="List Bullet 2"/>
    <w:basedOn w:val="ListBullet"/>
    <w:semiHidden/>
    <w:rsid w:val="006131FC"/>
    <w:pPr>
      <w:numPr>
        <w:numId w:val="6"/>
      </w:numPr>
      <w:tabs>
        <w:tab w:val="left" w:pos="454"/>
      </w:tabs>
    </w:pPr>
  </w:style>
  <w:style w:type="paragraph" w:styleId="ListBullet">
    <w:name w:val="List Bullet"/>
    <w:basedOn w:val="Normal"/>
    <w:qFormat/>
    <w:rsid w:val="006131FC"/>
    <w:pPr>
      <w:numPr>
        <w:numId w:val="9"/>
      </w:numPr>
    </w:pPr>
    <w:rPr>
      <w:rFonts w:cs="Arial"/>
      <w:szCs w:val="24"/>
      <w:lang w:eastAsia="en-US"/>
    </w:rPr>
  </w:style>
  <w:style w:type="paragraph" w:styleId="Caption">
    <w:name w:val="caption"/>
    <w:basedOn w:val="Normal"/>
    <w:next w:val="Normal"/>
    <w:rsid w:val="006131FC"/>
    <w:pPr>
      <w:ind w:left="1134" w:hanging="1134"/>
    </w:pPr>
    <w:rPr>
      <w:bCs/>
      <w:i/>
      <w:sz w:val="17"/>
    </w:rPr>
  </w:style>
  <w:style w:type="numbering" w:customStyle="1" w:styleId="Huisstijl-LijstNummering">
    <w:name w:val="Huisstijl-LijstNummering"/>
    <w:uiPriority w:val="99"/>
    <w:rsid w:val="006131FC"/>
    <w:pPr>
      <w:numPr>
        <w:numId w:val="3"/>
      </w:numPr>
    </w:pPr>
  </w:style>
  <w:style w:type="paragraph" w:styleId="ListBullet3">
    <w:name w:val="List Bullet 3"/>
    <w:basedOn w:val="ListNumber2"/>
    <w:semiHidden/>
    <w:rsid w:val="006131FC"/>
    <w:pPr>
      <w:numPr>
        <w:numId w:val="7"/>
      </w:numPr>
      <w:tabs>
        <w:tab w:val="left" w:pos="680"/>
      </w:tabs>
    </w:pPr>
    <w:rPr>
      <w:sz w:val="19"/>
    </w:rPr>
  </w:style>
  <w:style w:type="table" w:styleId="TableGrid">
    <w:name w:val="Table Grid"/>
    <w:basedOn w:val="TableNormal"/>
    <w:rsid w:val="006131FC"/>
    <w:rPr>
      <w:sz w:val="21"/>
    </w:rPr>
    <w:tblPr>
      <w:tblBorders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1"/>
      </w:rPr>
      <w:tblPr/>
      <w:tcPr>
        <w:shd w:val="clear" w:color="auto" w:fill="D9D9D9"/>
      </w:tcPr>
    </w:tblStylePr>
  </w:style>
  <w:style w:type="paragraph" w:customStyle="1" w:styleId="Huisstijl-NaVoettekstLogo">
    <w:name w:val="Huisstijl-NaVoettekstLogo"/>
    <w:basedOn w:val="Normal"/>
    <w:semiHidden/>
    <w:rsid w:val="006131FC"/>
    <w:pPr>
      <w:spacing w:line="240" w:lineRule="auto"/>
    </w:pPr>
    <w:rPr>
      <w:sz w:val="2"/>
    </w:rPr>
  </w:style>
  <w:style w:type="numbering" w:customStyle="1" w:styleId="Huisstijl-LijstOpsomming">
    <w:name w:val="Huisstijl-LijstOpsomming"/>
    <w:uiPriority w:val="99"/>
    <w:rsid w:val="006131FC"/>
    <w:pPr>
      <w:numPr>
        <w:numId w:val="4"/>
      </w:numPr>
    </w:pPr>
  </w:style>
  <w:style w:type="paragraph" w:styleId="ListNumber2">
    <w:name w:val="List Number 2"/>
    <w:basedOn w:val="Normal"/>
    <w:semiHidden/>
    <w:rsid w:val="006131FC"/>
    <w:pPr>
      <w:jc w:val="both"/>
    </w:pPr>
    <w:rPr>
      <w:rFonts w:cs="Arial"/>
      <w:sz w:val="21"/>
      <w:szCs w:val="24"/>
      <w:lang w:eastAsia="en-US"/>
    </w:rPr>
  </w:style>
  <w:style w:type="paragraph" w:styleId="ListNumber">
    <w:name w:val="List Number"/>
    <w:basedOn w:val="Normal"/>
    <w:rsid w:val="006131FC"/>
    <w:pPr>
      <w:numPr>
        <w:numId w:val="8"/>
      </w:numPr>
    </w:pPr>
    <w:rPr>
      <w:rFonts w:cs="Arial"/>
      <w:szCs w:val="24"/>
      <w:lang w:eastAsia="en-US"/>
    </w:rPr>
  </w:style>
  <w:style w:type="paragraph" w:styleId="ListNumber3">
    <w:name w:val="List Number 3"/>
    <w:basedOn w:val="Normal"/>
    <w:semiHidden/>
    <w:rsid w:val="006131FC"/>
    <w:pPr>
      <w:jc w:val="both"/>
    </w:pPr>
    <w:rPr>
      <w:rFonts w:cs="Arial"/>
      <w:sz w:val="21"/>
      <w:szCs w:val="24"/>
      <w:lang w:eastAsia="en-US"/>
    </w:rPr>
  </w:style>
  <w:style w:type="paragraph" w:customStyle="1" w:styleId="Huisstijl-Classificatie">
    <w:name w:val="Huisstijl-Classificatie"/>
    <w:basedOn w:val="Normal"/>
    <w:next w:val="Normal"/>
    <w:semiHidden/>
    <w:rsid w:val="006131FC"/>
    <w:rPr>
      <w:sz w:val="18"/>
      <w:u w:val="single"/>
    </w:rPr>
  </w:style>
  <w:style w:type="paragraph" w:customStyle="1" w:styleId="Huisstijl-Rubricering">
    <w:name w:val="Huisstijl-Rubricering"/>
    <w:basedOn w:val="Huisstijl-Naw"/>
    <w:next w:val="Huisstijl-Naw"/>
    <w:semiHidden/>
    <w:rsid w:val="006131FC"/>
    <w:rPr>
      <w:caps/>
    </w:rPr>
  </w:style>
  <w:style w:type="paragraph" w:styleId="ListParagraph">
    <w:name w:val="List Paragraph"/>
    <w:basedOn w:val="Normal"/>
    <w:uiPriority w:val="34"/>
    <w:unhideWhenUsed/>
    <w:qFormat/>
    <w:rsid w:val="006131FC"/>
    <w:pPr>
      <w:ind w:left="720"/>
      <w:contextualSpacing/>
    </w:pPr>
  </w:style>
  <w:style w:type="paragraph" w:customStyle="1" w:styleId="Huisstijl-Aanhef">
    <w:name w:val="Huisstijl-Aanhef"/>
    <w:basedOn w:val="Normal"/>
    <w:next w:val="Normal"/>
    <w:semiHidden/>
    <w:rsid w:val="006131FC"/>
  </w:style>
  <w:style w:type="numbering" w:customStyle="1" w:styleId="Huisstijl-Koppen">
    <w:name w:val="Huisstijl-Koppen"/>
    <w:basedOn w:val="NoList"/>
    <w:uiPriority w:val="99"/>
    <w:rsid w:val="006131FC"/>
    <w:pPr>
      <w:numPr>
        <w:numId w:val="1"/>
      </w:numPr>
    </w:pPr>
  </w:style>
  <w:style w:type="numbering" w:customStyle="1" w:styleId="Huisstijl-Lijst">
    <w:name w:val="Huisstijl-Lijst"/>
    <w:uiPriority w:val="99"/>
    <w:rsid w:val="006131FC"/>
    <w:pPr>
      <w:numPr>
        <w:numId w:val="2"/>
      </w:numPr>
    </w:pPr>
  </w:style>
  <w:style w:type="paragraph" w:styleId="List">
    <w:name w:val="List"/>
    <w:basedOn w:val="Normal"/>
    <w:qFormat/>
    <w:rsid w:val="006131FC"/>
    <w:pPr>
      <w:numPr>
        <w:numId w:val="10"/>
      </w:numPr>
      <w:contextualSpacing/>
    </w:pPr>
  </w:style>
  <w:style w:type="table" w:customStyle="1" w:styleId="Tabel1">
    <w:name w:val="Tabel 1"/>
    <w:basedOn w:val="TableNormal"/>
    <w:uiPriority w:val="99"/>
    <w:rsid w:val="006131FC"/>
    <w:pPr>
      <w:spacing w:line="170" w:lineRule="atLeast"/>
    </w:pPr>
    <w:rPr>
      <w:sz w:val="14"/>
    </w:rPr>
    <w:tblPr>
      <w:tblBorders>
        <w:insideH w:val="single" w:sz="4" w:space="0" w:color="auto"/>
        <w:insideV w:val="single" w:sz="4" w:space="0" w:color="auto"/>
      </w:tblBorders>
      <w:tblCellMar>
        <w:top w:w="57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8" w:space="0" w:color="auto"/>
        </w:tcBorders>
        <w:shd w:val="clear" w:color="auto" w:fill="EFF3FE"/>
      </w:tcPr>
    </w:tblStylePr>
    <w:tblStylePr w:type="lastRow">
      <w:tblPr/>
      <w:tcPr>
        <w:tcBorders>
          <w:top w:val="single" w:sz="8" w:space="0" w:color="auto"/>
        </w:tcBorders>
        <w:shd w:val="clear" w:color="auto" w:fill="auto"/>
      </w:tcPr>
    </w:tblStylePr>
    <w:tblStylePr w:type="firstCol">
      <w:rPr>
        <w:b/>
      </w:rPr>
    </w:tblStylePr>
  </w:style>
  <w:style w:type="table" w:customStyle="1" w:styleId="Tabel2">
    <w:name w:val="Tabel 2"/>
    <w:basedOn w:val="Tabel1"/>
    <w:uiPriority w:val="99"/>
    <w:rsid w:val="006131FC"/>
    <w:pPr>
      <w:spacing w:line="240" w:lineRule="auto"/>
    </w:pPr>
    <w:tblPr>
      <w:tblStyleRowBandSize w:val="1"/>
      <w:tblBorders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0D38E0" w:themeFill="accent2"/>
      </w:tcPr>
    </w:tblStylePr>
    <w:tblStylePr w:type="lastRow">
      <w:tblPr/>
      <w:tcPr>
        <w:tcBorders>
          <w:top w:val="single" w:sz="8" w:space="0" w:color="auto"/>
        </w:tcBorders>
        <w:shd w:val="clear" w:color="auto" w:fill="auto"/>
      </w:tcPr>
    </w:tblStylePr>
    <w:tblStylePr w:type="firstCol">
      <w:rPr>
        <w:b/>
      </w:rPr>
    </w:tblStylePr>
    <w:tblStylePr w:type="band1Horz">
      <w:tblPr/>
      <w:tcPr>
        <w:shd w:val="clear" w:color="auto" w:fill="EFF3FE"/>
      </w:tcPr>
    </w:tblStylePr>
    <w:tblStylePr w:type="band2Horz">
      <w:tblPr/>
      <w:tcPr>
        <w:shd w:val="clear" w:color="auto" w:fill="E3E9FE"/>
      </w:tcPr>
    </w:tblStylePr>
  </w:style>
  <w:style w:type="table" w:customStyle="1" w:styleId="Tabel3">
    <w:name w:val="Tabel 3"/>
    <w:basedOn w:val="Tabel2"/>
    <w:uiPriority w:val="99"/>
    <w:rsid w:val="006131FC"/>
    <w:tblPr/>
    <w:tcPr>
      <w:shd w:val="clear" w:color="auto" w:fill="auto"/>
    </w:tc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00CD96"/>
      </w:tcPr>
    </w:tblStylePr>
    <w:tblStylePr w:type="lastRow">
      <w:tblPr/>
      <w:tcPr>
        <w:tcBorders>
          <w:top w:val="single" w:sz="8" w:space="0" w:color="auto"/>
        </w:tcBorders>
        <w:shd w:val="clear" w:color="auto" w:fill="auto"/>
      </w:tcPr>
    </w:tblStylePr>
    <w:tblStylePr w:type="firstCol">
      <w:rPr>
        <w:b/>
      </w:rPr>
    </w:tblStylePr>
    <w:tblStylePr w:type="band1Horz">
      <w:tblPr/>
      <w:tcPr>
        <w:shd w:val="clear" w:color="auto" w:fill="EBFBF7"/>
      </w:tcPr>
    </w:tblStylePr>
    <w:tblStylePr w:type="band2Horz">
      <w:tblPr/>
      <w:tcPr>
        <w:shd w:val="clear" w:color="auto" w:fill="D6F7EE"/>
      </w:tcPr>
    </w:tblStylePr>
  </w:style>
  <w:style w:type="paragraph" w:customStyle="1" w:styleId="Huisstijl-AdresMarge">
    <w:name w:val="Huisstijl-AdresMarge"/>
    <w:basedOn w:val="Huisstijl-Adres"/>
    <w:next w:val="Huisstijl-Adres"/>
    <w:semiHidden/>
    <w:qFormat/>
    <w:rsid w:val="006131FC"/>
    <w:pPr>
      <w:spacing w:before="1080"/>
    </w:pPr>
  </w:style>
  <w:style w:type="paragraph" w:styleId="TOC1">
    <w:name w:val="toc 1"/>
    <w:basedOn w:val="Normal"/>
    <w:next w:val="Normal"/>
    <w:autoRedefine/>
    <w:uiPriority w:val="39"/>
    <w:rsid w:val="006131FC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6131FC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TOC2"/>
    <w:next w:val="Normal"/>
    <w:autoRedefine/>
    <w:uiPriority w:val="39"/>
    <w:rsid w:val="006131FC"/>
    <w:pPr>
      <w:ind w:left="400"/>
    </w:pPr>
    <w:rPr>
      <w:rFonts w:eastAsiaTheme="minorEastAsia"/>
      <w:i/>
      <w:iCs/>
      <w:smallCaps w:val="0"/>
    </w:rPr>
  </w:style>
  <w:style w:type="paragraph" w:styleId="TOC4">
    <w:name w:val="toc 4"/>
    <w:basedOn w:val="TOC3"/>
    <w:next w:val="Normal"/>
    <w:autoRedefine/>
    <w:uiPriority w:val="39"/>
    <w:semiHidden/>
    <w:rsid w:val="006131FC"/>
    <w:pPr>
      <w:ind w:left="600"/>
    </w:pPr>
    <w:rPr>
      <w:i w:val="0"/>
      <w:iCs w:val="0"/>
      <w:sz w:val="18"/>
      <w:szCs w:val="18"/>
    </w:rPr>
  </w:style>
  <w:style w:type="paragraph" w:customStyle="1" w:styleId="HeadingnoNumber">
    <w:name w:val="Heading no Number"/>
    <w:basedOn w:val="Heading1"/>
    <w:next w:val="Normal"/>
    <w:qFormat/>
    <w:rsid w:val="006131FC"/>
    <w:pPr>
      <w:numPr>
        <w:numId w:val="0"/>
      </w:numPr>
    </w:pPr>
  </w:style>
  <w:style w:type="character" w:customStyle="1" w:styleId="Heading6Char">
    <w:name w:val="Heading 6 Char"/>
    <w:basedOn w:val="DefaultParagraphFont"/>
    <w:link w:val="Heading6"/>
    <w:rsid w:val="006131FC"/>
    <w:rPr>
      <w:rFonts w:eastAsiaTheme="majorEastAsia" w:cstheme="majorBidi"/>
      <w:iCs/>
      <w:color w:val="080C80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6131FC"/>
    <w:rPr>
      <w:rFonts w:eastAsiaTheme="majorEastAsia" w:cstheme="majorBidi"/>
      <w:b/>
      <w:sz w:val="19"/>
      <w:szCs w:val="26"/>
    </w:rPr>
  </w:style>
  <w:style w:type="character" w:customStyle="1" w:styleId="Heading8Char">
    <w:name w:val="Heading 8 Char"/>
    <w:basedOn w:val="DefaultParagraphFont"/>
    <w:link w:val="Heading8"/>
    <w:rsid w:val="006131FC"/>
    <w:rPr>
      <w:rFonts w:eastAsiaTheme="majorEastAsia" w:cstheme="majorBidi"/>
      <w:sz w:val="19"/>
      <w:szCs w:val="21"/>
    </w:rPr>
  </w:style>
  <w:style w:type="character" w:customStyle="1" w:styleId="Heading2Char">
    <w:name w:val="Heading 2 Char"/>
    <w:basedOn w:val="DefaultParagraphFont"/>
    <w:link w:val="Heading2"/>
    <w:rsid w:val="006131FC"/>
    <w:rPr>
      <w:iCs/>
      <w:color w:val="080C80"/>
      <w:sz w:val="26"/>
      <w:szCs w:val="28"/>
    </w:rPr>
  </w:style>
  <w:style w:type="character" w:customStyle="1" w:styleId="Heading4Char">
    <w:name w:val="Heading 4 Char"/>
    <w:basedOn w:val="DefaultParagraphFont"/>
    <w:link w:val="Heading4"/>
    <w:rsid w:val="006131FC"/>
    <w:rPr>
      <w:iCs/>
      <w:sz w:val="19"/>
      <w:szCs w:val="28"/>
    </w:rPr>
  </w:style>
  <w:style w:type="paragraph" w:styleId="TOC5">
    <w:name w:val="toc 5"/>
    <w:basedOn w:val="Normal"/>
    <w:next w:val="Normal"/>
    <w:autoRedefine/>
    <w:unhideWhenUsed/>
    <w:rsid w:val="006131FC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6131FC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6131F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6131FC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6131FC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6131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131FC"/>
    <w:rPr>
      <w:rFonts w:ascii="Segoe UI" w:hAnsi="Segoe UI" w:cs="Segoe UI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131F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00085F" w:themeColor="accent1" w:themeShade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DB\DigiOffice\DEL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Deltares definitief">
      <a:dk1>
        <a:sysClr val="windowText" lastClr="000000"/>
      </a:dk1>
      <a:lt1>
        <a:sysClr val="window" lastClr="FFFFFF"/>
      </a:lt1>
      <a:dk2>
        <a:srgbClr val="0A28A3"/>
      </a:dk2>
      <a:lt2>
        <a:srgbClr val="FFFFFF"/>
      </a:lt2>
      <a:accent1>
        <a:srgbClr val="000C80"/>
      </a:accent1>
      <a:accent2>
        <a:srgbClr val="0D38E0"/>
      </a:accent2>
      <a:accent3>
        <a:srgbClr val="0EBBF0"/>
      </a:accent3>
      <a:accent4>
        <a:srgbClr val="00B389"/>
      </a:accent4>
      <a:accent5>
        <a:srgbClr val="00CC96"/>
      </a:accent5>
      <a:accent6>
        <a:srgbClr val="00E6A1"/>
      </a:accent6>
      <a:hlink>
        <a:srgbClr val="0D38E0"/>
      </a:hlink>
      <a:folHlink>
        <a:srgbClr val="70707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Algemeen.dotx</Template>
  <TotalTime>710</TotalTime>
  <Pages>4</Pages>
  <Words>504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DikesOvertopping - Tips voor releasen</vt:lpstr>
      <vt:lpstr/>
    </vt:vector>
  </TitlesOfParts>
  <Company>Deltares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DikesOvertopping - Tips voor releasen</dc:title>
  <dc:subject>DikesOvertopping - Tips voor releasen</dc:subject>
  <dc:creator>Hans de Waal</dc:creator>
  <cp:keywords/>
  <dc:description>Dit document is gemaakt met WhiteOffice versie 2021.2</dc:description>
  <cp:lastModifiedBy>Hans de Waal</cp:lastModifiedBy>
  <cp:revision>19</cp:revision>
  <cp:lastPrinted>2023-03-21T13:56:00Z</cp:lastPrinted>
  <dcterms:created xsi:type="dcterms:W3CDTF">2023-03-13T10:34:00Z</dcterms:created>
  <dcterms:modified xsi:type="dcterms:W3CDTF">2023-05-24T13:00:00Z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b_DocumentID">
    <vt:lpwstr>7ca6bfcf-91fc-4d75-b4d3-f07c9cb0d662</vt:lpwstr>
  </property>
  <property fmtid="{D5CDD505-2E9C-101B-9397-08002B2CF9AE}" pid="3" name="idb_RootDocumentID">
    <vt:lpwstr>7ca6bfcf-91fc-4d75-b4d3-f07c9cb0d662</vt:lpwstr>
  </property>
  <property fmtid="{D5CDD505-2E9C-101B-9397-08002B2CF9AE}" pid="4" name="idb_Nr">
    <vt:lpwstr/>
  </property>
  <property fmtid="{D5CDD505-2E9C-101B-9397-08002B2CF9AE}" pid="5" name="idb_VersieNr">
    <vt:lpwstr>0.1</vt:lpwstr>
  </property>
  <property fmtid="{D5CDD505-2E9C-101B-9397-08002B2CF9AE}" pid="6" name="idb_Project">
    <vt:lpwstr/>
  </property>
  <property fmtid="{D5CDD505-2E9C-101B-9397-08002B2CF9AE}" pid="7" name="idb_BeveiligingsniveauID">
    <vt:i4>13</vt:i4>
  </property>
  <property fmtid="{D5CDD505-2E9C-101B-9397-08002B2CF9AE}" pid="8" name="idb_Onderwerp">
    <vt:lpwstr>DikesOvertopping - Tips voor releasen</vt:lpwstr>
  </property>
  <property fmtid="{D5CDD505-2E9C-101B-9397-08002B2CF9AE}" pid="9" name="idb_Datum">
    <vt:filetime>2023-03-12T23:00:00Z</vt:filetime>
  </property>
  <property fmtid="{D5CDD505-2E9C-101B-9397-08002B2CF9AE}" pid="10" name="idb_Relatie">
    <vt:lpwstr/>
  </property>
  <property fmtid="{D5CDD505-2E9C-101B-9397-08002B2CF9AE}" pid="11" name="idb_Persoon">
    <vt:lpwstr/>
  </property>
  <property fmtid="{D5CDD505-2E9C-101B-9397-08002B2CF9AE}" pid="12" name="idb_GebrID">
    <vt:i4>1148</vt:i4>
  </property>
  <property fmtid="{D5CDD505-2E9C-101B-9397-08002B2CF9AE}" pid="13" name="idb_Gebruiker">
    <vt:lpwstr>Hans de Waal</vt:lpwstr>
  </property>
  <property fmtid="{D5CDD505-2E9C-101B-9397-08002B2CF9AE}" pid="14" name="idb_Memo">
    <vt:lpwstr/>
  </property>
  <property fmtid="{D5CDD505-2E9C-101B-9397-08002B2CF9AE}" pid="15" name="idb_IntBedrID">
    <vt:i4>7</vt:i4>
  </property>
  <property fmtid="{D5CDD505-2E9C-101B-9397-08002B2CF9AE}" pid="16" name="idb_InternBedrijf">
    <vt:lpwstr>Deltares</vt:lpwstr>
  </property>
  <property fmtid="{D5CDD505-2E9C-101B-9397-08002B2CF9AE}" pid="17" name="idb_IntVestID">
    <vt:i4>3</vt:i4>
  </property>
  <property fmtid="{D5CDD505-2E9C-101B-9397-08002B2CF9AE}" pid="18" name="idb_InterneVestiging">
    <vt:lpwstr>Delft-Boussinesqweg 1</vt:lpwstr>
  </property>
  <property fmtid="{D5CDD505-2E9C-101B-9397-08002B2CF9AE}" pid="19" name="idb_IntAfdID">
    <vt:i4>32</vt:i4>
  </property>
  <property fmtid="{D5CDD505-2E9C-101B-9397-08002B2CF9AE}" pid="20" name="idb_InterneAfdeling">
    <vt:lpwstr>CSW</vt:lpwstr>
  </property>
  <property fmtid="{D5CDD505-2E9C-101B-9397-08002B2CF9AE}" pid="21" name="idb_DocStatusID">
    <vt:i4>1</vt:i4>
  </property>
</Properties>
</file>